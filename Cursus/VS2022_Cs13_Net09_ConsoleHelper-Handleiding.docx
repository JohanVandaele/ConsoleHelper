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C9211" w14:textId="13E52CCD" w:rsidR="00955680" w:rsidRPr="00455223" w:rsidRDefault="00955680" w:rsidP="00955680">
      <w:pPr>
        <w:ind w:left="0"/>
        <w:jc w:val="center"/>
        <w:rPr>
          <w:lang w:val="en-GB"/>
        </w:rPr>
      </w:pPr>
    </w:p>
    <w:p w14:paraId="4FCC7A5B" w14:textId="77777777" w:rsidR="00955680" w:rsidRPr="00455223" w:rsidRDefault="00955680" w:rsidP="00955680">
      <w:pPr>
        <w:ind w:left="0"/>
        <w:jc w:val="center"/>
        <w:rPr>
          <w:lang w:val="en-GB"/>
        </w:rPr>
      </w:pPr>
    </w:p>
    <w:p w14:paraId="727EC95A" w14:textId="144D0889" w:rsidR="00955680" w:rsidRPr="00455223" w:rsidRDefault="00904D83" w:rsidP="00955680">
      <w:pPr>
        <w:ind w:left="0"/>
        <w:jc w:val="center"/>
        <w:rPr>
          <w:sz w:val="48"/>
          <w:lang w:val="en-GB"/>
        </w:rPr>
      </w:pPr>
      <w:r>
        <w:rPr>
          <w:noProof/>
        </w:rPr>
        <w:drawing>
          <wp:inline distT="0" distB="0" distL="0" distR="0" wp14:anchorId="14B6BB8F" wp14:editId="0CF4BD75">
            <wp:extent cx="6480175" cy="3556000"/>
            <wp:effectExtent l="0" t="0" r="0" b="6350"/>
            <wp:docPr id="1655874298" name="Picture 2" descr="Helper syndrome: Are you just trying to help or are you looking for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3085" descr="Helper syndrome: Are you just trying to help or are you looking for recogn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3556000"/>
                    </a:xfrm>
                    <a:prstGeom prst="rect">
                      <a:avLst/>
                    </a:prstGeom>
                    <a:noFill/>
                    <a:ln>
                      <a:noFill/>
                    </a:ln>
                  </pic:spPr>
                </pic:pic>
              </a:graphicData>
            </a:graphic>
          </wp:inline>
        </w:drawing>
      </w:r>
    </w:p>
    <w:p w14:paraId="04FF68CD" w14:textId="77777777" w:rsidR="00955680" w:rsidRPr="00455223" w:rsidRDefault="00955680" w:rsidP="00955680">
      <w:pPr>
        <w:ind w:left="0"/>
        <w:jc w:val="center"/>
        <w:rPr>
          <w:lang w:val="en-GB"/>
        </w:rPr>
      </w:pPr>
    </w:p>
    <w:p w14:paraId="5564318D" w14:textId="2A5BC89B" w:rsidR="00955680" w:rsidRPr="0092775C" w:rsidRDefault="00AB2E8E" w:rsidP="00B07EEF">
      <w:pPr>
        <w:ind w:left="0"/>
        <w:jc w:val="center"/>
        <w:rPr>
          <w:b/>
          <w:smallCaps/>
          <w:sz w:val="48"/>
          <w:szCs w:val="48"/>
          <w:lang w:val="nl-BE"/>
        </w:rPr>
      </w:pPr>
      <w:r w:rsidRPr="0092775C">
        <w:rPr>
          <w:b/>
          <w:caps/>
          <w:sz w:val="48"/>
          <w:lang w:val="nl-BE"/>
        </w:rPr>
        <w:t>VS2022 - C#1</w:t>
      </w:r>
      <w:r w:rsidR="00784845">
        <w:rPr>
          <w:b/>
          <w:caps/>
          <w:sz w:val="48"/>
          <w:lang w:val="nl-BE"/>
        </w:rPr>
        <w:t>3</w:t>
      </w:r>
      <w:r w:rsidRPr="0092775C">
        <w:rPr>
          <w:b/>
          <w:caps/>
          <w:sz w:val="48"/>
          <w:lang w:val="nl-BE"/>
        </w:rPr>
        <w:t xml:space="preserve"> </w:t>
      </w:r>
      <w:r w:rsidRPr="0092775C">
        <w:rPr>
          <w:b/>
          <w:smallCaps/>
          <w:sz w:val="48"/>
          <w:lang w:val="nl-BE"/>
        </w:rPr>
        <w:t>-</w:t>
      </w:r>
      <w:r w:rsidRPr="0092775C">
        <w:rPr>
          <w:b/>
          <w:caps/>
          <w:sz w:val="48"/>
          <w:lang w:val="nl-BE"/>
        </w:rPr>
        <w:t xml:space="preserve"> .Net </w:t>
      </w:r>
      <w:r w:rsidR="00784845">
        <w:rPr>
          <w:b/>
          <w:caps/>
          <w:sz w:val="48"/>
          <w:lang w:val="nl-BE"/>
        </w:rPr>
        <w:t>9</w:t>
      </w:r>
      <w:r w:rsidRPr="0092775C">
        <w:rPr>
          <w:b/>
          <w:caps/>
          <w:sz w:val="48"/>
          <w:lang w:val="nl-BE"/>
        </w:rPr>
        <w:t>.x</w:t>
      </w:r>
    </w:p>
    <w:p w14:paraId="7FCDC716" w14:textId="2A254FDE" w:rsidR="00955680" w:rsidRPr="0092775C" w:rsidRDefault="00955680" w:rsidP="00B07EEF">
      <w:pPr>
        <w:ind w:left="0"/>
        <w:jc w:val="center"/>
        <w:rPr>
          <w:b/>
          <w:sz w:val="48"/>
          <w:szCs w:val="48"/>
          <w:lang w:val="nl-BE"/>
        </w:rPr>
      </w:pPr>
      <w:r w:rsidRPr="0092775C">
        <w:rPr>
          <w:b/>
          <w:caps/>
          <w:sz w:val="48"/>
          <w:szCs w:val="48"/>
          <w:lang w:val="nl-BE"/>
        </w:rPr>
        <w:br/>
      </w:r>
      <w:r w:rsidR="0092775C" w:rsidRPr="0092775C">
        <w:rPr>
          <w:b/>
          <w:sz w:val="48"/>
          <w:szCs w:val="48"/>
          <w:lang w:val="nl-BE"/>
        </w:rPr>
        <w:t>Con</w:t>
      </w:r>
      <w:r w:rsidR="0092775C">
        <w:rPr>
          <w:b/>
          <w:sz w:val="48"/>
          <w:szCs w:val="48"/>
          <w:lang w:val="nl-BE"/>
        </w:rPr>
        <w:t>sole</w:t>
      </w:r>
      <w:r w:rsidR="002852CF">
        <w:rPr>
          <w:b/>
          <w:sz w:val="48"/>
          <w:szCs w:val="48"/>
          <w:lang w:val="nl-BE"/>
        </w:rPr>
        <w:t xml:space="preserve"> </w:t>
      </w:r>
      <w:r w:rsidR="002F398F">
        <w:rPr>
          <w:b/>
          <w:sz w:val="48"/>
          <w:szCs w:val="48"/>
          <w:lang w:val="nl-BE"/>
        </w:rPr>
        <w:t xml:space="preserve">UI </w:t>
      </w:r>
      <w:r w:rsidR="0092775C">
        <w:rPr>
          <w:b/>
          <w:sz w:val="48"/>
          <w:szCs w:val="48"/>
          <w:lang w:val="nl-BE"/>
        </w:rPr>
        <w:t>Helper</w:t>
      </w:r>
      <w:r w:rsidR="002852CF">
        <w:rPr>
          <w:b/>
          <w:sz w:val="48"/>
          <w:szCs w:val="48"/>
          <w:lang w:val="nl-BE"/>
        </w:rPr>
        <w:t xml:space="preserve"> Classes</w:t>
      </w:r>
    </w:p>
    <w:p w14:paraId="145B812B" w14:textId="6366A82A" w:rsidR="00955680" w:rsidRPr="00650DB1" w:rsidRDefault="0092775C" w:rsidP="00B07EEF">
      <w:pPr>
        <w:ind w:left="0"/>
        <w:jc w:val="center"/>
        <w:rPr>
          <w:b/>
          <w:bCs/>
          <w:sz w:val="36"/>
          <w:szCs w:val="36"/>
          <w:lang w:val="nl-BE"/>
        </w:rPr>
      </w:pPr>
      <w:r>
        <w:rPr>
          <w:b/>
          <w:bCs/>
          <w:sz w:val="36"/>
          <w:szCs w:val="36"/>
          <w:lang w:val="nl-BE"/>
        </w:rPr>
        <w:t>Handleiding</w:t>
      </w:r>
    </w:p>
    <w:p w14:paraId="157710F0" w14:textId="77777777" w:rsidR="00955680" w:rsidRPr="007B46E2" w:rsidRDefault="00955680" w:rsidP="00B07EEF">
      <w:pPr>
        <w:ind w:left="0"/>
        <w:jc w:val="center"/>
        <w:rPr>
          <w:lang w:val="nl-BE"/>
        </w:rPr>
      </w:pPr>
    </w:p>
    <w:p w14:paraId="13D17126" w14:textId="08520CAD" w:rsidR="00955680" w:rsidRPr="00702E24" w:rsidRDefault="00955680" w:rsidP="00B07EEF">
      <w:pPr>
        <w:ind w:left="0"/>
        <w:jc w:val="center"/>
        <w:rPr>
          <w:sz w:val="24"/>
          <w:szCs w:val="24"/>
          <w:lang w:val="nl-BE"/>
        </w:rPr>
      </w:pPr>
      <w:r w:rsidRPr="00702E24">
        <w:rPr>
          <w:sz w:val="24"/>
          <w:szCs w:val="24"/>
          <w:lang w:val="nl-BE"/>
        </w:rPr>
        <w:t xml:space="preserve">Versie: </w:t>
      </w:r>
      <w:r w:rsidR="00784845">
        <w:rPr>
          <w:sz w:val="24"/>
          <w:szCs w:val="24"/>
          <w:lang w:val="nl-BE"/>
        </w:rPr>
        <w:t>1</w:t>
      </w:r>
      <w:r w:rsidRPr="00702E24">
        <w:rPr>
          <w:sz w:val="24"/>
          <w:szCs w:val="24"/>
          <w:lang w:val="nl-BE"/>
        </w:rPr>
        <w:t>-</w:t>
      </w:r>
      <w:r w:rsidR="00784845">
        <w:rPr>
          <w:sz w:val="24"/>
          <w:szCs w:val="24"/>
          <w:lang w:val="nl-BE"/>
        </w:rPr>
        <w:t>jan</w:t>
      </w:r>
      <w:r w:rsidRPr="00702E24">
        <w:rPr>
          <w:sz w:val="24"/>
          <w:szCs w:val="24"/>
          <w:lang w:val="nl-BE"/>
        </w:rPr>
        <w:t>-20</w:t>
      </w:r>
      <w:r>
        <w:rPr>
          <w:sz w:val="24"/>
          <w:szCs w:val="24"/>
          <w:lang w:val="nl-BE"/>
        </w:rPr>
        <w:t>2</w:t>
      </w:r>
      <w:r w:rsidR="00784845">
        <w:rPr>
          <w:sz w:val="24"/>
          <w:szCs w:val="24"/>
          <w:lang w:val="nl-BE"/>
        </w:rPr>
        <w:t>5</w:t>
      </w:r>
    </w:p>
    <w:p w14:paraId="64EE8DDA" w14:textId="77777777" w:rsidR="00955680" w:rsidRDefault="00955680" w:rsidP="00B07EEF">
      <w:pPr>
        <w:ind w:left="0"/>
        <w:jc w:val="center"/>
        <w:rPr>
          <w:lang w:val="nl-BE"/>
        </w:rPr>
      </w:pPr>
    </w:p>
    <w:p w14:paraId="4C02353D" w14:textId="77777777" w:rsidR="00955680" w:rsidRDefault="00955680" w:rsidP="00B07EEF">
      <w:pPr>
        <w:jc w:val="center"/>
      </w:pPr>
    </w:p>
    <w:p w14:paraId="687E17AB" w14:textId="77777777" w:rsidR="00B07EEF" w:rsidRDefault="00B07EEF" w:rsidP="00B07EEF">
      <w:pPr>
        <w:jc w:val="center"/>
      </w:pPr>
    </w:p>
    <w:p w14:paraId="7A252723" w14:textId="77777777" w:rsidR="00B07EEF" w:rsidRDefault="00B07EEF" w:rsidP="00B07EEF">
      <w:pPr>
        <w:jc w:val="center"/>
      </w:pPr>
    </w:p>
    <w:p w14:paraId="6729019F" w14:textId="5B2BF8D0" w:rsidR="00B07EEF" w:rsidRPr="00B07EEF" w:rsidRDefault="00B07EEF" w:rsidP="00B07EEF">
      <w:pPr>
        <w:jc w:val="center"/>
        <w:rPr>
          <w:b/>
          <w:bCs/>
          <w:sz w:val="48"/>
          <w:szCs w:val="48"/>
        </w:rPr>
        <w:sectPr w:rsidR="00B07EEF" w:rsidRPr="00B07EEF" w:rsidSect="00E13884">
          <w:headerReference w:type="default" r:id="rId9"/>
          <w:pgSz w:w="11907" w:h="16840" w:code="9"/>
          <w:pgMar w:top="851" w:right="851" w:bottom="851" w:left="851" w:header="567" w:footer="567" w:gutter="0"/>
          <w:pgNumType w:fmt="upperRoman" w:start="1"/>
          <w:cols w:space="708"/>
          <w:titlePg/>
          <w:docGrid w:linePitch="299"/>
        </w:sectPr>
      </w:pPr>
      <w:r w:rsidRPr="00B07EEF">
        <w:rPr>
          <w:b/>
          <w:bCs/>
          <w:sz w:val="48"/>
          <w:szCs w:val="48"/>
        </w:rPr>
        <w:t>Johan Vandaele</w:t>
      </w:r>
    </w:p>
    <w:bookmarkStart w:id="0" w:name="_Toc373224473" w:displacedByCustomXml="next"/>
    <w:sdt>
      <w:sdtPr>
        <w:rPr>
          <w:rFonts w:ascii="Arial" w:eastAsia="Times New Roman" w:hAnsi="Arial" w:cs="Times New Roman"/>
          <w:bCs w:val="0"/>
          <w:caps w:val="0"/>
          <w:smallCaps/>
          <w:noProof/>
          <w:color w:val="auto"/>
          <w:sz w:val="22"/>
          <w:szCs w:val="20"/>
          <w:lang w:val="nl-NL" w:eastAsia="en-US"/>
        </w:rPr>
        <w:id w:val="924307908"/>
        <w:docPartObj>
          <w:docPartGallery w:val="Table of Contents"/>
          <w:docPartUnique/>
        </w:docPartObj>
      </w:sdtPr>
      <w:sdtEndPr>
        <w:rPr>
          <w:rFonts w:ascii="Candara" w:hAnsi="Candara"/>
          <w:color w:val="0000FF"/>
          <w:sz w:val="24"/>
        </w:rPr>
      </w:sdtEndPr>
      <w:sdtContent>
        <w:p w14:paraId="2B302B45" w14:textId="77777777" w:rsidR="00955680" w:rsidRPr="008F22C7" w:rsidRDefault="00955680" w:rsidP="00955680">
          <w:pPr>
            <w:pStyle w:val="TOCHeading"/>
            <w:rPr>
              <w:rFonts w:asciiTheme="minorHAnsi" w:hAnsiTheme="minorHAnsi" w:cstheme="minorHAnsi"/>
              <w:color w:val="7030A0"/>
            </w:rPr>
          </w:pPr>
          <w:r w:rsidRPr="008F22C7">
            <w:rPr>
              <w:rFonts w:asciiTheme="minorHAnsi" w:hAnsiTheme="minorHAnsi" w:cstheme="minorHAnsi"/>
              <w:color w:val="7030A0"/>
            </w:rPr>
            <w:t>Inhoudsopgave</w:t>
          </w:r>
        </w:p>
        <w:p w14:paraId="702CD3C7" w14:textId="5D8FFC9A" w:rsidR="00F94E6E" w:rsidRDefault="00043BBF">
          <w:pPr>
            <w:pStyle w:val="TOC1"/>
            <w:tabs>
              <w:tab w:val="left" w:pos="320"/>
              <w:tab w:val="right" w:leader="dot" w:pos="9912"/>
            </w:tabs>
            <w:rPr>
              <w:rFonts w:asciiTheme="minorHAnsi" w:eastAsiaTheme="minorEastAsia" w:hAnsiTheme="minorHAnsi" w:cstheme="minorBidi"/>
              <w:b w:val="0"/>
              <w:smallCaps w:val="0"/>
              <w:color w:val="auto"/>
              <w:kern w:val="2"/>
              <w:szCs w:val="24"/>
              <w14:ligatures w14:val="standardContextual"/>
            </w:rPr>
          </w:pPr>
          <w:r>
            <w:fldChar w:fldCharType="begin"/>
          </w:r>
          <w:r>
            <w:instrText xml:space="preserve"> TOC \o "1-7" \h \z \u </w:instrText>
          </w:r>
          <w:r>
            <w:fldChar w:fldCharType="separate"/>
          </w:r>
          <w:hyperlink w:anchor="_Toc182697499" w:history="1">
            <w:r w:rsidR="00F94E6E" w:rsidRPr="006B3780">
              <w:rPr>
                <w:rStyle w:val="Hyperlink"/>
              </w:rPr>
              <w:t>1</w:t>
            </w:r>
            <w:r w:rsidR="00F94E6E">
              <w:rPr>
                <w:rFonts w:asciiTheme="minorHAnsi" w:eastAsiaTheme="minorEastAsia" w:hAnsiTheme="minorHAnsi" w:cstheme="minorBidi"/>
                <w:b w:val="0"/>
                <w:smallCaps w:val="0"/>
                <w:color w:val="auto"/>
                <w:kern w:val="2"/>
                <w:szCs w:val="24"/>
                <w14:ligatures w14:val="standardContextual"/>
              </w:rPr>
              <w:tab/>
            </w:r>
            <w:r w:rsidR="00F94E6E" w:rsidRPr="006B3780">
              <w:rPr>
                <w:rStyle w:val="Hyperlink"/>
              </w:rPr>
              <w:t>Inleiding</w:t>
            </w:r>
            <w:r w:rsidR="00F94E6E">
              <w:rPr>
                <w:webHidden/>
              </w:rPr>
              <w:tab/>
            </w:r>
            <w:r w:rsidR="00F94E6E">
              <w:rPr>
                <w:webHidden/>
              </w:rPr>
              <w:fldChar w:fldCharType="begin"/>
            </w:r>
            <w:r w:rsidR="00F94E6E">
              <w:rPr>
                <w:webHidden/>
              </w:rPr>
              <w:instrText xml:space="preserve"> PAGEREF _Toc182697499 \h </w:instrText>
            </w:r>
            <w:r w:rsidR="00F94E6E">
              <w:rPr>
                <w:webHidden/>
              </w:rPr>
            </w:r>
            <w:r w:rsidR="00F94E6E">
              <w:rPr>
                <w:webHidden/>
              </w:rPr>
              <w:fldChar w:fldCharType="separate"/>
            </w:r>
            <w:r w:rsidR="00410E75">
              <w:rPr>
                <w:webHidden/>
              </w:rPr>
              <w:t>3</w:t>
            </w:r>
            <w:r w:rsidR="00F94E6E">
              <w:rPr>
                <w:webHidden/>
              </w:rPr>
              <w:fldChar w:fldCharType="end"/>
            </w:r>
          </w:hyperlink>
        </w:p>
        <w:p w14:paraId="02C56711" w14:textId="4A942648" w:rsidR="00F94E6E" w:rsidRDefault="00F94E6E">
          <w:pPr>
            <w:pStyle w:val="TOC2"/>
            <w:tabs>
              <w:tab w:val="left" w:pos="511"/>
              <w:tab w:val="right" w:leader="dot" w:pos="9912"/>
            </w:tabs>
            <w:rPr>
              <w:kern w:val="2"/>
              <w:sz w:val="24"/>
              <w:szCs w:val="24"/>
              <w14:ligatures w14:val="standardContextual"/>
            </w:rPr>
          </w:pPr>
          <w:hyperlink w:anchor="_Toc182697500" w:history="1">
            <w:r w:rsidRPr="006B3780">
              <w:rPr>
                <w:rStyle w:val="Hyperlink"/>
              </w:rPr>
              <w:t>1.1</w:t>
            </w:r>
            <w:r>
              <w:rPr>
                <w:kern w:val="2"/>
                <w:sz w:val="24"/>
                <w:szCs w:val="24"/>
                <w14:ligatures w14:val="standardContextual"/>
              </w:rPr>
              <w:tab/>
            </w:r>
            <w:r w:rsidRPr="006B3780">
              <w:rPr>
                <w:rStyle w:val="Hyperlink"/>
              </w:rPr>
              <w:t>Doelstelling</w:t>
            </w:r>
            <w:r>
              <w:rPr>
                <w:webHidden/>
              </w:rPr>
              <w:tab/>
            </w:r>
            <w:r>
              <w:rPr>
                <w:webHidden/>
              </w:rPr>
              <w:fldChar w:fldCharType="begin"/>
            </w:r>
            <w:r>
              <w:rPr>
                <w:webHidden/>
              </w:rPr>
              <w:instrText xml:space="preserve"> PAGEREF _Toc182697500 \h </w:instrText>
            </w:r>
            <w:r>
              <w:rPr>
                <w:webHidden/>
              </w:rPr>
            </w:r>
            <w:r>
              <w:rPr>
                <w:webHidden/>
              </w:rPr>
              <w:fldChar w:fldCharType="separate"/>
            </w:r>
            <w:r w:rsidR="00410E75">
              <w:rPr>
                <w:webHidden/>
              </w:rPr>
              <w:t>3</w:t>
            </w:r>
            <w:r>
              <w:rPr>
                <w:webHidden/>
              </w:rPr>
              <w:fldChar w:fldCharType="end"/>
            </w:r>
          </w:hyperlink>
        </w:p>
        <w:p w14:paraId="6A0FAEB2" w14:textId="3B4FECD9" w:rsidR="00F94E6E" w:rsidRDefault="00F94E6E">
          <w:pPr>
            <w:pStyle w:val="TOC2"/>
            <w:tabs>
              <w:tab w:val="left" w:pos="511"/>
              <w:tab w:val="right" w:leader="dot" w:pos="9912"/>
            </w:tabs>
            <w:rPr>
              <w:kern w:val="2"/>
              <w:sz w:val="24"/>
              <w:szCs w:val="24"/>
              <w14:ligatures w14:val="standardContextual"/>
            </w:rPr>
          </w:pPr>
          <w:hyperlink w:anchor="_Toc182697501" w:history="1">
            <w:r w:rsidRPr="006B3780">
              <w:rPr>
                <w:rStyle w:val="Hyperlink"/>
              </w:rPr>
              <w:t>1.2</w:t>
            </w:r>
            <w:r>
              <w:rPr>
                <w:kern w:val="2"/>
                <w:sz w:val="24"/>
                <w:szCs w:val="24"/>
                <w14:ligatures w14:val="standardContextual"/>
              </w:rPr>
              <w:tab/>
            </w:r>
            <w:r w:rsidRPr="006B3780">
              <w:rPr>
                <w:rStyle w:val="Hyperlink"/>
              </w:rPr>
              <w:t>Vereiste voorkennis</w:t>
            </w:r>
            <w:r>
              <w:rPr>
                <w:webHidden/>
              </w:rPr>
              <w:tab/>
            </w:r>
            <w:r>
              <w:rPr>
                <w:webHidden/>
              </w:rPr>
              <w:fldChar w:fldCharType="begin"/>
            </w:r>
            <w:r>
              <w:rPr>
                <w:webHidden/>
              </w:rPr>
              <w:instrText xml:space="preserve"> PAGEREF _Toc182697501 \h </w:instrText>
            </w:r>
            <w:r>
              <w:rPr>
                <w:webHidden/>
              </w:rPr>
            </w:r>
            <w:r>
              <w:rPr>
                <w:webHidden/>
              </w:rPr>
              <w:fldChar w:fldCharType="separate"/>
            </w:r>
            <w:r w:rsidR="00410E75">
              <w:rPr>
                <w:webHidden/>
              </w:rPr>
              <w:t>3</w:t>
            </w:r>
            <w:r>
              <w:rPr>
                <w:webHidden/>
              </w:rPr>
              <w:fldChar w:fldCharType="end"/>
            </w:r>
          </w:hyperlink>
        </w:p>
        <w:p w14:paraId="76ADD35B" w14:textId="5AEBA8AD" w:rsidR="00F94E6E" w:rsidRDefault="00F94E6E">
          <w:pPr>
            <w:pStyle w:val="TOC2"/>
            <w:tabs>
              <w:tab w:val="left" w:pos="511"/>
              <w:tab w:val="right" w:leader="dot" w:pos="9912"/>
            </w:tabs>
            <w:rPr>
              <w:kern w:val="2"/>
              <w:sz w:val="24"/>
              <w:szCs w:val="24"/>
              <w14:ligatures w14:val="standardContextual"/>
            </w:rPr>
          </w:pPr>
          <w:hyperlink w:anchor="_Toc182697502" w:history="1">
            <w:r w:rsidRPr="006B3780">
              <w:rPr>
                <w:rStyle w:val="Hyperlink"/>
              </w:rPr>
              <w:t>1.3</w:t>
            </w:r>
            <w:r>
              <w:rPr>
                <w:kern w:val="2"/>
                <w:sz w:val="24"/>
                <w:szCs w:val="24"/>
                <w14:ligatures w14:val="standardContextual"/>
              </w:rPr>
              <w:tab/>
            </w:r>
            <w:r w:rsidRPr="006B3780">
              <w:rPr>
                <w:rStyle w:val="Hyperlink"/>
              </w:rPr>
              <w:t>Nodige software</w:t>
            </w:r>
            <w:r>
              <w:rPr>
                <w:webHidden/>
              </w:rPr>
              <w:tab/>
            </w:r>
            <w:r>
              <w:rPr>
                <w:webHidden/>
              </w:rPr>
              <w:fldChar w:fldCharType="begin"/>
            </w:r>
            <w:r>
              <w:rPr>
                <w:webHidden/>
              </w:rPr>
              <w:instrText xml:space="preserve"> PAGEREF _Toc182697502 \h </w:instrText>
            </w:r>
            <w:r>
              <w:rPr>
                <w:webHidden/>
              </w:rPr>
            </w:r>
            <w:r>
              <w:rPr>
                <w:webHidden/>
              </w:rPr>
              <w:fldChar w:fldCharType="separate"/>
            </w:r>
            <w:r w:rsidR="00410E75">
              <w:rPr>
                <w:webHidden/>
              </w:rPr>
              <w:t>3</w:t>
            </w:r>
            <w:r>
              <w:rPr>
                <w:webHidden/>
              </w:rPr>
              <w:fldChar w:fldCharType="end"/>
            </w:r>
          </w:hyperlink>
        </w:p>
        <w:p w14:paraId="05924219" w14:textId="71A4311B" w:rsidR="00F94E6E" w:rsidRDefault="00F94E6E">
          <w:pPr>
            <w:pStyle w:val="TOC2"/>
            <w:tabs>
              <w:tab w:val="left" w:pos="511"/>
              <w:tab w:val="right" w:leader="dot" w:pos="9912"/>
            </w:tabs>
            <w:rPr>
              <w:kern w:val="2"/>
              <w:sz w:val="24"/>
              <w:szCs w:val="24"/>
              <w14:ligatures w14:val="standardContextual"/>
            </w:rPr>
          </w:pPr>
          <w:hyperlink w:anchor="_Toc182697503" w:history="1">
            <w:r w:rsidRPr="006B3780">
              <w:rPr>
                <w:rStyle w:val="Hyperlink"/>
              </w:rPr>
              <w:t>1.4</w:t>
            </w:r>
            <w:r>
              <w:rPr>
                <w:kern w:val="2"/>
                <w:sz w:val="24"/>
                <w:szCs w:val="24"/>
                <w14:ligatures w14:val="standardContextual"/>
              </w:rPr>
              <w:tab/>
            </w:r>
            <w:r w:rsidRPr="006B3780">
              <w:rPr>
                <w:rStyle w:val="Hyperlink"/>
              </w:rPr>
              <w:t>Source Code</w:t>
            </w:r>
            <w:r>
              <w:rPr>
                <w:webHidden/>
              </w:rPr>
              <w:tab/>
            </w:r>
            <w:r>
              <w:rPr>
                <w:webHidden/>
              </w:rPr>
              <w:fldChar w:fldCharType="begin"/>
            </w:r>
            <w:r>
              <w:rPr>
                <w:webHidden/>
              </w:rPr>
              <w:instrText xml:space="preserve"> PAGEREF _Toc182697503 \h </w:instrText>
            </w:r>
            <w:r>
              <w:rPr>
                <w:webHidden/>
              </w:rPr>
            </w:r>
            <w:r>
              <w:rPr>
                <w:webHidden/>
              </w:rPr>
              <w:fldChar w:fldCharType="separate"/>
            </w:r>
            <w:r w:rsidR="00410E75">
              <w:rPr>
                <w:webHidden/>
              </w:rPr>
              <w:t>4</w:t>
            </w:r>
            <w:r>
              <w:rPr>
                <w:webHidden/>
              </w:rPr>
              <w:fldChar w:fldCharType="end"/>
            </w:r>
          </w:hyperlink>
        </w:p>
        <w:p w14:paraId="56FE6C42" w14:textId="75134864" w:rsidR="00F94E6E" w:rsidRDefault="00F94E6E">
          <w:pPr>
            <w:pStyle w:val="TOC1"/>
            <w:tabs>
              <w:tab w:val="left" w:pos="355"/>
              <w:tab w:val="right" w:leader="dot" w:pos="9912"/>
            </w:tabs>
            <w:rPr>
              <w:rFonts w:asciiTheme="minorHAnsi" w:eastAsiaTheme="minorEastAsia" w:hAnsiTheme="minorHAnsi" w:cstheme="minorBidi"/>
              <w:b w:val="0"/>
              <w:smallCaps w:val="0"/>
              <w:color w:val="auto"/>
              <w:kern w:val="2"/>
              <w:szCs w:val="24"/>
              <w14:ligatures w14:val="standardContextual"/>
            </w:rPr>
          </w:pPr>
          <w:hyperlink w:anchor="_Toc182697504" w:history="1">
            <w:r w:rsidRPr="006B3780">
              <w:rPr>
                <w:rStyle w:val="Hyperlink"/>
                <w:lang w:val="nl-BE" w:eastAsia="en-GB"/>
              </w:rPr>
              <w:t>2</w:t>
            </w:r>
            <w:r>
              <w:rPr>
                <w:rFonts w:asciiTheme="minorHAnsi" w:eastAsiaTheme="minorEastAsia" w:hAnsiTheme="minorHAnsi" w:cstheme="minorBidi"/>
                <w:b w:val="0"/>
                <w:smallCaps w:val="0"/>
                <w:color w:val="auto"/>
                <w:kern w:val="2"/>
                <w:szCs w:val="24"/>
                <w14:ligatures w14:val="standardContextual"/>
              </w:rPr>
              <w:tab/>
            </w:r>
            <w:r w:rsidRPr="006B3780">
              <w:rPr>
                <w:rStyle w:val="Hyperlink"/>
                <w:lang w:val="nl-BE" w:eastAsia="en-GB"/>
              </w:rPr>
              <w:t>Methodes voor Input en Output</w:t>
            </w:r>
            <w:r>
              <w:rPr>
                <w:webHidden/>
              </w:rPr>
              <w:tab/>
            </w:r>
            <w:r>
              <w:rPr>
                <w:webHidden/>
              </w:rPr>
              <w:fldChar w:fldCharType="begin"/>
            </w:r>
            <w:r>
              <w:rPr>
                <w:webHidden/>
              </w:rPr>
              <w:instrText xml:space="preserve"> PAGEREF _Toc182697504 \h </w:instrText>
            </w:r>
            <w:r>
              <w:rPr>
                <w:webHidden/>
              </w:rPr>
            </w:r>
            <w:r>
              <w:rPr>
                <w:webHidden/>
              </w:rPr>
              <w:fldChar w:fldCharType="separate"/>
            </w:r>
            <w:r w:rsidR="00410E75">
              <w:rPr>
                <w:webHidden/>
              </w:rPr>
              <w:t>5</w:t>
            </w:r>
            <w:r>
              <w:rPr>
                <w:webHidden/>
              </w:rPr>
              <w:fldChar w:fldCharType="end"/>
            </w:r>
          </w:hyperlink>
        </w:p>
        <w:p w14:paraId="798BFC23" w14:textId="7B1671B3" w:rsidR="00F94E6E" w:rsidRDefault="00F94E6E">
          <w:pPr>
            <w:pStyle w:val="TOC2"/>
            <w:tabs>
              <w:tab w:val="left" w:pos="511"/>
              <w:tab w:val="right" w:leader="dot" w:pos="9912"/>
            </w:tabs>
            <w:rPr>
              <w:kern w:val="2"/>
              <w:sz w:val="24"/>
              <w:szCs w:val="24"/>
              <w14:ligatures w14:val="standardContextual"/>
            </w:rPr>
          </w:pPr>
          <w:hyperlink w:anchor="_Toc182697505" w:history="1">
            <w:r w:rsidRPr="006B3780">
              <w:rPr>
                <w:rStyle w:val="Hyperlink"/>
              </w:rPr>
              <w:t>2.1</w:t>
            </w:r>
            <w:r>
              <w:rPr>
                <w:kern w:val="2"/>
                <w:sz w:val="24"/>
                <w:szCs w:val="24"/>
                <w14:ligatures w14:val="standardContextual"/>
              </w:rPr>
              <w:tab/>
            </w:r>
            <w:r w:rsidRPr="006B3780">
              <w:rPr>
                <w:rStyle w:val="Hyperlink"/>
              </w:rPr>
              <w:t>De ConsoleHelper Class</w:t>
            </w:r>
            <w:r>
              <w:rPr>
                <w:webHidden/>
              </w:rPr>
              <w:tab/>
            </w:r>
            <w:r>
              <w:rPr>
                <w:webHidden/>
              </w:rPr>
              <w:fldChar w:fldCharType="begin"/>
            </w:r>
            <w:r>
              <w:rPr>
                <w:webHidden/>
              </w:rPr>
              <w:instrText xml:space="preserve"> PAGEREF _Toc182697505 \h </w:instrText>
            </w:r>
            <w:r>
              <w:rPr>
                <w:webHidden/>
              </w:rPr>
            </w:r>
            <w:r>
              <w:rPr>
                <w:webHidden/>
              </w:rPr>
              <w:fldChar w:fldCharType="separate"/>
            </w:r>
            <w:r w:rsidR="00410E75">
              <w:rPr>
                <w:webHidden/>
              </w:rPr>
              <w:t>5</w:t>
            </w:r>
            <w:r>
              <w:rPr>
                <w:webHidden/>
              </w:rPr>
              <w:fldChar w:fldCharType="end"/>
            </w:r>
          </w:hyperlink>
        </w:p>
        <w:p w14:paraId="0A54B498" w14:textId="673B858F" w:rsidR="00F94E6E" w:rsidRDefault="00F94E6E">
          <w:pPr>
            <w:pStyle w:val="TOC3"/>
            <w:tabs>
              <w:tab w:val="left" w:pos="588"/>
              <w:tab w:val="right" w:leader="dot" w:pos="9912"/>
            </w:tabs>
            <w:rPr>
              <w:rFonts w:eastAsiaTheme="minorEastAsia" w:cstheme="minorBidi"/>
              <w:kern w:val="2"/>
              <w:sz w:val="24"/>
              <w:szCs w:val="24"/>
              <w14:ligatures w14:val="standardContextual"/>
            </w:rPr>
          </w:pPr>
          <w:hyperlink w:anchor="_Toc182697506" w:history="1">
            <w:r w:rsidRPr="006B3780">
              <w:rPr>
                <w:rStyle w:val="Hyperlink"/>
                <w:lang w:val="nl-BE"/>
              </w:rPr>
              <w:t>2.1.1</w:t>
            </w:r>
            <w:r>
              <w:rPr>
                <w:rFonts w:eastAsiaTheme="minorEastAsia" w:cstheme="minorBidi"/>
                <w:kern w:val="2"/>
                <w:sz w:val="24"/>
                <w:szCs w:val="24"/>
                <w14:ligatures w14:val="standardContextual"/>
              </w:rPr>
              <w:tab/>
            </w:r>
            <w:r w:rsidRPr="006B3780">
              <w:rPr>
                <w:rStyle w:val="Hyperlink"/>
                <w:lang w:val="nl-BE"/>
              </w:rPr>
              <w:t>Inleiding</w:t>
            </w:r>
            <w:r>
              <w:rPr>
                <w:webHidden/>
              </w:rPr>
              <w:tab/>
            </w:r>
            <w:r>
              <w:rPr>
                <w:webHidden/>
              </w:rPr>
              <w:fldChar w:fldCharType="begin"/>
            </w:r>
            <w:r>
              <w:rPr>
                <w:webHidden/>
              </w:rPr>
              <w:instrText xml:space="preserve"> PAGEREF _Toc182697506 \h </w:instrText>
            </w:r>
            <w:r>
              <w:rPr>
                <w:webHidden/>
              </w:rPr>
            </w:r>
            <w:r>
              <w:rPr>
                <w:webHidden/>
              </w:rPr>
              <w:fldChar w:fldCharType="separate"/>
            </w:r>
            <w:r w:rsidR="00410E75">
              <w:rPr>
                <w:webHidden/>
              </w:rPr>
              <w:t>5</w:t>
            </w:r>
            <w:r>
              <w:rPr>
                <w:webHidden/>
              </w:rPr>
              <w:fldChar w:fldCharType="end"/>
            </w:r>
          </w:hyperlink>
        </w:p>
        <w:p w14:paraId="6EA0D1A8" w14:textId="4803E452" w:rsidR="00F94E6E" w:rsidRDefault="00F94E6E">
          <w:pPr>
            <w:pStyle w:val="TOC3"/>
            <w:tabs>
              <w:tab w:val="left" w:pos="588"/>
              <w:tab w:val="right" w:leader="dot" w:pos="9912"/>
            </w:tabs>
            <w:rPr>
              <w:rFonts w:eastAsiaTheme="minorEastAsia" w:cstheme="minorBidi"/>
              <w:kern w:val="2"/>
              <w:sz w:val="24"/>
              <w:szCs w:val="24"/>
              <w14:ligatures w14:val="standardContextual"/>
            </w:rPr>
          </w:pPr>
          <w:hyperlink w:anchor="_Toc182697507" w:history="1">
            <w:r w:rsidRPr="006B3780">
              <w:rPr>
                <w:rStyle w:val="Hyperlink"/>
                <w:lang w:val="nl-BE"/>
              </w:rPr>
              <w:t>2.1.2</w:t>
            </w:r>
            <w:r>
              <w:rPr>
                <w:rFonts w:eastAsiaTheme="minorEastAsia" w:cstheme="minorBidi"/>
                <w:kern w:val="2"/>
                <w:sz w:val="24"/>
                <w:szCs w:val="24"/>
                <w14:ligatures w14:val="standardContextual"/>
              </w:rPr>
              <w:tab/>
            </w:r>
            <w:r w:rsidRPr="006B3780">
              <w:rPr>
                <w:rStyle w:val="Hyperlink"/>
                <w:lang w:val="nl-BE"/>
              </w:rPr>
              <w:t>NuGet packages</w:t>
            </w:r>
            <w:r>
              <w:rPr>
                <w:webHidden/>
              </w:rPr>
              <w:tab/>
            </w:r>
            <w:r>
              <w:rPr>
                <w:webHidden/>
              </w:rPr>
              <w:fldChar w:fldCharType="begin"/>
            </w:r>
            <w:r>
              <w:rPr>
                <w:webHidden/>
              </w:rPr>
              <w:instrText xml:space="preserve"> PAGEREF _Toc182697507 \h </w:instrText>
            </w:r>
            <w:r>
              <w:rPr>
                <w:webHidden/>
              </w:rPr>
            </w:r>
            <w:r>
              <w:rPr>
                <w:webHidden/>
              </w:rPr>
              <w:fldChar w:fldCharType="separate"/>
            </w:r>
            <w:r w:rsidR="00410E75">
              <w:rPr>
                <w:webHidden/>
              </w:rPr>
              <w:t>5</w:t>
            </w:r>
            <w:r>
              <w:rPr>
                <w:webHidden/>
              </w:rPr>
              <w:fldChar w:fldCharType="end"/>
            </w:r>
          </w:hyperlink>
        </w:p>
        <w:p w14:paraId="2A97FAD7" w14:textId="3547E83F" w:rsidR="00F94E6E" w:rsidRDefault="00F94E6E">
          <w:pPr>
            <w:pStyle w:val="TOC3"/>
            <w:tabs>
              <w:tab w:val="left" w:pos="588"/>
              <w:tab w:val="right" w:leader="dot" w:pos="9912"/>
            </w:tabs>
            <w:rPr>
              <w:rFonts w:eastAsiaTheme="minorEastAsia" w:cstheme="minorBidi"/>
              <w:kern w:val="2"/>
              <w:sz w:val="24"/>
              <w:szCs w:val="24"/>
              <w14:ligatures w14:val="standardContextual"/>
            </w:rPr>
          </w:pPr>
          <w:hyperlink w:anchor="_Toc182697508" w:history="1">
            <w:r w:rsidRPr="006B3780">
              <w:rPr>
                <w:rStyle w:val="Hyperlink"/>
                <w:lang w:val="nl-BE"/>
              </w:rPr>
              <w:t>2.1.3</w:t>
            </w:r>
            <w:r>
              <w:rPr>
                <w:rFonts w:eastAsiaTheme="minorEastAsia" w:cstheme="minorBidi"/>
                <w:kern w:val="2"/>
                <w:sz w:val="24"/>
                <w:szCs w:val="24"/>
                <w14:ligatures w14:val="standardContextual"/>
              </w:rPr>
              <w:tab/>
            </w:r>
            <w:r w:rsidRPr="006B3780">
              <w:rPr>
                <w:rStyle w:val="Hyperlink"/>
                <w:lang w:val="nl-BE"/>
              </w:rPr>
              <w:t>Enumerations</w:t>
            </w:r>
            <w:r>
              <w:rPr>
                <w:webHidden/>
              </w:rPr>
              <w:tab/>
            </w:r>
            <w:r>
              <w:rPr>
                <w:webHidden/>
              </w:rPr>
              <w:fldChar w:fldCharType="begin"/>
            </w:r>
            <w:r>
              <w:rPr>
                <w:webHidden/>
              </w:rPr>
              <w:instrText xml:space="preserve"> PAGEREF _Toc182697508 \h </w:instrText>
            </w:r>
            <w:r>
              <w:rPr>
                <w:webHidden/>
              </w:rPr>
            </w:r>
            <w:r>
              <w:rPr>
                <w:webHidden/>
              </w:rPr>
              <w:fldChar w:fldCharType="separate"/>
            </w:r>
            <w:r w:rsidR="00410E75">
              <w:rPr>
                <w:webHidden/>
              </w:rPr>
              <w:t>5</w:t>
            </w:r>
            <w:r>
              <w:rPr>
                <w:webHidden/>
              </w:rPr>
              <w:fldChar w:fldCharType="end"/>
            </w:r>
          </w:hyperlink>
        </w:p>
        <w:p w14:paraId="237ED7A9" w14:textId="4470C173" w:rsidR="00F94E6E" w:rsidRDefault="00F94E6E">
          <w:pPr>
            <w:pStyle w:val="TOC3"/>
            <w:tabs>
              <w:tab w:val="left" w:pos="588"/>
              <w:tab w:val="right" w:leader="dot" w:pos="9912"/>
            </w:tabs>
            <w:rPr>
              <w:rFonts w:eastAsiaTheme="minorEastAsia" w:cstheme="minorBidi"/>
              <w:kern w:val="2"/>
              <w:sz w:val="24"/>
              <w:szCs w:val="24"/>
              <w14:ligatures w14:val="standardContextual"/>
            </w:rPr>
          </w:pPr>
          <w:hyperlink w:anchor="_Toc182697509" w:history="1">
            <w:r w:rsidRPr="006B3780">
              <w:rPr>
                <w:rStyle w:val="Hyperlink"/>
                <w:lang w:val="nl-BE"/>
              </w:rPr>
              <w:t>2.1.4</w:t>
            </w:r>
            <w:r>
              <w:rPr>
                <w:rFonts w:eastAsiaTheme="minorEastAsia" w:cstheme="minorBidi"/>
                <w:kern w:val="2"/>
                <w:sz w:val="24"/>
                <w:szCs w:val="24"/>
                <w14:ligatures w14:val="standardContextual"/>
              </w:rPr>
              <w:tab/>
            </w:r>
            <w:r w:rsidRPr="006B3780">
              <w:rPr>
                <w:rStyle w:val="Hyperlink"/>
                <w:lang w:val="nl-BE"/>
              </w:rPr>
              <w:t>Settings</w:t>
            </w:r>
            <w:r>
              <w:rPr>
                <w:webHidden/>
              </w:rPr>
              <w:tab/>
            </w:r>
            <w:r>
              <w:rPr>
                <w:webHidden/>
              </w:rPr>
              <w:fldChar w:fldCharType="begin"/>
            </w:r>
            <w:r>
              <w:rPr>
                <w:webHidden/>
              </w:rPr>
              <w:instrText xml:space="preserve"> PAGEREF _Toc182697509 \h </w:instrText>
            </w:r>
            <w:r>
              <w:rPr>
                <w:webHidden/>
              </w:rPr>
            </w:r>
            <w:r>
              <w:rPr>
                <w:webHidden/>
              </w:rPr>
              <w:fldChar w:fldCharType="separate"/>
            </w:r>
            <w:r w:rsidR="00410E75">
              <w:rPr>
                <w:webHidden/>
              </w:rPr>
              <w:t>5</w:t>
            </w:r>
            <w:r>
              <w:rPr>
                <w:webHidden/>
              </w:rPr>
              <w:fldChar w:fldCharType="end"/>
            </w:r>
          </w:hyperlink>
        </w:p>
        <w:p w14:paraId="542421CB" w14:textId="67095F80" w:rsidR="00F94E6E" w:rsidRDefault="00F94E6E">
          <w:pPr>
            <w:pStyle w:val="TOC2"/>
            <w:tabs>
              <w:tab w:val="left" w:pos="511"/>
              <w:tab w:val="right" w:leader="dot" w:pos="9912"/>
            </w:tabs>
            <w:rPr>
              <w:kern w:val="2"/>
              <w:sz w:val="24"/>
              <w:szCs w:val="24"/>
              <w14:ligatures w14:val="standardContextual"/>
            </w:rPr>
          </w:pPr>
          <w:hyperlink w:anchor="_Toc182697510" w:history="1">
            <w:r w:rsidRPr="006B3780">
              <w:rPr>
                <w:rStyle w:val="Hyperlink"/>
              </w:rPr>
              <w:t>2.2</w:t>
            </w:r>
            <w:r>
              <w:rPr>
                <w:kern w:val="2"/>
                <w:sz w:val="24"/>
                <w:szCs w:val="24"/>
                <w14:ligatures w14:val="standardContextual"/>
              </w:rPr>
              <w:tab/>
            </w:r>
            <w:r w:rsidRPr="006B3780">
              <w:rPr>
                <w:rStyle w:val="Hyperlink"/>
              </w:rPr>
              <w:t>Menu Helper Class</w:t>
            </w:r>
            <w:r>
              <w:rPr>
                <w:webHidden/>
              </w:rPr>
              <w:tab/>
            </w:r>
            <w:r>
              <w:rPr>
                <w:webHidden/>
              </w:rPr>
              <w:fldChar w:fldCharType="begin"/>
            </w:r>
            <w:r>
              <w:rPr>
                <w:webHidden/>
              </w:rPr>
              <w:instrText xml:space="preserve"> PAGEREF _Toc182697510 \h </w:instrText>
            </w:r>
            <w:r>
              <w:rPr>
                <w:webHidden/>
              </w:rPr>
            </w:r>
            <w:r>
              <w:rPr>
                <w:webHidden/>
              </w:rPr>
              <w:fldChar w:fldCharType="separate"/>
            </w:r>
            <w:r w:rsidR="00410E75">
              <w:rPr>
                <w:webHidden/>
              </w:rPr>
              <w:t>6</w:t>
            </w:r>
            <w:r>
              <w:rPr>
                <w:webHidden/>
              </w:rPr>
              <w:fldChar w:fldCharType="end"/>
            </w:r>
          </w:hyperlink>
        </w:p>
        <w:p w14:paraId="093159D1" w14:textId="69A4D7B0" w:rsidR="00F94E6E" w:rsidRDefault="00F94E6E">
          <w:pPr>
            <w:pStyle w:val="TOC3"/>
            <w:tabs>
              <w:tab w:val="left" w:pos="588"/>
              <w:tab w:val="right" w:leader="dot" w:pos="9912"/>
            </w:tabs>
            <w:rPr>
              <w:rFonts w:eastAsiaTheme="minorEastAsia" w:cstheme="minorBidi"/>
              <w:kern w:val="2"/>
              <w:sz w:val="24"/>
              <w:szCs w:val="24"/>
              <w14:ligatures w14:val="standardContextual"/>
            </w:rPr>
          </w:pPr>
          <w:hyperlink w:anchor="_Toc182697511" w:history="1">
            <w:r w:rsidRPr="006B3780">
              <w:rPr>
                <w:rStyle w:val="Hyperlink"/>
              </w:rPr>
              <w:t>2.2.1</w:t>
            </w:r>
            <w:r>
              <w:rPr>
                <w:rFonts w:eastAsiaTheme="minorEastAsia" w:cstheme="minorBidi"/>
                <w:kern w:val="2"/>
                <w:sz w:val="24"/>
                <w:szCs w:val="24"/>
                <w14:ligatures w14:val="standardContextual"/>
              </w:rPr>
              <w:tab/>
            </w:r>
            <w:r w:rsidRPr="006B3780">
              <w:rPr>
                <w:rStyle w:val="Hyperlink"/>
              </w:rPr>
              <w:t>Inleiding</w:t>
            </w:r>
            <w:r>
              <w:rPr>
                <w:webHidden/>
              </w:rPr>
              <w:tab/>
            </w:r>
            <w:r>
              <w:rPr>
                <w:webHidden/>
              </w:rPr>
              <w:fldChar w:fldCharType="begin"/>
            </w:r>
            <w:r>
              <w:rPr>
                <w:webHidden/>
              </w:rPr>
              <w:instrText xml:space="preserve"> PAGEREF _Toc182697511 \h </w:instrText>
            </w:r>
            <w:r>
              <w:rPr>
                <w:webHidden/>
              </w:rPr>
            </w:r>
            <w:r>
              <w:rPr>
                <w:webHidden/>
              </w:rPr>
              <w:fldChar w:fldCharType="separate"/>
            </w:r>
            <w:r w:rsidR="00410E75">
              <w:rPr>
                <w:webHidden/>
              </w:rPr>
              <w:t>6</w:t>
            </w:r>
            <w:r>
              <w:rPr>
                <w:webHidden/>
              </w:rPr>
              <w:fldChar w:fldCharType="end"/>
            </w:r>
          </w:hyperlink>
        </w:p>
        <w:p w14:paraId="454F5E13" w14:textId="5DE1F018" w:rsidR="00F94E6E" w:rsidRDefault="00F94E6E">
          <w:pPr>
            <w:pStyle w:val="TOC3"/>
            <w:tabs>
              <w:tab w:val="left" w:pos="588"/>
              <w:tab w:val="right" w:leader="dot" w:pos="9912"/>
            </w:tabs>
            <w:rPr>
              <w:rFonts w:eastAsiaTheme="minorEastAsia" w:cstheme="minorBidi"/>
              <w:kern w:val="2"/>
              <w:sz w:val="24"/>
              <w:szCs w:val="24"/>
              <w14:ligatures w14:val="standardContextual"/>
            </w:rPr>
          </w:pPr>
          <w:hyperlink w:anchor="_Toc182697512" w:history="1">
            <w:r w:rsidRPr="006B3780">
              <w:rPr>
                <w:rStyle w:val="Hyperlink"/>
              </w:rPr>
              <w:t>2.2.2</w:t>
            </w:r>
            <w:r>
              <w:rPr>
                <w:rFonts w:eastAsiaTheme="minorEastAsia" w:cstheme="minorBidi"/>
                <w:kern w:val="2"/>
                <w:sz w:val="24"/>
                <w:szCs w:val="24"/>
                <w14:ligatures w14:val="standardContextual"/>
              </w:rPr>
              <w:tab/>
            </w:r>
            <w:r w:rsidRPr="006B3780">
              <w:rPr>
                <w:rStyle w:val="Hyperlink"/>
              </w:rPr>
              <w:t>De menu</w:t>
            </w:r>
            <w:r>
              <w:rPr>
                <w:webHidden/>
              </w:rPr>
              <w:tab/>
            </w:r>
            <w:r>
              <w:rPr>
                <w:webHidden/>
              </w:rPr>
              <w:fldChar w:fldCharType="begin"/>
            </w:r>
            <w:r>
              <w:rPr>
                <w:webHidden/>
              </w:rPr>
              <w:instrText xml:space="preserve"> PAGEREF _Toc182697512 \h </w:instrText>
            </w:r>
            <w:r>
              <w:rPr>
                <w:webHidden/>
              </w:rPr>
            </w:r>
            <w:r>
              <w:rPr>
                <w:webHidden/>
              </w:rPr>
              <w:fldChar w:fldCharType="separate"/>
            </w:r>
            <w:r w:rsidR="00410E75">
              <w:rPr>
                <w:webHidden/>
              </w:rPr>
              <w:t>6</w:t>
            </w:r>
            <w:r>
              <w:rPr>
                <w:webHidden/>
              </w:rPr>
              <w:fldChar w:fldCharType="end"/>
            </w:r>
          </w:hyperlink>
        </w:p>
        <w:p w14:paraId="10D8CCC2" w14:textId="78FB72D2" w:rsidR="00F94E6E" w:rsidRDefault="00F94E6E">
          <w:pPr>
            <w:pStyle w:val="TOC3"/>
            <w:tabs>
              <w:tab w:val="left" w:pos="588"/>
              <w:tab w:val="right" w:leader="dot" w:pos="9912"/>
            </w:tabs>
            <w:rPr>
              <w:rFonts w:eastAsiaTheme="minorEastAsia" w:cstheme="minorBidi"/>
              <w:kern w:val="2"/>
              <w:sz w:val="24"/>
              <w:szCs w:val="24"/>
              <w14:ligatures w14:val="standardContextual"/>
            </w:rPr>
          </w:pPr>
          <w:hyperlink w:anchor="_Toc182697513" w:history="1">
            <w:r w:rsidRPr="006B3780">
              <w:rPr>
                <w:rStyle w:val="Hyperlink"/>
              </w:rPr>
              <w:t>2.2.3</w:t>
            </w:r>
            <w:r>
              <w:rPr>
                <w:rFonts w:eastAsiaTheme="minorEastAsia" w:cstheme="minorBidi"/>
                <w:kern w:val="2"/>
                <w:sz w:val="24"/>
                <w:szCs w:val="24"/>
                <w14:ligatures w14:val="standardContextual"/>
              </w:rPr>
              <w:tab/>
            </w:r>
            <w:r w:rsidRPr="006B3780">
              <w:rPr>
                <w:rStyle w:val="Hyperlink"/>
              </w:rPr>
              <w:t>Voorbeeld van een menu</w:t>
            </w:r>
            <w:r>
              <w:rPr>
                <w:webHidden/>
              </w:rPr>
              <w:tab/>
            </w:r>
            <w:r>
              <w:rPr>
                <w:webHidden/>
              </w:rPr>
              <w:fldChar w:fldCharType="begin"/>
            </w:r>
            <w:r>
              <w:rPr>
                <w:webHidden/>
              </w:rPr>
              <w:instrText xml:space="preserve"> PAGEREF _Toc182697513 \h </w:instrText>
            </w:r>
            <w:r>
              <w:rPr>
                <w:webHidden/>
              </w:rPr>
            </w:r>
            <w:r>
              <w:rPr>
                <w:webHidden/>
              </w:rPr>
              <w:fldChar w:fldCharType="separate"/>
            </w:r>
            <w:r w:rsidR="00410E75">
              <w:rPr>
                <w:webHidden/>
              </w:rPr>
              <w:t>8</w:t>
            </w:r>
            <w:r>
              <w:rPr>
                <w:webHidden/>
              </w:rPr>
              <w:fldChar w:fldCharType="end"/>
            </w:r>
          </w:hyperlink>
        </w:p>
        <w:p w14:paraId="6833D763" w14:textId="414F1D4C" w:rsidR="00F94E6E" w:rsidRDefault="00F94E6E">
          <w:pPr>
            <w:pStyle w:val="TOC3"/>
            <w:tabs>
              <w:tab w:val="left" w:pos="588"/>
              <w:tab w:val="right" w:leader="dot" w:pos="9912"/>
            </w:tabs>
            <w:rPr>
              <w:rFonts w:eastAsiaTheme="minorEastAsia" w:cstheme="minorBidi"/>
              <w:kern w:val="2"/>
              <w:sz w:val="24"/>
              <w:szCs w:val="24"/>
              <w14:ligatures w14:val="standardContextual"/>
            </w:rPr>
          </w:pPr>
          <w:hyperlink w:anchor="_Toc182697514" w:history="1">
            <w:r w:rsidRPr="006B3780">
              <w:rPr>
                <w:rStyle w:val="Hyperlink"/>
                <w:lang w:val="nl-BE"/>
              </w:rPr>
              <w:t>2.2.4</w:t>
            </w:r>
            <w:r>
              <w:rPr>
                <w:rFonts w:eastAsiaTheme="minorEastAsia" w:cstheme="minorBidi"/>
                <w:kern w:val="2"/>
                <w:sz w:val="24"/>
                <w:szCs w:val="24"/>
                <w14:ligatures w14:val="standardContextual"/>
              </w:rPr>
              <w:tab/>
            </w:r>
            <w:r w:rsidRPr="006B3780">
              <w:rPr>
                <w:rStyle w:val="Hyperlink"/>
                <w:lang w:val="nl-BE"/>
              </w:rPr>
              <w:t>Methods</w:t>
            </w:r>
            <w:r>
              <w:rPr>
                <w:webHidden/>
              </w:rPr>
              <w:tab/>
            </w:r>
            <w:r>
              <w:rPr>
                <w:webHidden/>
              </w:rPr>
              <w:fldChar w:fldCharType="begin"/>
            </w:r>
            <w:r>
              <w:rPr>
                <w:webHidden/>
              </w:rPr>
              <w:instrText xml:space="preserve"> PAGEREF _Toc182697514 \h </w:instrText>
            </w:r>
            <w:r>
              <w:rPr>
                <w:webHidden/>
              </w:rPr>
            </w:r>
            <w:r>
              <w:rPr>
                <w:webHidden/>
              </w:rPr>
              <w:fldChar w:fldCharType="separate"/>
            </w:r>
            <w:r w:rsidR="00410E75">
              <w:rPr>
                <w:webHidden/>
              </w:rPr>
              <w:t>10</w:t>
            </w:r>
            <w:r>
              <w:rPr>
                <w:webHidden/>
              </w:rPr>
              <w:fldChar w:fldCharType="end"/>
            </w:r>
          </w:hyperlink>
        </w:p>
        <w:p w14:paraId="27DAD18D" w14:textId="60164936" w:rsidR="00F94E6E" w:rsidRDefault="00F94E6E">
          <w:pPr>
            <w:pStyle w:val="TOC1"/>
            <w:tabs>
              <w:tab w:val="left" w:pos="353"/>
              <w:tab w:val="right" w:leader="dot" w:pos="9912"/>
            </w:tabs>
            <w:rPr>
              <w:rFonts w:asciiTheme="minorHAnsi" w:eastAsiaTheme="minorEastAsia" w:hAnsiTheme="minorHAnsi" w:cstheme="minorBidi"/>
              <w:b w:val="0"/>
              <w:smallCaps w:val="0"/>
              <w:color w:val="auto"/>
              <w:kern w:val="2"/>
              <w:szCs w:val="24"/>
              <w14:ligatures w14:val="standardContextual"/>
            </w:rPr>
          </w:pPr>
          <w:hyperlink w:anchor="_Toc182697515" w:history="1">
            <w:r w:rsidRPr="006B3780">
              <w:rPr>
                <w:rStyle w:val="Hyperlink"/>
                <w:lang w:val="nl-BE" w:eastAsia="en-GB"/>
              </w:rPr>
              <w:t>3</w:t>
            </w:r>
            <w:r>
              <w:rPr>
                <w:rFonts w:asciiTheme="minorHAnsi" w:eastAsiaTheme="minorEastAsia" w:hAnsiTheme="minorHAnsi" w:cstheme="minorBidi"/>
                <w:b w:val="0"/>
                <w:smallCaps w:val="0"/>
                <w:color w:val="auto"/>
                <w:kern w:val="2"/>
                <w:szCs w:val="24"/>
                <w14:ligatures w14:val="standardContextual"/>
              </w:rPr>
              <w:tab/>
            </w:r>
            <w:r w:rsidRPr="006B3780">
              <w:rPr>
                <w:rStyle w:val="Hyperlink"/>
                <w:lang w:val="nl-BE" w:eastAsia="en-GB"/>
              </w:rPr>
              <w:t>Demo project</w:t>
            </w:r>
            <w:r>
              <w:rPr>
                <w:webHidden/>
              </w:rPr>
              <w:tab/>
            </w:r>
            <w:r>
              <w:rPr>
                <w:webHidden/>
              </w:rPr>
              <w:fldChar w:fldCharType="begin"/>
            </w:r>
            <w:r>
              <w:rPr>
                <w:webHidden/>
              </w:rPr>
              <w:instrText xml:space="preserve"> PAGEREF _Toc182697515 \h </w:instrText>
            </w:r>
            <w:r>
              <w:rPr>
                <w:webHidden/>
              </w:rPr>
            </w:r>
            <w:r>
              <w:rPr>
                <w:webHidden/>
              </w:rPr>
              <w:fldChar w:fldCharType="separate"/>
            </w:r>
            <w:r w:rsidR="00410E75">
              <w:rPr>
                <w:webHidden/>
              </w:rPr>
              <w:t>13</w:t>
            </w:r>
            <w:r>
              <w:rPr>
                <w:webHidden/>
              </w:rPr>
              <w:fldChar w:fldCharType="end"/>
            </w:r>
          </w:hyperlink>
        </w:p>
        <w:p w14:paraId="10A5C6DF" w14:textId="6EBB206F" w:rsidR="00F94E6E" w:rsidRDefault="00F94E6E">
          <w:pPr>
            <w:pStyle w:val="TOC1"/>
            <w:tabs>
              <w:tab w:val="left" w:pos="369"/>
              <w:tab w:val="right" w:leader="dot" w:pos="9912"/>
            </w:tabs>
            <w:rPr>
              <w:rFonts w:asciiTheme="minorHAnsi" w:eastAsiaTheme="minorEastAsia" w:hAnsiTheme="minorHAnsi" w:cstheme="minorBidi"/>
              <w:b w:val="0"/>
              <w:smallCaps w:val="0"/>
              <w:color w:val="auto"/>
              <w:kern w:val="2"/>
              <w:szCs w:val="24"/>
              <w14:ligatures w14:val="standardContextual"/>
            </w:rPr>
          </w:pPr>
          <w:hyperlink w:anchor="_Toc182697516" w:history="1">
            <w:r w:rsidRPr="006B3780">
              <w:rPr>
                <w:rStyle w:val="Hyperlink"/>
                <w:lang w:val="nl-BE" w:eastAsia="en-GB"/>
              </w:rPr>
              <w:t>4</w:t>
            </w:r>
            <w:r>
              <w:rPr>
                <w:rFonts w:asciiTheme="minorHAnsi" w:eastAsiaTheme="minorEastAsia" w:hAnsiTheme="minorHAnsi" w:cstheme="minorBidi"/>
                <w:b w:val="0"/>
                <w:smallCaps w:val="0"/>
                <w:color w:val="auto"/>
                <w:kern w:val="2"/>
                <w:szCs w:val="24"/>
                <w14:ligatures w14:val="standardContextual"/>
              </w:rPr>
              <w:tab/>
            </w:r>
            <w:r w:rsidRPr="006B3780">
              <w:rPr>
                <w:rStyle w:val="Hyperlink"/>
                <w:lang w:val="nl-BE" w:eastAsia="en-GB"/>
              </w:rPr>
              <w:t>Menu voor de voorbeelden</w:t>
            </w:r>
            <w:r>
              <w:rPr>
                <w:webHidden/>
              </w:rPr>
              <w:tab/>
            </w:r>
            <w:r>
              <w:rPr>
                <w:webHidden/>
              </w:rPr>
              <w:fldChar w:fldCharType="begin"/>
            </w:r>
            <w:r>
              <w:rPr>
                <w:webHidden/>
              </w:rPr>
              <w:instrText xml:space="preserve"> PAGEREF _Toc182697516 \h </w:instrText>
            </w:r>
            <w:r>
              <w:rPr>
                <w:webHidden/>
              </w:rPr>
            </w:r>
            <w:r>
              <w:rPr>
                <w:webHidden/>
              </w:rPr>
              <w:fldChar w:fldCharType="separate"/>
            </w:r>
            <w:r w:rsidR="00410E75">
              <w:rPr>
                <w:webHidden/>
              </w:rPr>
              <w:t>14</w:t>
            </w:r>
            <w:r>
              <w:rPr>
                <w:webHidden/>
              </w:rPr>
              <w:fldChar w:fldCharType="end"/>
            </w:r>
          </w:hyperlink>
        </w:p>
        <w:p w14:paraId="42CB18C7" w14:textId="50B3FB47" w:rsidR="00F94E6E" w:rsidRDefault="00F94E6E">
          <w:pPr>
            <w:pStyle w:val="TOC1"/>
            <w:tabs>
              <w:tab w:val="left" w:pos="354"/>
              <w:tab w:val="right" w:leader="dot" w:pos="9912"/>
            </w:tabs>
            <w:rPr>
              <w:rFonts w:asciiTheme="minorHAnsi" w:eastAsiaTheme="minorEastAsia" w:hAnsiTheme="minorHAnsi" w:cstheme="minorBidi"/>
              <w:b w:val="0"/>
              <w:smallCaps w:val="0"/>
              <w:color w:val="auto"/>
              <w:kern w:val="2"/>
              <w:szCs w:val="24"/>
              <w14:ligatures w14:val="standardContextual"/>
            </w:rPr>
          </w:pPr>
          <w:hyperlink w:anchor="_Toc182697517" w:history="1">
            <w:r w:rsidRPr="006B3780">
              <w:rPr>
                <w:rStyle w:val="Hyperlink"/>
                <w:lang w:val="en-US" w:eastAsia="en-GB"/>
              </w:rPr>
              <w:t>5</w:t>
            </w:r>
            <w:r>
              <w:rPr>
                <w:rFonts w:asciiTheme="minorHAnsi" w:eastAsiaTheme="minorEastAsia" w:hAnsiTheme="minorHAnsi" w:cstheme="minorBidi"/>
                <w:b w:val="0"/>
                <w:smallCaps w:val="0"/>
                <w:color w:val="auto"/>
                <w:kern w:val="2"/>
                <w:szCs w:val="24"/>
                <w14:ligatures w14:val="standardContextual"/>
              </w:rPr>
              <w:tab/>
            </w:r>
            <w:r w:rsidRPr="006B3780">
              <w:rPr>
                <w:rStyle w:val="Hyperlink"/>
                <w:lang w:val="en-US" w:eastAsia="en-GB"/>
              </w:rPr>
              <w:t>Windows Terminal – Windows Console Host</w:t>
            </w:r>
            <w:r>
              <w:rPr>
                <w:webHidden/>
              </w:rPr>
              <w:tab/>
            </w:r>
            <w:r>
              <w:rPr>
                <w:webHidden/>
              </w:rPr>
              <w:fldChar w:fldCharType="begin"/>
            </w:r>
            <w:r>
              <w:rPr>
                <w:webHidden/>
              </w:rPr>
              <w:instrText xml:space="preserve"> PAGEREF _Toc182697517 \h </w:instrText>
            </w:r>
            <w:r>
              <w:rPr>
                <w:webHidden/>
              </w:rPr>
            </w:r>
            <w:r>
              <w:rPr>
                <w:webHidden/>
              </w:rPr>
              <w:fldChar w:fldCharType="separate"/>
            </w:r>
            <w:r w:rsidR="00410E75">
              <w:rPr>
                <w:webHidden/>
              </w:rPr>
              <w:t>17</w:t>
            </w:r>
            <w:r>
              <w:rPr>
                <w:webHidden/>
              </w:rPr>
              <w:fldChar w:fldCharType="end"/>
            </w:r>
          </w:hyperlink>
        </w:p>
        <w:p w14:paraId="048253E0" w14:textId="723F2FFF" w:rsidR="00F94E6E" w:rsidRDefault="00F94E6E">
          <w:pPr>
            <w:pStyle w:val="TOC2"/>
            <w:tabs>
              <w:tab w:val="left" w:pos="511"/>
              <w:tab w:val="right" w:leader="dot" w:pos="9912"/>
            </w:tabs>
            <w:rPr>
              <w:kern w:val="2"/>
              <w:sz w:val="24"/>
              <w:szCs w:val="24"/>
              <w14:ligatures w14:val="standardContextual"/>
            </w:rPr>
          </w:pPr>
          <w:hyperlink w:anchor="_Toc182697518" w:history="1">
            <w:r w:rsidRPr="006B3780">
              <w:rPr>
                <w:rStyle w:val="Hyperlink"/>
              </w:rPr>
              <w:t>5.1</w:t>
            </w:r>
            <w:r>
              <w:rPr>
                <w:kern w:val="2"/>
                <w:sz w:val="24"/>
                <w:szCs w:val="24"/>
                <w14:ligatures w14:val="standardContextual"/>
              </w:rPr>
              <w:tab/>
            </w:r>
            <w:r w:rsidRPr="006B3780">
              <w:rPr>
                <w:rStyle w:val="Hyperlink"/>
              </w:rPr>
              <w:t>Inleiding</w:t>
            </w:r>
            <w:r>
              <w:rPr>
                <w:webHidden/>
              </w:rPr>
              <w:tab/>
            </w:r>
            <w:r>
              <w:rPr>
                <w:webHidden/>
              </w:rPr>
              <w:fldChar w:fldCharType="begin"/>
            </w:r>
            <w:r>
              <w:rPr>
                <w:webHidden/>
              </w:rPr>
              <w:instrText xml:space="preserve"> PAGEREF _Toc182697518 \h </w:instrText>
            </w:r>
            <w:r>
              <w:rPr>
                <w:webHidden/>
              </w:rPr>
            </w:r>
            <w:r>
              <w:rPr>
                <w:webHidden/>
              </w:rPr>
              <w:fldChar w:fldCharType="separate"/>
            </w:r>
            <w:r w:rsidR="00410E75">
              <w:rPr>
                <w:webHidden/>
              </w:rPr>
              <w:t>17</w:t>
            </w:r>
            <w:r>
              <w:rPr>
                <w:webHidden/>
              </w:rPr>
              <w:fldChar w:fldCharType="end"/>
            </w:r>
          </w:hyperlink>
        </w:p>
        <w:p w14:paraId="16D87A17" w14:textId="7CAB21DC" w:rsidR="00F94E6E" w:rsidRDefault="00F94E6E">
          <w:pPr>
            <w:pStyle w:val="TOC2"/>
            <w:tabs>
              <w:tab w:val="left" w:pos="511"/>
              <w:tab w:val="right" w:leader="dot" w:pos="9912"/>
            </w:tabs>
            <w:rPr>
              <w:kern w:val="2"/>
              <w:sz w:val="24"/>
              <w:szCs w:val="24"/>
              <w14:ligatures w14:val="standardContextual"/>
            </w:rPr>
          </w:pPr>
          <w:hyperlink w:anchor="_Toc182697519" w:history="1">
            <w:r w:rsidRPr="006B3780">
              <w:rPr>
                <w:rStyle w:val="Hyperlink"/>
              </w:rPr>
              <w:t>5.2</w:t>
            </w:r>
            <w:r>
              <w:rPr>
                <w:kern w:val="2"/>
                <w:sz w:val="24"/>
                <w:szCs w:val="24"/>
                <w14:ligatures w14:val="standardContextual"/>
              </w:rPr>
              <w:tab/>
            </w:r>
            <w:r w:rsidRPr="006B3780">
              <w:rPr>
                <w:rStyle w:val="Hyperlink"/>
              </w:rPr>
              <w:t>Via Windows Settings</w:t>
            </w:r>
            <w:r>
              <w:rPr>
                <w:webHidden/>
              </w:rPr>
              <w:tab/>
            </w:r>
            <w:r>
              <w:rPr>
                <w:webHidden/>
              </w:rPr>
              <w:fldChar w:fldCharType="begin"/>
            </w:r>
            <w:r>
              <w:rPr>
                <w:webHidden/>
              </w:rPr>
              <w:instrText xml:space="preserve"> PAGEREF _Toc182697519 \h </w:instrText>
            </w:r>
            <w:r>
              <w:rPr>
                <w:webHidden/>
              </w:rPr>
            </w:r>
            <w:r>
              <w:rPr>
                <w:webHidden/>
              </w:rPr>
              <w:fldChar w:fldCharType="separate"/>
            </w:r>
            <w:r w:rsidR="00410E75">
              <w:rPr>
                <w:webHidden/>
              </w:rPr>
              <w:t>17</w:t>
            </w:r>
            <w:r>
              <w:rPr>
                <w:webHidden/>
              </w:rPr>
              <w:fldChar w:fldCharType="end"/>
            </w:r>
          </w:hyperlink>
        </w:p>
        <w:p w14:paraId="09D0834D" w14:textId="22FBC4A8" w:rsidR="00F94E6E" w:rsidRDefault="00F94E6E">
          <w:pPr>
            <w:pStyle w:val="TOC2"/>
            <w:tabs>
              <w:tab w:val="left" w:pos="511"/>
              <w:tab w:val="right" w:leader="dot" w:pos="9912"/>
            </w:tabs>
            <w:rPr>
              <w:kern w:val="2"/>
              <w:sz w:val="24"/>
              <w:szCs w:val="24"/>
              <w14:ligatures w14:val="standardContextual"/>
            </w:rPr>
          </w:pPr>
          <w:hyperlink w:anchor="_Toc182697520" w:history="1">
            <w:r w:rsidRPr="006B3780">
              <w:rPr>
                <w:rStyle w:val="Hyperlink"/>
              </w:rPr>
              <w:t>5.3</w:t>
            </w:r>
            <w:r>
              <w:rPr>
                <w:kern w:val="2"/>
                <w:sz w:val="24"/>
                <w:szCs w:val="24"/>
                <w14:ligatures w14:val="standardContextual"/>
              </w:rPr>
              <w:tab/>
            </w:r>
            <w:r w:rsidRPr="006B3780">
              <w:rPr>
                <w:rStyle w:val="Hyperlink"/>
              </w:rPr>
              <w:t>Via Visual Studio</w:t>
            </w:r>
            <w:r>
              <w:rPr>
                <w:webHidden/>
              </w:rPr>
              <w:tab/>
            </w:r>
            <w:r>
              <w:rPr>
                <w:webHidden/>
              </w:rPr>
              <w:fldChar w:fldCharType="begin"/>
            </w:r>
            <w:r>
              <w:rPr>
                <w:webHidden/>
              </w:rPr>
              <w:instrText xml:space="preserve"> PAGEREF _Toc182697520 \h </w:instrText>
            </w:r>
            <w:r>
              <w:rPr>
                <w:webHidden/>
              </w:rPr>
            </w:r>
            <w:r>
              <w:rPr>
                <w:webHidden/>
              </w:rPr>
              <w:fldChar w:fldCharType="separate"/>
            </w:r>
            <w:r w:rsidR="00410E75">
              <w:rPr>
                <w:webHidden/>
              </w:rPr>
              <w:t>17</w:t>
            </w:r>
            <w:r>
              <w:rPr>
                <w:webHidden/>
              </w:rPr>
              <w:fldChar w:fldCharType="end"/>
            </w:r>
          </w:hyperlink>
        </w:p>
        <w:p w14:paraId="1F49C444" w14:textId="2A52B319" w:rsidR="00F94E6E" w:rsidRDefault="00F94E6E">
          <w:pPr>
            <w:pStyle w:val="TOC2"/>
            <w:tabs>
              <w:tab w:val="left" w:pos="511"/>
              <w:tab w:val="right" w:leader="dot" w:pos="9912"/>
            </w:tabs>
            <w:rPr>
              <w:kern w:val="2"/>
              <w:sz w:val="24"/>
              <w:szCs w:val="24"/>
              <w14:ligatures w14:val="standardContextual"/>
            </w:rPr>
          </w:pPr>
          <w:hyperlink w:anchor="_Toc182697521" w:history="1">
            <w:r w:rsidRPr="006B3780">
              <w:rPr>
                <w:rStyle w:val="Hyperlink"/>
              </w:rPr>
              <w:t>5.4</w:t>
            </w:r>
            <w:r>
              <w:rPr>
                <w:kern w:val="2"/>
                <w:sz w:val="24"/>
                <w:szCs w:val="24"/>
                <w14:ligatures w14:val="standardContextual"/>
              </w:rPr>
              <w:tab/>
            </w:r>
            <w:r w:rsidRPr="006B3780">
              <w:rPr>
                <w:rStyle w:val="Hyperlink"/>
              </w:rPr>
              <w:t>Via Windows Terminal</w:t>
            </w:r>
            <w:r>
              <w:rPr>
                <w:webHidden/>
              </w:rPr>
              <w:tab/>
            </w:r>
            <w:r>
              <w:rPr>
                <w:webHidden/>
              </w:rPr>
              <w:fldChar w:fldCharType="begin"/>
            </w:r>
            <w:r>
              <w:rPr>
                <w:webHidden/>
              </w:rPr>
              <w:instrText xml:space="preserve"> PAGEREF _Toc182697521 \h </w:instrText>
            </w:r>
            <w:r>
              <w:rPr>
                <w:webHidden/>
              </w:rPr>
            </w:r>
            <w:r>
              <w:rPr>
                <w:webHidden/>
              </w:rPr>
              <w:fldChar w:fldCharType="separate"/>
            </w:r>
            <w:r w:rsidR="00410E75">
              <w:rPr>
                <w:webHidden/>
              </w:rPr>
              <w:t>18</w:t>
            </w:r>
            <w:r>
              <w:rPr>
                <w:webHidden/>
              </w:rPr>
              <w:fldChar w:fldCharType="end"/>
            </w:r>
          </w:hyperlink>
        </w:p>
        <w:p w14:paraId="6BFB2D62" w14:textId="3BCBDEB1" w:rsidR="00F94E6E" w:rsidRDefault="00F94E6E">
          <w:pPr>
            <w:pStyle w:val="TOC1"/>
            <w:tabs>
              <w:tab w:val="left" w:pos="367"/>
              <w:tab w:val="right" w:leader="dot" w:pos="9912"/>
            </w:tabs>
            <w:rPr>
              <w:rFonts w:asciiTheme="minorHAnsi" w:eastAsiaTheme="minorEastAsia" w:hAnsiTheme="minorHAnsi" w:cstheme="minorBidi"/>
              <w:b w:val="0"/>
              <w:smallCaps w:val="0"/>
              <w:color w:val="auto"/>
              <w:kern w:val="2"/>
              <w:szCs w:val="24"/>
              <w14:ligatures w14:val="standardContextual"/>
            </w:rPr>
          </w:pPr>
          <w:hyperlink w:anchor="_Toc182697522" w:history="1">
            <w:r w:rsidRPr="006B3780">
              <w:rPr>
                <w:rStyle w:val="Hyperlink"/>
              </w:rPr>
              <w:t>6</w:t>
            </w:r>
            <w:r>
              <w:rPr>
                <w:rFonts w:asciiTheme="minorHAnsi" w:eastAsiaTheme="minorEastAsia" w:hAnsiTheme="minorHAnsi" w:cstheme="minorBidi"/>
                <w:b w:val="0"/>
                <w:smallCaps w:val="0"/>
                <w:color w:val="auto"/>
                <w:kern w:val="2"/>
                <w:szCs w:val="24"/>
                <w14:ligatures w14:val="standardContextual"/>
              </w:rPr>
              <w:tab/>
            </w:r>
            <w:r w:rsidRPr="006B3780">
              <w:rPr>
                <w:rStyle w:val="Hyperlink"/>
              </w:rPr>
              <w:t>COLOFON</w:t>
            </w:r>
            <w:r>
              <w:rPr>
                <w:webHidden/>
              </w:rPr>
              <w:tab/>
            </w:r>
            <w:r>
              <w:rPr>
                <w:webHidden/>
              </w:rPr>
              <w:fldChar w:fldCharType="begin"/>
            </w:r>
            <w:r>
              <w:rPr>
                <w:webHidden/>
              </w:rPr>
              <w:instrText xml:space="preserve"> PAGEREF _Toc182697522 \h </w:instrText>
            </w:r>
            <w:r>
              <w:rPr>
                <w:webHidden/>
              </w:rPr>
            </w:r>
            <w:r>
              <w:rPr>
                <w:webHidden/>
              </w:rPr>
              <w:fldChar w:fldCharType="separate"/>
            </w:r>
            <w:r w:rsidR="00410E75">
              <w:rPr>
                <w:webHidden/>
              </w:rPr>
              <w:t>20</w:t>
            </w:r>
            <w:r>
              <w:rPr>
                <w:webHidden/>
              </w:rPr>
              <w:fldChar w:fldCharType="end"/>
            </w:r>
          </w:hyperlink>
        </w:p>
        <w:p w14:paraId="03DDD365" w14:textId="1E08E9C9" w:rsidR="00955680" w:rsidRDefault="00043BBF" w:rsidP="00955680">
          <w:pPr>
            <w:pStyle w:val="TOC1"/>
          </w:pPr>
          <w:r>
            <w:fldChar w:fldCharType="end"/>
          </w:r>
        </w:p>
      </w:sdtContent>
    </w:sdt>
    <w:bookmarkEnd w:id="0" w:displacedByCustomXml="prev"/>
    <w:bookmarkStart w:id="1" w:name="_Toc373224853" w:displacedByCustomXml="prev"/>
    <w:bookmarkStart w:id="2" w:name="_Toc359828687" w:displacedByCustomXml="prev"/>
    <w:bookmarkStart w:id="3" w:name="_Toc370616631" w:displacedByCustomXml="prev"/>
    <w:bookmarkStart w:id="4" w:name="_Toc370628801" w:displacedByCustomXml="prev"/>
    <w:bookmarkStart w:id="5" w:name="_Toc371840914" w:displacedByCustomXml="prev"/>
    <w:bookmarkStart w:id="6" w:name="_Toc203280535" w:displacedByCustomXml="prev"/>
    <w:p w14:paraId="6FAF173A" w14:textId="77777777" w:rsidR="00955680" w:rsidRPr="00202575" w:rsidRDefault="00955680" w:rsidP="006F760D">
      <w:pPr>
        <w:pStyle w:val="Heading1"/>
        <w:numPr>
          <w:ilvl w:val="0"/>
          <w:numId w:val="9"/>
        </w:numPr>
      </w:pPr>
      <w:bookmarkStart w:id="7" w:name="_Toc127084656"/>
      <w:bookmarkStart w:id="8" w:name="_Toc182697499"/>
      <w:bookmarkEnd w:id="6"/>
      <w:bookmarkEnd w:id="5"/>
      <w:bookmarkEnd w:id="4"/>
      <w:bookmarkEnd w:id="3"/>
      <w:bookmarkEnd w:id="2"/>
      <w:bookmarkEnd w:id="1"/>
      <w:r w:rsidRPr="004B6EC9">
        <w:lastRenderedPageBreak/>
        <w:t>Inleiding</w:t>
      </w:r>
      <w:bookmarkEnd w:id="7"/>
      <w:bookmarkEnd w:id="8"/>
    </w:p>
    <w:p w14:paraId="2B1B0F6C" w14:textId="77777777" w:rsidR="00955680" w:rsidRDefault="00955680" w:rsidP="00955680">
      <w:pPr>
        <w:pStyle w:val="Heading2"/>
      </w:pPr>
      <w:bookmarkStart w:id="9" w:name="_Toc127084657"/>
      <w:bookmarkStart w:id="10" w:name="_Toc182697500"/>
      <w:r w:rsidRPr="005B0162">
        <w:t>Doelstelling</w:t>
      </w:r>
      <w:bookmarkEnd w:id="9"/>
      <w:bookmarkEnd w:id="10"/>
    </w:p>
    <w:p w14:paraId="482B65BF" w14:textId="2E755662" w:rsidR="00955680" w:rsidRDefault="00955680" w:rsidP="00955680">
      <w:r>
        <w:t xml:space="preserve">Je leert in </w:t>
      </w:r>
      <w:r w:rsidR="009B7E21">
        <w:t>dit document</w:t>
      </w:r>
      <w:r>
        <w:t xml:space="preserve"> </w:t>
      </w:r>
      <w:r w:rsidR="00C95141">
        <w:t xml:space="preserve">werken met de helper classes voor de </w:t>
      </w:r>
      <w:r w:rsidR="00C95141" w:rsidRPr="00B513F1">
        <w:rPr>
          <w:rStyle w:val="KlemtoonChar"/>
        </w:rPr>
        <w:t>Console</w:t>
      </w:r>
      <w:r w:rsidR="00C95141">
        <w:t xml:space="preserve"> User Interface</w:t>
      </w:r>
      <w:r w:rsidR="00067A0D">
        <w:t xml:space="preserve"> (</w:t>
      </w:r>
      <w:r w:rsidR="00067A0D" w:rsidRPr="000A504E">
        <w:rPr>
          <w:rStyle w:val="KlemtoonChar"/>
        </w:rPr>
        <w:t>Console App (.NET Core)</w:t>
      </w:r>
      <w:r w:rsidR="00067A0D">
        <w:t>)</w:t>
      </w:r>
      <w:r>
        <w:t xml:space="preserve">. </w:t>
      </w:r>
      <w:r w:rsidR="00C95141">
        <w:t xml:space="preserve"> </w:t>
      </w:r>
      <w:r w:rsidR="00683301">
        <w:t>In d</w:t>
      </w:r>
      <w:r w:rsidR="00C95141">
        <w:t xml:space="preserve">eze classes </w:t>
      </w:r>
      <w:r w:rsidR="00683301">
        <w:t xml:space="preserve">vind je een aantal methodes terug die het </w:t>
      </w:r>
      <w:r w:rsidR="00196692">
        <w:t>je eenvoudiger</w:t>
      </w:r>
      <w:r w:rsidR="00683301">
        <w:t xml:space="preserve"> maken om console programma’s te </w:t>
      </w:r>
      <w:r w:rsidR="00876864">
        <w:t>schrijven</w:t>
      </w:r>
      <w:r w:rsidR="00683301">
        <w:t xml:space="preserve">. </w:t>
      </w:r>
    </w:p>
    <w:p w14:paraId="00F98F47" w14:textId="4A447957" w:rsidR="00683301" w:rsidRDefault="00683301" w:rsidP="00955680">
      <w:r>
        <w:t>Deze methodes omvatten</w:t>
      </w:r>
      <w:r w:rsidR="00BE0B9E">
        <w:t xml:space="preserve"> volgende </w:t>
      </w:r>
      <w:r w:rsidR="00600E03">
        <w:t>onderdelen</w:t>
      </w:r>
      <w:r>
        <w:t>:</w:t>
      </w:r>
    </w:p>
    <w:p w14:paraId="003A8B71" w14:textId="5352B696" w:rsidR="00683301" w:rsidRDefault="00683301">
      <w:pPr>
        <w:pStyle w:val="ListParagraph"/>
        <w:numPr>
          <w:ilvl w:val="0"/>
          <w:numId w:val="15"/>
        </w:numPr>
      </w:pPr>
      <w:r>
        <w:t>Input</w:t>
      </w:r>
    </w:p>
    <w:p w14:paraId="7E3F9B52" w14:textId="24E79284" w:rsidR="00683301" w:rsidRDefault="00683301">
      <w:pPr>
        <w:pStyle w:val="ListParagraph"/>
        <w:numPr>
          <w:ilvl w:val="0"/>
          <w:numId w:val="15"/>
        </w:numPr>
      </w:pPr>
      <w:r>
        <w:t>Output</w:t>
      </w:r>
    </w:p>
    <w:p w14:paraId="2B7C0872" w14:textId="242C1836" w:rsidR="00683301" w:rsidRDefault="00683301">
      <w:pPr>
        <w:pStyle w:val="ListParagraph"/>
        <w:numPr>
          <w:ilvl w:val="0"/>
          <w:numId w:val="15"/>
        </w:numPr>
      </w:pPr>
      <w:r>
        <w:t>Menu</w:t>
      </w:r>
    </w:p>
    <w:p w14:paraId="3B18AB17" w14:textId="59D8F15D" w:rsidR="0086793E" w:rsidRDefault="0086793E" w:rsidP="0086793E">
      <w:bookmarkStart w:id="11" w:name="_Toc127084658"/>
      <w:r>
        <w:t xml:space="preserve">Het is evenwel niet de bedoeling om de </w:t>
      </w:r>
      <w:r w:rsidR="00850D9E">
        <w:t xml:space="preserve">interne </w:t>
      </w:r>
      <w:r>
        <w:t>werking van deze methodes in te studeren.  Je moet deze methodes wel kunnen gebruiken in toepassingen waarin de Console als User Interface wordt gebruikt.</w:t>
      </w:r>
    </w:p>
    <w:p w14:paraId="2DC8BB60" w14:textId="0C2D2608" w:rsidR="00955680" w:rsidRPr="00202575" w:rsidRDefault="00955680" w:rsidP="00955680">
      <w:pPr>
        <w:pStyle w:val="Heading2"/>
      </w:pPr>
      <w:bookmarkStart w:id="12" w:name="_Toc182697501"/>
      <w:r w:rsidRPr="00202575">
        <w:t>Vereiste voorkennis</w:t>
      </w:r>
      <w:bookmarkEnd w:id="11"/>
      <w:bookmarkEnd w:id="12"/>
    </w:p>
    <w:p w14:paraId="6098E812" w14:textId="77777777" w:rsidR="00955680" w:rsidRDefault="00955680" w:rsidP="006F760D">
      <w:pPr>
        <w:pStyle w:val="ListParagraph"/>
        <w:widowControl w:val="0"/>
        <w:numPr>
          <w:ilvl w:val="0"/>
          <w:numId w:val="8"/>
        </w:numPr>
      </w:pPr>
      <w:r w:rsidRPr="00202575">
        <w:t>C# PF</w:t>
      </w:r>
    </w:p>
    <w:p w14:paraId="158E347F" w14:textId="1F269ADB" w:rsidR="00955680" w:rsidRDefault="00955680" w:rsidP="00955680">
      <w:pPr>
        <w:pStyle w:val="Heading2"/>
      </w:pPr>
      <w:bookmarkStart w:id="13" w:name="_Toc127084659"/>
      <w:bookmarkStart w:id="14" w:name="_Toc182697502"/>
      <w:r w:rsidRPr="00202575">
        <w:t xml:space="preserve">Nodige </w:t>
      </w:r>
      <w:r w:rsidRPr="005B0162">
        <w:t>software</w:t>
      </w:r>
      <w:bookmarkEnd w:id="13"/>
      <w:bookmarkEnd w:id="14"/>
    </w:p>
    <w:p w14:paraId="0BE95550" w14:textId="03DCC8B9" w:rsidR="00D27DA0" w:rsidRDefault="00D27DA0">
      <w:pPr>
        <w:pStyle w:val="ListParagraph"/>
        <w:numPr>
          <w:ilvl w:val="0"/>
          <w:numId w:val="14"/>
        </w:numPr>
        <w:ind w:left="1837"/>
      </w:pPr>
      <w:r w:rsidRPr="00145AA4">
        <w:t>Visual Studio 20</w:t>
      </w:r>
      <w:r>
        <w:t xml:space="preserve">22 </w:t>
      </w:r>
      <w:r w:rsidR="00784845">
        <w:t xml:space="preserve">versie </w:t>
      </w:r>
      <w:r>
        <w:t>17.</w:t>
      </w:r>
      <w:r w:rsidR="00784845">
        <w:t>12</w:t>
      </w:r>
      <w:r>
        <w:t>.</w:t>
      </w:r>
      <w:r w:rsidR="00784845">
        <w:t>0</w:t>
      </w:r>
      <w:r>
        <w:t>+</w:t>
      </w:r>
    </w:p>
    <w:p w14:paraId="117A943D" w14:textId="77777777" w:rsidR="00D27DA0" w:rsidRDefault="00D27DA0" w:rsidP="00D27DA0">
      <w:pPr>
        <w:pStyle w:val="ListParagraph"/>
        <w:ind w:left="1837"/>
      </w:pPr>
    </w:p>
    <w:p w14:paraId="2695A827" w14:textId="77777777" w:rsidR="00D27DA0" w:rsidRDefault="00D27DA0" w:rsidP="00D27DA0">
      <w:pPr>
        <w:pStyle w:val="ListParagraph"/>
        <w:ind w:left="1837"/>
        <w:rPr>
          <w:rFonts w:asciiTheme="minorHAnsi" w:hAnsiTheme="minorHAnsi" w:cstheme="minorHAnsi"/>
        </w:rPr>
      </w:pPr>
      <w:hyperlink r:id="rId10" w:history="1">
        <w:r w:rsidRPr="00851F1B">
          <w:rPr>
            <w:rStyle w:val="Hyperlink"/>
            <w:rFonts w:asciiTheme="minorHAnsi" w:hAnsiTheme="minorHAnsi" w:cstheme="minorHAnsi"/>
          </w:rPr>
          <w:t>https://visualstudio.microsoft.com/vs/</w:t>
        </w:r>
      </w:hyperlink>
    </w:p>
    <w:p w14:paraId="5660984A" w14:textId="77777777" w:rsidR="00D27DA0" w:rsidRDefault="00D27DA0" w:rsidP="00D27DA0">
      <w:pPr>
        <w:pStyle w:val="ListParagraph"/>
        <w:ind w:left="1837"/>
        <w:rPr>
          <w:rFonts w:asciiTheme="minorHAnsi" w:hAnsiTheme="minorHAnsi" w:cstheme="minorHAnsi"/>
        </w:rPr>
      </w:pPr>
    </w:p>
    <w:p w14:paraId="52BF2A98" w14:textId="3B7A0868" w:rsidR="00D27DA0" w:rsidRPr="00851F1B" w:rsidRDefault="00784845" w:rsidP="00D27DA0">
      <w:pPr>
        <w:pStyle w:val="ListParagraph"/>
        <w:ind w:left="1837"/>
        <w:rPr>
          <w:rFonts w:asciiTheme="minorHAnsi" w:hAnsiTheme="minorHAnsi" w:cstheme="minorHAnsi"/>
        </w:rPr>
      </w:pPr>
      <w:r>
        <w:rPr>
          <w:noProof/>
        </w:rPr>
        <w:drawing>
          <wp:inline distT="0" distB="0" distL="0" distR="0" wp14:anchorId="53A154FF" wp14:editId="7BA11281">
            <wp:extent cx="3843517" cy="2875084"/>
            <wp:effectExtent l="0" t="0" r="5080" b="1905"/>
            <wp:docPr id="1346062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62336" name="Picture 1" descr="A screenshot of a computer&#10;&#10;Description automatically generated"/>
                    <pic:cNvPicPr/>
                  </pic:nvPicPr>
                  <pic:blipFill>
                    <a:blip r:embed="rId11"/>
                    <a:stretch>
                      <a:fillRect/>
                    </a:stretch>
                  </pic:blipFill>
                  <pic:spPr>
                    <a:xfrm>
                      <a:off x="0" y="0"/>
                      <a:ext cx="3868429" cy="2893719"/>
                    </a:xfrm>
                    <a:prstGeom prst="rect">
                      <a:avLst/>
                    </a:prstGeom>
                  </pic:spPr>
                </pic:pic>
              </a:graphicData>
            </a:graphic>
          </wp:inline>
        </w:drawing>
      </w:r>
    </w:p>
    <w:p w14:paraId="0AD1EFA6" w14:textId="77777777" w:rsidR="00D27DA0" w:rsidRDefault="00D27DA0" w:rsidP="00D27DA0">
      <w:pPr>
        <w:pStyle w:val="ListParagraph"/>
        <w:ind w:left="1837"/>
      </w:pPr>
    </w:p>
    <w:p w14:paraId="32E37265" w14:textId="29280586" w:rsidR="00D27DA0" w:rsidRDefault="00D27DA0">
      <w:pPr>
        <w:pStyle w:val="ListParagraph"/>
        <w:numPr>
          <w:ilvl w:val="0"/>
          <w:numId w:val="14"/>
        </w:numPr>
        <w:ind w:left="1837"/>
      </w:pPr>
      <w:r>
        <w:t>Visual Studio Code versie 1.</w:t>
      </w:r>
      <w:r w:rsidR="00122B75">
        <w:t>95</w:t>
      </w:r>
      <w:r>
        <w:t>.</w:t>
      </w:r>
      <w:r w:rsidR="00122B75">
        <w:t>3</w:t>
      </w:r>
      <w:r>
        <w:t>+ (optioneel)</w:t>
      </w:r>
    </w:p>
    <w:p w14:paraId="5AA86448" w14:textId="77777777" w:rsidR="00D27DA0" w:rsidRPr="00B72552" w:rsidRDefault="00D27DA0" w:rsidP="00D27DA0">
      <w:pPr>
        <w:pStyle w:val="ListParagraph"/>
        <w:ind w:left="1837"/>
      </w:pPr>
    </w:p>
    <w:bookmarkStart w:id="15" w:name="OLE_LINK78"/>
    <w:bookmarkStart w:id="16" w:name="OLE_LINK79"/>
    <w:p w14:paraId="091C04F6" w14:textId="77777777" w:rsidR="00D27DA0" w:rsidRDefault="00D27DA0" w:rsidP="00D27DA0">
      <w:pPr>
        <w:pStyle w:val="ListParagraph"/>
        <w:ind w:left="1837"/>
        <w:rPr>
          <w:rStyle w:val="Hyperlink"/>
        </w:rPr>
      </w:pPr>
      <w:r>
        <w:rPr>
          <w:rStyle w:val="Hyperlink"/>
        </w:rPr>
        <w:fldChar w:fldCharType="begin"/>
      </w:r>
      <w:r>
        <w:rPr>
          <w:rStyle w:val="Hyperlink"/>
        </w:rPr>
        <w:instrText xml:space="preserve"> HYPERLINK "</w:instrText>
      </w:r>
      <w:r w:rsidRPr="008D6386">
        <w:rPr>
          <w:rStyle w:val="Hyperlink"/>
        </w:rPr>
        <w:instrText>https://www.visualstudio.com/downloads/</w:instrText>
      </w:r>
      <w:r>
        <w:rPr>
          <w:rStyle w:val="Hyperlink"/>
        </w:rPr>
        <w:instrText xml:space="preserve">" </w:instrText>
      </w:r>
      <w:r>
        <w:rPr>
          <w:rStyle w:val="Hyperlink"/>
        </w:rPr>
      </w:r>
      <w:r>
        <w:rPr>
          <w:rStyle w:val="Hyperlink"/>
        </w:rPr>
        <w:fldChar w:fldCharType="separate"/>
      </w:r>
      <w:r w:rsidRPr="008D39CE">
        <w:rPr>
          <w:rStyle w:val="Hyperlink"/>
        </w:rPr>
        <w:t>https://www.visualstudio.com/downloads/</w:t>
      </w:r>
      <w:bookmarkEnd w:id="15"/>
      <w:bookmarkEnd w:id="16"/>
      <w:r>
        <w:rPr>
          <w:rStyle w:val="Hyperlink"/>
        </w:rPr>
        <w:fldChar w:fldCharType="end"/>
      </w:r>
    </w:p>
    <w:p w14:paraId="12F70CF0" w14:textId="77777777" w:rsidR="00D27DA0" w:rsidRDefault="00D27DA0" w:rsidP="00D27DA0">
      <w:pPr>
        <w:pStyle w:val="ListParagraph"/>
        <w:ind w:firstLine="695"/>
        <w:rPr>
          <w:noProof/>
        </w:rPr>
      </w:pPr>
    </w:p>
    <w:p w14:paraId="2AB8162D" w14:textId="2FEA49AF" w:rsidR="00D27DA0" w:rsidRDefault="00596290" w:rsidP="00D27DA0">
      <w:pPr>
        <w:pStyle w:val="ListParagraph"/>
        <w:ind w:left="1139" w:firstLine="698"/>
        <w:rPr>
          <w:noProof/>
        </w:rPr>
      </w:pPr>
      <w:r>
        <w:rPr>
          <w:noProof/>
        </w:rPr>
        <w:lastRenderedPageBreak/>
        <w:drawing>
          <wp:inline distT="0" distB="0" distL="0" distR="0" wp14:anchorId="4A198BAD" wp14:editId="1F4F54F2">
            <wp:extent cx="2433260" cy="1941140"/>
            <wp:effectExtent l="0" t="0" r="5715" b="2540"/>
            <wp:docPr id="11701607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60763" name="Picture 1" descr="A screenshot of a computer program&#10;&#10;Description automatically generated"/>
                    <pic:cNvPicPr/>
                  </pic:nvPicPr>
                  <pic:blipFill>
                    <a:blip r:embed="rId12"/>
                    <a:stretch>
                      <a:fillRect/>
                    </a:stretch>
                  </pic:blipFill>
                  <pic:spPr>
                    <a:xfrm>
                      <a:off x="0" y="0"/>
                      <a:ext cx="2437128" cy="1944226"/>
                    </a:xfrm>
                    <a:prstGeom prst="rect">
                      <a:avLst/>
                    </a:prstGeom>
                  </pic:spPr>
                </pic:pic>
              </a:graphicData>
            </a:graphic>
          </wp:inline>
        </w:drawing>
      </w:r>
    </w:p>
    <w:p w14:paraId="73377EA8" w14:textId="77777777" w:rsidR="00D27DA0" w:rsidRDefault="00D27DA0" w:rsidP="00D27DA0">
      <w:pPr>
        <w:pStyle w:val="ListParagraph"/>
        <w:ind w:left="1139" w:firstLine="698"/>
        <w:rPr>
          <w:noProof/>
        </w:rPr>
      </w:pPr>
    </w:p>
    <w:p w14:paraId="2D5601B4" w14:textId="21EC18CE" w:rsidR="00D27DA0" w:rsidRDefault="00D27DA0" w:rsidP="00D27DA0">
      <w:pPr>
        <w:pStyle w:val="ListParagraph"/>
        <w:widowControl w:val="0"/>
        <w:numPr>
          <w:ilvl w:val="0"/>
          <w:numId w:val="7"/>
        </w:numPr>
      </w:pPr>
      <w:r>
        <w:t>.Net</w:t>
      </w:r>
      <w:r w:rsidR="00596290">
        <w:t>9</w:t>
      </w:r>
      <w:r>
        <w:t xml:space="preserve"> versie </w:t>
      </w:r>
      <w:r w:rsidR="007F4B13">
        <w:t>9</w:t>
      </w:r>
      <w:r>
        <w:t>.0.</w:t>
      </w:r>
      <w:r w:rsidR="00BB0298">
        <w:t>10</w:t>
      </w:r>
      <w:r>
        <w:t>0+</w:t>
      </w:r>
    </w:p>
    <w:p w14:paraId="578C255D" w14:textId="4E921151" w:rsidR="00D27DA0" w:rsidRDefault="00EE2A9E" w:rsidP="00D27DA0">
      <w:pPr>
        <w:ind w:left="1415"/>
      </w:pPr>
      <w:hyperlink r:id="rId13" w:history="1">
        <w:r w:rsidRPr="00343BAD">
          <w:rPr>
            <w:rStyle w:val="Hyperlink"/>
          </w:rPr>
          <w:t>https://dotnet.microsoft.com/en-us/download/dotnet/9.0</w:t>
        </w:r>
      </w:hyperlink>
    </w:p>
    <w:p w14:paraId="36824BDC" w14:textId="77777777" w:rsidR="00D27DA0" w:rsidRDefault="00D27DA0" w:rsidP="00D27DA0">
      <w:pPr>
        <w:ind w:left="1415"/>
        <w:rPr>
          <w:noProof/>
        </w:rPr>
      </w:pPr>
      <w:r>
        <w:rPr>
          <w:noProof/>
        </w:rPr>
        <w:t xml:space="preserve">Je kan de  geïnstalleerde versie van </w:t>
      </w:r>
      <w:r w:rsidRPr="000A504E">
        <w:rPr>
          <w:rStyle w:val="KlemtoonChar"/>
        </w:rPr>
        <w:t>.NET</w:t>
      </w:r>
      <w:r w:rsidRPr="00EA5278">
        <w:rPr>
          <w:rFonts w:ascii="Consolas" w:hAnsi="Consolas" w:cstheme="minorHAnsi"/>
          <w:noProof/>
          <w:color w:val="C00000"/>
        </w:rPr>
        <w:t xml:space="preserve"> </w:t>
      </w:r>
      <w:r>
        <w:rPr>
          <w:noProof/>
        </w:rPr>
        <w:t>opvragen.</w:t>
      </w:r>
    </w:p>
    <w:p w14:paraId="3FA5000D" w14:textId="77777777" w:rsidR="00D27DA0" w:rsidRDefault="00D27DA0" w:rsidP="00D27DA0">
      <w:pPr>
        <w:ind w:left="1415"/>
        <w:rPr>
          <w:noProof/>
        </w:rPr>
      </w:pPr>
      <w:r>
        <w:rPr>
          <w:noProof/>
        </w:rPr>
        <w:t>Open de opdrachtprompt window en tik in:</w:t>
      </w:r>
    </w:p>
    <w:p w14:paraId="37FFD75A" w14:textId="77777777" w:rsidR="00D27DA0" w:rsidRPr="000A504E" w:rsidRDefault="00D27DA0" w:rsidP="00D27DA0">
      <w:pPr>
        <w:shd w:val="clear" w:color="auto" w:fill="DBE5F1" w:themeFill="accent1" w:themeFillTint="33"/>
        <w:ind w:left="1415"/>
        <w:rPr>
          <w:rFonts w:ascii="Cascadia Mono" w:hAnsi="Cascadia Mono" w:cs="Cascadia Mono"/>
          <w:b/>
          <w:noProof/>
          <w:sz w:val="14"/>
          <w:szCs w:val="14"/>
        </w:rPr>
      </w:pPr>
      <w:r w:rsidRPr="000A504E">
        <w:rPr>
          <w:rFonts w:ascii="Cascadia Mono" w:hAnsi="Cascadia Mono" w:cs="Cascadia Mono"/>
          <w:b/>
          <w:noProof/>
          <w:sz w:val="14"/>
          <w:szCs w:val="14"/>
        </w:rPr>
        <w:t>dotnet --version</w:t>
      </w:r>
    </w:p>
    <w:p w14:paraId="6CF56F5C" w14:textId="4D8638B9" w:rsidR="00D27DA0" w:rsidRDefault="00EE2A9E" w:rsidP="00D27DA0">
      <w:pPr>
        <w:ind w:left="1415"/>
        <w:jc w:val="left"/>
        <w:rPr>
          <w:lang w:val="nl-BE"/>
        </w:rPr>
      </w:pPr>
      <w:r>
        <w:rPr>
          <w:noProof/>
        </w:rPr>
        <w:drawing>
          <wp:inline distT="0" distB="0" distL="0" distR="0" wp14:anchorId="313AF457" wp14:editId="02C1D93C">
            <wp:extent cx="2292020" cy="2344328"/>
            <wp:effectExtent l="0" t="0" r="0" b="0"/>
            <wp:docPr id="8078713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71311" name="Picture 1" descr="A screenshot of a computer program&#10;&#10;Description automatically generated"/>
                    <pic:cNvPicPr/>
                  </pic:nvPicPr>
                  <pic:blipFill>
                    <a:blip r:embed="rId14"/>
                    <a:stretch>
                      <a:fillRect/>
                    </a:stretch>
                  </pic:blipFill>
                  <pic:spPr>
                    <a:xfrm>
                      <a:off x="0" y="0"/>
                      <a:ext cx="2303795" cy="2356372"/>
                    </a:xfrm>
                    <a:prstGeom prst="rect">
                      <a:avLst/>
                    </a:prstGeom>
                  </pic:spPr>
                </pic:pic>
              </a:graphicData>
            </a:graphic>
          </wp:inline>
        </w:drawing>
      </w:r>
    </w:p>
    <w:p w14:paraId="1EBE0A32" w14:textId="77777777" w:rsidR="00D27DA0" w:rsidRDefault="00D27DA0" w:rsidP="00D27DA0">
      <w:pPr>
        <w:pStyle w:val="ListParagraph"/>
        <w:widowControl w:val="0"/>
        <w:numPr>
          <w:ilvl w:val="0"/>
          <w:numId w:val="7"/>
        </w:numPr>
      </w:pPr>
      <w:r>
        <w:t xml:space="preserve">Zet alle </w:t>
      </w:r>
      <w:proofErr w:type="spellStart"/>
      <w:r>
        <w:t>solutions</w:t>
      </w:r>
      <w:proofErr w:type="spellEnd"/>
      <w:r>
        <w:t xml:space="preserve"> die je maakt in de theorie, de oefeningen en de test in </w:t>
      </w:r>
      <w:r w:rsidRPr="000A504E">
        <w:rPr>
          <w:rStyle w:val="KlemtoonChar"/>
        </w:rPr>
        <w:t>GitHub</w:t>
      </w:r>
      <w:r>
        <w:t xml:space="preserve">.  Maak daarvoor een </w:t>
      </w:r>
      <w:r w:rsidRPr="00353D48">
        <w:rPr>
          <w:b/>
          <w:bCs/>
          <w:u w:val="single"/>
        </w:rPr>
        <w:t>private</w:t>
      </w:r>
      <w:r>
        <w:t xml:space="preserve"> </w:t>
      </w:r>
      <w:proofErr w:type="spellStart"/>
      <w:r>
        <w:t>repository</w:t>
      </w:r>
      <w:proofErr w:type="spellEnd"/>
      <w:r>
        <w:t xml:space="preserve"> aan en geef de instructeur toegang daarop.</w:t>
      </w:r>
    </w:p>
    <w:p w14:paraId="7B99D7AF" w14:textId="77777777" w:rsidR="00D27DA0" w:rsidRDefault="00D27DA0" w:rsidP="00D27DA0">
      <w:pPr>
        <w:pStyle w:val="ListParagraph"/>
        <w:widowControl w:val="0"/>
        <w:ind w:left="1415"/>
      </w:pPr>
    </w:p>
    <w:p w14:paraId="57F44544" w14:textId="77777777" w:rsidR="00D27DA0" w:rsidRDefault="00D27DA0" w:rsidP="00D27DA0">
      <w:pPr>
        <w:pStyle w:val="ListParagraph"/>
        <w:widowControl w:val="0"/>
        <w:ind w:left="1415"/>
        <w:rPr>
          <w:rStyle w:val="Hyperlink"/>
        </w:rPr>
      </w:pPr>
      <w:hyperlink r:id="rId15" w:history="1">
        <w:r w:rsidRPr="009718C9">
          <w:rPr>
            <w:rStyle w:val="Hyperlink"/>
          </w:rPr>
          <w:t>https://github.com/</w:t>
        </w:r>
      </w:hyperlink>
    </w:p>
    <w:p w14:paraId="498BEB18" w14:textId="77777777" w:rsidR="00350952" w:rsidRDefault="00350952" w:rsidP="00D27DA0">
      <w:pPr>
        <w:pStyle w:val="ListParagraph"/>
        <w:widowControl w:val="0"/>
        <w:ind w:left="1415"/>
        <w:rPr>
          <w:rStyle w:val="Hyperlink"/>
        </w:rPr>
      </w:pPr>
    </w:p>
    <w:p w14:paraId="3965757D" w14:textId="53228500" w:rsidR="00350952" w:rsidRDefault="00350952" w:rsidP="00350952">
      <w:pPr>
        <w:pStyle w:val="Heading2"/>
        <w:rPr>
          <w:rStyle w:val="Hyperlink"/>
        </w:rPr>
      </w:pPr>
      <w:bookmarkStart w:id="17" w:name="_Toc182697503"/>
      <w:r>
        <w:rPr>
          <w:rStyle w:val="Hyperlink"/>
        </w:rPr>
        <w:t>Source Code</w:t>
      </w:r>
      <w:bookmarkEnd w:id="17"/>
    </w:p>
    <w:p w14:paraId="076D2ACC" w14:textId="341D638C" w:rsidR="00350952" w:rsidRDefault="00350952" w:rsidP="00D27DA0">
      <w:pPr>
        <w:pStyle w:val="ListParagraph"/>
        <w:widowControl w:val="0"/>
        <w:ind w:left="1415"/>
      </w:pPr>
      <w:hyperlink r:id="rId16" w:history="1">
        <w:r w:rsidRPr="00E650C0">
          <w:rPr>
            <w:rStyle w:val="Hyperlink"/>
          </w:rPr>
          <w:t>https://github.com/JohanVandaele/ConsoleHelper</w:t>
        </w:r>
      </w:hyperlink>
    </w:p>
    <w:p w14:paraId="309E4D17" w14:textId="77777777" w:rsidR="00350952" w:rsidRDefault="00350952" w:rsidP="00D27DA0">
      <w:pPr>
        <w:pStyle w:val="ListParagraph"/>
        <w:widowControl w:val="0"/>
        <w:ind w:left="1415"/>
      </w:pPr>
    </w:p>
    <w:p w14:paraId="065CA302" w14:textId="6A72D6CB" w:rsidR="00A36E03" w:rsidRPr="00306572" w:rsidRDefault="00A36E03" w:rsidP="00067A0D">
      <w:pPr>
        <w:spacing w:before="0" w:after="0"/>
        <w:ind w:left="0"/>
        <w:jc w:val="left"/>
        <w:rPr>
          <w:lang w:val="nl-BE"/>
        </w:rPr>
      </w:pPr>
    </w:p>
    <w:p w14:paraId="004E3CD2" w14:textId="347FAE41" w:rsidR="00955680" w:rsidRDefault="006D2448" w:rsidP="00955680">
      <w:pPr>
        <w:pStyle w:val="Heading1"/>
        <w:rPr>
          <w:lang w:val="nl-BE" w:eastAsia="en-GB"/>
        </w:rPr>
      </w:pPr>
      <w:bookmarkStart w:id="18" w:name="_Toc182697504"/>
      <w:r>
        <w:rPr>
          <w:lang w:val="nl-BE" w:eastAsia="en-GB"/>
        </w:rPr>
        <w:lastRenderedPageBreak/>
        <w:t>Methodes voor Input en Output</w:t>
      </w:r>
      <w:bookmarkEnd w:id="18"/>
    </w:p>
    <w:p w14:paraId="25D73BDC" w14:textId="24197E4B" w:rsidR="00121AB6" w:rsidRDefault="00121AB6" w:rsidP="00121AB6">
      <w:pPr>
        <w:pStyle w:val="Heading2"/>
        <w:rPr>
          <w:noProof/>
          <w:lang w:val="nl-BE"/>
        </w:rPr>
      </w:pPr>
      <w:bookmarkStart w:id="19" w:name="_Toc127084752"/>
      <w:bookmarkStart w:id="20" w:name="_Toc182697505"/>
      <w:r>
        <w:rPr>
          <w:noProof/>
          <w:lang w:val="nl-BE"/>
        </w:rPr>
        <w:t>De ConsoleHelper</w:t>
      </w:r>
      <w:bookmarkEnd w:id="19"/>
      <w:r w:rsidR="00BF0616">
        <w:rPr>
          <w:noProof/>
          <w:lang w:val="nl-BE"/>
        </w:rPr>
        <w:t xml:space="preserve"> Class</w:t>
      </w:r>
      <w:bookmarkEnd w:id="20"/>
    </w:p>
    <w:p w14:paraId="6416E78D" w14:textId="0825F47E" w:rsidR="00423268" w:rsidRPr="00423268" w:rsidRDefault="00423268" w:rsidP="00423268">
      <w:pPr>
        <w:pStyle w:val="Heading3"/>
        <w:rPr>
          <w:lang w:val="nl-BE"/>
        </w:rPr>
      </w:pPr>
      <w:bookmarkStart w:id="21" w:name="_Toc127084753"/>
      <w:bookmarkStart w:id="22" w:name="_Toc182697506"/>
      <w:r>
        <w:rPr>
          <w:lang w:val="nl-BE"/>
        </w:rPr>
        <w:t>Inleiding</w:t>
      </w:r>
      <w:bookmarkEnd w:id="21"/>
      <w:bookmarkEnd w:id="22"/>
    </w:p>
    <w:p w14:paraId="4D2034EC" w14:textId="68A9D046" w:rsidR="00121AB6" w:rsidRDefault="00455D2F" w:rsidP="00455D2F">
      <w:pPr>
        <w:rPr>
          <w:lang w:val="nl-BE"/>
        </w:rPr>
      </w:pPr>
      <w:r>
        <w:t>Om het Console project te vereenvoudigen en overzichtelijk te houden gaan we gebruik maken van een Input</w:t>
      </w:r>
      <w:r w:rsidR="003856D9">
        <w:t>/output</w:t>
      </w:r>
      <w:r>
        <w:t xml:space="preserve"> helper class.  Deze helper class is een </w:t>
      </w:r>
      <w:proofErr w:type="spellStart"/>
      <w:r>
        <w:t>partial</w:t>
      </w:r>
      <w:proofErr w:type="spellEnd"/>
      <w:r>
        <w:t xml:space="preserve"> class van </w:t>
      </w:r>
      <w:r w:rsidRPr="00E95997">
        <w:rPr>
          <w:rStyle w:val="KlemtoonChar"/>
        </w:rPr>
        <w:t>program.cs</w:t>
      </w:r>
      <w:r>
        <w:t xml:space="preserve">.  Hierdoor hoef je zelf geen input meer te valideren of output te genereren en kunnen we ons uitsluitend concentreren op </w:t>
      </w:r>
      <w:r w:rsidRPr="001349F3">
        <w:t>het</w:t>
      </w:r>
      <w:r w:rsidR="001349F3" w:rsidRPr="001349F3">
        <w:t xml:space="preserve"> essentiële </w:t>
      </w:r>
      <w:r w:rsidRPr="001349F3">
        <w:t xml:space="preserve">gedeelte van </w:t>
      </w:r>
      <w:r w:rsidR="001B301C">
        <w:t>de</w:t>
      </w:r>
      <w:r w:rsidRPr="001349F3">
        <w:t xml:space="preserve"> </w:t>
      </w:r>
      <w:r w:rsidR="00E721EA">
        <w:t>cursus</w:t>
      </w:r>
      <w:r w:rsidRPr="001349F3">
        <w:t>.  De interne werking van deze class maakt geen deel uit van de opleidin</w:t>
      </w:r>
      <w:r>
        <w:t>g.  Je hoeft ze enkel te kunnen toepassen</w:t>
      </w:r>
      <w:r w:rsidR="00A66971">
        <w:t xml:space="preserve"> in de voorbeelden, oefeningen en testen</w:t>
      </w:r>
      <w:r>
        <w:t xml:space="preserve">.  </w:t>
      </w:r>
      <w:r w:rsidR="00121AB6">
        <w:rPr>
          <w:lang w:val="nl-BE"/>
        </w:rPr>
        <w:t>Je kan van de methodes uit deze class gebruik maken in de console toepassingen die je maakt.</w:t>
      </w:r>
    </w:p>
    <w:p w14:paraId="7181634D" w14:textId="1C761F9A" w:rsidR="001349F3" w:rsidRDefault="001349F3" w:rsidP="001349F3">
      <w:pPr>
        <w:rPr>
          <w:lang w:val="nl-BE"/>
        </w:rPr>
      </w:pPr>
      <w:r>
        <w:rPr>
          <w:lang w:val="nl-BE"/>
        </w:rPr>
        <w:t xml:space="preserve">Je </w:t>
      </w:r>
      <w:proofErr w:type="spellStart"/>
      <w:r>
        <w:rPr>
          <w:lang w:val="nl-BE"/>
        </w:rPr>
        <w:t>copieert</w:t>
      </w:r>
      <w:proofErr w:type="spellEnd"/>
      <w:r>
        <w:rPr>
          <w:lang w:val="nl-BE"/>
        </w:rPr>
        <w:t xml:space="preserve"> de classes </w:t>
      </w:r>
      <w:r w:rsidRPr="00831D8D">
        <w:rPr>
          <w:rStyle w:val="KlemtoonChar"/>
        </w:rPr>
        <w:t>ConsoleHelper.cs</w:t>
      </w:r>
      <w:r w:rsidR="00E44D65">
        <w:rPr>
          <w:lang w:val="nl-BE"/>
        </w:rPr>
        <w:t xml:space="preserve">, </w:t>
      </w:r>
      <w:r w:rsidRPr="00831D8D">
        <w:rPr>
          <w:rStyle w:val="KlemtoonChar"/>
        </w:rPr>
        <w:t>Console</w:t>
      </w:r>
      <w:r>
        <w:rPr>
          <w:rStyle w:val="KlemtoonChar"/>
        </w:rPr>
        <w:t>Menu</w:t>
      </w:r>
      <w:r w:rsidRPr="00831D8D">
        <w:rPr>
          <w:rStyle w:val="KlemtoonChar"/>
        </w:rPr>
        <w:t>.cs</w:t>
      </w:r>
      <w:r>
        <w:rPr>
          <w:lang w:val="nl-BE"/>
        </w:rPr>
        <w:t xml:space="preserve"> </w:t>
      </w:r>
      <w:r w:rsidR="00E44D65">
        <w:rPr>
          <w:lang w:val="nl-BE"/>
        </w:rPr>
        <w:t xml:space="preserve">en </w:t>
      </w:r>
      <w:r w:rsidR="00E44D65" w:rsidRPr="00E44D65">
        <w:rPr>
          <w:rStyle w:val="KlemtoonChar"/>
        </w:rPr>
        <w:t>appsettings.json</w:t>
      </w:r>
      <w:r w:rsidR="00E44D65">
        <w:rPr>
          <w:lang w:val="nl-BE"/>
        </w:rPr>
        <w:t xml:space="preserve"> </w:t>
      </w:r>
      <w:r>
        <w:rPr>
          <w:lang w:val="nl-BE"/>
        </w:rPr>
        <w:t xml:space="preserve">in het UI project vanuit de </w:t>
      </w:r>
      <w:r w:rsidRPr="00055D12">
        <w:rPr>
          <w:u w:val="single"/>
          <w:lang w:val="nl-BE"/>
        </w:rPr>
        <w:t>startbestanden</w:t>
      </w:r>
      <w:r>
        <w:rPr>
          <w:lang w:val="nl-BE"/>
        </w:rPr>
        <w:t xml:space="preserve"> die bij deze handleiding horen.</w:t>
      </w:r>
    </w:p>
    <w:p w14:paraId="214BB0BA" w14:textId="3912B51D" w:rsidR="00F66101" w:rsidRDefault="00F66101" w:rsidP="00423268">
      <w:pPr>
        <w:pStyle w:val="Heading3"/>
        <w:rPr>
          <w:lang w:val="nl-BE"/>
        </w:rPr>
      </w:pPr>
      <w:bookmarkStart w:id="23" w:name="_Toc182697507"/>
      <w:bookmarkStart w:id="24" w:name="_Toc127084754"/>
      <w:proofErr w:type="spellStart"/>
      <w:r>
        <w:rPr>
          <w:lang w:val="nl-BE"/>
        </w:rPr>
        <w:t>NuGet</w:t>
      </w:r>
      <w:proofErr w:type="spellEnd"/>
      <w:r>
        <w:rPr>
          <w:lang w:val="nl-BE"/>
        </w:rPr>
        <w:t xml:space="preserve"> packages</w:t>
      </w:r>
      <w:bookmarkEnd w:id="23"/>
    </w:p>
    <w:p w14:paraId="2623520D" w14:textId="6D440478" w:rsidR="00F66101" w:rsidRDefault="00F66101" w:rsidP="00F66101">
      <w:pPr>
        <w:rPr>
          <w:lang w:val="nl-BE"/>
        </w:rPr>
      </w:pPr>
      <w:r>
        <w:rPr>
          <w:lang w:val="nl-BE"/>
        </w:rPr>
        <w:t xml:space="preserve">Installeer volgende </w:t>
      </w:r>
      <w:proofErr w:type="spellStart"/>
      <w:r>
        <w:rPr>
          <w:lang w:val="nl-BE"/>
        </w:rPr>
        <w:t>NuGet</w:t>
      </w:r>
      <w:proofErr w:type="spellEnd"/>
      <w:r>
        <w:rPr>
          <w:lang w:val="nl-BE"/>
        </w:rPr>
        <w:t xml:space="preserve"> packages:</w:t>
      </w:r>
    </w:p>
    <w:p w14:paraId="154792CC" w14:textId="4A342D4B" w:rsidR="00F66101" w:rsidRPr="00F66101" w:rsidRDefault="00F66101">
      <w:pPr>
        <w:pStyle w:val="ListParagraph"/>
        <w:numPr>
          <w:ilvl w:val="0"/>
          <w:numId w:val="19"/>
        </w:numPr>
        <w:spacing w:before="0" w:after="0"/>
        <w:rPr>
          <w:color w:val="000000"/>
        </w:rPr>
      </w:pPr>
      <w:r w:rsidRPr="00F66101">
        <w:t>Microsoft.Extensions.Configuration.Json</w:t>
      </w:r>
    </w:p>
    <w:p w14:paraId="75D7683C" w14:textId="534EE167" w:rsidR="00F66101" w:rsidRPr="00F66101" w:rsidRDefault="00F66101">
      <w:pPr>
        <w:pStyle w:val="ListParagraph"/>
        <w:numPr>
          <w:ilvl w:val="0"/>
          <w:numId w:val="19"/>
        </w:numPr>
        <w:spacing w:before="0" w:after="0"/>
        <w:rPr>
          <w:color w:val="000000"/>
        </w:rPr>
      </w:pPr>
      <w:r w:rsidRPr="00F66101">
        <w:t>System.Configuration.ConfigurationManager</w:t>
      </w:r>
    </w:p>
    <w:p w14:paraId="793757CB" w14:textId="21DE3832" w:rsidR="00B02E48" w:rsidRDefault="00B02E48" w:rsidP="00F66101">
      <w:pPr>
        <w:rPr>
          <w:lang w:val="nl-BE"/>
        </w:rPr>
      </w:pPr>
      <w:r>
        <w:rPr>
          <w:lang w:val="nl-BE"/>
        </w:rPr>
        <w:t xml:space="preserve">Wijzig het Project-bestand </w:t>
      </w:r>
      <w:r w:rsidR="00BD4F7C">
        <w:rPr>
          <w:rStyle w:val="KlemtoonChar"/>
        </w:rPr>
        <w:t>UIC</w:t>
      </w:r>
      <w:r w:rsidRPr="00B02E48">
        <w:rPr>
          <w:rStyle w:val="KlemtoonChar"/>
        </w:rPr>
        <w:t>onsole.</w:t>
      </w:r>
      <w:r w:rsidR="00040142">
        <w:rPr>
          <w:rStyle w:val="KlemtoonChar"/>
        </w:rPr>
        <w:t>cs</w:t>
      </w:r>
      <w:r w:rsidRPr="00B02E48">
        <w:rPr>
          <w:rStyle w:val="KlemtoonChar"/>
        </w:rPr>
        <w:t>pr</w:t>
      </w:r>
      <w:r w:rsidR="00040142">
        <w:rPr>
          <w:rStyle w:val="KlemtoonChar"/>
        </w:rPr>
        <w:t>o</w:t>
      </w:r>
      <w:r w:rsidRPr="00B02E48">
        <w:rPr>
          <w:rStyle w:val="KlemtoonChar"/>
        </w:rPr>
        <w:t>j</w:t>
      </w:r>
      <w:r w:rsidR="004D7D12" w:rsidRPr="004D7D12">
        <w:t>:</w:t>
      </w:r>
    </w:p>
    <w:p w14:paraId="0AB0C661" w14:textId="620A43F4" w:rsidR="00F66101" w:rsidRDefault="00BD4F7C" w:rsidP="00F66101">
      <w:r>
        <w:rPr>
          <w:noProof/>
        </w:rPr>
        <w:drawing>
          <wp:inline distT="0" distB="0" distL="0" distR="0" wp14:anchorId="3EDDCA66" wp14:editId="7990E383">
            <wp:extent cx="6035660" cy="2355988"/>
            <wp:effectExtent l="0" t="0" r="3810" b="6350"/>
            <wp:docPr id="1032841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41607" name="Picture 1" descr="A screenshot of a computer&#10;&#10;Description automatically generated"/>
                    <pic:cNvPicPr/>
                  </pic:nvPicPr>
                  <pic:blipFill>
                    <a:blip r:embed="rId17"/>
                    <a:stretch>
                      <a:fillRect/>
                    </a:stretch>
                  </pic:blipFill>
                  <pic:spPr>
                    <a:xfrm>
                      <a:off x="0" y="0"/>
                      <a:ext cx="6038389" cy="2357053"/>
                    </a:xfrm>
                    <a:prstGeom prst="rect">
                      <a:avLst/>
                    </a:prstGeom>
                  </pic:spPr>
                </pic:pic>
              </a:graphicData>
            </a:graphic>
          </wp:inline>
        </w:drawing>
      </w:r>
    </w:p>
    <w:p w14:paraId="0DB5B810" w14:textId="73FE8DFB" w:rsidR="00131764" w:rsidRDefault="00131764" w:rsidP="00F66101">
      <w:pPr>
        <w:rPr>
          <w:lang w:val="nl-BE"/>
        </w:rPr>
      </w:pPr>
      <w:r w:rsidRPr="00131764">
        <w:rPr>
          <w:lang w:val="nl-BE"/>
        </w:rPr>
        <w:t>Deze packages laten toe d</w:t>
      </w:r>
      <w:r>
        <w:rPr>
          <w:lang w:val="nl-BE"/>
        </w:rPr>
        <w:t xml:space="preserve">at je een aantal instellingen kunt terugvinden in het bestand </w:t>
      </w:r>
      <w:r w:rsidRPr="00131764">
        <w:rPr>
          <w:rStyle w:val="KlemtoonChar"/>
        </w:rPr>
        <w:t>appSettings.json</w:t>
      </w:r>
      <w:r>
        <w:rPr>
          <w:lang w:val="nl-BE"/>
        </w:rPr>
        <w:t>.</w:t>
      </w:r>
    </w:p>
    <w:p w14:paraId="4EBD219C" w14:textId="2110EC73" w:rsidR="00E01E5B" w:rsidRDefault="00E01E5B" w:rsidP="00423268">
      <w:pPr>
        <w:pStyle w:val="Heading3"/>
        <w:rPr>
          <w:lang w:val="nl-BE"/>
        </w:rPr>
      </w:pPr>
      <w:bookmarkStart w:id="25" w:name="_Toc182697508"/>
      <w:proofErr w:type="spellStart"/>
      <w:r>
        <w:rPr>
          <w:lang w:val="nl-BE"/>
        </w:rPr>
        <w:t>Enumerations</w:t>
      </w:r>
      <w:bookmarkEnd w:id="25"/>
      <w:proofErr w:type="spellEnd"/>
    </w:p>
    <w:p w14:paraId="70C54FBD" w14:textId="687CEE3B" w:rsidR="00E01E5B" w:rsidRPr="00E01E5B" w:rsidRDefault="00E01E5B">
      <w:pPr>
        <w:pStyle w:val="ListParagraph"/>
        <w:numPr>
          <w:ilvl w:val="1"/>
          <w:numId w:val="17"/>
        </w:numPr>
        <w:rPr>
          <w:lang w:val="nl-BE"/>
        </w:rPr>
      </w:pPr>
      <w:proofErr w:type="spellStart"/>
      <w:r w:rsidRPr="00E01E5B">
        <w:rPr>
          <w:lang w:val="nl-BE"/>
        </w:rPr>
        <w:t>OptionMode</w:t>
      </w:r>
      <w:proofErr w:type="spellEnd"/>
    </w:p>
    <w:p w14:paraId="532FBFC6" w14:textId="5EC717EB" w:rsidR="00E01E5B" w:rsidRPr="00E01E5B" w:rsidRDefault="00E01E5B">
      <w:pPr>
        <w:pStyle w:val="ListParagraph"/>
        <w:numPr>
          <w:ilvl w:val="2"/>
          <w:numId w:val="17"/>
        </w:numPr>
        <w:rPr>
          <w:lang w:val="nl-BE"/>
        </w:rPr>
      </w:pPr>
      <w:proofErr w:type="spellStart"/>
      <w:r w:rsidRPr="00E01E5B">
        <w:rPr>
          <w:lang w:val="nl-BE"/>
        </w:rPr>
        <w:t>Optional</w:t>
      </w:r>
      <w:proofErr w:type="spellEnd"/>
      <w:r w:rsidR="00552149">
        <w:rPr>
          <w:lang w:val="nl-BE"/>
        </w:rPr>
        <w:tab/>
        <w:t xml:space="preserve">: input van een waarde is </w:t>
      </w:r>
      <w:r w:rsidR="00552149" w:rsidRPr="00552149">
        <w:rPr>
          <w:u w:val="single"/>
          <w:lang w:val="nl-BE"/>
        </w:rPr>
        <w:t>niet verplicht</w:t>
      </w:r>
      <w:r w:rsidR="00552149">
        <w:rPr>
          <w:lang w:val="nl-BE"/>
        </w:rPr>
        <w:t xml:space="preserve"> (kan </w:t>
      </w:r>
      <w:r w:rsidR="00552149" w:rsidRPr="00552149">
        <w:rPr>
          <w:u w:val="single"/>
          <w:lang w:val="nl-BE"/>
        </w:rPr>
        <w:t>empty</w:t>
      </w:r>
      <w:r w:rsidR="00552149">
        <w:rPr>
          <w:lang w:val="nl-BE"/>
        </w:rPr>
        <w:t xml:space="preserve"> of </w:t>
      </w:r>
      <w:proofErr w:type="spellStart"/>
      <w:r w:rsidR="00552149" w:rsidRPr="00552149">
        <w:rPr>
          <w:u w:val="single"/>
          <w:lang w:val="nl-BE"/>
        </w:rPr>
        <w:t>null</w:t>
      </w:r>
      <w:proofErr w:type="spellEnd"/>
      <w:r w:rsidR="00552149">
        <w:rPr>
          <w:lang w:val="nl-BE"/>
        </w:rPr>
        <w:t xml:space="preserve"> zijn)</w:t>
      </w:r>
    </w:p>
    <w:p w14:paraId="3C343560" w14:textId="57E67A56" w:rsidR="00E01E5B" w:rsidRPr="00E01E5B" w:rsidRDefault="00E01E5B">
      <w:pPr>
        <w:pStyle w:val="ListParagraph"/>
        <w:numPr>
          <w:ilvl w:val="2"/>
          <w:numId w:val="17"/>
        </w:numPr>
        <w:rPr>
          <w:lang w:val="nl-BE"/>
        </w:rPr>
      </w:pPr>
      <w:proofErr w:type="spellStart"/>
      <w:r w:rsidRPr="00E01E5B">
        <w:rPr>
          <w:lang w:val="nl-BE"/>
        </w:rPr>
        <w:t>Mandatory</w:t>
      </w:r>
      <w:proofErr w:type="spellEnd"/>
      <w:r w:rsidR="00552149">
        <w:rPr>
          <w:lang w:val="nl-BE"/>
        </w:rPr>
        <w:tab/>
        <w:t xml:space="preserve">: input van een waarde is </w:t>
      </w:r>
      <w:r w:rsidR="00552149" w:rsidRPr="00552149">
        <w:rPr>
          <w:u w:val="single"/>
          <w:lang w:val="nl-BE"/>
        </w:rPr>
        <w:t>verplicht</w:t>
      </w:r>
    </w:p>
    <w:p w14:paraId="66398EF0" w14:textId="77777777" w:rsidR="00E01E5B" w:rsidRDefault="00E01E5B" w:rsidP="00E01E5B">
      <w:pPr>
        <w:pStyle w:val="ListParagraph"/>
        <w:ind w:left="1440"/>
        <w:rPr>
          <w:lang w:val="nl-BE"/>
        </w:rPr>
      </w:pPr>
    </w:p>
    <w:p w14:paraId="2BDE2BDA" w14:textId="105D4C01" w:rsidR="00E01E5B" w:rsidRPr="00E01E5B" w:rsidRDefault="00E01E5B">
      <w:pPr>
        <w:pStyle w:val="ListParagraph"/>
        <w:numPr>
          <w:ilvl w:val="1"/>
          <w:numId w:val="17"/>
        </w:numPr>
        <w:rPr>
          <w:lang w:val="nl-BE"/>
        </w:rPr>
      </w:pPr>
      <w:proofErr w:type="spellStart"/>
      <w:r w:rsidRPr="00E01E5B">
        <w:rPr>
          <w:lang w:val="nl-BE"/>
        </w:rPr>
        <w:t>SelectionMode</w:t>
      </w:r>
      <w:proofErr w:type="spellEnd"/>
    </w:p>
    <w:p w14:paraId="05EE0D5C" w14:textId="1D0FAAF4" w:rsidR="00E01E5B" w:rsidRPr="00E01E5B" w:rsidRDefault="00E01E5B">
      <w:pPr>
        <w:pStyle w:val="ListParagraph"/>
        <w:numPr>
          <w:ilvl w:val="2"/>
          <w:numId w:val="17"/>
        </w:numPr>
        <w:rPr>
          <w:lang w:val="nl-BE"/>
        </w:rPr>
      </w:pPr>
      <w:r w:rsidRPr="00E01E5B">
        <w:rPr>
          <w:lang w:val="nl-BE"/>
        </w:rPr>
        <w:t>Single</w:t>
      </w:r>
      <w:r w:rsidR="00177800">
        <w:rPr>
          <w:lang w:val="nl-BE"/>
        </w:rPr>
        <w:tab/>
      </w:r>
      <w:r w:rsidR="00177800">
        <w:rPr>
          <w:lang w:val="nl-BE"/>
        </w:rPr>
        <w:tab/>
        <w:t xml:space="preserve">: je kan </w:t>
      </w:r>
      <w:r w:rsidR="00177800" w:rsidRPr="00F90247">
        <w:rPr>
          <w:u w:val="single"/>
          <w:lang w:val="nl-BE"/>
        </w:rPr>
        <w:t>één</w:t>
      </w:r>
      <w:r w:rsidR="00177800">
        <w:rPr>
          <w:lang w:val="nl-BE"/>
        </w:rPr>
        <w:t xml:space="preserve"> object kiezen uit een lijst</w:t>
      </w:r>
    </w:p>
    <w:p w14:paraId="305445B8" w14:textId="170676C3" w:rsidR="00E01E5B" w:rsidRPr="00E01E5B" w:rsidRDefault="00E01E5B">
      <w:pPr>
        <w:pStyle w:val="ListParagraph"/>
        <w:numPr>
          <w:ilvl w:val="2"/>
          <w:numId w:val="17"/>
        </w:numPr>
        <w:rPr>
          <w:lang w:val="nl-BE"/>
        </w:rPr>
      </w:pPr>
      <w:r w:rsidRPr="00E01E5B">
        <w:rPr>
          <w:lang w:val="nl-BE"/>
        </w:rPr>
        <w:t>Multiple</w:t>
      </w:r>
      <w:r w:rsidR="00177800">
        <w:rPr>
          <w:lang w:val="nl-BE"/>
        </w:rPr>
        <w:tab/>
        <w:t xml:space="preserve">: je kan </w:t>
      </w:r>
      <w:r w:rsidR="00177800" w:rsidRPr="00F90247">
        <w:rPr>
          <w:u w:val="single"/>
          <w:lang w:val="nl-BE"/>
        </w:rPr>
        <w:t>meerdere</w:t>
      </w:r>
      <w:r w:rsidR="00177800">
        <w:rPr>
          <w:lang w:val="nl-BE"/>
        </w:rPr>
        <w:t xml:space="preserve"> objecten kiezen uit een lijst</w:t>
      </w:r>
    </w:p>
    <w:p w14:paraId="0CEEFAE2" w14:textId="7195F6C2" w:rsidR="00E01E5B" w:rsidRPr="00E01E5B" w:rsidRDefault="00E01E5B">
      <w:pPr>
        <w:pStyle w:val="ListParagraph"/>
        <w:numPr>
          <w:ilvl w:val="2"/>
          <w:numId w:val="17"/>
        </w:numPr>
        <w:rPr>
          <w:lang w:val="nl-BE"/>
        </w:rPr>
      </w:pPr>
      <w:r w:rsidRPr="00E01E5B">
        <w:rPr>
          <w:lang w:val="nl-BE"/>
        </w:rPr>
        <w:t>None</w:t>
      </w:r>
      <w:r w:rsidR="00177800">
        <w:rPr>
          <w:lang w:val="nl-BE"/>
        </w:rPr>
        <w:tab/>
      </w:r>
      <w:r w:rsidR="00177800">
        <w:rPr>
          <w:lang w:val="nl-BE"/>
        </w:rPr>
        <w:tab/>
        <w:t xml:space="preserve">: je kan </w:t>
      </w:r>
      <w:r w:rsidR="00177800" w:rsidRPr="00F90247">
        <w:rPr>
          <w:u w:val="single"/>
          <w:lang w:val="nl-BE"/>
        </w:rPr>
        <w:t>geen</w:t>
      </w:r>
      <w:r w:rsidR="00177800">
        <w:rPr>
          <w:lang w:val="nl-BE"/>
        </w:rPr>
        <w:t xml:space="preserve"> objecten kiezen uit een lijst. Toont enkel de objecten</w:t>
      </w:r>
    </w:p>
    <w:p w14:paraId="0A463AFF" w14:textId="5020BD8E" w:rsidR="00115602" w:rsidRDefault="00115602" w:rsidP="00423268">
      <w:pPr>
        <w:pStyle w:val="Heading3"/>
        <w:rPr>
          <w:lang w:val="nl-BE"/>
        </w:rPr>
      </w:pPr>
      <w:bookmarkStart w:id="26" w:name="_Toc182697509"/>
      <w:proofErr w:type="spellStart"/>
      <w:r>
        <w:rPr>
          <w:lang w:val="nl-BE"/>
        </w:rPr>
        <w:t>Settings</w:t>
      </w:r>
      <w:bookmarkEnd w:id="26"/>
      <w:proofErr w:type="spellEnd"/>
    </w:p>
    <w:p w14:paraId="66A7701C" w14:textId="4B053E27" w:rsidR="005168F7" w:rsidRDefault="005168F7" w:rsidP="005168F7">
      <w:pPr>
        <w:rPr>
          <w:lang w:val="nl-BE"/>
        </w:rPr>
      </w:pPr>
      <w:r>
        <w:rPr>
          <w:lang w:val="nl-BE"/>
        </w:rPr>
        <w:t xml:space="preserve">In </w:t>
      </w:r>
      <w:r w:rsidRPr="005168F7">
        <w:rPr>
          <w:rStyle w:val="KlemtoonChar"/>
        </w:rPr>
        <w:t>appSettings.json</w:t>
      </w:r>
      <w:r>
        <w:rPr>
          <w:lang w:val="nl-BE"/>
        </w:rPr>
        <w:t xml:space="preserve"> kan je een aantal instellingen doen die de uitvoering van deze Helper classes kunnen beïnvloeden.</w:t>
      </w:r>
    </w:p>
    <w:p w14:paraId="0B511268" w14:textId="3B8F0FC4" w:rsidR="00E333EF" w:rsidRDefault="00E333EF" w:rsidP="005168F7">
      <w:pPr>
        <w:rPr>
          <w:lang w:val="nl-BE"/>
        </w:rPr>
      </w:pPr>
      <w:r>
        <w:rPr>
          <w:lang w:val="nl-BE"/>
        </w:rPr>
        <w:lastRenderedPageBreak/>
        <w:t xml:space="preserve">Indien de </w:t>
      </w:r>
      <w:proofErr w:type="spellStart"/>
      <w:r>
        <w:rPr>
          <w:lang w:val="nl-BE"/>
        </w:rPr>
        <w:t>settings</w:t>
      </w:r>
      <w:proofErr w:type="spellEnd"/>
      <w:r>
        <w:rPr>
          <w:lang w:val="nl-BE"/>
        </w:rPr>
        <w:t xml:space="preserve"> niet worden teruggevonden in </w:t>
      </w:r>
      <w:r w:rsidRPr="00E333EF">
        <w:rPr>
          <w:rStyle w:val="KlemtoonChar"/>
        </w:rPr>
        <w:t>appSettings.json</w:t>
      </w:r>
      <w:r>
        <w:rPr>
          <w:lang w:val="nl-BE"/>
        </w:rPr>
        <w:t xml:space="preserve">, worden default </w:t>
      </w:r>
      <w:proofErr w:type="spellStart"/>
      <w:r>
        <w:rPr>
          <w:lang w:val="nl-BE"/>
        </w:rPr>
        <w:t>settings</w:t>
      </w:r>
      <w:proofErr w:type="spellEnd"/>
      <w:r>
        <w:rPr>
          <w:lang w:val="nl-BE"/>
        </w:rPr>
        <w:t xml:space="preserve"> toegepast.</w:t>
      </w:r>
    </w:p>
    <w:p w14:paraId="0B05C3C8" w14:textId="46195DF9" w:rsidR="00FE47F0" w:rsidRDefault="00FE47F0" w:rsidP="005168F7">
      <w:pPr>
        <w:rPr>
          <w:lang w:val="nl-BE"/>
        </w:rPr>
      </w:pPr>
      <w:r>
        <w:rPr>
          <w:lang w:val="nl-BE"/>
        </w:rPr>
        <w:t xml:space="preserve">Zorg ervoor dat deze </w:t>
      </w:r>
      <w:proofErr w:type="spellStart"/>
      <w:r>
        <w:rPr>
          <w:lang w:val="nl-BE"/>
        </w:rPr>
        <w:t>settings</w:t>
      </w:r>
      <w:proofErr w:type="spellEnd"/>
      <w:r>
        <w:rPr>
          <w:lang w:val="nl-BE"/>
        </w:rPr>
        <w:t xml:space="preserve"> altijd mee worden </w:t>
      </w:r>
      <w:proofErr w:type="spellStart"/>
      <w:r>
        <w:rPr>
          <w:lang w:val="nl-BE"/>
        </w:rPr>
        <w:t>gecopiëerd</w:t>
      </w:r>
      <w:proofErr w:type="spellEnd"/>
      <w:r>
        <w:rPr>
          <w:lang w:val="nl-BE"/>
        </w:rPr>
        <w:t xml:space="preserve"> naar de map waar de toepassing wordt uitgevoerd.</w:t>
      </w:r>
    </w:p>
    <w:p w14:paraId="13EFC9FE" w14:textId="3CAF020C" w:rsidR="00FE47F0" w:rsidRDefault="001B136B" w:rsidP="005168F7">
      <w:pPr>
        <w:rPr>
          <w:lang w:val="nl-BE"/>
        </w:rPr>
      </w:pPr>
      <w:r>
        <w:rPr>
          <w:noProof/>
        </w:rPr>
        <w:drawing>
          <wp:inline distT="0" distB="0" distL="0" distR="0" wp14:anchorId="20EE5FAD" wp14:editId="3681FF72">
            <wp:extent cx="5242946" cy="1758041"/>
            <wp:effectExtent l="0" t="0" r="0" b="0"/>
            <wp:docPr id="346287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87247" name="Picture 1" descr="A screenshot of a computer&#10;&#10;Description automatically generated"/>
                    <pic:cNvPicPr/>
                  </pic:nvPicPr>
                  <pic:blipFill>
                    <a:blip r:embed="rId18"/>
                    <a:stretch>
                      <a:fillRect/>
                    </a:stretch>
                  </pic:blipFill>
                  <pic:spPr>
                    <a:xfrm>
                      <a:off x="0" y="0"/>
                      <a:ext cx="5254266" cy="1761837"/>
                    </a:xfrm>
                    <a:prstGeom prst="rect">
                      <a:avLst/>
                    </a:prstGeom>
                  </pic:spPr>
                </pic:pic>
              </a:graphicData>
            </a:graphic>
          </wp:inline>
        </w:drawing>
      </w:r>
    </w:p>
    <w:tbl>
      <w:tblPr>
        <w:tblStyle w:val="TableGrid"/>
        <w:tblW w:w="9917" w:type="dxa"/>
        <w:tblInd w:w="-5" w:type="dxa"/>
        <w:tblLook w:val="04A0" w:firstRow="1" w:lastRow="0" w:firstColumn="1" w:lastColumn="0" w:noHBand="0" w:noVBand="1"/>
      </w:tblPr>
      <w:tblGrid>
        <w:gridCol w:w="356"/>
        <w:gridCol w:w="9561"/>
      </w:tblGrid>
      <w:tr w:rsidR="005168F7" w:rsidRPr="00E719DF" w14:paraId="68240671" w14:textId="77777777" w:rsidTr="00FE47F0">
        <w:tc>
          <w:tcPr>
            <w:tcW w:w="9917" w:type="dxa"/>
            <w:gridSpan w:val="2"/>
            <w:shd w:val="clear" w:color="auto" w:fill="DBE5F1" w:themeFill="accent1" w:themeFillTint="33"/>
          </w:tcPr>
          <w:p w14:paraId="39AACA6A" w14:textId="59363E84" w:rsidR="005168F7" w:rsidRPr="00E719DF" w:rsidRDefault="005168F7" w:rsidP="009C0AF4">
            <w:pPr>
              <w:spacing w:before="0" w:after="0"/>
              <w:ind w:left="0"/>
              <w:rPr>
                <w:rFonts w:cs="Courier New"/>
                <w:b/>
                <w:bCs/>
                <w:color w:val="0000FF"/>
                <w:sz w:val="18"/>
                <w:szCs w:val="18"/>
                <w:lang w:val="en-US"/>
              </w:rPr>
            </w:pPr>
            <w:r>
              <w:rPr>
                <w:rFonts w:cs="Courier New"/>
                <w:b/>
                <w:bCs/>
                <w:color w:val="0D0D0D" w:themeColor="text1" w:themeTint="F2"/>
                <w:sz w:val="18"/>
                <w:szCs w:val="18"/>
                <w:lang w:val="en-US"/>
              </w:rPr>
              <w:t xml:space="preserve">Project </w:t>
            </w:r>
            <w:proofErr w:type="spellStart"/>
            <w:r w:rsidR="00557414">
              <w:rPr>
                <w:rFonts w:cs="Courier New"/>
                <w:b/>
                <w:bCs/>
                <w:color w:val="0D0D0D" w:themeColor="text1" w:themeTint="F2"/>
                <w:sz w:val="18"/>
                <w:szCs w:val="18"/>
                <w:lang w:val="en-US"/>
              </w:rPr>
              <w:t>ConsoleHelper</w:t>
            </w:r>
            <w:proofErr w:type="spellEnd"/>
            <w:r>
              <w:rPr>
                <w:rFonts w:cs="Courier New"/>
                <w:b/>
                <w:bCs/>
                <w:color w:val="0D0D0D" w:themeColor="text1" w:themeTint="F2"/>
                <w:sz w:val="18"/>
                <w:szCs w:val="18"/>
                <w:lang w:val="en-US"/>
              </w:rPr>
              <w:t xml:space="preserve"> : </w:t>
            </w:r>
            <w:proofErr w:type="spellStart"/>
            <w:r>
              <w:rPr>
                <w:rFonts w:cs="Courier New"/>
                <w:b/>
                <w:bCs/>
                <w:color w:val="0D0D0D" w:themeColor="text1" w:themeTint="F2"/>
                <w:sz w:val="18"/>
                <w:szCs w:val="18"/>
                <w:lang w:val="en-US"/>
              </w:rPr>
              <w:t>app</w:t>
            </w:r>
            <w:r w:rsidR="00D61AB3">
              <w:rPr>
                <w:rFonts w:cs="Courier New"/>
                <w:b/>
                <w:bCs/>
                <w:color w:val="0D0D0D" w:themeColor="text1" w:themeTint="F2"/>
                <w:sz w:val="18"/>
                <w:szCs w:val="18"/>
                <w:lang w:val="en-US"/>
              </w:rPr>
              <w:t>s</w:t>
            </w:r>
            <w:r>
              <w:rPr>
                <w:rFonts w:cs="Courier New"/>
                <w:b/>
                <w:bCs/>
                <w:color w:val="0D0D0D" w:themeColor="text1" w:themeTint="F2"/>
                <w:sz w:val="18"/>
                <w:szCs w:val="18"/>
                <w:lang w:val="en-US"/>
              </w:rPr>
              <w:t>ettings.json</w:t>
            </w:r>
            <w:proofErr w:type="spellEnd"/>
          </w:p>
        </w:tc>
      </w:tr>
      <w:tr w:rsidR="005168F7" w:rsidRPr="00A3716B" w14:paraId="3AF8130B" w14:textId="77777777" w:rsidTr="00557414">
        <w:tc>
          <w:tcPr>
            <w:tcW w:w="356" w:type="dxa"/>
            <w:shd w:val="clear" w:color="auto" w:fill="auto"/>
          </w:tcPr>
          <w:p w14:paraId="21CADB8C" w14:textId="77777777" w:rsidR="005168F7" w:rsidRPr="000C59F1" w:rsidRDefault="005168F7" w:rsidP="000C59F1">
            <w:pPr>
              <w:spacing w:before="0" w:after="0"/>
              <w:ind w:left="0" w:right="57"/>
              <w:jc w:val="center"/>
              <w:rPr>
                <w:rFonts w:ascii="Cascadia Mono" w:hAnsi="Cascadia Mono" w:cstheme="minorHAnsi"/>
                <w:b/>
                <w:bCs/>
                <w:color w:val="00B050"/>
                <w:sz w:val="14"/>
                <w:szCs w:val="14"/>
                <w:lang w:val="nl-BE"/>
              </w:rPr>
            </w:pPr>
          </w:p>
          <w:p w14:paraId="5A4D62A4" w14:textId="77777777" w:rsidR="00F30C75" w:rsidRPr="000C59F1" w:rsidRDefault="00F30C75" w:rsidP="000C59F1">
            <w:pPr>
              <w:spacing w:before="0" w:after="0"/>
              <w:ind w:left="0" w:right="57"/>
              <w:jc w:val="center"/>
              <w:rPr>
                <w:rFonts w:ascii="Cascadia Mono" w:hAnsi="Cascadia Mono" w:cstheme="minorHAnsi"/>
                <w:b/>
                <w:bCs/>
                <w:color w:val="00B050"/>
                <w:sz w:val="14"/>
                <w:szCs w:val="14"/>
                <w:lang w:val="nl-BE"/>
              </w:rPr>
            </w:pPr>
          </w:p>
          <w:p w14:paraId="7B48DB16" w14:textId="77777777" w:rsidR="00F30C75" w:rsidRPr="000C59F1" w:rsidRDefault="00F30C75" w:rsidP="000C59F1">
            <w:pPr>
              <w:spacing w:before="0" w:after="0"/>
              <w:ind w:left="0" w:right="57"/>
              <w:jc w:val="center"/>
              <w:rPr>
                <w:rFonts w:ascii="Cascadia Mono" w:hAnsi="Cascadia Mono" w:cstheme="minorHAnsi"/>
                <w:b/>
                <w:bCs/>
                <w:color w:val="00B050"/>
                <w:sz w:val="14"/>
                <w:szCs w:val="14"/>
                <w:lang w:val="nl-BE"/>
              </w:rPr>
            </w:pPr>
            <w:r w:rsidRPr="000C59F1">
              <w:rPr>
                <w:rFonts w:ascii="Cascadia Mono" w:hAnsi="Cascadia Mono" w:cstheme="minorHAnsi"/>
                <w:b/>
                <w:bCs/>
                <w:color w:val="00B050"/>
                <w:sz w:val="14"/>
                <w:szCs w:val="14"/>
                <w:lang w:val="nl-BE"/>
              </w:rPr>
              <w:t>1</w:t>
            </w:r>
          </w:p>
          <w:p w14:paraId="655BD517" w14:textId="77777777" w:rsidR="00F30C75" w:rsidRPr="000C59F1" w:rsidRDefault="00F30C75" w:rsidP="000C59F1">
            <w:pPr>
              <w:spacing w:before="0" w:after="0"/>
              <w:ind w:left="0" w:right="57"/>
              <w:jc w:val="center"/>
              <w:rPr>
                <w:rFonts w:ascii="Cascadia Mono" w:hAnsi="Cascadia Mono" w:cstheme="minorHAnsi"/>
                <w:b/>
                <w:bCs/>
                <w:color w:val="00B050"/>
                <w:sz w:val="14"/>
                <w:szCs w:val="14"/>
                <w:lang w:val="nl-BE"/>
              </w:rPr>
            </w:pPr>
            <w:r w:rsidRPr="000C59F1">
              <w:rPr>
                <w:rFonts w:ascii="Cascadia Mono" w:hAnsi="Cascadia Mono" w:cstheme="minorHAnsi"/>
                <w:b/>
                <w:bCs/>
                <w:color w:val="00B050"/>
                <w:sz w:val="14"/>
                <w:szCs w:val="14"/>
                <w:lang w:val="nl-BE"/>
              </w:rPr>
              <w:t>2</w:t>
            </w:r>
          </w:p>
          <w:p w14:paraId="051CF21C" w14:textId="77777777" w:rsidR="00F30C75" w:rsidRPr="000C59F1" w:rsidRDefault="00F30C75" w:rsidP="000C59F1">
            <w:pPr>
              <w:spacing w:before="0" w:after="0"/>
              <w:ind w:left="0" w:right="57"/>
              <w:jc w:val="center"/>
              <w:rPr>
                <w:rFonts w:ascii="Cascadia Mono" w:hAnsi="Cascadia Mono" w:cstheme="minorHAnsi"/>
                <w:b/>
                <w:bCs/>
                <w:color w:val="00B050"/>
                <w:sz w:val="14"/>
                <w:szCs w:val="14"/>
                <w:lang w:val="nl-BE"/>
              </w:rPr>
            </w:pPr>
            <w:r w:rsidRPr="000C59F1">
              <w:rPr>
                <w:rFonts w:ascii="Cascadia Mono" w:hAnsi="Cascadia Mono" w:cstheme="minorHAnsi"/>
                <w:b/>
                <w:bCs/>
                <w:color w:val="00B050"/>
                <w:sz w:val="14"/>
                <w:szCs w:val="14"/>
                <w:lang w:val="nl-BE"/>
              </w:rPr>
              <w:t>3</w:t>
            </w:r>
          </w:p>
          <w:p w14:paraId="2E7EF08A" w14:textId="77777777" w:rsidR="00D762DB" w:rsidRDefault="00D762DB" w:rsidP="000C59F1">
            <w:pPr>
              <w:spacing w:before="0" w:after="0"/>
              <w:ind w:left="0" w:right="57"/>
              <w:jc w:val="center"/>
              <w:rPr>
                <w:rFonts w:ascii="Cascadia Mono" w:hAnsi="Cascadia Mono" w:cstheme="minorHAnsi"/>
                <w:b/>
                <w:bCs/>
                <w:color w:val="00B050"/>
                <w:sz w:val="14"/>
                <w:szCs w:val="14"/>
                <w:lang w:val="nl-BE"/>
              </w:rPr>
            </w:pPr>
            <w:r w:rsidRPr="000C59F1">
              <w:rPr>
                <w:rFonts w:ascii="Cascadia Mono" w:hAnsi="Cascadia Mono" w:cstheme="minorHAnsi"/>
                <w:b/>
                <w:bCs/>
                <w:color w:val="00B050"/>
                <w:sz w:val="14"/>
                <w:szCs w:val="14"/>
                <w:lang w:val="nl-BE"/>
              </w:rPr>
              <w:t>4</w:t>
            </w:r>
          </w:p>
          <w:p w14:paraId="49181742" w14:textId="56DEBB6B" w:rsidR="001063C6" w:rsidRPr="000C59F1" w:rsidRDefault="001063C6" w:rsidP="000C59F1">
            <w:pPr>
              <w:spacing w:before="0" w:after="0"/>
              <w:ind w:left="0" w:right="57"/>
              <w:jc w:val="center"/>
              <w:rPr>
                <w:rFonts w:ascii="Cascadia Mono" w:hAnsi="Cascadia Mono" w:cstheme="minorHAnsi"/>
                <w:b/>
                <w:bCs/>
                <w:color w:val="00B050"/>
                <w:sz w:val="14"/>
                <w:szCs w:val="14"/>
                <w:lang w:val="nl-BE"/>
              </w:rPr>
            </w:pPr>
            <w:r>
              <w:rPr>
                <w:rFonts w:ascii="Cascadia Mono" w:hAnsi="Cascadia Mono" w:cstheme="minorHAnsi"/>
                <w:b/>
                <w:bCs/>
                <w:color w:val="00B050"/>
                <w:sz w:val="14"/>
                <w:szCs w:val="14"/>
                <w:lang w:val="nl-BE"/>
              </w:rPr>
              <w:t>5</w:t>
            </w:r>
          </w:p>
        </w:tc>
        <w:tc>
          <w:tcPr>
            <w:tcW w:w="9561" w:type="dxa"/>
            <w:shd w:val="clear" w:color="auto" w:fill="auto"/>
          </w:tcPr>
          <w:p w14:paraId="3C4122A2" w14:textId="77777777" w:rsidR="005168F7" w:rsidRPr="00B07EEF" w:rsidRDefault="005168F7" w:rsidP="000C59F1">
            <w:pPr>
              <w:shd w:val="clear" w:color="auto" w:fill="FFFFFF"/>
              <w:spacing w:before="0" w:after="0"/>
              <w:ind w:left="0"/>
              <w:jc w:val="left"/>
              <w:rPr>
                <w:rFonts w:ascii="Cascadia Mono" w:hAnsi="Cascadia Mono" w:cs="Courier New"/>
                <w:color w:val="000000"/>
                <w:sz w:val="14"/>
                <w:szCs w:val="14"/>
                <w:lang w:val="en-US"/>
              </w:rPr>
            </w:pPr>
          </w:p>
          <w:p w14:paraId="533C997D" w14:textId="77777777" w:rsidR="000C59F1" w:rsidRPr="00B07EEF" w:rsidRDefault="000C59F1" w:rsidP="000C59F1">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w:t>
            </w:r>
          </w:p>
          <w:p w14:paraId="56D93ABB" w14:textId="77777777" w:rsidR="000C59F1" w:rsidRPr="00B07EEF" w:rsidRDefault="000C59F1" w:rsidP="000C59F1">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2E75B6"/>
                <w:sz w:val="14"/>
                <w:szCs w:val="14"/>
                <w:lang w:val="en-US"/>
              </w:rPr>
              <w:t>"</w:t>
            </w:r>
            <w:proofErr w:type="spellStart"/>
            <w:r w:rsidRPr="00B07EEF">
              <w:rPr>
                <w:rFonts w:ascii="Cascadia Mono" w:hAnsi="Cascadia Mono" w:cs="Cascadia Mono"/>
                <w:color w:val="2E75B6"/>
                <w:sz w:val="14"/>
                <w:szCs w:val="14"/>
                <w:lang w:val="en-US"/>
              </w:rPr>
              <w:t>ConsoleSettings</w:t>
            </w:r>
            <w:proofErr w:type="spellEnd"/>
            <w:r w:rsidRPr="00B07EEF">
              <w:rPr>
                <w:rFonts w:ascii="Cascadia Mono" w:hAnsi="Cascadia Mono" w:cs="Cascadia Mono"/>
                <w:color w:val="2E75B6"/>
                <w:sz w:val="14"/>
                <w:szCs w:val="14"/>
                <w:lang w:val="en-US"/>
              </w:rPr>
              <w:t>"</w:t>
            </w:r>
            <w:r w:rsidRPr="00B07EEF">
              <w:rPr>
                <w:rFonts w:ascii="Cascadia Mono" w:hAnsi="Cascadia Mono" w:cs="Cascadia Mono"/>
                <w:color w:val="000000"/>
                <w:sz w:val="14"/>
                <w:szCs w:val="14"/>
                <w:lang w:val="en-US"/>
              </w:rPr>
              <w:t>: {</w:t>
            </w:r>
          </w:p>
          <w:p w14:paraId="66AF0E78" w14:textId="77777777" w:rsidR="000C59F1" w:rsidRPr="00B07EEF" w:rsidRDefault="000C59F1" w:rsidP="000C59F1">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2E75B6"/>
                <w:sz w:val="14"/>
                <w:szCs w:val="14"/>
                <w:lang w:val="en-US"/>
              </w:rPr>
              <w:t>"</w:t>
            </w:r>
            <w:proofErr w:type="spellStart"/>
            <w:r w:rsidRPr="00B07EEF">
              <w:rPr>
                <w:rFonts w:ascii="Cascadia Mono" w:hAnsi="Cascadia Mono" w:cs="Cascadia Mono"/>
                <w:color w:val="2E75B6"/>
                <w:sz w:val="14"/>
                <w:szCs w:val="14"/>
                <w:lang w:val="en-US"/>
              </w:rPr>
              <w:t>AlternateRows</w:t>
            </w:r>
            <w:proofErr w:type="spellEnd"/>
            <w:r w:rsidRPr="00B07EEF">
              <w:rPr>
                <w:rFonts w:ascii="Cascadia Mono" w:hAnsi="Cascadia Mono" w:cs="Cascadia Mono"/>
                <w:color w:val="2E75B6"/>
                <w:sz w:val="14"/>
                <w:szCs w:val="14"/>
                <w:lang w:val="en-US"/>
              </w:rPr>
              <w:t>"</w:t>
            </w:r>
            <w:r w:rsidRPr="00B07EEF">
              <w:rPr>
                <w:rFonts w:ascii="Cascadia Mono" w:hAnsi="Cascadia Mono" w:cs="Cascadia Mono"/>
                <w:color w:val="000000"/>
                <w:sz w:val="14"/>
                <w:szCs w:val="14"/>
                <w:lang w:val="en-US"/>
              </w:rPr>
              <w:t>: </w:t>
            </w:r>
            <w:r w:rsidRPr="00B07EEF">
              <w:rPr>
                <w:rFonts w:ascii="Cascadia Mono" w:hAnsi="Cascadia Mono" w:cs="Cascadia Mono"/>
                <w:color w:val="A31515"/>
                <w:sz w:val="14"/>
                <w:szCs w:val="14"/>
                <w:lang w:val="en-US"/>
              </w:rPr>
              <w:t>"True"</w:t>
            </w:r>
            <w:r w:rsidRPr="00B07EEF">
              <w:rPr>
                <w:rFonts w:ascii="Cascadia Mono" w:hAnsi="Cascadia Mono" w:cs="Cascadia Mono"/>
                <w:color w:val="000000"/>
                <w:sz w:val="14"/>
                <w:szCs w:val="14"/>
                <w:lang w:val="en-US"/>
              </w:rPr>
              <w:t>,</w:t>
            </w:r>
          </w:p>
          <w:p w14:paraId="64CAF911" w14:textId="77777777" w:rsidR="000C59F1" w:rsidRPr="00B07EEF" w:rsidRDefault="000C59F1" w:rsidP="000C59F1">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2E75B6"/>
                <w:sz w:val="14"/>
                <w:szCs w:val="14"/>
                <w:lang w:val="en-US"/>
              </w:rPr>
              <w:t>"Beep"</w:t>
            </w:r>
            <w:r w:rsidRPr="00B07EEF">
              <w:rPr>
                <w:rFonts w:ascii="Cascadia Mono" w:hAnsi="Cascadia Mono" w:cs="Cascadia Mono"/>
                <w:color w:val="000000"/>
                <w:sz w:val="14"/>
                <w:szCs w:val="14"/>
                <w:lang w:val="en-US"/>
              </w:rPr>
              <w:t>: </w:t>
            </w:r>
            <w:r w:rsidRPr="00B07EEF">
              <w:rPr>
                <w:rFonts w:ascii="Cascadia Mono" w:hAnsi="Cascadia Mono" w:cs="Cascadia Mono"/>
                <w:color w:val="A31515"/>
                <w:sz w:val="14"/>
                <w:szCs w:val="14"/>
                <w:lang w:val="en-US"/>
              </w:rPr>
              <w:t>"True"</w:t>
            </w:r>
            <w:r w:rsidRPr="00B07EEF">
              <w:rPr>
                <w:rFonts w:ascii="Cascadia Mono" w:hAnsi="Cascadia Mono" w:cs="Cascadia Mono"/>
                <w:color w:val="000000"/>
                <w:sz w:val="14"/>
                <w:szCs w:val="14"/>
                <w:lang w:val="en-US"/>
              </w:rPr>
              <w:t>,</w:t>
            </w:r>
          </w:p>
          <w:p w14:paraId="59C1FB75" w14:textId="77777777" w:rsidR="000C59F1" w:rsidRPr="00B07EEF" w:rsidRDefault="000C59F1" w:rsidP="000C59F1">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2E75B6"/>
                <w:sz w:val="14"/>
                <w:szCs w:val="14"/>
                <w:lang w:val="en-US"/>
              </w:rPr>
              <w:t>"</w:t>
            </w:r>
            <w:proofErr w:type="spellStart"/>
            <w:r w:rsidRPr="00B07EEF">
              <w:rPr>
                <w:rFonts w:ascii="Cascadia Mono" w:hAnsi="Cascadia Mono" w:cs="Cascadia Mono"/>
                <w:color w:val="2E75B6"/>
                <w:sz w:val="14"/>
                <w:szCs w:val="14"/>
                <w:lang w:val="en-US"/>
              </w:rPr>
              <w:t>ListPageSize</w:t>
            </w:r>
            <w:proofErr w:type="spellEnd"/>
            <w:r w:rsidRPr="00B07EEF">
              <w:rPr>
                <w:rFonts w:ascii="Cascadia Mono" w:hAnsi="Cascadia Mono" w:cs="Cascadia Mono"/>
                <w:color w:val="2E75B6"/>
                <w:sz w:val="14"/>
                <w:szCs w:val="14"/>
                <w:lang w:val="en-US"/>
              </w:rPr>
              <w:t>"</w:t>
            </w:r>
            <w:r w:rsidRPr="00B07EEF">
              <w:rPr>
                <w:rFonts w:ascii="Cascadia Mono" w:hAnsi="Cascadia Mono" w:cs="Cascadia Mono"/>
                <w:color w:val="000000"/>
                <w:sz w:val="14"/>
                <w:szCs w:val="14"/>
                <w:lang w:val="en-US"/>
              </w:rPr>
              <w:t>: </w:t>
            </w:r>
            <w:r w:rsidRPr="00B07EEF">
              <w:rPr>
                <w:rFonts w:ascii="Cascadia Mono" w:hAnsi="Cascadia Mono" w:cs="Cascadia Mono"/>
                <w:color w:val="A31515"/>
                <w:sz w:val="14"/>
                <w:szCs w:val="14"/>
                <w:lang w:val="en-US"/>
              </w:rPr>
              <w:t>"19"</w:t>
            </w:r>
            <w:r w:rsidRPr="00B07EEF">
              <w:rPr>
                <w:rFonts w:ascii="Cascadia Mono" w:hAnsi="Cascadia Mono" w:cs="Cascadia Mono"/>
                <w:color w:val="000000"/>
                <w:sz w:val="14"/>
                <w:szCs w:val="14"/>
                <w:lang w:val="en-US"/>
              </w:rPr>
              <w:t>,</w:t>
            </w:r>
          </w:p>
          <w:p w14:paraId="01D8A222" w14:textId="77777777" w:rsidR="000C59F1" w:rsidRPr="00B07EEF" w:rsidRDefault="000C59F1" w:rsidP="000C59F1">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2E75B6"/>
                <w:sz w:val="14"/>
                <w:szCs w:val="14"/>
                <w:lang w:val="en-US"/>
              </w:rPr>
              <w:t>"ShowWindow"</w:t>
            </w:r>
            <w:r w:rsidRPr="00B07EEF">
              <w:rPr>
                <w:rFonts w:ascii="Cascadia Mono" w:hAnsi="Cascadia Mono" w:cs="Cascadia Mono"/>
                <w:color w:val="000000"/>
                <w:sz w:val="14"/>
                <w:szCs w:val="14"/>
                <w:lang w:val="en-US"/>
              </w:rPr>
              <w:t>: </w:t>
            </w:r>
            <w:r w:rsidRPr="00B07EEF">
              <w:rPr>
                <w:rFonts w:ascii="Cascadia Mono" w:hAnsi="Cascadia Mono" w:cs="Cascadia Mono"/>
                <w:color w:val="A31515"/>
                <w:sz w:val="14"/>
                <w:szCs w:val="14"/>
                <w:lang w:val="en-US"/>
              </w:rPr>
              <w:t>"3"</w:t>
            </w:r>
            <w:r w:rsidRPr="00B07EEF">
              <w:rPr>
                <w:rFonts w:ascii="Cascadia Mono" w:hAnsi="Cascadia Mono" w:cs="Cascadia Mono"/>
                <w:color w:val="000000"/>
                <w:sz w:val="14"/>
                <w:szCs w:val="14"/>
                <w:lang w:val="en-US"/>
              </w:rPr>
              <w:t> </w:t>
            </w:r>
            <w:r w:rsidRPr="00B07EEF">
              <w:rPr>
                <w:rFonts w:ascii="Cascadia Mono" w:hAnsi="Cascadia Mono" w:cs="Cascadia Mono"/>
                <w:color w:val="008000"/>
                <w:sz w:val="14"/>
                <w:szCs w:val="14"/>
                <w:lang w:val="en-US"/>
              </w:rPr>
              <w:t>// HIDE = 0, MAXIMIZE = 3, MINIMIZE = 6, RESTORE = 9</w:t>
            </w:r>
          </w:p>
          <w:p w14:paraId="6ED091AB" w14:textId="77777777" w:rsidR="000C59F1" w:rsidRPr="000C59F1" w:rsidRDefault="000C59F1" w:rsidP="000C59F1">
            <w:pPr>
              <w:shd w:val="clear" w:color="auto" w:fill="FFFFFF"/>
              <w:spacing w:before="0" w:after="0"/>
              <w:ind w:left="0"/>
              <w:jc w:val="left"/>
              <w:rPr>
                <w:rFonts w:ascii="Cascadia Mono" w:hAnsi="Cascadia Mono" w:cs="Cascadia Mono"/>
                <w:color w:val="000000"/>
                <w:sz w:val="14"/>
                <w:szCs w:val="14"/>
              </w:rPr>
            </w:pPr>
            <w:r w:rsidRPr="00B07EEF">
              <w:rPr>
                <w:rFonts w:ascii="Cascadia Mono" w:hAnsi="Cascadia Mono" w:cs="Cascadia Mono"/>
                <w:color w:val="000000"/>
                <w:sz w:val="14"/>
                <w:szCs w:val="14"/>
                <w:lang w:val="en-US"/>
              </w:rPr>
              <w:tab/>
            </w:r>
            <w:r w:rsidRPr="000C59F1">
              <w:rPr>
                <w:rFonts w:ascii="Cascadia Mono" w:hAnsi="Cascadia Mono" w:cs="Cascadia Mono"/>
                <w:color w:val="000000"/>
                <w:sz w:val="14"/>
                <w:szCs w:val="14"/>
              </w:rPr>
              <w:t>}</w:t>
            </w:r>
          </w:p>
          <w:p w14:paraId="52714A7A" w14:textId="77777777" w:rsidR="000C59F1" w:rsidRPr="000C59F1" w:rsidRDefault="000C59F1" w:rsidP="000C59F1">
            <w:pPr>
              <w:shd w:val="clear" w:color="auto" w:fill="FFFFFF"/>
              <w:spacing w:before="0" w:after="0"/>
              <w:ind w:left="0"/>
              <w:jc w:val="left"/>
              <w:rPr>
                <w:rFonts w:ascii="Cascadia Mono" w:hAnsi="Cascadia Mono" w:cs="Cascadia Mono"/>
                <w:color w:val="000000"/>
                <w:sz w:val="14"/>
                <w:szCs w:val="14"/>
              </w:rPr>
            </w:pPr>
            <w:r w:rsidRPr="000C59F1">
              <w:rPr>
                <w:rFonts w:ascii="Cascadia Mono" w:hAnsi="Cascadia Mono" w:cs="Cascadia Mono"/>
                <w:color w:val="000000"/>
                <w:sz w:val="14"/>
                <w:szCs w:val="14"/>
              </w:rPr>
              <w:t>}</w:t>
            </w:r>
          </w:p>
          <w:p w14:paraId="37F7DD78" w14:textId="77777777" w:rsidR="005168F7" w:rsidRPr="000C59F1" w:rsidRDefault="005168F7" w:rsidP="000C59F1">
            <w:pPr>
              <w:shd w:val="clear" w:color="auto" w:fill="FFFFFF"/>
              <w:spacing w:before="0" w:after="0"/>
              <w:ind w:left="0"/>
              <w:jc w:val="left"/>
              <w:rPr>
                <w:rFonts w:ascii="Cascadia Mono" w:hAnsi="Cascadia Mono" w:cs="Courier New"/>
                <w:color w:val="000000"/>
                <w:sz w:val="14"/>
                <w:szCs w:val="14"/>
              </w:rPr>
            </w:pPr>
          </w:p>
        </w:tc>
      </w:tr>
    </w:tbl>
    <w:p w14:paraId="7434F91B" w14:textId="51DF9B11" w:rsidR="00D762DB" w:rsidRDefault="00D762DB">
      <w:pPr>
        <w:pStyle w:val="ListParagraph"/>
        <w:numPr>
          <w:ilvl w:val="0"/>
          <w:numId w:val="18"/>
        </w:numPr>
        <w:rPr>
          <w:rStyle w:val="KlemtoonChar"/>
          <w:rFonts w:ascii="Calibri" w:hAnsi="Calibri"/>
          <w:noProof w:val="0"/>
          <w:color w:val="auto"/>
          <w:sz w:val="20"/>
          <w:szCs w:val="20"/>
          <w:lang w:val="nl-BE" w:eastAsia="en-US"/>
        </w:rPr>
      </w:pPr>
      <w:r>
        <w:rPr>
          <w:rStyle w:val="KlemtoonChar"/>
          <w:rFonts w:ascii="Calibri" w:hAnsi="Calibri"/>
          <w:noProof w:val="0"/>
          <w:color w:val="auto"/>
          <w:sz w:val="20"/>
          <w:szCs w:val="20"/>
          <w:lang w:val="nl-BE" w:eastAsia="en-US"/>
        </w:rPr>
        <w:t xml:space="preserve">De naam van deze setting is </w:t>
      </w:r>
      <w:r w:rsidRPr="00D762DB">
        <w:rPr>
          <w:rStyle w:val="KlemtoonChar"/>
        </w:rPr>
        <w:t>ConsoleSettings</w:t>
      </w:r>
      <w:r>
        <w:rPr>
          <w:rStyle w:val="KlemtoonChar"/>
          <w:rFonts w:ascii="Calibri" w:hAnsi="Calibri"/>
          <w:noProof w:val="0"/>
          <w:color w:val="auto"/>
          <w:sz w:val="20"/>
          <w:szCs w:val="20"/>
          <w:lang w:val="nl-BE" w:eastAsia="en-US"/>
        </w:rPr>
        <w:t>.</w:t>
      </w:r>
    </w:p>
    <w:p w14:paraId="3EF6A787" w14:textId="77777777" w:rsidR="00D762DB" w:rsidRPr="00D762DB" w:rsidRDefault="00D762DB" w:rsidP="00D762DB">
      <w:pPr>
        <w:pStyle w:val="ListParagraph"/>
        <w:ind w:left="1571"/>
        <w:rPr>
          <w:rStyle w:val="KlemtoonChar"/>
          <w:rFonts w:ascii="Calibri" w:hAnsi="Calibri"/>
          <w:noProof w:val="0"/>
          <w:color w:val="auto"/>
          <w:sz w:val="20"/>
          <w:szCs w:val="20"/>
          <w:lang w:val="nl-BE" w:eastAsia="en-US"/>
        </w:rPr>
      </w:pPr>
    </w:p>
    <w:p w14:paraId="3EC89AAB" w14:textId="64D5AC04" w:rsidR="005168F7" w:rsidRPr="00F90247" w:rsidRDefault="00F90247">
      <w:pPr>
        <w:pStyle w:val="ListParagraph"/>
        <w:numPr>
          <w:ilvl w:val="0"/>
          <w:numId w:val="18"/>
        </w:numPr>
        <w:rPr>
          <w:lang w:val="nl-BE"/>
        </w:rPr>
      </w:pPr>
      <w:r w:rsidRPr="00F90247">
        <w:rPr>
          <w:rStyle w:val="KlemtoonChar"/>
          <w:lang w:val="nl-BE"/>
        </w:rPr>
        <w:t>AlternateRows = True</w:t>
      </w:r>
      <w:r>
        <w:rPr>
          <w:lang w:val="nl-BE"/>
        </w:rPr>
        <w:t xml:space="preserve"> </w:t>
      </w:r>
      <w:r w:rsidRPr="00F90247">
        <w:rPr>
          <w:lang w:val="nl-BE"/>
        </w:rPr>
        <w:t>: Toont bij een lijst de even en oneven rijen in een andere kleur. Een andere waarde toont alle rijen in dezelfde kleur.</w:t>
      </w:r>
    </w:p>
    <w:p w14:paraId="4B42B87D" w14:textId="77777777" w:rsidR="00F90247" w:rsidRDefault="00F90247" w:rsidP="00F90247">
      <w:pPr>
        <w:pStyle w:val="ListParagraph"/>
        <w:ind w:left="1571"/>
        <w:rPr>
          <w:lang w:val="nl-BE"/>
        </w:rPr>
      </w:pPr>
    </w:p>
    <w:p w14:paraId="314F48F7" w14:textId="47A34483" w:rsidR="00F90247" w:rsidRPr="00F90247" w:rsidRDefault="00F90247">
      <w:pPr>
        <w:pStyle w:val="ListParagraph"/>
        <w:numPr>
          <w:ilvl w:val="0"/>
          <w:numId w:val="18"/>
        </w:numPr>
        <w:rPr>
          <w:lang w:val="nl-BE"/>
        </w:rPr>
      </w:pPr>
      <w:r w:rsidRPr="00F90247">
        <w:rPr>
          <w:rStyle w:val="KlemtoonChar"/>
          <w:lang w:val="nl-BE"/>
        </w:rPr>
        <w:t>Beep = true</w:t>
      </w:r>
      <w:r>
        <w:rPr>
          <w:lang w:val="nl-BE"/>
        </w:rPr>
        <w:t xml:space="preserve"> </w:t>
      </w:r>
      <w:r w:rsidRPr="00F90247">
        <w:rPr>
          <w:lang w:val="nl-BE"/>
        </w:rPr>
        <w:t>: Laat een pieptoon horen wanner er een input wordt gevraagd.  Een andere waarde la</w:t>
      </w:r>
      <w:r>
        <w:rPr>
          <w:lang w:val="nl-BE"/>
        </w:rPr>
        <w:t>a</w:t>
      </w:r>
      <w:r w:rsidRPr="00F90247">
        <w:rPr>
          <w:lang w:val="nl-BE"/>
        </w:rPr>
        <w:t>t geen piep horen.</w:t>
      </w:r>
    </w:p>
    <w:p w14:paraId="13D68A4A" w14:textId="77777777" w:rsidR="00F90247" w:rsidRDefault="00F90247" w:rsidP="00F90247">
      <w:pPr>
        <w:pStyle w:val="ListParagraph"/>
        <w:ind w:left="1571"/>
        <w:rPr>
          <w:lang w:val="nl-BE"/>
        </w:rPr>
      </w:pPr>
    </w:p>
    <w:p w14:paraId="2B8CF53F" w14:textId="47EE0614" w:rsidR="00F90247" w:rsidRDefault="00F90247">
      <w:pPr>
        <w:pStyle w:val="ListParagraph"/>
        <w:numPr>
          <w:ilvl w:val="0"/>
          <w:numId w:val="18"/>
        </w:numPr>
        <w:rPr>
          <w:lang w:val="nl-BE"/>
        </w:rPr>
      </w:pPr>
      <w:r w:rsidRPr="00F90247">
        <w:rPr>
          <w:rStyle w:val="KlemtoonChar"/>
          <w:lang w:val="nl-BE"/>
        </w:rPr>
        <w:t>ListPageSize = aantal</w:t>
      </w:r>
      <w:r w:rsidR="00F52B46">
        <w:rPr>
          <w:lang w:val="nl-BE"/>
        </w:rPr>
        <w:t xml:space="preserve"> </w:t>
      </w:r>
      <w:r w:rsidRPr="00F90247">
        <w:rPr>
          <w:lang w:val="nl-BE"/>
        </w:rPr>
        <w:t>: Bij een lange lijst kan je paginering toepassen.  Hier geef je in uit hoeveel lijnen een pagina bestaat.  Na elke pagina heb je de keuze om naar de volgende pagina te gaan, onmiddellijk verder gaan naar het einde van de lijst of het tonen van de lijst stopzetten.  Is de waarde “</w:t>
      </w:r>
      <w:r w:rsidRPr="002A051E">
        <w:rPr>
          <w:rStyle w:val="KlemtoonChar"/>
          <w:lang w:val="nl-BE"/>
        </w:rPr>
        <w:t>0</w:t>
      </w:r>
      <w:r w:rsidRPr="00F90247">
        <w:rPr>
          <w:lang w:val="nl-BE"/>
        </w:rPr>
        <w:t>” dan wordt geen paginering toegepast.</w:t>
      </w:r>
    </w:p>
    <w:p w14:paraId="6E32C4CA" w14:textId="77777777" w:rsidR="001063C6" w:rsidRPr="001063C6" w:rsidRDefault="001063C6" w:rsidP="001063C6">
      <w:pPr>
        <w:pStyle w:val="ListParagraph"/>
        <w:rPr>
          <w:lang w:val="nl-BE"/>
        </w:rPr>
      </w:pPr>
    </w:p>
    <w:p w14:paraId="68F3DB59" w14:textId="4FB08320" w:rsidR="001063C6" w:rsidRPr="00F90247" w:rsidRDefault="001063C6">
      <w:pPr>
        <w:pStyle w:val="ListParagraph"/>
        <w:numPr>
          <w:ilvl w:val="0"/>
          <w:numId w:val="18"/>
        </w:numPr>
        <w:rPr>
          <w:lang w:val="nl-BE"/>
        </w:rPr>
      </w:pPr>
      <w:r w:rsidRPr="001063C6">
        <w:rPr>
          <w:rStyle w:val="KlemtoonChar"/>
        </w:rPr>
        <w:t>ShowWindow = 0</w:t>
      </w:r>
      <w:r>
        <w:rPr>
          <w:lang w:val="nl-BE"/>
        </w:rPr>
        <w:t>/</w:t>
      </w:r>
      <w:r w:rsidRPr="001063C6">
        <w:rPr>
          <w:rStyle w:val="KlemtoonChar"/>
        </w:rPr>
        <w:t>3</w:t>
      </w:r>
      <w:r>
        <w:rPr>
          <w:lang w:val="nl-BE"/>
        </w:rPr>
        <w:t>/</w:t>
      </w:r>
      <w:r w:rsidRPr="001063C6">
        <w:rPr>
          <w:rStyle w:val="KlemtoonChar"/>
        </w:rPr>
        <w:t>6</w:t>
      </w:r>
      <w:r>
        <w:rPr>
          <w:lang w:val="nl-BE"/>
        </w:rPr>
        <w:t>/</w:t>
      </w:r>
      <w:r w:rsidRPr="001063C6">
        <w:rPr>
          <w:rStyle w:val="KlemtoonChar"/>
        </w:rPr>
        <w:t>9</w:t>
      </w:r>
      <w:r>
        <w:rPr>
          <w:lang w:val="nl-BE"/>
        </w:rPr>
        <w:t xml:space="preserve"> : De manier waarop het Console </w:t>
      </w:r>
      <w:proofErr w:type="spellStart"/>
      <w:r>
        <w:rPr>
          <w:lang w:val="nl-BE"/>
        </w:rPr>
        <w:t>window</w:t>
      </w:r>
      <w:proofErr w:type="spellEnd"/>
      <w:r>
        <w:rPr>
          <w:lang w:val="nl-BE"/>
        </w:rPr>
        <w:t xml:space="preserve"> </w:t>
      </w:r>
      <w:proofErr w:type="spellStart"/>
      <w:r>
        <w:rPr>
          <w:lang w:val="nl-BE"/>
        </w:rPr>
        <w:t>initiëel</w:t>
      </w:r>
      <w:proofErr w:type="spellEnd"/>
      <w:r>
        <w:rPr>
          <w:lang w:val="nl-BE"/>
        </w:rPr>
        <w:t xml:space="preserve"> wordt </w:t>
      </w:r>
      <w:proofErr w:type="spellStart"/>
      <w:r>
        <w:rPr>
          <w:lang w:val="nl-BE"/>
        </w:rPr>
        <w:t>geöpend</w:t>
      </w:r>
      <w:proofErr w:type="spellEnd"/>
      <w:r>
        <w:rPr>
          <w:lang w:val="nl-BE"/>
        </w:rPr>
        <w:t>.</w:t>
      </w:r>
    </w:p>
    <w:p w14:paraId="47D49E59" w14:textId="4B7EA4EB" w:rsidR="00F90247" w:rsidRPr="005168F7" w:rsidRDefault="001063C6" w:rsidP="005168F7">
      <w:pPr>
        <w:rPr>
          <w:lang w:val="nl-BE"/>
        </w:rPr>
      </w:pPr>
      <w:r>
        <w:rPr>
          <w:lang w:val="nl-BE"/>
        </w:rPr>
        <w:t xml:space="preserve">De </w:t>
      </w:r>
      <w:proofErr w:type="spellStart"/>
      <w:r>
        <w:rPr>
          <w:lang w:val="nl-BE"/>
        </w:rPr>
        <w:t>settings</w:t>
      </w:r>
      <w:proofErr w:type="spellEnd"/>
      <w:r>
        <w:rPr>
          <w:lang w:val="nl-BE"/>
        </w:rPr>
        <w:t xml:space="preserve"> </w:t>
      </w:r>
      <w:r w:rsidRPr="001063C6">
        <w:rPr>
          <w:rStyle w:val="KlemtoonChar"/>
        </w:rPr>
        <w:t>AlternateRows</w:t>
      </w:r>
      <w:r>
        <w:rPr>
          <w:lang w:val="nl-BE"/>
        </w:rPr>
        <w:t xml:space="preserve">, </w:t>
      </w:r>
      <w:r w:rsidRPr="001063C6">
        <w:rPr>
          <w:rStyle w:val="KlemtoonChar"/>
        </w:rPr>
        <w:t>Beep</w:t>
      </w:r>
      <w:r>
        <w:rPr>
          <w:lang w:val="nl-BE"/>
        </w:rPr>
        <w:t xml:space="preserve"> en </w:t>
      </w:r>
      <w:r w:rsidRPr="001063C6">
        <w:rPr>
          <w:rStyle w:val="KlemtoonChar"/>
        </w:rPr>
        <w:t>ListPageSize</w:t>
      </w:r>
      <w:r w:rsidR="00F90247">
        <w:rPr>
          <w:lang w:val="nl-BE"/>
        </w:rPr>
        <w:t xml:space="preserve"> kan je ook in je programma aanpassen.</w:t>
      </w:r>
    </w:p>
    <w:p w14:paraId="72B46DC0" w14:textId="77777777" w:rsidR="00BF0616" w:rsidRDefault="00BF0616" w:rsidP="00BF0616">
      <w:pPr>
        <w:pStyle w:val="Heading2"/>
      </w:pPr>
      <w:bookmarkStart w:id="27" w:name="_Toc182697510"/>
      <w:r>
        <w:t>Menu Helper Class</w:t>
      </w:r>
      <w:bookmarkEnd w:id="27"/>
    </w:p>
    <w:p w14:paraId="0EE341F5" w14:textId="77777777" w:rsidR="00BF0616" w:rsidRDefault="00BF0616" w:rsidP="00BF0616">
      <w:pPr>
        <w:pStyle w:val="Heading3"/>
      </w:pPr>
      <w:bookmarkStart w:id="28" w:name="_Toc127084909"/>
      <w:bookmarkStart w:id="29" w:name="_Toc182697511"/>
      <w:r>
        <w:t>Inleiding</w:t>
      </w:r>
      <w:bookmarkEnd w:id="28"/>
      <w:bookmarkEnd w:id="29"/>
    </w:p>
    <w:p w14:paraId="3F661A5D" w14:textId="77777777" w:rsidR="00BF0616" w:rsidRDefault="00BF0616" w:rsidP="00BF0616">
      <w:r>
        <w:t>Om het Console project  eenvoudig en overzichtelijk te houden gaan we gebruik maken van een I/O-helper class (</w:t>
      </w:r>
      <w:proofErr w:type="spellStart"/>
      <w:r w:rsidRPr="00032B8E">
        <w:rPr>
          <w:rStyle w:val="KlemtoonChar"/>
        </w:rPr>
        <w:t>ConsoleHelper.cs</w:t>
      </w:r>
      <w:proofErr w:type="spellEnd"/>
      <w:r>
        <w:t>) en een menu helper class (</w:t>
      </w:r>
      <w:proofErr w:type="spellStart"/>
      <w:r w:rsidRPr="00032B8E">
        <w:rPr>
          <w:rStyle w:val="KlemtoonChar"/>
        </w:rPr>
        <w:t>ConsoleMenu.cs</w:t>
      </w:r>
      <w:proofErr w:type="spellEnd"/>
      <w:r>
        <w:t xml:space="preserve">).  Deze  classes zijn een </w:t>
      </w:r>
      <w:proofErr w:type="spellStart"/>
      <w:r>
        <w:t>partial</w:t>
      </w:r>
      <w:proofErr w:type="spellEnd"/>
      <w:r>
        <w:t xml:space="preserve"> classes van </w:t>
      </w:r>
      <w:r>
        <w:rPr>
          <w:rStyle w:val="KlemtoonChar"/>
        </w:rPr>
        <w:t>P</w:t>
      </w:r>
      <w:r w:rsidRPr="0029423D">
        <w:rPr>
          <w:rStyle w:val="KlemtoonChar"/>
        </w:rPr>
        <w:t>rogram.cs</w:t>
      </w:r>
      <w:r>
        <w:t xml:space="preserve">.  Hierdoor hoef je zelf geen menu of I/O operaties meer te programmeren en kunnen we ons uitsluitend richten op de essentie van de cursus.  </w:t>
      </w:r>
    </w:p>
    <w:p w14:paraId="4B0E2AC4" w14:textId="77777777" w:rsidR="00BF0616" w:rsidRDefault="00BF0616" w:rsidP="00BF0616">
      <w:r>
        <w:t>Je kan deze helper classes vanuit de startbestanden overnemen in de root van het Console project.</w:t>
      </w:r>
    </w:p>
    <w:p w14:paraId="798B77E4" w14:textId="77777777" w:rsidR="00BF0616" w:rsidRDefault="00BF0616" w:rsidP="00BF0616">
      <w:r>
        <w:t xml:space="preserve">We plaatsen vervolgens de volledige menu in een object en maken gebruik van methodes om de menu te manipuleren.  De interne werking van de menu maakt geen deel uit van de opleiding.  Je hoeft ze enkel te kunnen toepassen.  </w:t>
      </w:r>
    </w:p>
    <w:p w14:paraId="76836C19" w14:textId="77777777" w:rsidR="00BF0616" w:rsidRDefault="00BF0616" w:rsidP="00BF0616">
      <w:pPr>
        <w:pStyle w:val="Heading3"/>
      </w:pPr>
      <w:bookmarkStart w:id="30" w:name="_Toc127084910"/>
      <w:bookmarkStart w:id="31" w:name="_Toc182697512"/>
      <w:r>
        <w:t>De menu</w:t>
      </w:r>
      <w:bookmarkEnd w:id="30"/>
      <w:bookmarkEnd w:id="31"/>
    </w:p>
    <w:p w14:paraId="2AD6E81B" w14:textId="77777777" w:rsidR="00BF0616" w:rsidRDefault="00BF0616" w:rsidP="00BF0616">
      <w:r>
        <w:t xml:space="preserve">De menu bestaat uit 3 soorten items die overgeërfd worden van </w:t>
      </w:r>
      <w:r w:rsidRPr="001116C1">
        <w:rPr>
          <w:rStyle w:val="KlemtoonChar"/>
        </w:rPr>
        <w:t>MenuItem</w:t>
      </w:r>
      <w:r>
        <w:t>:</w:t>
      </w:r>
    </w:p>
    <w:p w14:paraId="11931260" w14:textId="77777777" w:rsidR="00BF0616" w:rsidRDefault="00BF0616">
      <w:pPr>
        <w:pStyle w:val="Klemtoon"/>
        <w:numPr>
          <w:ilvl w:val="0"/>
          <w:numId w:val="13"/>
        </w:numPr>
      </w:pPr>
      <w:r>
        <w:lastRenderedPageBreak/>
        <w:t>Submenu</w:t>
      </w:r>
    </w:p>
    <w:p w14:paraId="5234BA0D" w14:textId="77777777" w:rsidR="00BF0616" w:rsidRDefault="00BF0616">
      <w:pPr>
        <w:pStyle w:val="Klemtoon"/>
        <w:numPr>
          <w:ilvl w:val="0"/>
          <w:numId w:val="13"/>
        </w:numPr>
      </w:pPr>
      <w:r>
        <w:t>MenuActions</w:t>
      </w:r>
    </w:p>
    <w:p w14:paraId="4BD26202" w14:textId="77777777" w:rsidR="00BF0616" w:rsidRDefault="00BF0616">
      <w:pPr>
        <w:pStyle w:val="Klemtoon"/>
        <w:numPr>
          <w:ilvl w:val="0"/>
          <w:numId w:val="13"/>
        </w:numPr>
      </w:pPr>
      <w:r>
        <w:t>MenuLijn</w:t>
      </w:r>
    </w:p>
    <w:p w14:paraId="6106C609" w14:textId="77777777" w:rsidR="00BF0616" w:rsidRDefault="00BF0616" w:rsidP="00BF0616">
      <w:r>
        <w:t xml:space="preserve">De </w:t>
      </w:r>
      <w:proofErr w:type="spellStart"/>
      <w:r>
        <w:t>menuitems</w:t>
      </w:r>
      <w:proofErr w:type="spellEnd"/>
      <w:r>
        <w:t xml:space="preserve"> worden getoond in de volgorde van voorkomen in de lijst.</w:t>
      </w:r>
    </w:p>
    <w:p w14:paraId="5BE822E8" w14:textId="77777777" w:rsidR="00BF0616" w:rsidRPr="00B05B32" w:rsidRDefault="00BF0616" w:rsidP="00BF0616">
      <w:pPr>
        <w:rPr>
          <w:b/>
          <w:bCs/>
          <w:u w:val="single"/>
        </w:rPr>
      </w:pPr>
      <w:proofErr w:type="spellStart"/>
      <w:r w:rsidRPr="00B05B32">
        <w:rPr>
          <w:b/>
          <w:bCs/>
          <w:u w:val="single"/>
        </w:rPr>
        <w:t>MenuItem</w:t>
      </w:r>
      <w:proofErr w:type="spellEnd"/>
    </w:p>
    <w:tbl>
      <w:tblPr>
        <w:tblStyle w:val="TableGrid"/>
        <w:tblW w:w="0" w:type="auto"/>
        <w:tblInd w:w="851" w:type="dxa"/>
        <w:tblCellMar>
          <w:top w:w="85" w:type="dxa"/>
          <w:bottom w:w="85" w:type="dxa"/>
        </w:tblCellMar>
        <w:tblLook w:val="04A0" w:firstRow="1" w:lastRow="0" w:firstColumn="1" w:lastColumn="0" w:noHBand="0" w:noVBand="1"/>
      </w:tblPr>
      <w:tblGrid>
        <w:gridCol w:w="1364"/>
        <w:gridCol w:w="2175"/>
        <w:gridCol w:w="5522"/>
      </w:tblGrid>
      <w:tr w:rsidR="00BF0616" w14:paraId="7EC0AB5B" w14:textId="77777777" w:rsidTr="0082457C">
        <w:tc>
          <w:tcPr>
            <w:tcW w:w="1364" w:type="dxa"/>
            <w:shd w:val="clear" w:color="auto" w:fill="DBE5F1" w:themeFill="accent1" w:themeFillTint="33"/>
          </w:tcPr>
          <w:p w14:paraId="738FFDBD" w14:textId="77777777" w:rsidR="00BF0616" w:rsidRPr="00AA3DB9" w:rsidRDefault="00BF0616" w:rsidP="0082457C">
            <w:pPr>
              <w:spacing w:before="0" w:after="0"/>
              <w:ind w:left="0"/>
              <w:rPr>
                <w:sz w:val="16"/>
                <w:szCs w:val="16"/>
              </w:rPr>
            </w:pPr>
            <w:r w:rsidRPr="00AA3DB9">
              <w:rPr>
                <w:sz w:val="16"/>
                <w:szCs w:val="16"/>
              </w:rPr>
              <w:t>Property</w:t>
            </w:r>
          </w:p>
        </w:tc>
        <w:tc>
          <w:tcPr>
            <w:tcW w:w="2175" w:type="dxa"/>
            <w:shd w:val="clear" w:color="auto" w:fill="DBE5F1" w:themeFill="accent1" w:themeFillTint="33"/>
          </w:tcPr>
          <w:p w14:paraId="7606253B" w14:textId="77777777" w:rsidR="00BF0616" w:rsidRPr="00AA3DB9" w:rsidRDefault="00BF0616" w:rsidP="0082457C">
            <w:pPr>
              <w:spacing w:before="0" w:after="0"/>
              <w:ind w:left="0"/>
              <w:rPr>
                <w:sz w:val="16"/>
                <w:szCs w:val="16"/>
              </w:rPr>
            </w:pPr>
            <w:r w:rsidRPr="00AA3DB9">
              <w:rPr>
                <w:sz w:val="16"/>
                <w:szCs w:val="16"/>
              </w:rPr>
              <w:t>Type</w:t>
            </w:r>
          </w:p>
        </w:tc>
        <w:tc>
          <w:tcPr>
            <w:tcW w:w="5522" w:type="dxa"/>
            <w:shd w:val="clear" w:color="auto" w:fill="DBE5F1" w:themeFill="accent1" w:themeFillTint="33"/>
          </w:tcPr>
          <w:p w14:paraId="64CF4616" w14:textId="77777777" w:rsidR="00BF0616" w:rsidRPr="00AA3DB9" w:rsidRDefault="00BF0616" w:rsidP="0082457C">
            <w:pPr>
              <w:spacing w:before="0" w:after="0"/>
              <w:ind w:left="0"/>
              <w:rPr>
                <w:sz w:val="16"/>
                <w:szCs w:val="16"/>
              </w:rPr>
            </w:pPr>
            <w:r w:rsidRPr="00AA3DB9">
              <w:rPr>
                <w:sz w:val="16"/>
                <w:szCs w:val="16"/>
              </w:rPr>
              <w:t>Omschrijving</w:t>
            </w:r>
          </w:p>
        </w:tc>
      </w:tr>
      <w:tr w:rsidR="00BF0616" w14:paraId="156FDC76" w14:textId="77777777" w:rsidTr="0082457C">
        <w:tc>
          <w:tcPr>
            <w:tcW w:w="1364" w:type="dxa"/>
          </w:tcPr>
          <w:p w14:paraId="407ABB71" w14:textId="77777777" w:rsidR="00BF0616" w:rsidRPr="00AA3DB9" w:rsidRDefault="00BF0616" w:rsidP="0082457C">
            <w:pPr>
              <w:spacing w:before="0" w:after="0"/>
              <w:ind w:left="0"/>
              <w:rPr>
                <w:sz w:val="16"/>
                <w:szCs w:val="16"/>
              </w:rPr>
            </w:pPr>
            <w:proofErr w:type="spellStart"/>
            <w:r w:rsidRPr="00AA3DB9">
              <w:rPr>
                <w:sz w:val="16"/>
                <w:szCs w:val="16"/>
              </w:rPr>
              <w:t>Id</w:t>
            </w:r>
            <w:proofErr w:type="spellEnd"/>
          </w:p>
        </w:tc>
        <w:tc>
          <w:tcPr>
            <w:tcW w:w="2175" w:type="dxa"/>
          </w:tcPr>
          <w:p w14:paraId="3F75C1C8" w14:textId="77777777" w:rsidR="00BF0616" w:rsidRPr="00AA3DB9" w:rsidRDefault="00BF0616" w:rsidP="0082457C">
            <w:pPr>
              <w:pStyle w:val="Klemtoon"/>
              <w:spacing w:before="0" w:after="0"/>
              <w:ind w:left="0" w:firstLine="0"/>
            </w:pPr>
            <w:r w:rsidRPr="00AA3DB9">
              <w:t>int</w:t>
            </w:r>
          </w:p>
        </w:tc>
        <w:tc>
          <w:tcPr>
            <w:tcW w:w="5522" w:type="dxa"/>
          </w:tcPr>
          <w:p w14:paraId="2397E66E" w14:textId="77777777" w:rsidR="00BF0616" w:rsidRPr="00AA3DB9" w:rsidRDefault="00BF0616" w:rsidP="0082457C">
            <w:pPr>
              <w:spacing w:before="0" w:after="0"/>
              <w:ind w:left="0"/>
              <w:rPr>
                <w:sz w:val="16"/>
                <w:szCs w:val="16"/>
              </w:rPr>
            </w:pPr>
            <w:r>
              <w:rPr>
                <w:sz w:val="16"/>
                <w:szCs w:val="16"/>
              </w:rPr>
              <w:t>“U</w:t>
            </w:r>
            <w:r w:rsidRPr="00AA3DB9">
              <w:rPr>
                <w:sz w:val="16"/>
                <w:szCs w:val="16"/>
              </w:rPr>
              <w:t>niek</w:t>
            </w:r>
            <w:r>
              <w:rPr>
                <w:sz w:val="16"/>
                <w:szCs w:val="16"/>
              </w:rPr>
              <w:t xml:space="preserve">e” </w:t>
            </w:r>
            <w:proofErr w:type="spellStart"/>
            <w:r>
              <w:rPr>
                <w:sz w:val="16"/>
                <w:szCs w:val="16"/>
              </w:rPr>
              <w:t>id</w:t>
            </w:r>
            <w:proofErr w:type="spellEnd"/>
            <w:r>
              <w:rPr>
                <w:sz w:val="16"/>
                <w:szCs w:val="16"/>
              </w:rPr>
              <w:t xml:space="preserve"> van een </w:t>
            </w:r>
            <w:proofErr w:type="spellStart"/>
            <w:r>
              <w:rPr>
                <w:sz w:val="16"/>
                <w:szCs w:val="16"/>
              </w:rPr>
              <w:t>menuitem</w:t>
            </w:r>
            <w:proofErr w:type="spellEnd"/>
            <w:r>
              <w:rPr>
                <w:sz w:val="16"/>
                <w:szCs w:val="16"/>
              </w:rPr>
              <w:t xml:space="preserve">.  Via deze </w:t>
            </w:r>
            <w:proofErr w:type="spellStart"/>
            <w:r>
              <w:rPr>
                <w:sz w:val="16"/>
                <w:szCs w:val="16"/>
              </w:rPr>
              <w:t>id</w:t>
            </w:r>
            <w:proofErr w:type="spellEnd"/>
            <w:r>
              <w:rPr>
                <w:sz w:val="16"/>
                <w:szCs w:val="16"/>
              </w:rPr>
              <w:t xml:space="preserve"> kan je een </w:t>
            </w:r>
            <w:proofErr w:type="spellStart"/>
            <w:r>
              <w:rPr>
                <w:sz w:val="16"/>
                <w:szCs w:val="16"/>
              </w:rPr>
              <w:t>menuitem</w:t>
            </w:r>
            <w:proofErr w:type="spellEnd"/>
            <w:r>
              <w:rPr>
                <w:sz w:val="16"/>
                <w:szCs w:val="16"/>
              </w:rPr>
              <w:t xml:space="preserve"> activeren/deactiveren of zichtbaar/onzichtbaar maken.</w:t>
            </w:r>
            <w:r w:rsidRPr="00AA3DB9">
              <w:rPr>
                <w:sz w:val="16"/>
                <w:szCs w:val="16"/>
              </w:rPr>
              <w:t xml:space="preserve"> </w:t>
            </w:r>
          </w:p>
        </w:tc>
      </w:tr>
      <w:tr w:rsidR="00BF0616" w14:paraId="33E531C5" w14:textId="77777777" w:rsidTr="0082457C">
        <w:tc>
          <w:tcPr>
            <w:tcW w:w="1364" w:type="dxa"/>
          </w:tcPr>
          <w:p w14:paraId="7F694DD1" w14:textId="77777777" w:rsidR="00BF0616" w:rsidRPr="00AA3DB9" w:rsidRDefault="00BF0616" w:rsidP="0082457C">
            <w:pPr>
              <w:spacing w:before="0" w:after="0"/>
              <w:ind w:left="0"/>
              <w:rPr>
                <w:sz w:val="16"/>
                <w:szCs w:val="16"/>
              </w:rPr>
            </w:pPr>
            <w:r w:rsidRPr="00AA3DB9">
              <w:rPr>
                <w:sz w:val="16"/>
                <w:szCs w:val="16"/>
              </w:rPr>
              <w:t>Label</w:t>
            </w:r>
          </w:p>
        </w:tc>
        <w:tc>
          <w:tcPr>
            <w:tcW w:w="2175" w:type="dxa"/>
          </w:tcPr>
          <w:p w14:paraId="05DB388D" w14:textId="77777777" w:rsidR="00BF0616" w:rsidRPr="00AA3DB9" w:rsidRDefault="00BF0616" w:rsidP="0082457C">
            <w:pPr>
              <w:pStyle w:val="Klemtoon"/>
              <w:spacing w:before="0" w:after="0"/>
              <w:ind w:left="0" w:firstLine="0"/>
            </w:pPr>
            <w:r w:rsidRPr="00AA3DB9">
              <w:t>string</w:t>
            </w:r>
          </w:p>
        </w:tc>
        <w:tc>
          <w:tcPr>
            <w:tcW w:w="5522" w:type="dxa"/>
          </w:tcPr>
          <w:p w14:paraId="461522CF" w14:textId="77777777" w:rsidR="00BF0616" w:rsidRPr="00AA3DB9" w:rsidRDefault="00BF0616" w:rsidP="0082457C">
            <w:pPr>
              <w:spacing w:before="0" w:after="0"/>
              <w:ind w:left="0"/>
              <w:rPr>
                <w:sz w:val="16"/>
                <w:szCs w:val="16"/>
              </w:rPr>
            </w:pPr>
            <w:r w:rsidRPr="00AA3DB9">
              <w:rPr>
                <w:sz w:val="16"/>
                <w:szCs w:val="16"/>
              </w:rPr>
              <w:t xml:space="preserve">Label van het </w:t>
            </w:r>
            <w:proofErr w:type="spellStart"/>
            <w:r w:rsidRPr="00AA3DB9">
              <w:rPr>
                <w:sz w:val="16"/>
                <w:szCs w:val="16"/>
              </w:rPr>
              <w:t>menuItem</w:t>
            </w:r>
            <w:proofErr w:type="spellEnd"/>
            <w:r w:rsidRPr="00AA3DB9">
              <w:rPr>
                <w:sz w:val="16"/>
                <w:szCs w:val="16"/>
              </w:rPr>
              <w:t>; Leeg indien Hoofdmenu</w:t>
            </w:r>
          </w:p>
        </w:tc>
      </w:tr>
      <w:tr w:rsidR="00BF0616" w:rsidRPr="00A2598E" w14:paraId="4BB94B12" w14:textId="77777777" w:rsidTr="0082457C">
        <w:tc>
          <w:tcPr>
            <w:tcW w:w="1364" w:type="dxa"/>
          </w:tcPr>
          <w:p w14:paraId="7AB332D9" w14:textId="77777777" w:rsidR="00BF0616" w:rsidRPr="00AA3DB9" w:rsidRDefault="00BF0616" w:rsidP="0082457C">
            <w:pPr>
              <w:spacing w:before="0" w:after="0"/>
              <w:ind w:left="0"/>
              <w:rPr>
                <w:sz w:val="16"/>
                <w:szCs w:val="16"/>
              </w:rPr>
            </w:pPr>
            <w:proofErr w:type="spellStart"/>
            <w:r w:rsidRPr="00AA3DB9">
              <w:rPr>
                <w:sz w:val="16"/>
                <w:szCs w:val="16"/>
              </w:rPr>
              <w:t>SubMenuTitel</w:t>
            </w:r>
            <w:proofErr w:type="spellEnd"/>
          </w:p>
        </w:tc>
        <w:tc>
          <w:tcPr>
            <w:tcW w:w="2175" w:type="dxa"/>
          </w:tcPr>
          <w:p w14:paraId="47B29855" w14:textId="77777777" w:rsidR="00BF0616" w:rsidRPr="00AA3DB9" w:rsidRDefault="00BF0616" w:rsidP="0082457C">
            <w:pPr>
              <w:pStyle w:val="Klemtoon"/>
              <w:spacing w:before="0" w:after="0"/>
              <w:ind w:left="0" w:firstLine="0"/>
            </w:pPr>
            <w:r w:rsidRPr="00AA3DB9">
              <w:t>string</w:t>
            </w:r>
          </w:p>
        </w:tc>
        <w:tc>
          <w:tcPr>
            <w:tcW w:w="5522" w:type="dxa"/>
          </w:tcPr>
          <w:p w14:paraId="298AC521" w14:textId="77777777" w:rsidR="00BF0616" w:rsidRPr="00AA3DB9" w:rsidRDefault="00BF0616" w:rsidP="0082457C">
            <w:pPr>
              <w:spacing w:before="0" w:after="0"/>
              <w:ind w:left="0"/>
              <w:rPr>
                <w:sz w:val="16"/>
                <w:szCs w:val="16"/>
                <w:lang w:val="nl-BE"/>
              </w:rPr>
            </w:pPr>
            <w:r w:rsidRPr="00AA3DB9">
              <w:rPr>
                <w:sz w:val="16"/>
                <w:szCs w:val="16"/>
                <w:lang w:val="nl-BE"/>
              </w:rPr>
              <w:t>Indien submenu: de titel van de submenu</w:t>
            </w:r>
          </w:p>
        </w:tc>
      </w:tr>
      <w:tr w:rsidR="00BF0616" w14:paraId="489B0166" w14:textId="77777777" w:rsidTr="0082457C">
        <w:tc>
          <w:tcPr>
            <w:tcW w:w="1364" w:type="dxa"/>
          </w:tcPr>
          <w:p w14:paraId="1E81C157" w14:textId="77777777" w:rsidR="00BF0616" w:rsidRPr="00AA3DB9" w:rsidRDefault="00BF0616" w:rsidP="0082457C">
            <w:pPr>
              <w:spacing w:before="0" w:after="0"/>
              <w:ind w:left="0"/>
              <w:rPr>
                <w:sz w:val="16"/>
                <w:szCs w:val="16"/>
              </w:rPr>
            </w:pPr>
            <w:proofErr w:type="spellStart"/>
            <w:r w:rsidRPr="00AA3DB9">
              <w:rPr>
                <w:sz w:val="16"/>
                <w:szCs w:val="16"/>
              </w:rPr>
              <w:t>IsActive</w:t>
            </w:r>
            <w:proofErr w:type="spellEnd"/>
          </w:p>
        </w:tc>
        <w:tc>
          <w:tcPr>
            <w:tcW w:w="2175" w:type="dxa"/>
          </w:tcPr>
          <w:p w14:paraId="72E2EB3D" w14:textId="77777777" w:rsidR="00BF0616" w:rsidRPr="00AA3DB9" w:rsidRDefault="00BF0616" w:rsidP="0082457C">
            <w:pPr>
              <w:spacing w:before="0" w:after="0"/>
              <w:ind w:left="0"/>
              <w:rPr>
                <w:sz w:val="16"/>
                <w:szCs w:val="16"/>
              </w:rPr>
            </w:pPr>
            <w:proofErr w:type="spellStart"/>
            <w:r w:rsidRPr="00AA3DB9">
              <w:rPr>
                <w:sz w:val="16"/>
                <w:szCs w:val="16"/>
              </w:rPr>
              <w:t>Enum</w:t>
            </w:r>
            <w:proofErr w:type="spellEnd"/>
            <w:r w:rsidRPr="00AA3DB9">
              <w:rPr>
                <w:sz w:val="16"/>
                <w:szCs w:val="16"/>
              </w:rPr>
              <w:t xml:space="preserve">: </w:t>
            </w:r>
            <w:r w:rsidRPr="00AA3DB9">
              <w:rPr>
                <w:rStyle w:val="KlemtoonChar"/>
              </w:rPr>
              <w:t>MenuItemActive</w:t>
            </w:r>
          </w:p>
        </w:tc>
        <w:tc>
          <w:tcPr>
            <w:tcW w:w="5522" w:type="dxa"/>
          </w:tcPr>
          <w:p w14:paraId="06676BB0" w14:textId="77777777" w:rsidR="00BF0616" w:rsidRPr="00AA3DB9" w:rsidRDefault="00BF0616" w:rsidP="0082457C">
            <w:pPr>
              <w:spacing w:before="0" w:after="0"/>
              <w:ind w:left="0"/>
              <w:rPr>
                <w:sz w:val="16"/>
                <w:szCs w:val="16"/>
              </w:rPr>
            </w:pPr>
            <w:r w:rsidRPr="00AA3DB9">
              <w:rPr>
                <w:sz w:val="16"/>
                <w:szCs w:val="16"/>
              </w:rPr>
              <w:t xml:space="preserve">Mogelijke waarden: </w:t>
            </w:r>
            <w:r w:rsidRPr="00AA3DB9">
              <w:rPr>
                <w:rStyle w:val="KlemtoonChar"/>
              </w:rPr>
              <w:t>Enabled</w:t>
            </w:r>
            <w:r w:rsidRPr="00AA3DB9">
              <w:rPr>
                <w:sz w:val="16"/>
                <w:szCs w:val="16"/>
              </w:rPr>
              <w:t xml:space="preserve">, </w:t>
            </w:r>
            <w:r w:rsidRPr="00AA3DB9">
              <w:rPr>
                <w:rStyle w:val="KlemtoonChar"/>
              </w:rPr>
              <w:t>Disabled</w:t>
            </w:r>
          </w:p>
        </w:tc>
      </w:tr>
    </w:tbl>
    <w:p w14:paraId="7D918450" w14:textId="77777777" w:rsidR="00BF0616" w:rsidRPr="00B05B32" w:rsidRDefault="00BF0616" w:rsidP="00BF0616">
      <w:pPr>
        <w:rPr>
          <w:b/>
          <w:bCs/>
          <w:u w:val="single"/>
        </w:rPr>
      </w:pPr>
      <w:r w:rsidRPr="00B05B32">
        <w:rPr>
          <w:b/>
          <w:bCs/>
          <w:u w:val="single"/>
        </w:rPr>
        <w:t xml:space="preserve">Submenu : </w:t>
      </w:r>
      <w:proofErr w:type="spellStart"/>
      <w:r w:rsidRPr="00B05B32">
        <w:rPr>
          <w:b/>
          <w:bCs/>
          <w:u w:val="single"/>
        </w:rPr>
        <w:t>MenuItem</w:t>
      </w:r>
      <w:proofErr w:type="spellEnd"/>
    </w:p>
    <w:tbl>
      <w:tblPr>
        <w:tblStyle w:val="TableGrid"/>
        <w:tblW w:w="0" w:type="auto"/>
        <w:tblInd w:w="851" w:type="dxa"/>
        <w:tblCellMar>
          <w:top w:w="85" w:type="dxa"/>
          <w:bottom w:w="85" w:type="dxa"/>
        </w:tblCellMar>
        <w:tblLook w:val="04A0" w:firstRow="1" w:lastRow="0" w:firstColumn="1" w:lastColumn="0" w:noHBand="0" w:noVBand="1"/>
      </w:tblPr>
      <w:tblGrid>
        <w:gridCol w:w="1514"/>
        <w:gridCol w:w="1548"/>
        <w:gridCol w:w="5999"/>
      </w:tblGrid>
      <w:tr w:rsidR="00BF0616" w14:paraId="0B0AE852" w14:textId="77777777" w:rsidTr="0082457C">
        <w:tc>
          <w:tcPr>
            <w:tcW w:w="1514" w:type="dxa"/>
            <w:shd w:val="clear" w:color="auto" w:fill="DBE5F1" w:themeFill="accent1" w:themeFillTint="33"/>
          </w:tcPr>
          <w:p w14:paraId="528DDE3B" w14:textId="77777777" w:rsidR="00BF0616" w:rsidRPr="00AA3DB9" w:rsidRDefault="00BF0616" w:rsidP="0082457C">
            <w:pPr>
              <w:spacing w:before="0" w:after="0"/>
              <w:ind w:left="0"/>
              <w:rPr>
                <w:sz w:val="16"/>
                <w:szCs w:val="16"/>
              </w:rPr>
            </w:pPr>
            <w:r w:rsidRPr="00AA3DB9">
              <w:rPr>
                <w:sz w:val="16"/>
                <w:szCs w:val="16"/>
              </w:rPr>
              <w:t>Property</w:t>
            </w:r>
          </w:p>
        </w:tc>
        <w:tc>
          <w:tcPr>
            <w:tcW w:w="1548" w:type="dxa"/>
            <w:shd w:val="clear" w:color="auto" w:fill="DBE5F1" w:themeFill="accent1" w:themeFillTint="33"/>
          </w:tcPr>
          <w:p w14:paraId="2793704D" w14:textId="77777777" w:rsidR="00BF0616" w:rsidRPr="00AA3DB9" w:rsidRDefault="00BF0616" w:rsidP="0082457C">
            <w:pPr>
              <w:spacing w:before="0" w:after="0"/>
              <w:ind w:left="0"/>
              <w:rPr>
                <w:sz w:val="16"/>
                <w:szCs w:val="16"/>
              </w:rPr>
            </w:pPr>
            <w:r w:rsidRPr="00AA3DB9">
              <w:rPr>
                <w:sz w:val="16"/>
                <w:szCs w:val="16"/>
              </w:rPr>
              <w:t>Type</w:t>
            </w:r>
          </w:p>
        </w:tc>
        <w:tc>
          <w:tcPr>
            <w:tcW w:w="5999" w:type="dxa"/>
            <w:shd w:val="clear" w:color="auto" w:fill="DBE5F1" w:themeFill="accent1" w:themeFillTint="33"/>
          </w:tcPr>
          <w:p w14:paraId="5E47FEE8" w14:textId="77777777" w:rsidR="00BF0616" w:rsidRPr="00AA3DB9" w:rsidRDefault="00BF0616" w:rsidP="0082457C">
            <w:pPr>
              <w:spacing w:before="0" w:after="0"/>
              <w:ind w:left="0"/>
              <w:rPr>
                <w:sz w:val="16"/>
                <w:szCs w:val="16"/>
              </w:rPr>
            </w:pPr>
            <w:r w:rsidRPr="00AA3DB9">
              <w:rPr>
                <w:sz w:val="16"/>
                <w:szCs w:val="16"/>
              </w:rPr>
              <w:t>Omschrijving</w:t>
            </w:r>
          </w:p>
        </w:tc>
      </w:tr>
      <w:tr w:rsidR="00BF0616" w14:paraId="749021AB" w14:textId="77777777" w:rsidTr="0082457C">
        <w:tc>
          <w:tcPr>
            <w:tcW w:w="1514" w:type="dxa"/>
          </w:tcPr>
          <w:p w14:paraId="3C7F43B1" w14:textId="77777777" w:rsidR="00BF0616" w:rsidRPr="00AA3DB9" w:rsidRDefault="00BF0616" w:rsidP="0082457C">
            <w:pPr>
              <w:spacing w:before="0" w:after="0"/>
              <w:ind w:left="0"/>
              <w:rPr>
                <w:sz w:val="16"/>
                <w:szCs w:val="16"/>
              </w:rPr>
            </w:pPr>
            <w:proofErr w:type="spellStart"/>
            <w:r w:rsidRPr="00AA3DB9">
              <w:rPr>
                <w:sz w:val="16"/>
                <w:szCs w:val="16"/>
              </w:rPr>
              <w:t>MenuItems</w:t>
            </w:r>
            <w:proofErr w:type="spellEnd"/>
          </w:p>
        </w:tc>
        <w:tc>
          <w:tcPr>
            <w:tcW w:w="1548" w:type="dxa"/>
          </w:tcPr>
          <w:p w14:paraId="7954B616" w14:textId="77777777" w:rsidR="00BF0616" w:rsidRPr="00AA3DB9" w:rsidRDefault="00BF0616" w:rsidP="0082457C">
            <w:pPr>
              <w:pStyle w:val="Klemtoon"/>
              <w:spacing w:before="0" w:after="0"/>
              <w:ind w:left="0" w:firstLine="0"/>
            </w:pPr>
            <w:r w:rsidRPr="00AA3DB9">
              <w:t>List&lt;MenuItem&gt;</w:t>
            </w:r>
          </w:p>
        </w:tc>
        <w:tc>
          <w:tcPr>
            <w:tcW w:w="5999" w:type="dxa"/>
          </w:tcPr>
          <w:p w14:paraId="41DA7390" w14:textId="77777777" w:rsidR="00BF0616" w:rsidRPr="00AA3DB9" w:rsidRDefault="00BF0616" w:rsidP="0082457C">
            <w:pPr>
              <w:spacing w:before="0" w:after="0"/>
              <w:ind w:left="0"/>
              <w:rPr>
                <w:sz w:val="16"/>
                <w:szCs w:val="16"/>
              </w:rPr>
            </w:pPr>
            <w:r w:rsidRPr="00AA3DB9">
              <w:rPr>
                <w:sz w:val="16"/>
                <w:szCs w:val="16"/>
              </w:rPr>
              <w:t xml:space="preserve">Lijst van de onderliggende </w:t>
            </w:r>
            <w:proofErr w:type="spellStart"/>
            <w:r w:rsidRPr="00AA3DB9">
              <w:rPr>
                <w:sz w:val="16"/>
                <w:szCs w:val="16"/>
              </w:rPr>
              <w:t>menuitems</w:t>
            </w:r>
            <w:proofErr w:type="spellEnd"/>
            <w:r w:rsidRPr="00AA3DB9">
              <w:rPr>
                <w:sz w:val="16"/>
                <w:szCs w:val="16"/>
              </w:rPr>
              <w:t xml:space="preserve"> van deze submenu</w:t>
            </w:r>
          </w:p>
        </w:tc>
      </w:tr>
      <w:tr w:rsidR="00BF0616" w14:paraId="51047C61" w14:textId="77777777" w:rsidTr="0082457C">
        <w:tc>
          <w:tcPr>
            <w:tcW w:w="1514" w:type="dxa"/>
          </w:tcPr>
          <w:p w14:paraId="58688C77" w14:textId="77777777" w:rsidR="00BF0616" w:rsidRPr="00AA3DB9" w:rsidRDefault="00BF0616" w:rsidP="0082457C">
            <w:pPr>
              <w:spacing w:before="0" w:after="0"/>
              <w:ind w:left="0"/>
              <w:rPr>
                <w:sz w:val="16"/>
                <w:szCs w:val="16"/>
              </w:rPr>
            </w:pPr>
            <w:r w:rsidRPr="00AA3DB9">
              <w:rPr>
                <w:sz w:val="16"/>
                <w:szCs w:val="16"/>
              </w:rPr>
              <w:t>Richting</w:t>
            </w:r>
          </w:p>
        </w:tc>
        <w:tc>
          <w:tcPr>
            <w:tcW w:w="1548" w:type="dxa"/>
          </w:tcPr>
          <w:p w14:paraId="3DE18813" w14:textId="77777777" w:rsidR="00BF0616" w:rsidRPr="00AA3DB9" w:rsidRDefault="00BF0616" w:rsidP="0082457C">
            <w:pPr>
              <w:spacing w:before="0" w:after="0"/>
              <w:ind w:left="0"/>
              <w:rPr>
                <w:sz w:val="16"/>
                <w:szCs w:val="16"/>
              </w:rPr>
            </w:pPr>
            <w:proofErr w:type="spellStart"/>
            <w:r w:rsidRPr="00AA3DB9">
              <w:rPr>
                <w:sz w:val="16"/>
                <w:szCs w:val="16"/>
              </w:rPr>
              <w:t>Enum</w:t>
            </w:r>
            <w:proofErr w:type="spellEnd"/>
            <w:r w:rsidRPr="00AA3DB9">
              <w:rPr>
                <w:sz w:val="16"/>
                <w:szCs w:val="16"/>
              </w:rPr>
              <w:t xml:space="preserve">: </w:t>
            </w:r>
            <w:r w:rsidRPr="00AA3DB9">
              <w:rPr>
                <w:rStyle w:val="KlemtoonChar"/>
              </w:rPr>
              <w:t>Direction</w:t>
            </w:r>
          </w:p>
        </w:tc>
        <w:tc>
          <w:tcPr>
            <w:tcW w:w="5999" w:type="dxa"/>
          </w:tcPr>
          <w:p w14:paraId="102E0863" w14:textId="77777777" w:rsidR="00BF0616" w:rsidRPr="00AA3DB9" w:rsidRDefault="00BF0616" w:rsidP="0082457C">
            <w:pPr>
              <w:spacing w:before="0" w:after="0"/>
              <w:ind w:left="0"/>
              <w:rPr>
                <w:sz w:val="16"/>
                <w:szCs w:val="16"/>
              </w:rPr>
            </w:pPr>
            <w:r w:rsidRPr="00AA3DB9">
              <w:rPr>
                <w:sz w:val="16"/>
                <w:szCs w:val="16"/>
              </w:rPr>
              <w:t xml:space="preserve">Mogelijke waarden: </w:t>
            </w:r>
            <w:r w:rsidRPr="00AA3DB9">
              <w:rPr>
                <w:rStyle w:val="KlemtoonChar"/>
              </w:rPr>
              <w:t>Horizontal</w:t>
            </w:r>
            <w:r w:rsidRPr="00AA3DB9">
              <w:rPr>
                <w:sz w:val="16"/>
                <w:szCs w:val="16"/>
              </w:rPr>
              <w:t xml:space="preserve">, </w:t>
            </w:r>
            <w:r w:rsidRPr="00AA3DB9">
              <w:rPr>
                <w:rStyle w:val="KlemtoonChar"/>
              </w:rPr>
              <w:t>Vertical</w:t>
            </w:r>
          </w:p>
        </w:tc>
      </w:tr>
    </w:tbl>
    <w:p w14:paraId="34247AD8" w14:textId="77777777" w:rsidR="00BF0616" w:rsidRPr="00B05B32" w:rsidRDefault="00BF0616" w:rsidP="00BF0616">
      <w:pPr>
        <w:rPr>
          <w:b/>
          <w:bCs/>
          <w:u w:val="single"/>
        </w:rPr>
      </w:pPr>
      <w:proofErr w:type="spellStart"/>
      <w:r w:rsidRPr="00B05B32">
        <w:rPr>
          <w:b/>
          <w:bCs/>
          <w:u w:val="single"/>
        </w:rPr>
        <w:t>MenuAction</w:t>
      </w:r>
      <w:proofErr w:type="spellEnd"/>
      <w:r w:rsidRPr="00B05B32">
        <w:rPr>
          <w:b/>
          <w:bCs/>
          <w:u w:val="single"/>
        </w:rPr>
        <w:t xml:space="preserve"> : </w:t>
      </w:r>
      <w:proofErr w:type="spellStart"/>
      <w:r w:rsidRPr="00B05B32">
        <w:rPr>
          <w:b/>
          <w:bCs/>
          <w:u w:val="single"/>
        </w:rPr>
        <w:t>MenuItem</w:t>
      </w:r>
      <w:proofErr w:type="spellEnd"/>
    </w:p>
    <w:tbl>
      <w:tblPr>
        <w:tblStyle w:val="TableGrid"/>
        <w:tblW w:w="0" w:type="auto"/>
        <w:tblInd w:w="851" w:type="dxa"/>
        <w:tblCellMar>
          <w:top w:w="85" w:type="dxa"/>
          <w:bottom w:w="85" w:type="dxa"/>
        </w:tblCellMar>
        <w:tblLook w:val="04A0" w:firstRow="1" w:lastRow="0" w:firstColumn="1" w:lastColumn="0" w:noHBand="0" w:noVBand="1"/>
      </w:tblPr>
      <w:tblGrid>
        <w:gridCol w:w="1520"/>
        <w:gridCol w:w="1529"/>
        <w:gridCol w:w="6012"/>
      </w:tblGrid>
      <w:tr w:rsidR="00BF0616" w14:paraId="37EDDEB3" w14:textId="77777777" w:rsidTr="0082457C">
        <w:tc>
          <w:tcPr>
            <w:tcW w:w="1554" w:type="dxa"/>
            <w:shd w:val="clear" w:color="auto" w:fill="DBE5F1" w:themeFill="accent1" w:themeFillTint="33"/>
          </w:tcPr>
          <w:p w14:paraId="76896FA1" w14:textId="77777777" w:rsidR="00BF0616" w:rsidRPr="00AA3DB9" w:rsidRDefault="00BF0616" w:rsidP="0082457C">
            <w:pPr>
              <w:spacing w:before="0" w:after="0"/>
              <w:ind w:left="0"/>
              <w:rPr>
                <w:sz w:val="16"/>
                <w:szCs w:val="16"/>
              </w:rPr>
            </w:pPr>
            <w:r w:rsidRPr="00AA3DB9">
              <w:rPr>
                <w:sz w:val="16"/>
                <w:szCs w:val="16"/>
              </w:rPr>
              <w:t>Property</w:t>
            </w:r>
          </w:p>
        </w:tc>
        <w:tc>
          <w:tcPr>
            <w:tcW w:w="992" w:type="dxa"/>
            <w:shd w:val="clear" w:color="auto" w:fill="DBE5F1" w:themeFill="accent1" w:themeFillTint="33"/>
          </w:tcPr>
          <w:p w14:paraId="118C786A" w14:textId="77777777" w:rsidR="00BF0616" w:rsidRPr="00AA3DB9" w:rsidRDefault="00BF0616" w:rsidP="0082457C">
            <w:pPr>
              <w:spacing w:before="0" w:after="0"/>
              <w:ind w:left="0"/>
              <w:rPr>
                <w:sz w:val="16"/>
                <w:szCs w:val="16"/>
              </w:rPr>
            </w:pPr>
            <w:r w:rsidRPr="00AA3DB9">
              <w:rPr>
                <w:sz w:val="16"/>
                <w:szCs w:val="16"/>
              </w:rPr>
              <w:t>Type</w:t>
            </w:r>
          </w:p>
        </w:tc>
        <w:tc>
          <w:tcPr>
            <w:tcW w:w="6515" w:type="dxa"/>
            <w:shd w:val="clear" w:color="auto" w:fill="DBE5F1" w:themeFill="accent1" w:themeFillTint="33"/>
          </w:tcPr>
          <w:p w14:paraId="54F436F9" w14:textId="77777777" w:rsidR="00BF0616" w:rsidRPr="00AA3DB9" w:rsidRDefault="00BF0616" w:rsidP="0082457C">
            <w:pPr>
              <w:spacing w:before="0" w:after="0"/>
              <w:ind w:left="0"/>
              <w:rPr>
                <w:sz w:val="16"/>
                <w:szCs w:val="16"/>
              </w:rPr>
            </w:pPr>
            <w:r w:rsidRPr="00AA3DB9">
              <w:rPr>
                <w:sz w:val="16"/>
                <w:szCs w:val="16"/>
              </w:rPr>
              <w:t>Omschrijving</w:t>
            </w:r>
          </w:p>
        </w:tc>
      </w:tr>
      <w:tr w:rsidR="00BF0616" w14:paraId="0266F414" w14:textId="77777777" w:rsidTr="0082457C">
        <w:tc>
          <w:tcPr>
            <w:tcW w:w="1554" w:type="dxa"/>
          </w:tcPr>
          <w:p w14:paraId="3B85569D" w14:textId="77777777" w:rsidR="00BF0616" w:rsidRPr="00AA3DB9" w:rsidRDefault="00BF0616" w:rsidP="0082457C">
            <w:pPr>
              <w:spacing w:before="0" w:after="0"/>
              <w:ind w:left="0"/>
              <w:rPr>
                <w:sz w:val="16"/>
                <w:szCs w:val="16"/>
              </w:rPr>
            </w:pPr>
            <w:r w:rsidRPr="00AA3DB9">
              <w:rPr>
                <w:sz w:val="16"/>
                <w:szCs w:val="16"/>
              </w:rPr>
              <w:t>MenuAction00</w:t>
            </w:r>
          </w:p>
        </w:tc>
        <w:tc>
          <w:tcPr>
            <w:tcW w:w="992" w:type="dxa"/>
          </w:tcPr>
          <w:p w14:paraId="055899DC" w14:textId="77777777" w:rsidR="00BF0616" w:rsidRPr="00AA3DB9" w:rsidRDefault="00BF0616" w:rsidP="0082457C">
            <w:pPr>
              <w:pStyle w:val="Klemtoon"/>
              <w:spacing w:before="0" w:after="0"/>
              <w:ind w:left="0" w:firstLine="0"/>
            </w:pPr>
            <w:r w:rsidRPr="00AA3DB9">
              <w:t>Action</w:t>
            </w:r>
          </w:p>
        </w:tc>
        <w:tc>
          <w:tcPr>
            <w:tcW w:w="6515" w:type="dxa"/>
          </w:tcPr>
          <w:p w14:paraId="331331B6" w14:textId="77777777" w:rsidR="00BF0616" w:rsidRPr="00AA3DB9" w:rsidRDefault="00BF0616" w:rsidP="0082457C">
            <w:pPr>
              <w:spacing w:before="0" w:after="0"/>
              <w:ind w:left="0"/>
              <w:rPr>
                <w:sz w:val="16"/>
                <w:szCs w:val="16"/>
              </w:rPr>
            </w:pPr>
            <w:r w:rsidRPr="00AA3DB9">
              <w:rPr>
                <w:sz w:val="16"/>
                <w:szCs w:val="16"/>
              </w:rPr>
              <w:t>Uit te voeren methode</w:t>
            </w:r>
          </w:p>
        </w:tc>
      </w:tr>
      <w:tr w:rsidR="00BF0616" w14:paraId="09F4BA13" w14:textId="77777777" w:rsidTr="0082457C">
        <w:tc>
          <w:tcPr>
            <w:tcW w:w="1554" w:type="dxa"/>
          </w:tcPr>
          <w:p w14:paraId="42AE5864" w14:textId="77777777" w:rsidR="00BF0616" w:rsidRPr="00AA3DB9" w:rsidRDefault="00BF0616" w:rsidP="0082457C">
            <w:pPr>
              <w:spacing w:before="0" w:after="0"/>
              <w:ind w:left="0"/>
              <w:rPr>
                <w:sz w:val="16"/>
                <w:szCs w:val="16"/>
              </w:rPr>
            </w:pPr>
            <w:r w:rsidRPr="00AA3DB9">
              <w:rPr>
                <w:sz w:val="16"/>
                <w:szCs w:val="16"/>
              </w:rPr>
              <w:t>MenuAction01</w:t>
            </w:r>
          </w:p>
        </w:tc>
        <w:tc>
          <w:tcPr>
            <w:tcW w:w="992" w:type="dxa"/>
          </w:tcPr>
          <w:p w14:paraId="3581C5DA" w14:textId="77777777" w:rsidR="00BF0616" w:rsidRPr="00AA3DB9" w:rsidRDefault="00BF0616" w:rsidP="0082457C">
            <w:pPr>
              <w:pStyle w:val="Klemtoon"/>
              <w:spacing w:before="0" w:after="0"/>
              <w:ind w:left="0" w:firstLine="0"/>
            </w:pPr>
            <w:r w:rsidRPr="00AA3DB9">
              <w:t>Action&lt;object&gt;</w:t>
            </w:r>
          </w:p>
        </w:tc>
        <w:tc>
          <w:tcPr>
            <w:tcW w:w="6515" w:type="dxa"/>
          </w:tcPr>
          <w:p w14:paraId="4E901EA7" w14:textId="77777777" w:rsidR="00BF0616" w:rsidRPr="00AA3DB9" w:rsidRDefault="00BF0616" w:rsidP="0082457C">
            <w:pPr>
              <w:spacing w:before="0" w:after="0"/>
              <w:ind w:left="0"/>
              <w:rPr>
                <w:sz w:val="16"/>
                <w:szCs w:val="16"/>
              </w:rPr>
            </w:pPr>
            <w:r>
              <w:rPr>
                <w:sz w:val="16"/>
                <w:szCs w:val="16"/>
              </w:rPr>
              <w:t>Niet in gebruik</w:t>
            </w:r>
          </w:p>
        </w:tc>
      </w:tr>
      <w:tr w:rsidR="00BF0616" w14:paraId="31FD0594" w14:textId="77777777" w:rsidTr="0082457C">
        <w:tc>
          <w:tcPr>
            <w:tcW w:w="1554" w:type="dxa"/>
          </w:tcPr>
          <w:p w14:paraId="0C93105F" w14:textId="77777777" w:rsidR="00BF0616" w:rsidRPr="00AA3DB9" w:rsidRDefault="00BF0616" w:rsidP="0082457C">
            <w:pPr>
              <w:spacing w:before="0" w:after="0"/>
              <w:ind w:left="0"/>
              <w:rPr>
                <w:sz w:val="16"/>
                <w:szCs w:val="16"/>
              </w:rPr>
            </w:pPr>
            <w:r w:rsidRPr="00AA3DB9">
              <w:rPr>
                <w:sz w:val="16"/>
                <w:szCs w:val="16"/>
              </w:rPr>
              <w:t>Par01</w:t>
            </w:r>
          </w:p>
        </w:tc>
        <w:tc>
          <w:tcPr>
            <w:tcW w:w="992" w:type="dxa"/>
          </w:tcPr>
          <w:p w14:paraId="00E7B919" w14:textId="77777777" w:rsidR="00BF0616" w:rsidRPr="00AA3DB9" w:rsidRDefault="00BF0616" w:rsidP="0082457C">
            <w:pPr>
              <w:pStyle w:val="Klemtoon"/>
              <w:spacing w:before="0" w:after="0"/>
              <w:ind w:left="0" w:firstLine="0"/>
            </w:pPr>
            <w:r w:rsidRPr="00AA3DB9">
              <w:t>object</w:t>
            </w:r>
          </w:p>
        </w:tc>
        <w:tc>
          <w:tcPr>
            <w:tcW w:w="6515" w:type="dxa"/>
          </w:tcPr>
          <w:p w14:paraId="54B4AA7B" w14:textId="77777777" w:rsidR="00BF0616" w:rsidRPr="00AA3DB9" w:rsidRDefault="00BF0616" w:rsidP="0082457C">
            <w:pPr>
              <w:spacing w:before="0" w:after="0"/>
              <w:ind w:left="0"/>
              <w:rPr>
                <w:sz w:val="16"/>
                <w:szCs w:val="16"/>
              </w:rPr>
            </w:pPr>
            <w:r>
              <w:rPr>
                <w:sz w:val="16"/>
                <w:szCs w:val="16"/>
              </w:rPr>
              <w:t>Niet in gebruik</w:t>
            </w:r>
          </w:p>
        </w:tc>
      </w:tr>
    </w:tbl>
    <w:p w14:paraId="52CBDC5A" w14:textId="77777777" w:rsidR="00BF0616" w:rsidRPr="00B05B32" w:rsidRDefault="00BF0616" w:rsidP="00BF0616">
      <w:pPr>
        <w:rPr>
          <w:b/>
          <w:bCs/>
          <w:u w:val="single"/>
        </w:rPr>
      </w:pPr>
      <w:proofErr w:type="spellStart"/>
      <w:r w:rsidRPr="00B05B32">
        <w:rPr>
          <w:b/>
          <w:bCs/>
          <w:u w:val="single"/>
        </w:rPr>
        <w:t>MenuLijn</w:t>
      </w:r>
      <w:proofErr w:type="spellEnd"/>
      <w:r w:rsidRPr="00B05B32">
        <w:rPr>
          <w:b/>
          <w:bCs/>
          <w:u w:val="single"/>
        </w:rPr>
        <w:t xml:space="preserve"> : </w:t>
      </w:r>
      <w:proofErr w:type="spellStart"/>
      <w:r w:rsidRPr="00B05B32">
        <w:rPr>
          <w:b/>
          <w:bCs/>
          <w:u w:val="single"/>
        </w:rPr>
        <w:t>MenuItem</w:t>
      </w:r>
      <w:proofErr w:type="spellEnd"/>
    </w:p>
    <w:tbl>
      <w:tblPr>
        <w:tblStyle w:val="TableGrid"/>
        <w:tblW w:w="0" w:type="auto"/>
        <w:tblInd w:w="851" w:type="dxa"/>
        <w:tblCellMar>
          <w:top w:w="85" w:type="dxa"/>
          <w:bottom w:w="85" w:type="dxa"/>
        </w:tblCellMar>
        <w:tblLook w:val="04A0" w:firstRow="1" w:lastRow="0" w:firstColumn="1" w:lastColumn="0" w:noHBand="0" w:noVBand="1"/>
      </w:tblPr>
      <w:tblGrid>
        <w:gridCol w:w="1554"/>
        <w:gridCol w:w="992"/>
        <w:gridCol w:w="6515"/>
      </w:tblGrid>
      <w:tr w:rsidR="00BF0616" w14:paraId="71337290" w14:textId="77777777" w:rsidTr="0082457C">
        <w:tc>
          <w:tcPr>
            <w:tcW w:w="1554" w:type="dxa"/>
            <w:shd w:val="clear" w:color="auto" w:fill="DBE5F1" w:themeFill="accent1" w:themeFillTint="33"/>
          </w:tcPr>
          <w:p w14:paraId="71D13D83" w14:textId="77777777" w:rsidR="00BF0616" w:rsidRPr="00AA3DB9" w:rsidRDefault="00BF0616" w:rsidP="0082457C">
            <w:pPr>
              <w:spacing w:before="0" w:after="0"/>
              <w:ind w:left="0"/>
              <w:rPr>
                <w:sz w:val="16"/>
                <w:szCs w:val="16"/>
              </w:rPr>
            </w:pPr>
            <w:r w:rsidRPr="00AA3DB9">
              <w:rPr>
                <w:sz w:val="16"/>
                <w:szCs w:val="16"/>
              </w:rPr>
              <w:t>Property</w:t>
            </w:r>
          </w:p>
        </w:tc>
        <w:tc>
          <w:tcPr>
            <w:tcW w:w="992" w:type="dxa"/>
            <w:shd w:val="clear" w:color="auto" w:fill="DBE5F1" w:themeFill="accent1" w:themeFillTint="33"/>
          </w:tcPr>
          <w:p w14:paraId="0331BC1C" w14:textId="77777777" w:rsidR="00BF0616" w:rsidRPr="00AA3DB9" w:rsidRDefault="00BF0616" w:rsidP="0082457C">
            <w:pPr>
              <w:spacing w:before="0" w:after="0"/>
              <w:ind w:left="0"/>
              <w:rPr>
                <w:sz w:val="16"/>
                <w:szCs w:val="16"/>
              </w:rPr>
            </w:pPr>
            <w:r w:rsidRPr="00AA3DB9">
              <w:rPr>
                <w:sz w:val="16"/>
                <w:szCs w:val="16"/>
              </w:rPr>
              <w:t>Type</w:t>
            </w:r>
          </w:p>
        </w:tc>
        <w:tc>
          <w:tcPr>
            <w:tcW w:w="6515" w:type="dxa"/>
            <w:shd w:val="clear" w:color="auto" w:fill="DBE5F1" w:themeFill="accent1" w:themeFillTint="33"/>
          </w:tcPr>
          <w:p w14:paraId="260A38D8" w14:textId="77777777" w:rsidR="00BF0616" w:rsidRPr="00AA3DB9" w:rsidRDefault="00BF0616" w:rsidP="0082457C">
            <w:pPr>
              <w:spacing w:before="0" w:after="0"/>
              <w:ind w:left="0"/>
              <w:rPr>
                <w:sz w:val="16"/>
                <w:szCs w:val="16"/>
              </w:rPr>
            </w:pPr>
            <w:r w:rsidRPr="00AA3DB9">
              <w:rPr>
                <w:sz w:val="16"/>
                <w:szCs w:val="16"/>
              </w:rPr>
              <w:t>Omschrijving</w:t>
            </w:r>
          </w:p>
        </w:tc>
      </w:tr>
      <w:tr w:rsidR="00BF0616" w14:paraId="10F3191B" w14:textId="77777777" w:rsidTr="0082457C">
        <w:tc>
          <w:tcPr>
            <w:tcW w:w="1554" w:type="dxa"/>
          </w:tcPr>
          <w:p w14:paraId="5DBEE2B7" w14:textId="77777777" w:rsidR="00BF0616" w:rsidRPr="00AA3DB9" w:rsidRDefault="00BF0616" w:rsidP="0082457C">
            <w:pPr>
              <w:spacing w:before="0" w:after="0"/>
              <w:ind w:left="0"/>
              <w:rPr>
                <w:sz w:val="16"/>
                <w:szCs w:val="16"/>
              </w:rPr>
            </w:pPr>
            <w:r w:rsidRPr="00AA3DB9">
              <w:rPr>
                <w:sz w:val="16"/>
                <w:szCs w:val="16"/>
              </w:rPr>
              <w:t>geen</w:t>
            </w:r>
          </w:p>
        </w:tc>
        <w:tc>
          <w:tcPr>
            <w:tcW w:w="992" w:type="dxa"/>
          </w:tcPr>
          <w:p w14:paraId="7F0C6F9A" w14:textId="77777777" w:rsidR="00BF0616" w:rsidRPr="00AA3DB9" w:rsidRDefault="00BF0616" w:rsidP="0082457C">
            <w:pPr>
              <w:spacing w:before="0" w:after="0"/>
              <w:ind w:left="0"/>
              <w:rPr>
                <w:sz w:val="16"/>
                <w:szCs w:val="16"/>
              </w:rPr>
            </w:pPr>
          </w:p>
        </w:tc>
        <w:tc>
          <w:tcPr>
            <w:tcW w:w="6515" w:type="dxa"/>
          </w:tcPr>
          <w:p w14:paraId="1B226115" w14:textId="77777777" w:rsidR="00BF0616" w:rsidRPr="00AA3DB9" w:rsidRDefault="00BF0616" w:rsidP="0082457C">
            <w:pPr>
              <w:spacing w:before="0" w:after="0"/>
              <w:ind w:left="0"/>
              <w:rPr>
                <w:sz w:val="16"/>
                <w:szCs w:val="16"/>
              </w:rPr>
            </w:pPr>
            <w:r w:rsidRPr="00AA3DB9">
              <w:rPr>
                <w:sz w:val="16"/>
                <w:szCs w:val="16"/>
              </w:rPr>
              <w:t xml:space="preserve">Tekent een scheidingslijn tussen </w:t>
            </w:r>
            <w:proofErr w:type="spellStart"/>
            <w:r w:rsidRPr="00AA3DB9">
              <w:rPr>
                <w:sz w:val="16"/>
                <w:szCs w:val="16"/>
              </w:rPr>
              <w:t>menuitems</w:t>
            </w:r>
            <w:proofErr w:type="spellEnd"/>
          </w:p>
        </w:tc>
      </w:tr>
    </w:tbl>
    <w:p w14:paraId="5916D64E" w14:textId="77777777" w:rsidR="00BF0616" w:rsidRPr="009316AB" w:rsidRDefault="00BF0616" w:rsidP="00BF0616">
      <w:pPr>
        <w:rPr>
          <w:b/>
          <w:bCs/>
          <w:u w:val="single"/>
        </w:rPr>
      </w:pPr>
      <w:r w:rsidRPr="009316AB">
        <w:rPr>
          <w:b/>
          <w:bCs/>
          <w:u w:val="single"/>
        </w:rPr>
        <w:t>Methodes</w:t>
      </w:r>
    </w:p>
    <w:p w14:paraId="5C2862B3" w14:textId="77777777" w:rsidR="00BF0616" w:rsidRPr="00BC0AC7" w:rsidRDefault="00BF0616" w:rsidP="00BF0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ascadia Mono" w:hAnsi="Cascadia Mono" w:cs="Cascadia Mono"/>
          <w:color w:val="000000"/>
          <w:sz w:val="14"/>
          <w:szCs w:val="14"/>
        </w:rPr>
      </w:pPr>
      <w:r w:rsidRPr="00BC0AC7">
        <w:rPr>
          <w:rFonts w:ascii="Cascadia Mono" w:hAnsi="Cascadia Mono" w:cs="Cascadia Mono"/>
          <w:color w:val="74531F"/>
          <w:sz w:val="14"/>
          <w:szCs w:val="14"/>
        </w:rPr>
        <w:t>SetActive</w:t>
      </w:r>
      <w:r w:rsidRPr="00BC0AC7">
        <w:rPr>
          <w:rFonts w:ascii="Cascadia Mono" w:hAnsi="Cascadia Mono" w:cs="Cascadia Mono"/>
          <w:color w:val="000000"/>
          <w:sz w:val="14"/>
          <w:szCs w:val="14"/>
        </w:rPr>
        <w:t>(SubMenu </w:t>
      </w:r>
      <w:r w:rsidRPr="00BC0AC7">
        <w:rPr>
          <w:rFonts w:ascii="Cascadia Mono" w:hAnsi="Cascadia Mono" w:cs="Cascadia Mono"/>
          <w:color w:val="1F377F"/>
          <w:sz w:val="14"/>
          <w:szCs w:val="14"/>
        </w:rPr>
        <w:t>sm</w:t>
      </w:r>
      <w:r w:rsidRPr="00BC0AC7">
        <w:rPr>
          <w:rFonts w:ascii="Cascadia Mono" w:hAnsi="Cascadia Mono" w:cs="Cascadia Mono"/>
          <w:color w:val="000000"/>
          <w:sz w:val="14"/>
          <w:szCs w:val="14"/>
        </w:rPr>
        <w:t>, List&lt;</w:t>
      </w:r>
      <w:r w:rsidRPr="00BC0AC7">
        <w:rPr>
          <w:rFonts w:ascii="Cascadia Mono" w:hAnsi="Cascadia Mono" w:cs="Cascadia Mono"/>
          <w:color w:val="0000FF"/>
          <w:sz w:val="14"/>
          <w:szCs w:val="14"/>
        </w:rPr>
        <w:t>int</w:t>
      </w:r>
      <w:r w:rsidRPr="00BC0AC7">
        <w:rPr>
          <w:rFonts w:ascii="Cascadia Mono" w:hAnsi="Cascadia Mono" w:cs="Cascadia Mono"/>
          <w:color w:val="000000"/>
          <w:sz w:val="14"/>
          <w:szCs w:val="14"/>
        </w:rPr>
        <w:t>&gt; </w:t>
      </w:r>
      <w:r w:rsidRPr="00BC0AC7">
        <w:rPr>
          <w:rFonts w:ascii="Cascadia Mono" w:hAnsi="Cascadia Mono" w:cs="Cascadia Mono"/>
          <w:color w:val="1F377F"/>
          <w:sz w:val="14"/>
          <w:szCs w:val="14"/>
        </w:rPr>
        <w:t>menuIds</w:t>
      </w:r>
      <w:r w:rsidRPr="00BC0AC7">
        <w:rPr>
          <w:rFonts w:ascii="Cascadia Mono" w:hAnsi="Cascadia Mono" w:cs="Cascadia Mono"/>
          <w:color w:val="000000"/>
          <w:sz w:val="14"/>
          <w:szCs w:val="14"/>
        </w:rPr>
        <w:t>, MenuItemIsActive </w:t>
      </w:r>
      <w:r w:rsidRPr="00BC0AC7">
        <w:rPr>
          <w:rFonts w:ascii="Cascadia Mono" w:hAnsi="Cascadia Mono" w:cs="Cascadia Mono"/>
          <w:color w:val="1F377F"/>
          <w:sz w:val="14"/>
          <w:szCs w:val="14"/>
        </w:rPr>
        <w:t>isActive</w:t>
      </w:r>
      <w:r w:rsidRPr="00BC0AC7">
        <w:rPr>
          <w:rFonts w:ascii="Cascadia Mono" w:hAnsi="Cascadia Mono" w:cs="Cascadia Mono"/>
          <w:color w:val="000000"/>
          <w:sz w:val="14"/>
          <w:szCs w:val="14"/>
        </w:rPr>
        <w:t>)</w:t>
      </w:r>
    </w:p>
    <w:p w14:paraId="145F4A3E" w14:textId="77777777" w:rsidR="00BF0616" w:rsidRPr="000A7DE3" w:rsidRDefault="00BF0616" w:rsidP="00BF0616">
      <w:pPr>
        <w:ind w:firstLine="567"/>
        <w:rPr>
          <w:sz w:val="14"/>
          <w:szCs w:val="14"/>
        </w:rPr>
      </w:pPr>
      <w:r w:rsidRPr="000A7DE3">
        <w:rPr>
          <w:sz w:val="14"/>
          <w:szCs w:val="14"/>
        </w:rPr>
        <w:t xml:space="preserve">Zet een lijst van </w:t>
      </w:r>
      <w:proofErr w:type="spellStart"/>
      <w:r w:rsidRPr="000A7DE3">
        <w:rPr>
          <w:sz w:val="14"/>
          <w:szCs w:val="14"/>
        </w:rPr>
        <w:t>menuitems</w:t>
      </w:r>
      <w:proofErr w:type="spellEnd"/>
      <w:r w:rsidRPr="000A7DE3">
        <w:rPr>
          <w:sz w:val="14"/>
          <w:szCs w:val="14"/>
        </w:rPr>
        <w:t xml:space="preserve"> in een submenu op </w:t>
      </w:r>
      <w:r w:rsidRPr="000A7DE3">
        <w:rPr>
          <w:rStyle w:val="KlemtoonChar"/>
          <w:sz w:val="14"/>
          <w:szCs w:val="14"/>
        </w:rPr>
        <w:t>enabled</w:t>
      </w:r>
      <w:r w:rsidRPr="000A7DE3">
        <w:rPr>
          <w:sz w:val="14"/>
          <w:szCs w:val="14"/>
        </w:rPr>
        <w:t xml:space="preserve"> of </w:t>
      </w:r>
      <w:r w:rsidRPr="000A7DE3">
        <w:rPr>
          <w:rStyle w:val="KlemtoonChar"/>
          <w:sz w:val="14"/>
          <w:szCs w:val="14"/>
        </w:rPr>
        <w:t>disabled</w:t>
      </w:r>
      <w:r w:rsidRPr="000A7DE3">
        <w:rPr>
          <w:sz w:val="14"/>
          <w:szCs w:val="14"/>
        </w:rPr>
        <w:t xml:space="preserve">. </w:t>
      </w:r>
    </w:p>
    <w:p w14:paraId="26AFDE81" w14:textId="77777777" w:rsidR="00BF0616" w:rsidRPr="00BC0AC7" w:rsidRDefault="00BF0616" w:rsidP="00BF0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ascadia Mono" w:hAnsi="Cascadia Mono" w:cs="Cascadia Mono"/>
          <w:color w:val="000000"/>
          <w:sz w:val="14"/>
          <w:szCs w:val="14"/>
        </w:rPr>
      </w:pPr>
      <w:r w:rsidRPr="00BC0AC7">
        <w:rPr>
          <w:rFonts w:ascii="Cascadia Mono" w:hAnsi="Cascadia Mono" w:cs="Cascadia Mono"/>
          <w:color w:val="74531F"/>
          <w:sz w:val="14"/>
          <w:szCs w:val="14"/>
        </w:rPr>
        <w:t>SetVisible</w:t>
      </w:r>
      <w:r w:rsidRPr="00BC0AC7">
        <w:rPr>
          <w:rFonts w:ascii="Cascadia Mono" w:hAnsi="Cascadia Mono" w:cs="Cascadia Mono"/>
          <w:color w:val="000000"/>
          <w:sz w:val="14"/>
          <w:szCs w:val="14"/>
        </w:rPr>
        <w:t>(SubMenu </w:t>
      </w:r>
      <w:r w:rsidRPr="00BC0AC7">
        <w:rPr>
          <w:rFonts w:ascii="Cascadia Mono" w:hAnsi="Cascadia Mono" w:cs="Cascadia Mono"/>
          <w:color w:val="1F377F"/>
          <w:sz w:val="14"/>
          <w:szCs w:val="14"/>
        </w:rPr>
        <w:t>sm</w:t>
      </w:r>
      <w:r w:rsidRPr="00BC0AC7">
        <w:rPr>
          <w:rFonts w:ascii="Cascadia Mono" w:hAnsi="Cascadia Mono" w:cs="Cascadia Mono"/>
          <w:color w:val="000000"/>
          <w:sz w:val="14"/>
          <w:szCs w:val="14"/>
        </w:rPr>
        <w:t>, List&lt;</w:t>
      </w:r>
      <w:r w:rsidRPr="00BC0AC7">
        <w:rPr>
          <w:rFonts w:ascii="Cascadia Mono" w:hAnsi="Cascadia Mono" w:cs="Cascadia Mono"/>
          <w:color w:val="0000FF"/>
          <w:sz w:val="14"/>
          <w:szCs w:val="14"/>
        </w:rPr>
        <w:t>int</w:t>
      </w:r>
      <w:r w:rsidRPr="00BC0AC7">
        <w:rPr>
          <w:rFonts w:ascii="Cascadia Mono" w:hAnsi="Cascadia Mono" w:cs="Cascadia Mono"/>
          <w:color w:val="000000"/>
          <w:sz w:val="14"/>
          <w:szCs w:val="14"/>
        </w:rPr>
        <w:t>&gt; </w:t>
      </w:r>
      <w:r w:rsidRPr="00BC0AC7">
        <w:rPr>
          <w:rFonts w:ascii="Cascadia Mono" w:hAnsi="Cascadia Mono" w:cs="Cascadia Mono"/>
          <w:color w:val="1F377F"/>
          <w:sz w:val="14"/>
          <w:szCs w:val="14"/>
        </w:rPr>
        <w:t>menuIds</w:t>
      </w:r>
      <w:r w:rsidRPr="00BC0AC7">
        <w:rPr>
          <w:rFonts w:ascii="Cascadia Mono" w:hAnsi="Cascadia Mono" w:cs="Cascadia Mono"/>
          <w:color w:val="000000"/>
          <w:sz w:val="14"/>
          <w:szCs w:val="14"/>
        </w:rPr>
        <w:t>, MenuItemVisible </w:t>
      </w:r>
      <w:r w:rsidRPr="00BC0AC7">
        <w:rPr>
          <w:rFonts w:ascii="Cascadia Mono" w:hAnsi="Cascadia Mono" w:cs="Cascadia Mono"/>
          <w:color w:val="1F377F"/>
          <w:sz w:val="14"/>
          <w:szCs w:val="14"/>
        </w:rPr>
        <w:t>visible</w:t>
      </w:r>
      <w:r w:rsidRPr="00BC0AC7">
        <w:rPr>
          <w:rFonts w:ascii="Cascadia Mono" w:hAnsi="Cascadia Mono" w:cs="Cascadia Mono"/>
          <w:color w:val="000000"/>
          <w:sz w:val="14"/>
          <w:szCs w:val="14"/>
        </w:rPr>
        <w:t>)</w:t>
      </w:r>
    </w:p>
    <w:p w14:paraId="43F7B442" w14:textId="77777777" w:rsidR="00BF0616" w:rsidRPr="000A7DE3" w:rsidRDefault="00BF0616" w:rsidP="00BF0616">
      <w:pPr>
        <w:ind w:firstLine="567"/>
        <w:rPr>
          <w:sz w:val="14"/>
          <w:szCs w:val="14"/>
          <w:lang w:val="nl-BE"/>
        </w:rPr>
      </w:pPr>
      <w:r w:rsidRPr="000A7DE3">
        <w:rPr>
          <w:sz w:val="14"/>
          <w:szCs w:val="14"/>
        </w:rPr>
        <w:t xml:space="preserve">Zet een lijst van </w:t>
      </w:r>
      <w:proofErr w:type="spellStart"/>
      <w:r w:rsidRPr="000A7DE3">
        <w:rPr>
          <w:sz w:val="14"/>
          <w:szCs w:val="14"/>
        </w:rPr>
        <w:t>menuitems</w:t>
      </w:r>
      <w:proofErr w:type="spellEnd"/>
      <w:r w:rsidRPr="000A7DE3">
        <w:rPr>
          <w:sz w:val="14"/>
          <w:szCs w:val="14"/>
        </w:rPr>
        <w:t xml:space="preserve"> in een op </w:t>
      </w:r>
      <w:r w:rsidRPr="000A7DE3">
        <w:rPr>
          <w:rStyle w:val="KlemtoonChar"/>
          <w:sz w:val="14"/>
          <w:szCs w:val="14"/>
        </w:rPr>
        <w:t>visible</w:t>
      </w:r>
      <w:r w:rsidRPr="000A7DE3">
        <w:rPr>
          <w:sz w:val="14"/>
          <w:szCs w:val="14"/>
        </w:rPr>
        <w:t xml:space="preserve"> of </w:t>
      </w:r>
      <w:r w:rsidRPr="000A7DE3">
        <w:rPr>
          <w:rStyle w:val="KlemtoonChar"/>
          <w:sz w:val="14"/>
          <w:szCs w:val="14"/>
        </w:rPr>
        <w:t>hidden</w:t>
      </w:r>
      <w:r w:rsidRPr="000A7DE3">
        <w:rPr>
          <w:sz w:val="14"/>
          <w:szCs w:val="14"/>
        </w:rPr>
        <w:t>.</w:t>
      </w:r>
    </w:p>
    <w:p w14:paraId="10CB2710" w14:textId="77777777" w:rsidR="00BF0616" w:rsidRPr="00BC0AC7" w:rsidRDefault="00BF0616" w:rsidP="00BF0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ascadia Mono" w:hAnsi="Cascadia Mono" w:cs="Cascadia Mono"/>
          <w:color w:val="000000"/>
          <w:sz w:val="14"/>
          <w:szCs w:val="14"/>
        </w:rPr>
      </w:pPr>
      <w:proofErr w:type="spellStart"/>
      <w:r w:rsidRPr="00BC0AC7">
        <w:rPr>
          <w:rFonts w:ascii="Cascadia Mono" w:hAnsi="Cascadia Mono" w:cs="Cascadia Mono"/>
          <w:color w:val="74531F"/>
          <w:sz w:val="14"/>
          <w:szCs w:val="14"/>
        </w:rPr>
        <w:t>SetLabel</w:t>
      </w:r>
      <w:proofErr w:type="spellEnd"/>
      <w:r w:rsidRPr="00BC0AC7">
        <w:rPr>
          <w:rFonts w:ascii="Cascadia Mono" w:hAnsi="Cascadia Mono" w:cs="Cascadia Mono"/>
          <w:color w:val="000000"/>
          <w:sz w:val="14"/>
          <w:szCs w:val="14"/>
        </w:rPr>
        <w:t>(</w:t>
      </w:r>
      <w:proofErr w:type="spellStart"/>
      <w:r w:rsidRPr="00BC0AC7">
        <w:rPr>
          <w:rFonts w:ascii="Cascadia Mono" w:hAnsi="Cascadia Mono" w:cs="Cascadia Mono"/>
          <w:color w:val="000000"/>
          <w:sz w:val="14"/>
          <w:szCs w:val="14"/>
        </w:rPr>
        <w:t>SubMenu</w:t>
      </w:r>
      <w:proofErr w:type="spellEnd"/>
      <w:r w:rsidRPr="00BC0AC7">
        <w:rPr>
          <w:rFonts w:ascii="Cascadia Mono" w:hAnsi="Cascadia Mono" w:cs="Cascadia Mono"/>
          <w:color w:val="000000"/>
          <w:sz w:val="14"/>
          <w:szCs w:val="14"/>
        </w:rPr>
        <w:t> </w:t>
      </w:r>
      <w:r w:rsidRPr="00BC0AC7">
        <w:rPr>
          <w:rFonts w:ascii="Cascadia Mono" w:hAnsi="Cascadia Mono" w:cs="Cascadia Mono"/>
          <w:color w:val="1F377F"/>
          <w:sz w:val="14"/>
          <w:szCs w:val="14"/>
        </w:rPr>
        <w:t>sm</w:t>
      </w:r>
      <w:r w:rsidRPr="00BC0AC7">
        <w:rPr>
          <w:rFonts w:ascii="Cascadia Mono" w:hAnsi="Cascadia Mono" w:cs="Cascadia Mono"/>
          <w:color w:val="000000"/>
          <w:sz w:val="14"/>
          <w:szCs w:val="14"/>
        </w:rPr>
        <w:t>, List&lt;</w:t>
      </w:r>
      <w:r w:rsidRPr="00BC0AC7">
        <w:rPr>
          <w:rFonts w:ascii="Cascadia Mono" w:hAnsi="Cascadia Mono" w:cs="Cascadia Mono"/>
          <w:color w:val="0000FF"/>
          <w:sz w:val="14"/>
          <w:szCs w:val="14"/>
        </w:rPr>
        <w:t>int</w:t>
      </w:r>
      <w:r w:rsidRPr="00BC0AC7">
        <w:rPr>
          <w:rFonts w:ascii="Cascadia Mono" w:hAnsi="Cascadia Mono" w:cs="Cascadia Mono"/>
          <w:color w:val="000000"/>
          <w:sz w:val="14"/>
          <w:szCs w:val="14"/>
        </w:rPr>
        <w:t>&gt; </w:t>
      </w:r>
      <w:proofErr w:type="spellStart"/>
      <w:r w:rsidRPr="00BC0AC7">
        <w:rPr>
          <w:rFonts w:ascii="Cascadia Mono" w:hAnsi="Cascadia Mono" w:cs="Cascadia Mono"/>
          <w:color w:val="1F377F"/>
          <w:sz w:val="14"/>
          <w:szCs w:val="14"/>
        </w:rPr>
        <w:t>menuIds</w:t>
      </w:r>
      <w:proofErr w:type="spellEnd"/>
      <w:r w:rsidRPr="00BC0AC7">
        <w:rPr>
          <w:rFonts w:ascii="Cascadia Mono" w:hAnsi="Cascadia Mono" w:cs="Cascadia Mono"/>
          <w:color w:val="000000"/>
          <w:sz w:val="14"/>
          <w:szCs w:val="14"/>
        </w:rPr>
        <w:t>, </w:t>
      </w:r>
      <w:r w:rsidRPr="00BC0AC7">
        <w:rPr>
          <w:rFonts w:ascii="Cascadia Mono" w:hAnsi="Cascadia Mono" w:cs="Cascadia Mono"/>
          <w:color w:val="0000FF"/>
          <w:sz w:val="14"/>
          <w:szCs w:val="14"/>
        </w:rPr>
        <w:t>string</w:t>
      </w:r>
      <w:r w:rsidRPr="00BC0AC7">
        <w:rPr>
          <w:rFonts w:ascii="Cascadia Mono" w:hAnsi="Cascadia Mono" w:cs="Cascadia Mono"/>
          <w:color w:val="000000"/>
          <w:sz w:val="14"/>
          <w:szCs w:val="14"/>
        </w:rPr>
        <w:t> </w:t>
      </w:r>
      <w:r w:rsidRPr="00BC0AC7">
        <w:rPr>
          <w:rFonts w:ascii="Cascadia Mono" w:hAnsi="Cascadia Mono" w:cs="Cascadia Mono"/>
          <w:color w:val="1F377F"/>
          <w:sz w:val="14"/>
          <w:szCs w:val="14"/>
        </w:rPr>
        <w:t>label</w:t>
      </w:r>
      <w:r w:rsidRPr="00BC0AC7">
        <w:rPr>
          <w:rFonts w:ascii="Cascadia Mono" w:hAnsi="Cascadia Mono" w:cs="Cascadia Mono"/>
          <w:color w:val="000000"/>
          <w:sz w:val="14"/>
          <w:szCs w:val="14"/>
        </w:rPr>
        <w:t>)</w:t>
      </w:r>
    </w:p>
    <w:p w14:paraId="5CA6578B" w14:textId="77777777" w:rsidR="00BF0616" w:rsidRPr="000A7DE3" w:rsidRDefault="00BF0616" w:rsidP="00BF0616">
      <w:pPr>
        <w:rPr>
          <w:sz w:val="14"/>
          <w:szCs w:val="14"/>
          <w:lang w:val="nl-BE"/>
        </w:rPr>
      </w:pPr>
      <w:r w:rsidRPr="000A7DE3">
        <w:rPr>
          <w:sz w:val="14"/>
          <w:szCs w:val="14"/>
          <w:lang w:val="nl-BE"/>
        </w:rPr>
        <w:tab/>
      </w:r>
      <w:r>
        <w:rPr>
          <w:sz w:val="14"/>
          <w:szCs w:val="14"/>
          <w:lang w:val="nl-BE"/>
        </w:rPr>
        <w:tab/>
      </w:r>
      <w:r>
        <w:rPr>
          <w:sz w:val="14"/>
          <w:szCs w:val="14"/>
          <w:lang w:val="nl-BE"/>
        </w:rPr>
        <w:tab/>
      </w:r>
      <w:r w:rsidRPr="000A7DE3">
        <w:rPr>
          <w:sz w:val="14"/>
          <w:szCs w:val="14"/>
          <w:lang w:val="nl-BE"/>
        </w:rPr>
        <w:t>Wijzigt de label tekst van een menu item.</w:t>
      </w:r>
    </w:p>
    <w:p w14:paraId="74795B51" w14:textId="77777777" w:rsidR="00BF0616" w:rsidRPr="00BC0AC7" w:rsidRDefault="00BF0616" w:rsidP="00BF0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ascadia Mono" w:hAnsi="Cascadia Mono" w:cs="Cascadia Mono"/>
          <w:color w:val="000000"/>
          <w:sz w:val="14"/>
          <w:szCs w:val="14"/>
        </w:rPr>
      </w:pPr>
      <w:proofErr w:type="spellStart"/>
      <w:r w:rsidRPr="00BC0AC7">
        <w:rPr>
          <w:rFonts w:ascii="Cascadia Mono" w:hAnsi="Cascadia Mono" w:cs="Cascadia Mono"/>
          <w:color w:val="74531F"/>
          <w:sz w:val="14"/>
          <w:szCs w:val="14"/>
        </w:rPr>
        <w:t>ResetMenu</w:t>
      </w:r>
      <w:proofErr w:type="spellEnd"/>
      <w:r w:rsidRPr="00BC0AC7">
        <w:rPr>
          <w:rFonts w:ascii="Cascadia Mono" w:hAnsi="Cascadia Mono" w:cs="Cascadia Mono"/>
          <w:color w:val="000000"/>
          <w:sz w:val="14"/>
          <w:szCs w:val="14"/>
        </w:rPr>
        <w:t>(</w:t>
      </w:r>
      <w:proofErr w:type="spellStart"/>
      <w:r w:rsidRPr="00BC0AC7">
        <w:rPr>
          <w:rFonts w:ascii="Cascadia Mono" w:hAnsi="Cascadia Mono" w:cs="Cascadia Mono"/>
          <w:color w:val="000000"/>
          <w:sz w:val="14"/>
          <w:szCs w:val="14"/>
        </w:rPr>
        <w:t>SubMenu</w:t>
      </w:r>
      <w:proofErr w:type="spellEnd"/>
      <w:r w:rsidRPr="00BC0AC7">
        <w:rPr>
          <w:rFonts w:ascii="Cascadia Mono" w:hAnsi="Cascadia Mono" w:cs="Cascadia Mono"/>
          <w:color w:val="000000"/>
          <w:sz w:val="14"/>
          <w:szCs w:val="14"/>
        </w:rPr>
        <w:t> </w:t>
      </w:r>
      <w:proofErr w:type="spellStart"/>
      <w:r w:rsidRPr="00BC0AC7">
        <w:rPr>
          <w:rFonts w:ascii="Cascadia Mono" w:hAnsi="Cascadia Mono" w:cs="Cascadia Mono"/>
          <w:color w:val="1F377F"/>
          <w:sz w:val="14"/>
          <w:szCs w:val="14"/>
        </w:rPr>
        <w:t>subMenu</w:t>
      </w:r>
      <w:proofErr w:type="spellEnd"/>
      <w:r w:rsidRPr="00BC0AC7">
        <w:rPr>
          <w:rFonts w:ascii="Cascadia Mono" w:hAnsi="Cascadia Mono" w:cs="Cascadia Mono"/>
          <w:color w:val="000000"/>
          <w:sz w:val="14"/>
          <w:szCs w:val="14"/>
        </w:rPr>
        <w:t>)</w:t>
      </w:r>
    </w:p>
    <w:p w14:paraId="6EB11AE0" w14:textId="77777777" w:rsidR="00BF0616" w:rsidRPr="000A7DE3" w:rsidRDefault="00BF0616" w:rsidP="00BF0616">
      <w:pPr>
        <w:rPr>
          <w:sz w:val="14"/>
          <w:szCs w:val="14"/>
          <w:lang w:val="nl-BE"/>
        </w:rPr>
      </w:pPr>
      <w:r w:rsidRPr="000A7DE3">
        <w:rPr>
          <w:sz w:val="14"/>
          <w:szCs w:val="14"/>
          <w:lang w:val="nl-BE"/>
        </w:rPr>
        <w:tab/>
      </w:r>
      <w:r>
        <w:rPr>
          <w:sz w:val="14"/>
          <w:szCs w:val="14"/>
          <w:lang w:val="nl-BE"/>
        </w:rPr>
        <w:tab/>
      </w:r>
      <w:r>
        <w:rPr>
          <w:sz w:val="14"/>
          <w:szCs w:val="14"/>
          <w:lang w:val="nl-BE"/>
        </w:rPr>
        <w:tab/>
      </w:r>
      <w:r w:rsidRPr="000A7DE3">
        <w:rPr>
          <w:sz w:val="14"/>
          <w:szCs w:val="14"/>
          <w:lang w:val="nl-BE"/>
        </w:rPr>
        <w:t>Plaatst de volledige menu terug in zijn oorspronkelijke vorm.</w:t>
      </w:r>
    </w:p>
    <w:p w14:paraId="1B60E54F" w14:textId="77777777" w:rsidR="00BF0616" w:rsidRPr="00BC0AC7" w:rsidRDefault="00BF0616" w:rsidP="00BF0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ascadia Mono" w:hAnsi="Cascadia Mono" w:cs="Cascadia Mono"/>
          <w:color w:val="000000"/>
          <w:sz w:val="14"/>
          <w:szCs w:val="14"/>
        </w:rPr>
      </w:pPr>
      <w:proofErr w:type="spellStart"/>
      <w:r w:rsidRPr="00BC0AC7">
        <w:rPr>
          <w:rFonts w:ascii="Cascadia Mono" w:hAnsi="Cascadia Mono" w:cs="Cascadia Mono"/>
          <w:color w:val="74531F"/>
          <w:sz w:val="14"/>
          <w:szCs w:val="14"/>
        </w:rPr>
        <w:t>ToonMenu</w:t>
      </w:r>
      <w:proofErr w:type="spellEnd"/>
      <w:r w:rsidRPr="00BC0AC7">
        <w:rPr>
          <w:rFonts w:ascii="Cascadia Mono" w:hAnsi="Cascadia Mono" w:cs="Cascadia Mono"/>
          <w:color w:val="000000"/>
          <w:sz w:val="14"/>
          <w:szCs w:val="14"/>
        </w:rPr>
        <w:t>(</w:t>
      </w:r>
      <w:r w:rsidRPr="00BC0AC7">
        <w:rPr>
          <w:rFonts w:ascii="Cascadia Mono" w:hAnsi="Cascadia Mono" w:cs="Cascadia Mono"/>
          <w:color w:val="0000FF"/>
          <w:sz w:val="14"/>
          <w:szCs w:val="14"/>
        </w:rPr>
        <w:t>string</w:t>
      </w:r>
      <w:r w:rsidRPr="00BC0AC7">
        <w:rPr>
          <w:rFonts w:ascii="Cascadia Mono" w:hAnsi="Cascadia Mono" w:cs="Cascadia Mono"/>
          <w:color w:val="000000"/>
          <w:sz w:val="14"/>
          <w:szCs w:val="14"/>
        </w:rPr>
        <w:t> </w:t>
      </w:r>
      <w:proofErr w:type="spellStart"/>
      <w:r w:rsidRPr="00BC0AC7">
        <w:rPr>
          <w:rFonts w:ascii="Cascadia Mono" w:hAnsi="Cascadia Mono" w:cs="Cascadia Mono"/>
          <w:color w:val="1F377F"/>
          <w:sz w:val="14"/>
          <w:szCs w:val="14"/>
        </w:rPr>
        <w:t>appTitel</w:t>
      </w:r>
      <w:proofErr w:type="spellEnd"/>
      <w:r w:rsidRPr="00BC0AC7">
        <w:rPr>
          <w:rFonts w:ascii="Cascadia Mono" w:hAnsi="Cascadia Mono" w:cs="Cascadia Mono"/>
          <w:color w:val="000000"/>
          <w:sz w:val="14"/>
          <w:szCs w:val="14"/>
        </w:rPr>
        <w:t>, </w:t>
      </w:r>
      <w:proofErr w:type="spellStart"/>
      <w:r w:rsidRPr="00BC0AC7">
        <w:rPr>
          <w:rFonts w:ascii="Cascadia Mono" w:hAnsi="Cascadia Mono" w:cs="Cascadia Mono"/>
          <w:color w:val="000000"/>
          <w:sz w:val="14"/>
          <w:szCs w:val="14"/>
        </w:rPr>
        <w:t>SubMenu</w:t>
      </w:r>
      <w:proofErr w:type="spellEnd"/>
      <w:r w:rsidRPr="00BC0AC7">
        <w:rPr>
          <w:rFonts w:ascii="Cascadia Mono" w:hAnsi="Cascadia Mono" w:cs="Cascadia Mono"/>
          <w:color w:val="000000"/>
          <w:sz w:val="14"/>
          <w:szCs w:val="14"/>
        </w:rPr>
        <w:t> </w:t>
      </w:r>
      <w:proofErr w:type="spellStart"/>
      <w:r w:rsidRPr="00BC0AC7">
        <w:rPr>
          <w:rFonts w:ascii="Cascadia Mono" w:hAnsi="Cascadia Mono" w:cs="Cascadia Mono"/>
          <w:color w:val="1F377F"/>
          <w:sz w:val="14"/>
          <w:szCs w:val="14"/>
        </w:rPr>
        <w:t>menuItem</w:t>
      </w:r>
      <w:proofErr w:type="spellEnd"/>
      <w:r w:rsidRPr="00BC0AC7">
        <w:rPr>
          <w:rFonts w:ascii="Cascadia Mono" w:hAnsi="Cascadia Mono" w:cs="Cascadia Mono"/>
          <w:color w:val="000000"/>
          <w:sz w:val="14"/>
          <w:szCs w:val="14"/>
        </w:rPr>
        <w:t>)</w:t>
      </w:r>
    </w:p>
    <w:p w14:paraId="6F49CAC2" w14:textId="77777777" w:rsidR="00BF0616" w:rsidRPr="000A7DE3" w:rsidRDefault="00BF0616" w:rsidP="00BF0616">
      <w:pPr>
        <w:ind w:firstLine="567"/>
        <w:rPr>
          <w:sz w:val="14"/>
          <w:szCs w:val="14"/>
          <w:lang w:val="nl-BE"/>
        </w:rPr>
      </w:pPr>
      <w:r w:rsidRPr="000A7DE3">
        <w:rPr>
          <w:sz w:val="14"/>
          <w:szCs w:val="14"/>
          <w:lang w:val="nl-BE"/>
        </w:rPr>
        <w:t>Start de menu van de toepassing.</w:t>
      </w:r>
    </w:p>
    <w:p w14:paraId="7CF4641E" w14:textId="77777777" w:rsidR="00BF0616" w:rsidRPr="00BC0AC7" w:rsidRDefault="00BF0616" w:rsidP="00BF0616">
      <w:pPr>
        <w:rPr>
          <w:rFonts w:ascii="Cascadia Mono" w:hAnsi="Cascadia Mono" w:cs="Cascadia Mono"/>
          <w:color w:val="000000"/>
          <w:sz w:val="14"/>
          <w:szCs w:val="14"/>
        </w:rPr>
      </w:pPr>
      <w:proofErr w:type="spellStart"/>
      <w:r w:rsidRPr="00BC0AC7">
        <w:rPr>
          <w:rFonts w:ascii="Cascadia Mono" w:hAnsi="Cascadia Mono" w:cs="Cascadia Mono"/>
          <w:color w:val="74531F"/>
          <w:sz w:val="14"/>
          <w:szCs w:val="14"/>
        </w:rPr>
        <w:t>PrintMenu</w:t>
      </w:r>
      <w:proofErr w:type="spellEnd"/>
      <w:r w:rsidRPr="00BC0AC7">
        <w:rPr>
          <w:rFonts w:ascii="Cascadia Mono" w:hAnsi="Cascadia Mono" w:cs="Cascadia Mono"/>
          <w:color w:val="000000"/>
          <w:sz w:val="14"/>
          <w:szCs w:val="14"/>
        </w:rPr>
        <w:t>(</w:t>
      </w:r>
      <w:r w:rsidRPr="00BC0AC7">
        <w:rPr>
          <w:rFonts w:ascii="Cascadia Mono" w:hAnsi="Cascadia Mono" w:cs="Cascadia Mono"/>
          <w:color w:val="0000FF"/>
          <w:sz w:val="14"/>
          <w:szCs w:val="14"/>
        </w:rPr>
        <w:t>string</w:t>
      </w:r>
      <w:r w:rsidRPr="00BC0AC7">
        <w:rPr>
          <w:rFonts w:ascii="Cascadia Mono" w:hAnsi="Cascadia Mono" w:cs="Cascadia Mono"/>
          <w:color w:val="000000"/>
          <w:sz w:val="14"/>
          <w:szCs w:val="14"/>
        </w:rPr>
        <w:t> </w:t>
      </w:r>
      <w:proofErr w:type="spellStart"/>
      <w:r w:rsidRPr="00BC0AC7">
        <w:rPr>
          <w:rFonts w:ascii="Cascadia Mono" w:hAnsi="Cascadia Mono" w:cs="Cascadia Mono"/>
          <w:color w:val="1F377F"/>
          <w:sz w:val="14"/>
          <w:szCs w:val="14"/>
        </w:rPr>
        <w:t>appTitel</w:t>
      </w:r>
      <w:proofErr w:type="spellEnd"/>
      <w:r w:rsidRPr="00BC0AC7">
        <w:rPr>
          <w:rFonts w:ascii="Cascadia Mono" w:hAnsi="Cascadia Mono" w:cs="Cascadia Mono"/>
          <w:color w:val="000000"/>
          <w:sz w:val="14"/>
          <w:szCs w:val="14"/>
        </w:rPr>
        <w:t>, </w:t>
      </w:r>
      <w:proofErr w:type="spellStart"/>
      <w:r w:rsidRPr="00BC0AC7">
        <w:rPr>
          <w:rFonts w:ascii="Cascadia Mono" w:hAnsi="Cascadia Mono" w:cs="Cascadia Mono"/>
          <w:color w:val="000000"/>
          <w:sz w:val="14"/>
          <w:szCs w:val="14"/>
        </w:rPr>
        <w:t>SubMenu</w:t>
      </w:r>
      <w:proofErr w:type="spellEnd"/>
      <w:r w:rsidRPr="00BC0AC7">
        <w:rPr>
          <w:rFonts w:ascii="Cascadia Mono" w:hAnsi="Cascadia Mono" w:cs="Cascadia Mono"/>
          <w:color w:val="000000"/>
          <w:sz w:val="14"/>
          <w:szCs w:val="14"/>
        </w:rPr>
        <w:t> </w:t>
      </w:r>
      <w:proofErr w:type="spellStart"/>
      <w:r w:rsidRPr="00BC0AC7">
        <w:rPr>
          <w:rFonts w:ascii="Cascadia Mono" w:hAnsi="Cascadia Mono" w:cs="Cascadia Mono"/>
          <w:color w:val="1F377F"/>
          <w:sz w:val="14"/>
          <w:szCs w:val="14"/>
        </w:rPr>
        <w:t>menuItem</w:t>
      </w:r>
      <w:proofErr w:type="spellEnd"/>
      <w:r w:rsidRPr="00BC0AC7">
        <w:rPr>
          <w:rFonts w:ascii="Cascadia Mono" w:hAnsi="Cascadia Mono" w:cs="Cascadia Mono"/>
          <w:color w:val="000000"/>
          <w:sz w:val="14"/>
          <w:szCs w:val="14"/>
        </w:rPr>
        <w:t>)</w:t>
      </w:r>
    </w:p>
    <w:p w14:paraId="46B1C59D" w14:textId="77777777" w:rsidR="00BF0616" w:rsidRPr="000A7DE3" w:rsidRDefault="00BF0616" w:rsidP="00BF0616">
      <w:pPr>
        <w:ind w:firstLine="567"/>
        <w:rPr>
          <w:sz w:val="14"/>
          <w:szCs w:val="14"/>
        </w:rPr>
      </w:pPr>
      <w:r w:rsidRPr="000A7DE3">
        <w:rPr>
          <w:sz w:val="14"/>
          <w:szCs w:val="14"/>
        </w:rPr>
        <w:lastRenderedPageBreak/>
        <w:t>Maakt een volledige overzicht van de menustructuur.</w:t>
      </w:r>
    </w:p>
    <w:p w14:paraId="2CF6F579" w14:textId="77777777" w:rsidR="00BF0616" w:rsidRDefault="00BF0616" w:rsidP="00BF0616">
      <w:pPr>
        <w:pStyle w:val="Heading3"/>
      </w:pPr>
      <w:bookmarkStart w:id="32" w:name="_Toc127084912"/>
      <w:bookmarkStart w:id="33" w:name="_Toc182697513"/>
      <w:r>
        <w:t xml:space="preserve">Voorbeeld van </w:t>
      </w:r>
      <w:bookmarkEnd w:id="32"/>
      <w:r>
        <w:t>een menu</w:t>
      </w:r>
      <w:bookmarkEnd w:id="33"/>
    </w:p>
    <w:p w14:paraId="1933E9D8" w14:textId="77777777" w:rsidR="00BF0616" w:rsidRDefault="00BF0616" w:rsidP="00BF0616">
      <w:pPr>
        <w:rPr>
          <w:lang w:val="nl-BE"/>
        </w:rPr>
      </w:pPr>
      <w:r>
        <w:rPr>
          <w:lang w:val="nl-BE"/>
        </w:rPr>
        <w:t xml:space="preserve">Als voorbeeld voeg je volgende code toe in </w:t>
      </w:r>
      <w:r w:rsidRPr="00182FC7">
        <w:rPr>
          <w:rStyle w:val="KlemtoonChar"/>
        </w:rPr>
        <w:t>program.cs</w:t>
      </w:r>
      <w:r>
        <w:rPr>
          <w:lang w:val="nl-BE"/>
        </w:rPr>
        <w:t>:</w:t>
      </w:r>
    </w:p>
    <w:tbl>
      <w:tblPr>
        <w:tblStyle w:val="TableGrid"/>
        <w:tblW w:w="10349" w:type="dxa"/>
        <w:tblInd w:w="-289" w:type="dxa"/>
        <w:tblLook w:val="04A0" w:firstRow="1" w:lastRow="0" w:firstColumn="1" w:lastColumn="0" w:noHBand="0" w:noVBand="1"/>
      </w:tblPr>
      <w:tblGrid>
        <w:gridCol w:w="568"/>
        <w:gridCol w:w="9781"/>
      </w:tblGrid>
      <w:tr w:rsidR="00BF0616" w14:paraId="1DE5FEB6" w14:textId="77777777" w:rsidTr="0082457C">
        <w:tc>
          <w:tcPr>
            <w:tcW w:w="10349"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79EB07F" w14:textId="77777777" w:rsidR="00BF0616" w:rsidRDefault="00BF0616" w:rsidP="0082457C">
            <w:pPr>
              <w:spacing w:before="0" w:after="0"/>
              <w:ind w:left="0"/>
              <w:rPr>
                <w:rFonts w:cs="Courier New"/>
                <w:b/>
                <w:bCs/>
                <w:color w:val="0000FF"/>
                <w:sz w:val="18"/>
                <w:szCs w:val="18"/>
                <w:lang w:val="en-US"/>
              </w:rPr>
            </w:pPr>
            <w:proofErr w:type="spellStart"/>
            <w:r>
              <w:rPr>
                <w:rFonts w:cs="Courier New"/>
                <w:b/>
                <w:bCs/>
                <w:color w:val="0D0D0D" w:themeColor="text1" w:themeTint="F2"/>
                <w:sz w:val="18"/>
                <w:szCs w:val="18"/>
                <w:lang w:val="en-US"/>
              </w:rPr>
              <w:t>UIConsole</w:t>
            </w:r>
            <w:proofErr w:type="spellEnd"/>
            <w:r>
              <w:rPr>
                <w:rFonts w:cs="Courier New"/>
                <w:b/>
                <w:bCs/>
                <w:color w:val="0D0D0D" w:themeColor="text1" w:themeTint="F2"/>
                <w:sz w:val="18"/>
                <w:szCs w:val="18"/>
                <w:lang w:val="en-US"/>
              </w:rPr>
              <w:t xml:space="preserve"> - </w:t>
            </w:r>
            <w:proofErr w:type="spellStart"/>
            <w:r>
              <w:rPr>
                <w:rFonts w:cs="Courier New"/>
                <w:b/>
                <w:bCs/>
                <w:color w:val="0D0D0D" w:themeColor="text1" w:themeTint="F2"/>
                <w:sz w:val="18"/>
                <w:szCs w:val="18"/>
                <w:lang w:val="en-US"/>
              </w:rPr>
              <w:t>Program.cs</w:t>
            </w:r>
            <w:proofErr w:type="spellEnd"/>
          </w:p>
        </w:tc>
      </w:tr>
      <w:tr w:rsidR="00BF0616" w14:paraId="7077C869" w14:textId="77777777" w:rsidTr="0082457C">
        <w:tc>
          <w:tcPr>
            <w:tcW w:w="568" w:type="dxa"/>
            <w:tcBorders>
              <w:top w:val="single" w:sz="4" w:space="0" w:color="auto"/>
              <w:left w:val="single" w:sz="4" w:space="0" w:color="auto"/>
              <w:bottom w:val="single" w:sz="4" w:space="0" w:color="auto"/>
              <w:right w:val="single" w:sz="4" w:space="0" w:color="auto"/>
            </w:tcBorders>
          </w:tcPr>
          <w:p w14:paraId="1B69484A" w14:textId="77777777" w:rsidR="00BF0616" w:rsidRPr="007C29BF" w:rsidRDefault="00BF0616" w:rsidP="0082457C">
            <w:pPr>
              <w:spacing w:before="0" w:after="0"/>
              <w:ind w:left="57" w:right="57"/>
              <w:rPr>
                <w:rFonts w:ascii="Cascadia Mono" w:hAnsi="Cascadia Mono" w:cstheme="minorHAnsi"/>
                <w:b/>
                <w:bCs/>
                <w:color w:val="00B050"/>
                <w:sz w:val="14"/>
                <w:szCs w:val="14"/>
                <w:lang w:val="nl-BE" w:eastAsia="nl-BE"/>
              </w:rPr>
            </w:pPr>
          </w:p>
          <w:p w14:paraId="3106ECE4" w14:textId="77777777" w:rsidR="00BF0616" w:rsidRPr="007C29BF" w:rsidRDefault="00BF0616" w:rsidP="0082457C">
            <w:pPr>
              <w:spacing w:before="0" w:after="0"/>
              <w:ind w:left="57" w:right="57"/>
              <w:rPr>
                <w:rFonts w:ascii="Cascadia Mono" w:hAnsi="Cascadia Mono" w:cstheme="minorHAnsi"/>
                <w:b/>
                <w:bCs/>
                <w:color w:val="00B050"/>
                <w:sz w:val="14"/>
                <w:szCs w:val="14"/>
                <w:lang w:val="nl-BE" w:eastAsia="nl-BE"/>
              </w:rPr>
            </w:pPr>
          </w:p>
          <w:p w14:paraId="71BAAE88" w14:textId="77777777" w:rsidR="00BF0616" w:rsidRPr="007C29BF" w:rsidRDefault="00BF0616" w:rsidP="0082457C">
            <w:pPr>
              <w:spacing w:before="0" w:after="0"/>
              <w:ind w:left="57" w:right="57"/>
              <w:rPr>
                <w:rFonts w:ascii="Cascadia Mono" w:hAnsi="Cascadia Mono" w:cstheme="minorHAnsi"/>
                <w:b/>
                <w:bCs/>
                <w:color w:val="00B050"/>
                <w:sz w:val="14"/>
                <w:szCs w:val="14"/>
                <w:lang w:val="nl-BE" w:eastAsia="nl-BE"/>
              </w:rPr>
            </w:pPr>
          </w:p>
          <w:p w14:paraId="21C69118" w14:textId="77777777" w:rsidR="00BF0616" w:rsidRPr="007C29BF" w:rsidRDefault="00BF0616" w:rsidP="0082457C">
            <w:pPr>
              <w:spacing w:before="0" w:after="0"/>
              <w:ind w:left="57" w:right="57"/>
              <w:rPr>
                <w:rFonts w:ascii="Cascadia Mono" w:hAnsi="Cascadia Mono" w:cstheme="minorHAnsi"/>
                <w:b/>
                <w:bCs/>
                <w:color w:val="00B050"/>
                <w:sz w:val="14"/>
                <w:szCs w:val="14"/>
                <w:lang w:val="nl-BE" w:eastAsia="nl-BE"/>
              </w:rPr>
            </w:pPr>
          </w:p>
          <w:p w14:paraId="59B8F898" w14:textId="77777777" w:rsidR="00BF0616" w:rsidRPr="007C29BF" w:rsidRDefault="00BF0616" w:rsidP="0082457C">
            <w:pPr>
              <w:spacing w:before="0" w:after="0"/>
              <w:ind w:left="57" w:right="57"/>
              <w:rPr>
                <w:rFonts w:ascii="Cascadia Mono" w:hAnsi="Cascadia Mono" w:cstheme="minorHAnsi"/>
                <w:b/>
                <w:bCs/>
                <w:color w:val="00B050"/>
                <w:sz w:val="14"/>
                <w:szCs w:val="14"/>
                <w:lang w:val="nl-BE" w:eastAsia="nl-BE"/>
              </w:rPr>
            </w:pPr>
          </w:p>
          <w:p w14:paraId="2825C5DF" w14:textId="77777777" w:rsidR="00BF0616" w:rsidRPr="007C29BF" w:rsidRDefault="00BF0616" w:rsidP="0082457C">
            <w:pPr>
              <w:spacing w:before="0" w:after="0"/>
              <w:ind w:left="57" w:right="57"/>
              <w:rPr>
                <w:rFonts w:ascii="Cascadia Mono" w:hAnsi="Cascadia Mono" w:cstheme="minorHAnsi"/>
                <w:b/>
                <w:bCs/>
                <w:color w:val="00B050"/>
                <w:sz w:val="14"/>
                <w:szCs w:val="14"/>
                <w:lang w:val="nl-BE" w:eastAsia="nl-BE"/>
              </w:rPr>
            </w:pPr>
          </w:p>
          <w:p w14:paraId="4C24D002" w14:textId="77777777" w:rsidR="00BF0616" w:rsidRPr="007C29BF" w:rsidRDefault="00BF0616" w:rsidP="0082457C">
            <w:pPr>
              <w:spacing w:before="0" w:after="0"/>
              <w:ind w:left="57" w:right="57"/>
              <w:rPr>
                <w:rFonts w:ascii="Cascadia Mono" w:hAnsi="Cascadia Mono" w:cstheme="minorHAnsi"/>
                <w:b/>
                <w:bCs/>
                <w:color w:val="00B050"/>
                <w:sz w:val="14"/>
                <w:szCs w:val="14"/>
                <w:lang w:val="nl-BE" w:eastAsia="nl-BE"/>
              </w:rPr>
            </w:pPr>
          </w:p>
          <w:p w14:paraId="3B4CA7F5" w14:textId="77777777" w:rsidR="00BF0616" w:rsidRPr="007C29BF" w:rsidRDefault="00BF0616" w:rsidP="0082457C">
            <w:pPr>
              <w:spacing w:before="0" w:after="0"/>
              <w:ind w:left="57" w:right="57"/>
              <w:rPr>
                <w:rFonts w:ascii="Cascadia Mono" w:hAnsi="Cascadia Mono" w:cstheme="minorHAnsi"/>
                <w:b/>
                <w:bCs/>
                <w:color w:val="00B050"/>
                <w:sz w:val="14"/>
                <w:szCs w:val="14"/>
                <w:lang w:val="nl-BE" w:eastAsia="nl-BE"/>
              </w:rPr>
            </w:pPr>
          </w:p>
          <w:p w14:paraId="06D42392" w14:textId="77777777" w:rsidR="00BF0616" w:rsidRPr="007C29BF"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1</w:t>
            </w:r>
          </w:p>
          <w:p w14:paraId="1365490C" w14:textId="77777777" w:rsidR="00BF0616" w:rsidRPr="007C29BF" w:rsidRDefault="00BF0616" w:rsidP="0082457C">
            <w:pPr>
              <w:spacing w:before="0" w:after="0"/>
              <w:ind w:left="57" w:right="57"/>
              <w:rPr>
                <w:rFonts w:ascii="Cascadia Mono" w:hAnsi="Cascadia Mono" w:cstheme="minorHAnsi"/>
                <w:b/>
                <w:bCs/>
                <w:color w:val="00B050"/>
                <w:sz w:val="14"/>
                <w:szCs w:val="14"/>
                <w:lang w:val="nl-BE" w:eastAsia="nl-BE"/>
              </w:rPr>
            </w:pPr>
          </w:p>
          <w:p w14:paraId="2FAFFCE5" w14:textId="77777777" w:rsidR="00BF0616" w:rsidRPr="007C29BF"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0D85A520" w14:textId="77777777" w:rsidR="00BF0616" w:rsidRPr="007C29BF"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5B1C7E7C"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6F2D4E49"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38212E4C"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6BF9E31D"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6C8AB0A4"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1FA76D01"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750D88B7"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2342CE04"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54E63AE8"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1F6EACC0"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73E60CC0"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5B841B22"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7611CB14"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23A8B567"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1A440311"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3E366410"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47A99F31"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514CEB6C"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0EF07929"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3A64D517"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494F99DD"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0DCE8A35"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4798BB57"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4957D943"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4A36C551"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323C966F"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5963EA47"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691F8A58"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7A0B4907"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1DFD8370"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21A816C3"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487DFDB9"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247B759B"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2F5B7528"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62AA3BB2"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37C11666"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05850EC4"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5C942229"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39EF5823"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2E14F701"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7554B55B"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4DBE55A6"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2</w:t>
            </w:r>
          </w:p>
          <w:p w14:paraId="19E8A93C"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0DB113CE"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5D51715E"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18771172"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2AE50447"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2EE1E4AC" w14:textId="77777777" w:rsidR="00BF0616" w:rsidRDefault="00BF0616" w:rsidP="0082457C">
            <w:pPr>
              <w:spacing w:before="0" w:after="0"/>
              <w:ind w:left="0" w:right="57"/>
              <w:rPr>
                <w:rFonts w:ascii="Cascadia Mono" w:hAnsi="Cascadia Mono" w:cstheme="minorHAnsi"/>
                <w:b/>
                <w:bCs/>
                <w:color w:val="00B050"/>
                <w:sz w:val="14"/>
                <w:szCs w:val="14"/>
                <w:lang w:val="nl-BE" w:eastAsia="nl-BE"/>
              </w:rPr>
            </w:pPr>
          </w:p>
          <w:p w14:paraId="2B0E5BE6"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3</w:t>
            </w:r>
          </w:p>
          <w:p w14:paraId="60E84FFC"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3</w:t>
            </w:r>
          </w:p>
          <w:p w14:paraId="4B5150AF"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0991371F"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22FC692B"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485B6658"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757221FF"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368F2049"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2BD652AF"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582EC5F6"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156D45A9"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1C162F53"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1A224F35"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314565BE"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4E5CFA6C"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5FFFD740"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74F1A02B"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749A7D5D"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65C860C7"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5335A635"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4C361905"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526A9F85"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lastRenderedPageBreak/>
              <w:t>4</w:t>
            </w:r>
          </w:p>
          <w:p w14:paraId="5F768ED3"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625228DD"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04F69BED"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03C88D52"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3FE23B6F"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650EF773"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0A37E6B9"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1D9B08EC"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5FB204AC"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4B6A2A80"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42ED5F8B"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277738AE"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23C6353E"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05F550B0"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2F251627"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3CCFA212"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04896675"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262C48C8"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0BF0F5EE"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361753B3"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37F2C242"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77133BB5"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37E697E0"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245D2F70"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25F1A4F8"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42528A4C"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73905508"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031B026E"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3E38E671"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27ED4489"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546B1130"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2A7F3AFA"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6E0648CE"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02240BB0"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3BE1145D"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44D6FAD2"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06611C44"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5686053D" w14:textId="77777777" w:rsidR="00BF0616" w:rsidRDefault="00BF0616" w:rsidP="0082457C">
            <w:pPr>
              <w:spacing w:before="0" w:after="0"/>
              <w:ind w:left="0" w:right="57"/>
              <w:rPr>
                <w:rFonts w:ascii="Cascadia Mono" w:hAnsi="Cascadia Mono" w:cstheme="minorHAnsi"/>
                <w:b/>
                <w:bCs/>
                <w:color w:val="00B050"/>
                <w:sz w:val="14"/>
                <w:szCs w:val="14"/>
                <w:lang w:val="nl-BE" w:eastAsia="nl-BE"/>
              </w:rPr>
            </w:pPr>
          </w:p>
          <w:p w14:paraId="6E83D943"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5332D2F4"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5FD3BEF8"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59521240"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3C92F924"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6D6CB663"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7E9DEBC6"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0B6AF5DB"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21668DD4"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765BCB7D"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3A9A7392"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525076F0"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73EFB94A"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4EA43F7F"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0E24CF78"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3537EA63"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3D27AFDB"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369240DF"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23CF7C76"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69E67F59"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4AB07A49"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6F500D25"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6D154158"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6378C560"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2B38F02F"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4262FBAA"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6A5D7243"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1DF55573"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67DBDFD6"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79270462"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68E0162A"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77BF3F1E"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7EE55762"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3F56439C"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6B6C9EFF"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411C88FC"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7EBFF832"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25A18F66"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420711FF"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244A4A97"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p>
          <w:p w14:paraId="511C4C5C"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45AA4687"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30609278"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03DFCEE1"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3C103394"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54978430"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53B713F5" w14:textId="77777777" w:rsidR="00BF0616" w:rsidRDefault="00BF0616" w:rsidP="0082457C">
            <w:pPr>
              <w:spacing w:before="0" w:after="0"/>
              <w:ind w:left="57" w:right="57"/>
              <w:rPr>
                <w:rFonts w:ascii="Cascadia Mono" w:hAnsi="Cascadia Mono" w:cstheme="minorHAnsi"/>
                <w:b/>
                <w:bCs/>
                <w:color w:val="00B050"/>
                <w:sz w:val="14"/>
                <w:szCs w:val="14"/>
                <w:lang w:val="nl-BE" w:eastAsia="nl-BE"/>
              </w:rPr>
            </w:pPr>
            <w:r>
              <w:rPr>
                <w:rFonts w:ascii="Cascadia Mono" w:hAnsi="Cascadia Mono" w:cstheme="minorHAnsi"/>
                <w:b/>
                <w:bCs/>
                <w:color w:val="00B050"/>
                <w:sz w:val="14"/>
                <w:szCs w:val="14"/>
                <w:lang w:val="nl-BE" w:eastAsia="nl-BE"/>
              </w:rPr>
              <w:t>4</w:t>
            </w:r>
          </w:p>
          <w:p w14:paraId="318574C6" w14:textId="77777777" w:rsidR="00BF0616" w:rsidRPr="007C29BF" w:rsidRDefault="00BF0616" w:rsidP="0082457C">
            <w:pPr>
              <w:spacing w:before="0" w:after="0"/>
              <w:ind w:left="57" w:right="57"/>
              <w:rPr>
                <w:rFonts w:ascii="Cascadia Mono" w:hAnsi="Cascadia Mono" w:cstheme="minorHAnsi"/>
                <w:b/>
                <w:bCs/>
                <w:color w:val="00B050"/>
                <w:sz w:val="14"/>
                <w:szCs w:val="14"/>
                <w:lang w:val="nl-BE" w:eastAsia="nl-BE"/>
              </w:rPr>
            </w:pPr>
          </w:p>
        </w:tc>
        <w:tc>
          <w:tcPr>
            <w:tcW w:w="9781" w:type="dxa"/>
            <w:tcBorders>
              <w:top w:val="single" w:sz="4" w:space="0" w:color="auto"/>
              <w:left w:val="single" w:sz="4" w:space="0" w:color="auto"/>
              <w:bottom w:val="single" w:sz="4" w:space="0" w:color="auto"/>
              <w:right w:val="single" w:sz="4" w:space="0" w:color="auto"/>
            </w:tcBorders>
          </w:tcPr>
          <w:p w14:paraId="67DD9071" w14:textId="77777777" w:rsidR="00BF0616" w:rsidRPr="00B07EEF" w:rsidRDefault="00BF0616" w:rsidP="0082457C">
            <w:pPr>
              <w:shd w:val="clear" w:color="auto" w:fill="FFFFFF"/>
              <w:spacing w:before="0" w:after="0"/>
              <w:ind w:left="0"/>
              <w:jc w:val="left"/>
              <w:rPr>
                <w:rFonts w:ascii="Cascadia Mono" w:hAnsi="Cascadia Mono" w:cs="Courier New"/>
                <w:color w:val="0000FF"/>
                <w:sz w:val="14"/>
                <w:szCs w:val="14"/>
                <w:lang w:val="en-US"/>
              </w:rPr>
            </w:pPr>
          </w:p>
          <w:p w14:paraId="39FB27F3"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FF"/>
                <w:sz w:val="14"/>
                <w:szCs w:val="14"/>
                <w:lang w:val="en-US"/>
              </w:rPr>
              <w:t>namespace</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000000"/>
                <w:sz w:val="14"/>
                <w:szCs w:val="14"/>
                <w:lang w:val="en-US"/>
              </w:rPr>
              <w:t>UIConsole</w:t>
            </w:r>
            <w:proofErr w:type="spellEnd"/>
            <w:r w:rsidRPr="00B07EEF">
              <w:rPr>
                <w:rFonts w:ascii="Cascadia Mono" w:hAnsi="Cascadia Mono" w:cs="Cascadia Mono"/>
                <w:color w:val="000000"/>
                <w:sz w:val="14"/>
                <w:szCs w:val="14"/>
                <w:lang w:val="en-US"/>
              </w:rPr>
              <w:t>;</w:t>
            </w:r>
          </w:p>
          <w:p w14:paraId="73387A81"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 xml:space="preserve"> </w:t>
            </w:r>
          </w:p>
          <w:p w14:paraId="58C08FE9"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FF"/>
                <w:sz w:val="14"/>
                <w:szCs w:val="14"/>
                <w:lang w:val="en-US"/>
              </w:rPr>
              <w:t>public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partial</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class</w:t>
            </w:r>
            <w:r w:rsidRPr="00B07EEF">
              <w:rPr>
                <w:rFonts w:ascii="Cascadia Mono" w:hAnsi="Cascadia Mono" w:cs="Cascadia Mono"/>
                <w:color w:val="000000"/>
                <w:sz w:val="14"/>
                <w:szCs w:val="14"/>
                <w:lang w:val="en-US"/>
              </w:rPr>
              <w:t> </w:t>
            </w:r>
            <w:r w:rsidRPr="00B07EEF">
              <w:rPr>
                <w:rFonts w:ascii="Cascadia Mono" w:hAnsi="Cascadia Mono" w:cs="Cascadia Mono"/>
                <w:color w:val="2B91AF"/>
                <w:sz w:val="14"/>
                <w:szCs w:val="14"/>
                <w:lang w:val="en-US"/>
              </w:rPr>
              <w:t>Program</w:t>
            </w:r>
          </w:p>
          <w:p w14:paraId="6E5DD0F5"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w:t>
            </w:r>
          </w:p>
          <w:p w14:paraId="202635C0"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74E8CC35"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Static variables - Application</w:t>
            </w:r>
          </w:p>
          <w:p w14:paraId="21EEF5B5"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6754DC52"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public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static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string</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000000"/>
                <w:sz w:val="14"/>
                <w:szCs w:val="14"/>
                <w:lang w:val="en-US"/>
              </w:rPr>
              <w:t>MenuGegevens</w:t>
            </w:r>
            <w:proofErr w:type="spellEnd"/>
            <w:r w:rsidRPr="00B07EEF">
              <w:rPr>
                <w:rFonts w:ascii="Cascadia Mono" w:hAnsi="Cascadia Mono" w:cs="Cascadia Mono"/>
                <w:color w:val="000000"/>
                <w:sz w:val="14"/>
                <w:szCs w:val="14"/>
                <w:lang w:val="en-US"/>
              </w:rPr>
              <w:t> =&gt; </w:t>
            </w:r>
            <w:r w:rsidRPr="00B07EEF">
              <w:rPr>
                <w:rFonts w:ascii="Cascadia Mono" w:hAnsi="Cascadia Mono" w:cs="Cascadia Mono"/>
                <w:color w:val="A31515"/>
                <w:sz w:val="14"/>
                <w:szCs w:val="14"/>
                <w:lang w:val="en-US"/>
              </w:rPr>
              <w:t>$""</w:t>
            </w:r>
            <w:r w:rsidRPr="00B07EEF">
              <w:rPr>
                <w:rFonts w:ascii="Cascadia Mono" w:hAnsi="Cascadia Mono" w:cs="Cascadia Mono"/>
                <w:color w:val="000000"/>
                <w:sz w:val="14"/>
                <w:szCs w:val="14"/>
                <w:lang w:val="en-US"/>
              </w:rPr>
              <w:t>;</w:t>
            </w:r>
          </w:p>
          <w:p w14:paraId="3D951F24"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p>
          <w:p w14:paraId="1CD86A64"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35764EA7"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Menu</w:t>
            </w:r>
          </w:p>
          <w:p w14:paraId="16B42BB8"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18FDFD86"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public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static</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2B91AF"/>
                <w:sz w:val="14"/>
                <w:szCs w:val="14"/>
                <w:lang w:val="en-US"/>
              </w:rPr>
              <w:t>SubMenu</w:t>
            </w:r>
            <w:proofErr w:type="spellEnd"/>
            <w:r w:rsidRPr="00B07EEF">
              <w:rPr>
                <w:rFonts w:ascii="Cascadia Mono" w:hAnsi="Cascadia Mono" w:cs="Cascadia Mono"/>
                <w:color w:val="000000"/>
                <w:sz w:val="14"/>
                <w:szCs w:val="14"/>
                <w:lang w:val="en-US"/>
              </w:rPr>
              <w:t> menu = </w:t>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2B91AF"/>
                <w:sz w:val="14"/>
                <w:szCs w:val="14"/>
                <w:lang w:val="en-US"/>
              </w:rPr>
              <w:t>SubMenu</w:t>
            </w:r>
            <w:proofErr w:type="spellEnd"/>
          </w:p>
          <w:p w14:paraId="62F3C2B0"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t>(</w:t>
            </w:r>
          </w:p>
          <w:p w14:paraId="3C80BEF1"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t>01, </w:t>
            </w:r>
            <w:r w:rsidRPr="00B07EEF">
              <w:rPr>
                <w:rFonts w:ascii="Cascadia Mono" w:hAnsi="Cascadia Mono" w:cs="Cascadia Mono"/>
                <w:color w:val="0000FF"/>
                <w:sz w:val="14"/>
                <w:szCs w:val="14"/>
                <w:lang w:val="en-US"/>
              </w:rPr>
              <w:t>null</w:t>
            </w:r>
            <w:r w:rsidRPr="00B07EEF">
              <w:rPr>
                <w:rFonts w:ascii="Cascadia Mono" w:hAnsi="Cascadia Mono" w:cs="Cascadia Mono"/>
                <w:color w:val="000000"/>
                <w:sz w:val="14"/>
                <w:szCs w:val="14"/>
                <w:lang w:val="en-US"/>
              </w:rPr>
              <w:t>, </w:t>
            </w:r>
            <w:r w:rsidRPr="00B07EEF">
              <w:rPr>
                <w:rFonts w:ascii="Cascadia Mono" w:hAnsi="Cascadia Mono" w:cs="Cascadia Mono"/>
                <w:color w:val="A31515"/>
                <w:sz w:val="14"/>
                <w:szCs w:val="14"/>
                <w:lang w:val="en-US"/>
              </w:rPr>
              <w:t>"Hoofdmenu"</w:t>
            </w:r>
            <w:r w:rsidRPr="00B07EEF">
              <w:rPr>
                <w:rFonts w:ascii="Cascadia Mono" w:hAnsi="Cascadia Mono" w:cs="Cascadia Mono"/>
                <w:color w:val="000000"/>
                <w:sz w:val="14"/>
                <w:szCs w:val="14"/>
                <w:lang w:val="en-US"/>
              </w:rPr>
              <w:t>, </w:t>
            </w:r>
            <w:r w:rsidRPr="00B07EEF">
              <w:rPr>
                <w:rFonts w:ascii="Cascadia Mono" w:hAnsi="Cascadia Mono" w:cs="Cascadia Mono"/>
                <w:color w:val="2B91AF"/>
                <w:sz w:val="14"/>
                <w:szCs w:val="14"/>
                <w:lang w:val="en-US"/>
              </w:rPr>
              <w:t>MenuItemActive</w:t>
            </w:r>
            <w:r w:rsidRPr="00B07EEF">
              <w:rPr>
                <w:rFonts w:ascii="Cascadia Mono" w:hAnsi="Cascadia Mono" w:cs="Cascadia Mono"/>
                <w:color w:val="000000"/>
                <w:sz w:val="14"/>
                <w:szCs w:val="14"/>
                <w:lang w:val="en-US"/>
              </w:rPr>
              <w:t>.Enabled, </w:t>
            </w:r>
            <w:r w:rsidRPr="00B07EEF">
              <w:rPr>
                <w:rFonts w:ascii="Cascadia Mono" w:hAnsi="Cascadia Mono" w:cs="Cascadia Mono"/>
                <w:color w:val="2B91AF"/>
                <w:sz w:val="14"/>
                <w:szCs w:val="14"/>
                <w:lang w:val="en-US"/>
              </w:rPr>
              <w:t>MenuItemVisible</w:t>
            </w:r>
            <w:r w:rsidRPr="00B07EEF">
              <w:rPr>
                <w:rFonts w:ascii="Cascadia Mono" w:hAnsi="Cascadia Mono" w:cs="Cascadia Mono"/>
                <w:color w:val="000000"/>
                <w:sz w:val="14"/>
                <w:szCs w:val="14"/>
                <w:lang w:val="en-US"/>
              </w:rPr>
              <w:t>.Visible, </w:t>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List&lt;</w:t>
            </w:r>
            <w:r w:rsidRPr="00B07EEF">
              <w:rPr>
                <w:rFonts w:ascii="Cascadia Mono" w:hAnsi="Cascadia Mono" w:cs="Cascadia Mono"/>
                <w:color w:val="2B91AF"/>
                <w:sz w:val="14"/>
                <w:szCs w:val="14"/>
                <w:lang w:val="en-US"/>
              </w:rPr>
              <w:t>MenuItem</w:t>
            </w:r>
            <w:r w:rsidRPr="00B07EEF">
              <w:rPr>
                <w:rFonts w:ascii="Cascadia Mono" w:hAnsi="Cascadia Mono" w:cs="Cascadia Mono"/>
                <w:color w:val="000000"/>
                <w:sz w:val="14"/>
                <w:szCs w:val="14"/>
                <w:lang w:val="en-US"/>
              </w:rPr>
              <w:t>&gt;</w:t>
            </w:r>
          </w:p>
          <w:p w14:paraId="3229F7B2"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t>{</w:t>
            </w:r>
          </w:p>
          <w:p w14:paraId="0F1040D5"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2B91AF"/>
                <w:sz w:val="14"/>
                <w:szCs w:val="14"/>
                <w:lang w:val="en-US"/>
              </w:rPr>
              <w:t>SubMenu</w:t>
            </w:r>
            <w:proofErr w:type="spellEnd"/>
            <w:r w:rsidRPr="00B07EEF">
              <w:rPr>
                <w:rFonts w:ascii="Cascadia Mono" w:hAnsi="Cascadia Mono" w:cs="Cascadia Mono"/>
                <w:color w:val="000000"/>
                <w:sz w:val="14"/>
                <w:szCs w:val="14"/>
                <w:lang w:val="en-US"/>
              </w:rPr>
              <w:t>(02,</w:t>
            </w:r>
            <w:r w:rsidRPr="00B07EEF">
              <w:rPr>
                <w:rFonts w:ascii="Cascadia Mono" w:hAnsi="Cascadia Mono" w:cs="Cascadia Mono"/>
                <w:color w:val="A31515"/>
                <w:sz w:val="14"/>
                <w:szCs w:val="14"/>
                <w:lang w:val="en-US"/>
              </w:rPr>
              <w:t>"&lt;A&gt;</w:t>
            </w:r>
            <w:proofErr w:type="spellStart"/>
            <w:r w:rsidRPr="00B07EEF">
              <w:rPr>
                <w:rFonts w:ascii="Cascadia Mono" w:hAnsi="Cascadia Mono" w:cs="Cascadia Mono"/>
                <w:color w:val="A31515"/>
                <w:sz w:val="14"/>
                <w:szCs w:val="14"/>
                <w:lang w:val="en-US"/>
              </w:rPr>
              <w:t>ccount</w:t>
            </w:r>
            <w:proofErr w:type="spellEnd"/>
            <w:r w:rsidRPr="00B07EEF">
              <w:rPr>
                <w:rFonts w:ascii="Cascadia Mono" w:hAnsi="Cascadia Mono" w:cs="Cascadia Mono"/>
                <w:color w:val="A31515"/>
                <w:sz w:val="14"/>
                <w:szCs w:val="14"/>
                <w:lang w:val="en-US"/>
              </w:rPr>
              <w:t>"</w:t>
            </w:r>
            <w:r w:rsidRPr="00B07EEF">
              <w:rPr>
                <w:rFonts w:ascii="Cascadia Mono" w:hAnsi="Cascadia Mono" w:cs="Cascadia Mono"/>
                <w:color w:val="000000"/>
                <w:sz w:val="14"/>
                <w:szCs w:val="14"/>
                <w:lang w:val="en-US"/>
              </w:rPr>
              <w:t>,</w:t>
            </w:r>
            <w:r w:rsidRPr="00B07EEF">
              <w:rPr>
                <w:rFonts w:ascii="Cascadia Mono" w:hAnsi="Cascadia Mono" w:cs="Cascadia Mono"/>
                <w:color w:val="A31515"/>
                <w:sz w:val="14"/>
                <w:szCs w:val="14"/>
                <w:lang w:val="en-US"/>
              </w:rPr>
              <w:t>"</w:t>
            </w:r>
            <w:proofErr w:type="spellStart"/>
            <w:r w:rsidRPr="00B07EEF">
              <w:rPr>
                <w:rFonts w:ascii="Cascadia Mono" w:hAnsi="Cascadia Mono" w:cs="Cascadia Mono"/>
                <w:color w:val="A31515"/>
                <w:sz w:val="14"/>
                <w:szCs w:val="14"/>
                <w:lang w:val="en-US"/>
              </w:rPr>
              <w:t>AccountMenu</w:t>
            </w:r>
            <w:proofErr w:type="spellEnd"/>
            <w:r w:rsidRPr="00B07EEF">
              <w:rPr>
                <w:rFonts w:ascii="Cascadia Mono" w:hAnsi="Cascadia Mono" w:cs="Cascadia Mono"/>
                <w:color w:val="A31515"/>
                <w:sz w:val="14"/>
                <w:szCs w:val="14"/>
                <w:lang w:val="en-US"/>
              </w:rPr>
              <w:t>"</w:t>
            </w:r>
            <w:r w:rsidRPr="00B07EEF">
              <w:rPr>
                <w:rFonts w:ascii="Cascadia Mono" w:hAnsi="Cascadia Mono" w:cs="Cascadia Mono"/>
                <w:color w:val="000000"/>
                <w:sz w:val="14"/>
                <w:szCs w:val="14"/>
                <w:lang w:val="en-US"/>
              </w:rPr>
              <w:t>,</w:t>
            </w:r>
            <w:proofErr w:type="spellStart"/>
            <w:r w:rsidRPr="00B07EEF">
              <w:rPr>
                <w:rFonts w:ascii="Cascadia Mono" w:hAnsi="Cascadia Mono" w:cs="Cascadia Mono"/>
                <w:color w:val="2B91AF"/>
                <w:sz w:val="14"/>
                <w:szCs w:val="14"/>
                <w:lang w:val="en-US"/>
              </w:rPr>
              <w:t>MenuItemActive</w:t>
            </w:r>
            <w:r w:rsidRPr="00B07EEF">
              <w:rPr>
                <w:rFonts w:ascii="Cascadia Mono" w:hAnsi="Cascadia Mono" w:cs="Cascadia Mono"/>
                <w:color w:val="000000"/>
                <w:sz w:val="14"/>
                <w:szCs w:val="14"/>
                <w:lang w:val="en-US"/>
              </w:rPr>
              <w:t>.Enabled</w:t>
            </w:r>
            <w:proofErr w:type="spellEnd"/>
          </w:p>
          <w:p w14:paraId="7D93E4B2"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t>, </w:t>
            </w:r>
            <w:proofErr w:type="spellStart"/>
            <w:r w:rsidRPr="00B07EEF">
              <w:rPr>
                <w:rFonts w:ascii="Cascadia Mono" w:hAnsi="Cascadia Mono" w:cs="Cascadia Mono"/>
                <w:color w:val="2B91AF"/>
                <w:sz w:val="14"/>
                <w:szCs w:val="14"/>
                <w:lang w:val="en-US"/>
              </w:rPr>
              <w:t>MenuItemVisible</w:t>
            </w:r>
            <w:r w:rsidRPr="00B07EEF">
              <w:rPr>
                <w:rFonts w:ascii="Cascadia Mono" w:hAnsi="Cascadia Mono" w:cs="Cascadia Mono"/>
                <w:color w:val="000000"/>
                <w:sz w:val="14"/>
                <w:szCs w:val="14"/>
                <w:lang w:val="en-US"/>
              </w:rPr>
              <w:t>.Visible,</w:t>
            </w:r>
            <w:r w:rsidRPr="00B07EEF">
              <w:rPr>
                <w:rFonts w:ascii="Cascadia Mono" w:hAnsi="Cascadia Mono" w:cs="Cascadia Mono"/>
                <w:color w:val="0000FF"/>
                <w:sz w:val="14"/>
                <w:szCs w:val="14"/>
                <w:lang w:val="en-US"/>
              </w:rPr>
              <w:t>new</w:t>
            </w:r>
            <w:proofErr w:type="spellEnd"/>
            <w:r w:rsidRPr="00B07EEF">
              <w:rPr>
                <w:rFonts w:ascii="Cascadia Mono" w:hAnsi="Cascadia Mono" w:cs="Cascadia Mono"/>
                <w:color w:val="000000"/>
                <w:sz w:val="14"/>
                <w:szCs w:val="14"/>
                <w:lang w:val="en-US"/>
              </w:rPr>
              <w:t> List&lt;</w:t>
            </w:r>
            <w:proofErr w:type="spellStart"/>
            <w:r w:rsidRPr="00B07EEF">
              <w:rPr>
                <w:rFonts w:ascii="Cascadia Mono" w:hAnsi="Cascadia Mono" w:cs="Cascadia Mono"/>
                <w:color w:val="2B91AF"/>
                <w:sz w:val="14"/>
                <w:szCs w:val="14"/>
                <w:lang w:val="en-US"/>
              </w:rPr>
              <w:t>MenuItem</w:t>
            </w:r>
            <w:proofErr w:type="spellEnd"/>
            <w:r w:rsidRPr="00B07EEF">
              <w:rPr>
                <w:rFonts w:ascii="Cascadia Mono" w:hAnsi="Cascadia Mono" w:cs="Cascadia Mono"/>
                <w:color w:val="000000"/>
                <w:sz w:val="14"/>
                <w:szCs w:val="14"/>
                <w:lang w:val="en-US"/>
              </w:rPr>
              <w:t>&gt;</w:t>
            </w:r>
          </w:p>
          <w:p w14:paraId="2DB97F25"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t>{</w:t>
            </w: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r w:rsidRPr="00B07EEF">
              <w:rPr>
                <w:rFonts w:ascii="Cascadia Mono" w:hAnsi="Cascadia Mono" w:cs="Cascadia Mono"/>
                <w:color w:val="2B91AF"/>
                <w:sz w:val="14"/>
                <w:szCs w:val="14"/>
                <w:lang w:val="en-US"/>
              </w:rPr>
              <w:t>MenuAction</w:t>
            </w:r>
            <w:r w:rsidRPr="00B07EEF">
              <w:rPr>
                <w:rFonts w:ascii="Cascadia Mono" w:hAnsi="Cascadia Mono" w:cs="Cascadia Mono"/>
                <w:color w:val="000000"/>
                <w:sz w:val="14"/>
                <w:szCs w:val="14"/>
                <w:lang w:val="en-US"/>
              </w:rPr>
              <w:t> (03,</w:t>
            </w:r>
            <w:r w:rsidRPr="00B07EEF">
              <w:rPr>
                <w:rFonts w:ascii="Cascadia Mono" w:hAnsi="Cascadia Mono" w:cs="Cascadia Mono"/>
                <w:color w:val="A31515"/>
                <w:sz w:val="14"/>
                <w:szCs w:val="14"/>
                <w:lang w:val="en-US"/>
              </w:rPr>
              <w:t>"&lt;I&gt;nloggen"</w:t>
            </w:r>
            <w:r w:rsidRPr="00B07EEF">
              <w:rPr>
                <w:rFonts w:ascii="Cascadia Mono" w:hAnsi="Cascadia Mono" w:cs="Cascadia Mono"/>
                <w:color w:val="000000"/>
                <w:sz w:val="14"/>
                <w:szCs w:val="14"/>
                <w:lang w:val="en-US"/>
              </w:rPr>
              <w:t>,</w:t>
            </w:r>
            <w:r w:rsidRPr="00B07EEF">
              <w:rPr>
                <w:rFonts w:ascii="Cascadia Mono" w:hAnsi="Cascadia Mono" w:cs="Cascadia Mono"/>
                <w:color w:val="A31515"/>
                <w:sz w:val="14"/>
                <w:szCs w:val="14"/>
                <w:lang w:val="en-US"/>
              </w:rPr>
              <w:t>"Inloggen"</w:t>
            </w:r>
            <w:r w:rsidRPr="00B07EEF">
              <w:rPr>
                <w:rFonts w:ascii="Cascadia Mono" w:hAnsi="Cascadia Mono" w:cs="Cascadia Mono"/>
                <w:color w:val="000000"/>
                <w:sz w:val="14"/>
                <w:szCs w:val="14"/>
                <w:lang w:val="en-US"/>
              </w:rPr>
              <w:t>,</w:t>
            </w:r>
            <w:r w:rsidRPr="00B07EEF">
              <w:rPr>
                <w:rFonts w:ascii="Cascadia Mono" w:hAnsi="Cascadia Mono" w:cs="Cascadia Mono"/>
                <w:color w:val="2B91AF"/>
                <w:sz w:val="14"/>
                <w:szCs w:val="14"/>
                <w:lang w:val="en-US"/>
              </w:rPr>
              <w:t>MenuItemActive</w:t>
            </w:r>
            <w:r w:rsidRPr="00B07EEF">
              <w:rPr>
                <w:rFonts w:ascii="Cascadia Mono" w:hAnsi="Cascadia Mono" w:cs="Cascadia Mono"/>
                <w:color w:val="000000"/>
                <w:sz w:val="14"/>
                <w:szCs w:val="14"/>
                <w:lang w:val="en-US"/>
              </w:rPr>
              <w:t>.Enabled, </w:t>
            </w:r>
            <w:r w:rsidRPr="00B07EEF">
              <w:rPr>
                <w:rFonts w:ascii="Cascadia Mono" w:hAnsi="Cascadia Mono" w:cs="Cascadia Mono"/>
                <w:color w:val="2B91AF"/>
                <w:sz w:val="14"/>
                <w:szCs w:val="14"/>
                <w:lang w:val="en-US"/>
              </w:rPr>
              <w:t>MenuItemVisible</w:t>
            </w:r>
            <w:r w:rsidRPr="00B07EEF">
              <w:rPr>
                <w:rFonts w:ascii="Cascadia Mono" w:hAnsi="Cascadia Mono" w:cs="Cascadia Mono"/>
                <w:color w:val="000000"/>
                <w:sz w:val="14"/>
                <w:szCs w:val="14"/>
                <w:lang w:val="en-US"/>
              </w:rPr>
              <w:t>.Visible,</w:t>
            </w:r>
            <w:r w:rsidRPr="00B07EEF">
              <w:rPr>
                <w:rFonts w:ascii="Cascadia Mono" w:hAnsi="Cascadia Mono" w:cs="Cascadia Mono"/>
                <w:color w:val="74531F"/>
                <w:sz w:val="14"/>
                <w:szCs w:val="14"/>
                <w:shd w:val="clear" w:color="auto" w:fill="FFFF00"/>
                <w:lang w:val="en-US"/>
              </w:rPr>
              <w:t>Inloggen</w:t>
            </w:r>
            <w:r w:rsidRPr="00B07EEF">
              <w:rPr>
                <w:rFonts w:ascii="Cascadia Mono" w:hAnsi="Cascadia Mono" w:cs="Cascadia Mono"/>
                <w:color w:val="000000"/>
                <w:sz w:val="14"/>
                <w:szCs w:val="14"/>
                <w:lang w:val="en-US"/>
              </w:rPr>
              <w:t>),</w:t>
            </w: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r w:rsidRPr="00B07EEF">
              <w:rPr>
                <w:rFonts w:ascii="Cascadia Mono" w:hAnsi="Cascadia Mono" w:cs="Cascadia Mono"/>
                <w:color w:val="2B91AF"/>
                <w:sz w:val="14"/>
                <w:szCs w:val="14"/>
                <w:lang w:val="en-US"/>
              </w:rPr>
              <w:t>MenuAction</w:t>
            </w:r>
            <w:r w:rsidRPr="00B07EEF">
              <w:rPr>
                <w:rFonts w:ascii="Cascadia Mono" w:hAnsi="Cascadia Mono" w:cs="Cascadia Mono"/>
                <w:color w:val="000000"/>
                <w:sz w:val="14"/>
                <w:szCs w:val="14"/>
                <w:lang w:val="en-US"/>
              </w:rPr>
              <w:t> (04,</w:t>
            </w:r>
            <w:r w:rsidRPr="00B07EEF">
              <w:rPr>
                <w:rFonts w:ascii="Cascadia Mono" w:hAnsi="Cascadia Mono" w:cs="Cascadia Mono"/>
                <w:color w:val="A31515"/>
                <w:sz w:val="14"/>
                <w:szCs w:val="14"/>
                <w:lang w:val="en-US"/>
              </w:rPr>
              <w:t>"&lt;U&gt;itloggen"</w:t>
            </w:r>
            <w:r w:rsidRPr="00B07EEF">
              <w:rPr>
                <w:rFonts w:ascii="Cascadia Mono" w:hAnsi="Cascadia Mono" w:cs="Cascadia Mono"/>
                <w:color w:val="000000"/>
                <w:sz w:val="14"/>
                <w:szCs w:val="14"/>
                <w:lang w:val="en-US"/>
              </w:rPr>
              <w:t>,</w:t>
            </w:r>
            <w:r w:rsidRPr="00B07EEF">
              <w:rPr>
                <w:rFonts w:ascii="Cascadia Mono" w:hAnsi="Cascadia Mono" w:cs="Cascadia Mono"/>
                <w:color w:val="A31515"/>
                <w:sz w:val="14"/>
                <w:szCs w:val="14"/>
                <w:lang w:val="en-US"/>
              </w:rPr>
              <w:t>"Uitloggen"</w:t>
            </w:r>
            <w:r w:rsidRPr="00B07EEF">
              <w:rPr>
                <w:rFonts w:ascii="Cascadia Mono" w:hAnsi="Cascadia Mono" w:cs="Cascadia Mono"/>
                <w:color w:val="000000"/>
                <w:sz w:val="14"/>
                <w:szCs w:val="14"/>
                <w:lang w:val="en-US"/>
              </w:rPr>
              <w:t>,</w:t>
            </w:r>
            <w:r w:rsidRPr="00B07EEF">
              <w:rPr>
                <w:rFonts w:ascii="Cascadia Mono" w:hAnsi="Cascadia Mono" w:cs="Cascadia Mono"/>
                <w:color w:val="2B91AF"/>
                <w:sz w:val="14"/>
                <w:szCs w:val="14"/>
                <w:lang w:val="en-US"/>
              </w:rPr>
              <w:t>MenuItemActive</w:t>
            </w:r>
            <w:r w:rsidRPr="00B07EEF">
              <w:rPr>
                <w:rFonts w:ascii="Cascadia Mono" w:hAnsi="Cascadia Mono" w:cs="Cascadia Mono"/>
                <w:color w:val="000000"/>
                <w:sz w:val="14"/>
                <w:szCs w:val="14"/>
                <w:lang w:val="en-US"/>
              </w:rPr>
              <w:t>.Disabled, </w:t>
            </w:r>
            <w:r w:rsidRPr="00B07EEF">
              <w:rPr>
                <w:rFonts w:ascii="Cascadia Mono" w:hAnsi="Cascadia Mono" w:cs="Cascadia Mono"/>
                <w:color w:val="2B91AF"/>
                <w:sz w:val="14"/>
                <w:szCs w:val="14"/>
                <w:lang w:val="en-US"/>
              </w:rPr>
              <w:t>MenuItemVisible</w:t>
            </w:r>
            <w:r w:rsidRPr="00B07EEF">
              <w:rPr>
                <w:rFonts w:ascii="Cascadia Mono" w:hAnsi="Cascadia Mono" w:cs="Cascadia Mono"/>
                <w:color w:val="000000"/>
                <w:sz w:val="14"/>
                <w:szCs w:val="14"/>
                <w:lang w:val="en-US"/>
              </w:rPr>
              <w:t>.Visible,</w:t>
            </w:r>
            <w:r w:rsidRPr="00B07EEF">
              <w:rPr>
                <w:rFonts w:ascii="Cascadia Mono" w:hAnsi="Cascadia Mono" w:cs="Cascadia Mono"/>
                <w:color w:val="74531F"/>
                <w:sz w:val="14"/>
                <w:szCs w:val="14"/>
                <w:shd w:val="clear" w:color="auto" w:fill="FFFF00"/>
                <w:lang w:val="en-US"/>
              </w:rPr>
              <w:t>Uitloggen</w:t>
            </w:r>
            <w:r w:rsidRPr="00B07EEF">
              <w:rPr>
                <w:rFonts w:ascii="Cascadia Mono" w:hAnsi="Cascadia Mono" w:cs="Cascadia Mono"/>
                <w:color w:val="000000"/>
                <w:sz w:val="14"/>
                <w:szCs w:val="14"/>
                <w:lang w:val="en-US"/>
              </w:rPr>
              <w:t>),</w:t>
            </w:r>
          </w:p>
          <w:p w14:paraId="404F794C"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r w:rsidRPr="00B07EEF">
              <w:rPr>
                <w:rFonts w:ascii="Cascadia Mono" w:hAnsi="Cascadia Mono" w:cs="Cascadia Mono"/>
                <w:color w:val="2B91AF"/>
                <w:sz w:val="14"/>
                <w:szCs w:val="14"/>
                <w:lang w:val="en-US"/>
              </w:rPr>
              <w:t>MenuAction</w:t>
            </w:r>
            <w:r w:rsidRPr="00B07EEF">
              <w:rPr>
                <w:rFonts w:ascii="Cascadia Mono" w:hAnsi="Cascadia Mono" w:cs="Cascadia Mono"/>
                <w:color w:val="000000"/>
                <w:sz w:val="14"/>
                <w:szCs w:val="14"/>
                <w:lang w:val="en-US"/>
              </w:rPr>
              <w:t> (05,</w:t>
            </w:r>
            <w:r w:rsidRPr="00B07EEF">
              <w:rPr>
                <w:rFonts w:ascii="Cascadia Mono" w:hAnsi="Cascadia Mono" w:cs="Cascadia Mono"/>
                <w:color w:val="A31515"/>
                <w:sz w:val="14"/>
                <w:szCs w:val="14"/>
                <w:lang w:val="en-US"/>
              </w:rPr>
              <w:t>"&lt;W&gt;ijzig paswoord"</w:t>
            </w:r>
            <w:r w:rsidRPr="00B07EEF">
              <w:rPr>
                <w:rFonts w:ascii="Cascadia Mono" w:hAnsi="Cascadia Mono" w:cs="Cascadia Mono"/>
                <w:color w:val="000000"/>
                <w:sz w:val="14"/>
                <w:szCs w:val="14"/>
                <w:lang w:val="en-US"/>
              </w:rPr>
              <w:t>,</w:t>
            </w:r>
            <w:r w:rsidRPr="00B07EEF">
              <w:rPr>
                <w:rFonts w:ascii="Cascadia Mono" w:hAnsi="Cascadia Mono" w:cs="Cascadia Mono"/>
                <w:color w:val="A31515"/>
                <w:sz w:val="14"/>
                <w:szCs w:val="14"/>
                <w:lang w:val="en-US"/>
              </w:rPr>
              <w:t>"Wijzig paswoord"</w:t>
            </w:r>
            <w:r w:rsidRPr="00B07EEF">
              <w:rPr>
                <w:rFonts w:ascii="Cascadia Mono" w:hAnsi="Cascadia Mono" w:cs="Cascadia Mono"/>
                <w:color w:val="000000"/>
                <w:sz w:val="14"/>
                <w:szCs w:val="14"/>
                <w:lang w:val="en-US"/>
              </w:rPr>
              <w:t>,</w:t>
            </w:r>
            <w:r w:rsidRPr="00B07EEF">
              <w:rPr>
                <w:rFonts w:ascii="Cascadia Mono" w:hAnsi="Cascadia Mono" w:cs="Cascadia Mono"/>
                <w:color w:val="2B91AF"/>
                <w:sz w:val="14"/>
                <w:szCs w:val="14"/>
                <w:lang w:val="en-US"/>
              </w:rPr>
              <w:t>MenuItemActive</w:t>
            </w:r>
            <w:r w:rsidRPr="00B07EEF">
              <w:rPr>
                <w:rFonts w:ascii="Cascadia Mono" w:hAnsi="Cascadia Mono" w:cs="Cascadia Mono"/>
                <w:color w:val="000000"/>
                <w:sz w:val="14"/>
                <w:szCs w:val="14"/>
                <w:lang w:val="en-US"/>
              </w:rPr>
              <w:t>.Disabled, </w:t>
            </w:r>
          </w:p>
          <w:p w14:paraId="43ED1DB1"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2B91AF"/>
                <w:sz w:val="14"/>
                <w:szCs w:val="14"/>
                <w:lang w:val="en-US"/>
              </w:rPr>
              <w:tab/>
            </w:r>
            <w:r w:rsidRPr="00B07EEF">
              <w:rPr>
                <w:rFonts w:ascii="Cascadia Mono" w:hAnsi="Cascadia Mono" w:cs="Cascadia Mono"/>
                <w:color w:val="2B91AF"/>
                <w:sz w:val="14"/>
                <w:szCs w:val="14"/>
                <w:lang w:val="en-US"/>
              </w:rPr>
              <w:tab/>
            </w:r>
            <w:r w:rsidRPr="00B07EEF">
              <w:rPr>
                <w:rFonts w:ascii="Cascadia Mono" w:hAnsi="Cascadia Mono" w:cs="Cascadia Mono"/>
                <w:color w:val="2B91AF"/>
                <w:sz w:val="14"/>
                <w:szCs w:val="14"/>
                <w:lang w:val="en-US"/>
              </w:rPr>
              <w:tab/>
            </w:r>
            <w:r w:rsidRPr="00B07EEF">
              <w:rPr>
                <w:rFonts w:ascii="Cascadia Mono" w:hAnsi="Cascadia Mono" w:cs="Cascadia Mono"/>
                <w:color w:val="2B91AF"/>
                <w:sz w:val="14"/>
                <w:szCs w:val="14"/>
                <w:lang w:val="en-US"/>
              </w:rPr>
              <w:tab/>
            </w:r>
            <w:r w:rsidRPr="00B07EEF">
              <w:rPr>
                <w:rFonts w:ascii="Cascadia Mono" w:hAnsi="Cascadia Mono" w:cs="Cascadia Mono"/>
                <w:color w:val="2B91AF"/>
                <w:sz w:val="14"/>
                <w:szCs w:val="14"/>
                <w:lang w:val="en-US"/>
              </w:rPr>
              <w:tab/>
            </w:r>
            <w:r w:rsidRPr="00B07EEF">
              <w:rPr>
                <w:rFonts w:ascii="Cascadia Mono" w:hAnsi="Cascadia Mono" w:cs="Cascadia Mono"/>
                <w:color w:val="2B91AF"/>
                <w:sz w:val="14"/>
                <w:szCs w:val="14"/>
                <w:lang w:val="en-US"/>
              </w:rPr>
              <w:tab/>
            </w:r>
            <w:r w:rsidRPr="00B07EEF">
              <w:rPr>
                <w:rFonts w:ascii="Cascadia Mono" w:hAnsi="Cascadia Mono" w:cs="Cascadia Mono"/>
                <w:color w:val="2B91AF"/>
                <w:sz w:val="14"/>
                <w:szCs w:val="14"/>
                <w:lang w:val="en-US"/>
              </w:rPr>
              <w:tab/>
            </w:r>
            <w:proofErr w:type="spellStart"/>
            <w:r w:rsidRPr="00B07EEF">
              <w:rPr>
                <w:rFonts w:ascii="Cascadia Mono" w:hAnsi="Cascadia Mono" w:cs="Cascadia Mono"/>
                <w:color w:val="2B91AF"/>
                <w:sz w:val="14"/>
                <w:szCs w:val="14"/>
                <w:lang w:val="en-US"/>
              </w:rPr>
              <w:t>MenuItemVisible</w:t>
            </w:r>
            <w:r w:rsidRPr="00B07EEF">
              <w:rPr>
                <w:rFonts w:ascii="Cascadia Mono" w:hAnsi="Cascadia Mono" w:cs="Cascadia Mono"/>
                <w:color w:val="000000"/>
                <w:sz w:val="14"/>
                <w:szCs w:val="14"/>
                <w:lang w:val="en-US"/>
              </w:rPr>
              <w:t>.Hidden,</w:t>
            </w:r>
            <w:r w:rsidRPr="00B07EEF">
              <w:rPr>
                <w:rFonts w:ascii="Cascadia Mono" w:hAnsi="Cascadia Mono" w:cs="Cascadia Mono"/>
                <w:color w:val="74531F"/>
                <w:sz w:val="14"/>
                <w:szCs w:val="14"/>
                <w:shd w:val="clear" w:color="auto" w:fill="FFFF00"/>
                <w:lang w:val="en-US"/>
              </w:rPr>
              <w:t>AanpassenPaswoord</w:t>
            </w:r>
            <w:proofErr w:type="spellEnd"/>
            <w:r w:rsidRPr="00B07EEF">
              <w:rPr>
                <w:rFonts w:ascii="Cascadia Mono" w:hAnsi="Cascadia Mono" w:cs="Cascadia Mono"/>
                <w:color w:val="000000"/>
                <w:sz w:val="14"/>
                <w:szCs w:val="14"/>
                <w:lang w:val="en-US"/>
              </w:rPr>
              <w:t>),</w:t>
            </w:r>
          </w:p>
          <w:p w14:paraId="7A98FB45"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r w:rsidRPr="00B07EEF">
              <w:rPr>
                <w:rFonts w:ascii="Cascadia Mono" w:hAnsi="Cascadia Mono" w:cs="Cascadia Mono"/>
                <w:color w:val="2B91AF"/>
                <w:sz w:val="14"/>
                <w:szCs w:val="14"/>
                <w:lang w:val="en-US"/>
              </w:rPr>
              <w:t>MenuAction</w:t>
            </w:r>
            <w:r w:rsidRPr="00B07EEF">
              <w:rPr>
                <w:rFonts w:ascii="Cascadia Mono" w:hAnsi="Cascadia Mono" w:cs="Cascadia Mono"/>
                <w:color w:val="000000"/>
                <w:sz w:val="14"/>
                <w:szCs w:val="14"/>
                <w:lang w:val="en-US"/>
              </w:rPr>
              <w:t> (06,</w:t>
            </w:r>
            <w:r w:rsidRPr="00B07EEF">
              <w:rPr>
                <w:rFonts w:ascii="Cascadia Mono" w:hAnsi="Cascadia Mono" w:cs="Cascadia Mono"/>
                <w:color w:val="A31515"/>
                <w:sz w:val="14"/>
                <w:szCs w:val="14"/>
                <w:lang w:val="en-US"/>
              </w:rPr>
              <w:t>"Zet klant &lt;A&gt;ctief"</w:t>
            </w:r>
            <w:r w:rsidRPr="00B07EEF">
              <w:rPr>
                <w:rFonts w:ascii="Cascadia Mono" w:hAnsi="Cascadia Mono" w:cs="Cascadia Mono"/>
                <w:color w:val="000000"/>
                <w:sz w:val="14"/>
                <w:szCs w:val="14"/>
                <w:lang w:val="en-US"/>
              </w:rPr>
              <w:t>,</w:t>
            </w:r>
            <w:r w:rsidRPr="00B07EEF">
              <w:rPr>
                <w:rFonts w:ascii="Cascadia Mono" w:hAnsi="Cascadia Mono" w:cs="Cascadia Mono"/>
                <w:color w:val="A31515"/>
                <w:sz w:val="14"/>
                <w:szCs w:val="14"/>
                <w:lang w:val="en-US"/>
              </w:rPr>
              <w:t>"Activeren klant"</w:t>
            </w:r>
            <w:r w:rsidRPr="00B07EEF">
              <w:rPr>
                <w:rFonts w:ascii="Cascadia Mono" w:hAnsi="Cascadia Mono" w:cs="Cascadia Mono"/>
                <w:color w:val="000000"/>
                <w:sz w:val="14"/>
                <w:szCs w:val="14"/>
                <w:lang w:val="en-US"/>
              </w:rPr>
              <w:t>,</w:t>
            </w:r>
            <w:r w:rsidRPr="00B07EEF">
              <w:rPr>
                <w:rFonts w:ascii="Cascadia Mono" w:hAnsi="Cascadia Mono" w:cs="Cascadia Mono"/>
                <w:color w:val="2B91AF"/>
                <w:sz w:val="14"/>
                <w:szCs w:val="14"/>
                <w:lang w:val="en-US"/>
              </w:rPr>
              <w:t>MenuItemActive</w:t>
            </w:r>
            <w:r w:rsidRPr="00B07EEF">
              <w:rPr>
                <w:rFonts w:ascii="Cascadia Mono" w:hAnsi="Cascadia Mono" w:cs="Cascadia Mono"/>
                <w:color w:val="000000"/>
                <w:sz w:val="14"/>
                <w:szCs w:val="14"/>
                <w:lang w:val="en-US"/>
              </w:rPr>
              <w:t>.Disabled</w:t>
            </w:r>
          </w:p>
          <w:p w14:paraId="59EC7C74"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t>,</w:t>
            </w:r>
            <w:proofErr w:type="spellStart"/>
            <w:r w:rsidRPr="00B07EEF">
              <w:rPr>
                <w:rFonts w:ascii="Cascadia Mono" w:hAnsi="Cascadia Mono" w:cs="Cascadia Mono"/>
                <w:color w:val="2B91AF"/>
                <w:sz w:val="14"/>
                <w:szCs w:val="14"/>
                <w:lang w:val="en-US"/>
              </w:rPr>
              <w:t>MenuItemVisible</w:t>
            </w:r>
            <w:r w:rsidRPr="00B07EEF">
              <w:rPr>
                <w:rFonts w:ascii="Cascadia Mono" w:hAnsi="Cascadia Mono" w:cs="Cascadia Mono"/>
                <w:color w:val="000000"/>
                <w:sz w:val="14"/>
                <w:szCs w:val="14"/>
                <w:lang w:val="en-US"/>
              </w:rPr>
              <w:t>.Hidden,</w:t>
            </w:r>
            <w:r w:rsidRPr="00B07EEF">
              <w:rPr>
                <w:rFonts w:ascii="Cascadia Mono" w:hAnsi="Cascadia Mono" w:cs="Cascadia Mono"/>
                <w:color w:val="74531F"/>
                <w:sz w:val="14"/>
                <w:szCs w:val="14"/>
                <w:shd w:val="clear" w:color="auto" w:fill="FFFF00"/>
                <w:lang w:val="en-US"/>
              </w:rPr>
              <w:t>ActiveerUser</w:t>
            </w:r>
            <w:proofErr w:type="spellEnd"/>
            <w:r w:rsidRPr="00B07EEF">
              <w:rPr>
                <w:rFonts w:ascii="Cascadia Mono" w:hAnsi="Cascadia Mono" w:cs="Cascadia Mono"/>
                <w:color w:val="000000"/>
                <w:sz w:val="14"/>
                <w:szCs w:val="14"/>
                <w:lang w:val="en-US"/>
              </w:rPr>
              <w:t>),</w:t>
            </w:r>
          </w:p>
          <w:p w14:paraId="606F47AE"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2B91AF"/>
                <w:sz w:val="14"/>
                <w:szCs w:val="14"/>
                <w:lang w:val="en-US"/>
              </w:rPr>
              <w:t>MenuLijn</w:t>
            </w:r>
            <w:proofErr w:type="spellEnd"/>
            <w:r w:rsidRPr="00B07EEF">
              <w:rPr>
                <w:rFonts w:ascii="Cascadia Mono" w:hAnsi="Cascadia Mono" w:cs="Cascadia Mono"/>
                <w:color w:val="000000"/>
                <w:sz w:val="14"/>
                <w:szCs w:val="14"/>
                <w:lang w:val="en-US"/>
              </w:rPr>
              <w:t> (),</w:t>
            </w:r>
          </w:p>
          <w:p w14:paraId="281DBA60"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r w:rsidRPr="00B07EEF">
              <w:rPr>
                <w:rFonts w:ascii="Cascadia Mono" w:hAnsi="Cascadia Mono" w:cs="Cascadia Mono"/>
                <w:color w:val="2B91AF"/>
                <w:sz w:val="14"/>
                <w:szCs w:val="14"/>
                <w:lang w:val="en-US"/>
              </w:rPr>
              <w:t>MenuAction</w:t>
            </w:r>
            <w:r w:rsidRPr="00B07EEF">
              <w:rPr>
                <w:rFonts w:ascii="Cascadia Mono" w:hAnsi="Cascadia Mono" w:cs="Cascadia Mono"/>
                <w:color w:val="000000"/>
                <w:sz w:val="14"/>
                <w:szCs w:val="14"/>
                <w:lang w:val="en-US"/>
              </w:rPr>
              <w:t> (08,</w:t>
            </w:r>
            <w:r w:rsidRPr="00B07EEF">
              <w:rPr>
                <w:rFonts w:ascii="Cascadia Mono" w:hAnsi="Cascadia Mono" w:cs="Cascadia Mono"/>
                <w:color w:val="A31515"/>
                <w:sz w:val="14"/>
                <w:szCs w:val="14"/>
                <w:lang w:val="en-US"/>
              </w:rPr>
              <w:t>"&lt;T&gt;oon accountgegevens"</w:t>
            </w:r>
            <w:r w:rsidRPr="00B07EEF">
              <w:rPr>
                <w:rFonts w:ascii="Cascadia Mono" w:hAnsi="Cascadia Mono" w:cs="Cascadia Mono"/>
                <w:color w:val="000000"/>
                <w:sz w:val="14"/>
                <w:szCs w:val="14"/>
                <w:lang w:val="en-US"/>
              </w:rPr>
              <w:t>,</w:t>
            </w:r>
            <w:r w:rsidRPr="00B07EEF">
              <w:rPr>
                <w:rFonts w:ascii="Cascadia Mono" w:hAnsi="Cascadia Mono" w:cs="Cascadia Mono"/>
                <w:color w:val="A31515"/>
                <w:sz w:val="14"/>
                <w:szCs w:val="14"/>
                <w:lang w:val="en-US"/>
              </w:rPr>
              <w:t>"Gegevens klant"</w:t>
            </w:r>
            <w:r w:rsidRPr="00B07EEF">
              <w:rPr>
                <w:rFonts w:ascii="Cascadia Mono" w:hAnsi="Cascadia Mono" w:cs="Cascadia Mono"/>
                <w:color w:val="000000"/>
                <w:sz w:val="14"/>
                <w:szCs w:val="14"/>
                <w:lang w:val="en-US"/>
              </w:rPr>
              <w:t>,</w:t>
            </w:r>
            <w:r w:rsidRPr="00B07EEF">
              <w:rPr>
                <w:rFonts w:ascii="Cascadia Mono" w:hAnsi="Cascadia Mono" w:cs="Cascadia Mono"/>
                <w:color w:val="2B91AF"/>
                <w:sz w:val="14"/>
                <w:szCs w:val="14"/>
                <w:lang w:val="en-US"/>
              </w:rPr>
              <w:t>MenuItemActive</w:t>
            </w:r>
            <w:r w:rsidRPr="00B07EEF">
              <w:rPr>
                <w:rFonts w:ascii="Cascadia Mono" w:hAnsi="Cascadia Mono" w:cs="Cascadia Mono"/>
                <w:color w:val="000000"/>
                <w:sz w:val="14"/>
                <w:szCs w:val="14"/>
                <w:lang w:val="en-US"/>
              </w:rPr>
              <w:t>.Disabled</w:t>
            </w:r>
          </w:p>
          <w:p w14:paraId="1783B863"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t>, </w:t>
            </w:r>
            <w:proofErr w:type="spellStart"/>
            <w:r w:rsidRPr="00B07EEF">
              <w:rPr>
                <w:rFonts w:ascii="Cascadia Mono" w:hAnsi="Cascadia Mono" w:cs="Cascadia Mono"/>
                <w:color w:val="2B91AF"/>
                <w:sz w:val="14"/>
                <w:szCs w:val="14"/>
                <w:lang w:val="en-US"/>
              </w:rPr>
              <w:t>MenuItemVisible</w:t>
            </w:r>
            <w:r w:rsidRPr="00B07EEF">
              <w:rPr>
                <w:rFonts w:ascii="Cascadia Mono" w:hAnsi="Cascadia Mono" w:cs="Cascadia Mono"/>
                <w:color w:val="000000"/>
                <w:sz w:val="14"/>
                <w:szCs w:val="14"/>
                <w:lang w:val="en-US"/>
              </w:rPr>
              <w:t>.Hidden,</w:t>
            </w:r>
            <w:r w:rsidRPr="00B07EEF">
              <w:rPr>
                <w:rFonts w:ascii="Cascadia Mono" w:hAnsi="Cascadia Mono" w:cs="Cascadia Mono"/>
                <w:color w:val="74531F"/>
                <w:sz w:val="14"/>
                <w:szCs w:val="14"/>
                <w:shd w:val="clear" w:color="auto" w:fill="FFFF00"/>
                <w:lang w:val="en-US"/>
              </w:rPr>
              <w:t>ToonAccountGegevens</w:t>
            </w:r>
            <w:proofErr w:type="spellEnd"/>
            <w:r w:rsidRPr="00B07EEF">
              <w:rPr>
                <w:rFonts w:ascii="Cascadia Mono" w:hAnsi="Cascadia Mono" w:cs="Cascadia Mono"/>
                <w:color w:val="000000"/>
                <w:sz w:val="14"/>
                <w:szCs w:val="14"/>
                <w:lang w:val="en-US"/>
              </w:rPr>
              <w:t>),</w:t>
            </w:r>
          </w:p>
          <w:p w14:paraId="33457AB1"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r w:rsidRPr="00B07EEF">
              <w:rPr>
                <w:rFonts w:ascii="Cascadia Mono" w:hAnsi="Cascadia Mono" w:cs="Cascadia Mono"/>
                <w:color w:val="2B91AF"/>
                <w:sz w:val="14"/>
                <w:szCs w:val="14"/>
                <w:lang w:val="en-US"/>
              </w:rPr>
              <w:t>MenuAction</w:t>
            </w:r>
            <w:r w:rsidRPr="00B07EEF">
              <w:rPr>
                <w:rFonts w:ascii="Cascadia Mono" w:hAnsi="Cascadia Mono" w:cs="Cascadia Mono"/>
                <w:color w:val="000000"/>
                <w:sz w:val="14"/>
                <w:szCs w:val="14"/>
                <w:lang w:val="en-US"/>
              </w:rPr>
              <w:t> (09,</w:t>
            </w:r>
            <w:r w:rsidRPr="00B07EEF">
              <w:rPr>
                <w:rFonts w:ascii="Cascadia Mono" w:hAnsi="Cascadia Mono" w:cs="Cascadia Mono"/>
                <w:color w:val="A31515"/>
                <w:sz w:val="14"/>
                <w:szCs w:val="14"/>
                <w:lang w:val="en-US"/>
              </w:rPr>
              <w:t>"&lt;R&gt;egistreren"</w:t>
            </w:r>
            <w:r w:rsidRPr="00B07EEF">
              <w:rPr>
                <w:rFonts w:ascii="Cascadia Mono" w:hAnsi="Cascadia Mono" w:cs="Cascadia Mono"/>
                <w:color w:val="000000"/>
                <w:sz w:val="14"/>
                <w:szCs w:val="14"/>
                <w:lang w:val="en-US"/>
              </w:rPr>
              <w:t>,</w:t>
            </w:r>
            <w:r w:rsidRPr="00B07EEF">
              <w:rPr>
                <w:rFonts w:ascii="Cascadia Mono" w:hAnsi="Cascadia Mono" w:cs="Cascadia Mono"/>
                <w:color w:val="A31515"/>
                <w:sz w:val="14"/>
                <w:szCs w:val="14"/>
                <w:lang w:val="en-US"/>
              </w:rPr>
              <w:t>"Nieuwe klant"</w:t>
            </w:r>
            <w:r w:rsidRPr="00B07EEF">
              <w:rPr>
                <w:rFonts w:ascii="Cascadia Mono" w:hAnsi="Cascadia Mono" w:cs="Cascadia Mono"/>
                <w:color w:val="000000"/>
                <w:sz w:val="14"/>
                <w:szCs w:val="14"/>
                <w:lang w:val="en-US"/>
              </w:rPr>
              <w:t>,</w:t>
            </w:r>
            <w:r w:rsidRPr="00B07EEF">
              <w:rPr>
                <w:rFonts w:ascii="Cascadia Mono" w:hAnsi="Cascadia Mono" w:cs="Cascadia Mono"/>
                <w:color w:val="2B91AF"/>
                <w:sz w:val="14"/>
                <w:szCs w:val="14"/>
                <w:lang w:val="en-US"/>
              </w:rPr>
              <w:t>MenuItemActive</w:t>
            </w:r>
            <w:r w:rsidRPr="00B07EEF">
              <w:rPr>
                <w:rFonts w:ascii="Cascadia Mono" w:hAnsi="Cascadia Mono" w:cs="Cascadia Mono"/>
                <w:color w:val="000000"/>
                <w:sz w:val="14"/>
                <w:szCs w:val="14"/>
                <w:lang w:val="en-US"/>
              </w:rPr>
              <w:t>.Enabled</w:t>
            </w:r>
          </w:p>
          <w:p w14:paraId="0B80B225"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t>, </w:t>
            </w:r>
            <w:proofErr w:type="spellStart"/>
            <w:r w:rsidRPr="00B07EEF">
              <w:rPr>
                <w:rFonts w:ascii="Cascadia Mono" w:hAnsi="Cascadia Mono" w:cs="Cascadia Mono"/>
                <w:color w:val="2B91AF"/>
                <w:sz w:val="14"/>
                <w:szCs w:val="14"/>
                <w:lang w:val="en-US"/>
              </w:rPr>
              <w:t>MenuItemVisible</w:t>
            </w:r>
            <w:r w:rsidRPr="00B07EEF">
              <w:rPr>
                <w:rFonts w:ascii="Cascadia Mono" w:hAnsi="Cascadia Mono" w:cs="Cascadia Mono"/>
                <w:color w:val="000000"/>
                <w:sz w:val="14"/>
                <w:szCs w:val="14"/>
                <w:lang w:val="en-US"/>
              </w:rPr>
              <w:t>.Visible,</w:t>
            </w:r>
            <w:r w:rsidRPr="00B07EEF">
              <w:rPr>
                <w:rFonts w:ascii="Cascadia Mono" w:hAnsi="Cascadia Mono" w:cs="Cascadia Mono"/>
                <w:color w:val="74531F"/>
                <w:sz w:val="14"/>
                <w:szCs w:val="14"/>
                <w:shd w:val="clear" w:color="auto" w:fill="FFFF00"/>
                <w:lang w:val="en-US"/>
              </w:rPr>
              <w:t>Registeren</w:t>
            </w:r>
            <w:proofErr w:type="spellEnd"/>
            <w:r w:rsidRPr="00B07EEF">
              <w:rPr>
                <w:rFonts w:ascii="Cascadia Mono" w:hAnsi="Cascadia Mono" w:cs="Cascadia Mono"/>
                <w:color w:val="000000"/>
                <w:sz w:val="14"/>
                <w:szCs w:val="14"/>
                <w:lang w:val="en-US"/>
              </w:rPr>
              <w:t>),</w:t>
            </w:r>
          </w:p>
          <w:p w14:paraId="633EE0C0"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t>}),</w:t>
            </w:r>
          </w:p>
          <w:p w14:paraId="7E40FF23"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r w:rsidRPr="00B07EEF">
              <w:rPr>
                <w:rFonts w:ascii="Cascadia Mono" w:hAnsi="Cascadia Mono" w:cs="Cascadia Mono"/>
                <w:color w:val="2B91AF"/>
                <w:sz w:val="14"/>
                <w:szCs w:val="14"/>
                <w:lang w:val="en-US"/>
              </w:rPr>
              <w:t>MenuAction</w:t>
            </w:r>
            <w:r w:rsidRPr="00B07EEF">
              <w:rPr>
                <w:rFonts w:ascii="Cascadia Mono" w:hAnsi="Cascadia Mono" w:cs="Cascadia Mono"/>
                <w:color w:val="000000"/>
                <w:sz w:val="14"/>
                <w:szCs w:val="14"/>
                <w:lang w:val="en-US"/>
              </w:rPr>
              <w:t>(10,</w:t>
            </w:r>
            <w:r w:rsidRPr="00B07EEF">
              <w:rPr>
                <w:rFonts w:ascii="Cascadia Mono" w:hAnsi="Cascadia Mono" w:cs="Cascadia Mono"/>
                <w:color w:val="A31515"/>
                <w:sz w:val="14"/>
                <w:szCs w:val="14"/>
                <w:lang w:val="en-US"/>
              </w:rPr>
              <w:t>"&lt;B&gt;estellen"</w:t>
            </w:r>
            <w:r w:rsidRPr="00B07EEF">
              <w:rPr>
                <w:rFonts w:ascii="Cascadia Mono" w:hAnsi="Cascadia Mono" w:cs="Cascadia Mono"/>
                <w:color w:val="000000"/>
                <w:sz w:val="14"/>
                <w:szCs w:val="14"/>
                <w:lang w:val="en-US"/>
              </w:rPr>
              <w:t>,</w:t>
            </w:r>
            <w:r w:rsidRPr="00B07EEF">
              <w:rPr>
                <w:rFonts w:ascii="Cascadia Mono" w:hAnsi="Cascadia Mono" w:cs="Cascadia Mono"/>
                <w:color w:val="A31515"/>
                <w:sz w:val="14"/>
                <w:szCs w:val="14"/>
                <w:lang w:val="en-US"/>
              </w:rPr>
              <w:t>"Bestel een voorstelling"</w:t>
            </w:r>
            <w:r w:rsidRPr="00B07EEF">
              <w:rPr>
                <w:rFonts w:ascii="Cascadia Mono" w:hAnsi="Cascadia Mono" w:cs="Cascadia Mono"/>
                <w:color w:val="000000"/>
                <w:sz w:val="14"/>
                <w:szCs w:val="14"/>
                <w:lang w:val="en-US"/>
              </w:rPr>
              <w:t>, </w:t>
            </w:r>
            <w:r w:rsidRPr="00B07EEF">
              <w:rPr>
                <w:rFonts w:ascii="Cascadia Mono" w:hAnsi="Cascadia Mono" w:cs="Cascadia Mono"/>
                <w:color w:val="2B91AF"/>
                <w:sz w:val="14"/>
                <w:szCs w:val="14"/>
                <w:lang w:val="en-US"/>
              </w:rPr>
              <w:t>MenuItemActive</w:t>
            </w:r>
            <w:r w:rsidRPr="00B07EEF">
              <w:rPr>
                <w:rFonts w:ascii="Cascadia Mono" w:hAnsi="Cascadia Mono" w:cs="Cascadia Mono"/>
                <w:color w:val="000000"/>
                <w:sz w:val="14"/>
                <w:szCs w:val="14"/>
                <w:lang w:val="en-US"/>
              </w:rPr>
              <w:t>.Disabled</w:t>
            </w:r>
          </w:p>
          <w:p w14:paraId="1E88D64E"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t>,</w:t>
            </w:r>
            <w:proofErr w:type="spellStart"/>
            <w:r w:rsidRPr="00B07EEF">
              <w:rPr>
                <w:rFonts w:ascii="Cascadia Mono" w:hAnsi="Cascadia Mono" w:cs="Cascadia Mono"/>
                <w:color w:val="2B91AF"/>
                <w:sz w:val="14"/>
                <w:szCs w:val="14"/>
                <w:lang w:val="en-US"/>
              </w:rPr>
              <w:t>MenuItemVisible</w:t>
            </w:r>
            <w:r w:rsidRPr="00B07EEF">
              <w:rPr>
                <w:rFonts w:ascii="Cascadia Mono" w:hAnsi="Cascadia Mono" w:cs="Cascadia Mono"/>
                <w:color w:val="000000"/>
                <w:sz w:val="14"/>
                <w:szCs w:val="14"/>
                <w:lang w:val="en-US"/>
              </w:rPr>
              <w:t>.Hidden</w:t>
            </w:r>
            <w:proofErr w:type="spellEnd"/>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74531F"/>
                <w:sz w:val="14"/>
                <w:szCs w:val="14"/>
                <w:shd w:val="clear" w:color="auto" w:fill="FFFF00"/>
                <w:lang w:val="en-US"/>
              </w:rPr>
              <w:t>KiesGenre</w:t>
            </w:r>
            <w:proofErr w:type="spellEnd"/>
            <w:r w:rsidRPr="00B07EEF">
              <w:rPr>
                <w:rFonts w:ascii="Cascadia Mono" w:hAnsi="Cascadia Mono" w:cs="Cascadia Mono"/>
                <w:color w:val="000000"/>
                <w:sz w:val="14"/>
                <w:szCs w:val="14"/>
                <w:lang w:val="en-US"/>
              </w:rPr>
              <w:t>),</w:t>
            </w:r>
          </w:p>
          <w:p w14:paraId="02923A18"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r w:rsidRPr="00B07EEF">
              <w:rPr>
                <w:rFonts w:ascii="Cascadia Mono" w:hAnsi="Cascadia Mono" w:cs="Cascadia Mono"/>
                <w:color w:val="2B91AF"/>
                <w:sz w:val="14"/>
                <w:szCs w:val="14"/>
                <w:lang w:val="en-US"/>
              </w:rPr>
              <w:t>SubMenu</w:t>
            </w:r>
            <w:r w:rsidRPr="00B07EEF">
              <w:rPr>
                <w:rFonts w:ascii="Cascadia Mono" w:hAnsi="Cascadia Mono" w:cs="Cascadia Mono"/>
                <w:color w:val="000000"/>
                <w:sz w:val="14"/>
                <w:szCs w:val="14"/>
                <w:lang w:val="en-US"/>
              </w:rPr>
              <w:t>(11,</w:t>
            </w:r>
            <w:r w:rsidRPr="00B07EEF">
              <w:rPr>
                <w:rFonts w:ascii="Cascadia Mono" w:hAnsi="Cascadia Mono" w:cs="Cascadia Mono"/>
                <w:color w:val="A31515"/>
                <w:sz w:val="14"/>
                <w:szCs w:val="14"/>
                <w:lang w:val="en-US"/>
              </w:rPr>
              <w:t>"&lt;R&gt;eservaties"</w:t>
            </w:r>
            <w:r w:rsidRPr="00B07EEF">
              <w:rPr>
                <w:rFonts w:ascii="Cascadia Mono" w:hAnsi="Cascadia Mono" w:cs="Cascadia Mono"/>
                <w:color w:val="000000"/>
                <w:sz w:val="14"/>
                <w:szCs w:val="14"/>
                <w:lang w:val="en-US"/>
              </w:rPr>
              <w:t>, </w:t>
            </w:r>
            <w:r w:rsidRPr="00B07EEF">
              <w:rPr>
                <w:rFonts w:ascii="Cascadia Mono" w:hAnsi="Cascadia Mono" w:cs="Cascadia Mono"/>
                <w:color w:val="A31515"/>
                <w:sz w:val="14"/>
                <w:szCs w:val="14"/>
                <w:lang w:val="en-US"/>
              </w:rPr>
              <w:t>"ReservatieMenu"</w:t>
            </w:r>
            <w:r w:rsidRPr="00B07EEF">
              <w:rPr>
                <w:rFonts w:ascii="Cascadia Mono" w:hAnsi="Cascadia Mono" w:cs="Cascadia Mono"/>
                <w:color w:val="000000"/>
                <w:sz w:val="14"/>
                <w:szCs w:val="14"/>
                <w:lang w:val="en-US"/>
              </w:rPr>
              <w:t>, </w:t>
            </w:r>
            <w:r w:rsidRPr="00B07EEF">
              <w:rPr>
                <w:rFonts w:ascii="Cascadia Mono" w:hAnsi="Cascadia Mono" w:cs="Cascadia Mono"/>
                <w:color w:val="2B91AF"/>
                <w:sz w:val="14"/>
                <w:szCs w:val="14"/>
                <w:lang w:val="en-US"/>
              </w:rPr>
              <w:t>MenuItemActive</w:t>
            </w:r>
            <w:r w:rsidRPr="00B07EEF">
              <w:rPr>
                <w:rFonts w:ascii="Cascadia Mono" w:hAnsi="Cascadia Mono" w:cs="Cascadia Mono"/>
                <w:color w:val="000000"/>
                <w:sz w:val="14"/>
                <w:szCs w:val="14"/>
                <w:lang w:val="en-US"/>
              </w:rPr>
              <w:t>.Disabled</w:t>
            </w:r>
          </w:p>
          <w:p w14:paraId="3ECB5055"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t>,</w:t>
            </w:r>
            <w:proofErr w:type="spellStart"/>
            <w:r w:rsidRPr="00B07EEF">
              <w:rPr>
                <w:rFonts w:ascii="Cascadia Mono" w:hAnsi="Cascadia Mono" w:cs="Cascadia Mono"/>
                <w:color w:val="2B91AF"/>
                <w:sz w:val="14"/>
                <w:szCs w:val="14"/>
                <w:lang w:val="en-US"/>
              </w:rPr>
              <w:t>MenuItemVisible</w:t>
            </w:r>
            <w:r w:rsidRPr="00B07EEF">
              <w:rPr>
                <w:rFonts w:ascii="Cascadia Mono" w:hAnsi="Cascadia Mono" w:cs="Cascadia Mono"/>
                <w:color w:val="000000"/>
                <w:sz w:val="14"/>
                <w:szCs w:val="14"/>
                <w:lang w:val="en-US"/>
              </w:rPr>
              <w:t>.Hidden,</w:t>
            </w:r>
            <w:r w:rsidRPr="00B07EEF">
              <w:rPr>
                <w:rFonts w:ascii="Cascadia Mono" w:hAnsi="Cascadia Mono" w:cs="Cascadia Mono"/>
                <w:color w:val="0000FF"/>
                <w:sz w:val="14"/>
                <w:szCs w:val="14"/>
                <w:lang w:val="en-US"/>
              </w:rPr>
              <w:t>new</w:t>
            </w:r>
            <w:proofErr w:type="spellEnd"/>
            <w:r w:rsidRPr="00B07EEF">
              <w:rPr>
                <w:rFonts w:ascii="Cascadia Mono" w:hAnsi="Cascadia Mono" w:cs="Cascadia Mono"/>
                <w:color w:val="000000"/>
                <w:sz w:val="14"/>
                <w:szCs w:val="14"/>
                <w:lang w:val="en-US"/>
              </w:rPr>
              <w:t> List&lt;</w:t>
            </w:r>
            <w:proofErr w:type="spellStart"/>
            <w:r w:rsidRPr="00B07EEF">
              <w:rPr>
                <w:rFonts w:ascii="Cascadia Mono" w:hAnsi="Cascadia Mono" w:cs="Cascadia Mono"/>
                <w:color w:val="2B91AF"/>
                <w:sz w:val="14"/>
                <w:szCs w:val="14"/>
                <w:lang w:val="en-US"/>
              </w:rPr>
              <w:t>MenuItem</w:t>
            </w:r>
            <w:proofErr w:type="spellEnd"/>
            <w:r w:rsidRPr="00B07EEF">
              <w:rPr>
                <w:rFonts w:ascii="Cascadia Mono" w:hAnsi="Cascadia Mono" w:cs="Cascadia Mono"/>
                <w:color w:val="000000"/>
                <w:sz w:val="14"/>
                <w:szCs w:val="14"/>
                <w:lang w:val="en-US"/>
              </w:rPr>
              <w:t>&gt;</w:t>
            </w:r>
          </w:p>
          <w:p w14:paraId="18D5ADC4"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t>{</w:t>
            </w:r>
          </w:p>
          <w:p w14:paraId="5877FD5C"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r w:rsidRPr="00B07EEF">
              <w:rPr>
                <w:rFonts w:ascii="Cascadia Mono" w:hAnsi="Cascadia Mono" w:cs="Cascadia Mono"/>
                <w:color w:val="2B91AF"/>
                <w:sz w:val="14"/>
                <w:szCs w:val="14"/>
                <w:lang w:val="en-US"/>
              </w:rPr>
              <w:t>MenuAction</w:t>
            </w:r>
            <w:r w:rsidRPr="00B07EEF">
              <w:rPr>
                <w:rFonts w:ascii="Cascadia Mono" w:hAnsi="Cascadia Mono" w:cs="Cascadia Mono"/>
                <w:color w:val="000000"/>
                <w:sz w:val="14"/>
                <w:szCs w:val="14"/>
                <w:lang w:val="en-US"/>
              </w:rPr>
              <w:t> (12,</w:t>
            </w:r>
            <w:r w:rsidRPr="00B07EEF">
              <w:rPr>
                <w:rFonts w:ascii="Cascadia Mono" w:hAnsi="Cascadia Mono" w:cs="Cascadia Mono"/>
                <w:color w:val="A31515"/>
                <w:sz w:val="14"/>
                <w:szCs w:val="14"/>
                <w:lang w:val="en-US"/>
              </w:rPr>
              <w:t>"&lt;T&gt;oon reservaties"</w:t>
            </w:r>
            <w:r w:rsidRPr="00B07EEF">
              <w:rPr>
                <w:rFonts w:ascii="Cascadia Mono" w:hAnsi="Cascadia Mono" w:cs="Cascadia Mono"/>
                <w:color w:val="000000"/>
                <w:sz w:val="14"/>
                <w:szCs w:val="14"/>
                <w:lang w:val="en-US"/>
              </w:rPr>
              <w:t>,</w:t>
            </w:r>
            <w:r w:rsidRPr="00B07EEF">
              <w:rPr>
                <w:rFonts w:ascii="Cascadia Mono" w:hAnsi="Cascadia Mono" w:cs="Cascadia Mono"/>
                <w:color w:val="A31515"/>
                <w:sz w:val="14"/>
                <w:szCs w:val="14"/>
                <w:lang w:val="en-US"/>
              </w:rPr>
              <w:t>"Lijst van reservaties"</w:t>
            </w:r>
            <w:r w:rsidRPr="00B07EEF">
              <w:rPr>
                <w:rFonts w:ascii="Cascadia Mono" w:hAnsi="Cascadia Mono" w:cs="Cascadia Mono"/>
                <w:color w:val="000000"/>
                <w:sz w:val="14"/>
                <w:szCs w:val="14"/>
                <w:lang w:val="en-US"/>
              </w:rPr>
              <w:t>,</w:t>
            </w:r>
            <w:r w:rsidRPr="00B07EEF">
              <w:rPr>
                <w:rFonts w:ascii="Cascadia Mono" w:hAnsi="Cascadia Mono" w:cs="Cascadia Mono"/>
                <w:color w:val="2B91AF"/>
                <w:sz w:val="14"/>
                <w:szCs w:val="14"/>
                <w:lang w:val="en-US"/>
              </w:rPr>
              <w:t>MenuItemActive</w:t>
            </w:r>
            <w:r w:rsidRPr="00B07EEF">
              <w:rPr>
                <w:rFonts w:ascii="Cascadia Mono" w:hAnsi="Cascadia Mono" w:cs="Cascadia Mono"/>
                <w:color w:val="000000"/>
                <w:sz w:val="14"/>
                <w:szCs w:val="14"/>
                <w:lang w:val="en-US"/>
              </w:rPr>
              <w:t>.Enabled</w:t>
            </w:r>
          </w:p>
          <w:p w14:paraId="0E3FA55E" w14:textId="77777777" w:rsidR="00BF0616" w:rsidRPr="0096664B"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nl-BE"/>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96664B">
              <w:rPr>
                <w:rFonts w:ascii="Cascadia Mono" w:hAnsi="Cascadia Mono" w:cs="Cascadia Mono"/>
                <w:color w:val="000000"/>
                <w:sz w:val="14"/>
                <w:szCs w:val="14"/>
                <w:lang w:val="nl-BE"/>
              </w:rPr>
              <w:t>,</w:t>
            </w:r>
            <w:proofErr w:type="spellStart"/>
            <w:r w:rsidRPr="0096664B">
              <w:rPr>
                <w:rFonts w:ascii="Cascadia Mono" w:hAnsi="Cascadia Mono" w:cs="Cascadia Mono"/>
                <w:color w:val="2B91AF"/>
                <w:sz w:val="14"/>
                <w:szCs w:val="14"/>
                <w:lang w:val="nl-BE"/>
              </w:rPr>
              <w:t>MenuItemVisible</w:t>
            </w:r>
            <w:r w:rsidRPr="0096664B">
              <w:rPr>
                <w:rFonts w:ascii="Cascadia Mono" w:hAnsi="Cascadia Mono" w:cs="Cascadia Mono"/>
                <w:color w:val="000000"/>
                <w:sz w:val="14"/>
                <w:szCs w:val="14"/>
                <w:lang w:val="nl-BE"/>
              </w:rPr>
              <w:t>.Hidden,</w:t>
            </w:r>
            <w:r w:rsidRPr="0096664B">
              <w:rPr>
                <w:rFonts w:ascii="Cascadia Mono" w:hAnsi="Cascadia Mono" w:cs="Cascadia Mono"/>
                <w:color w:val="74531F"/>
                <w:sz w:val="14"/>
                <w:szCs w:val="14"/>
                <w:shd w:val="clear" w:color="auto" w:fill="FFFF00"/>
                <w:lang w:val="nl-BE"/>
              </w:rPr>
              <w:t>ToonReservaties</w:t>
            </w:r>
            <w:proofErr w:type="spellEnd"/>
            <w:r w:rsidRPr="0096664B">
              <w:rPr>
                <w:rFonts w:ascii="Cascadia Mono" w:hAnsi="Cascadia Mono" w:cs="Cascadia Mono"/>
                <w:color w:val="000000"/>
                <w:sz w:val="14"/>
                <w:szCs w:val="14"/>
                <w:lang w:val="nl-BE"/>
              </w:rPr>
              <w:t>),</w:t>
            </w:r>
          </w:p>
          <w:p w14:paraId="3AB7ACB0" w14:textId="77777777" w:rsidR="00BF0616" w:rsidRPr="0096664B" w:rsidRDefault="00BF0616" w:rsidP="0082457C">
            <w:pPr>
              <w:shd w:val="clear" w:color="auto" w:fill="DBE5F1" w:themeFill="accent1" w:themeFillTint="33"/>
              <w:spacing w:before="0" w:after="0"/>
              <w:ind w:left="0"/>
              <w:jc w:val="left"/>
              <w:rPr>
                <w:rFonts w:ascii="Cascadia Mono" w:hAnsi="Cascadia Mono" w:cs="Cascadia Mono"/>
                <w:color w:val="A31515"/>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FF"/>
                <w:sz w:val="14"/>
                <w:szCs w:val="14"/>
                <w:lang w:val="nl-BE"/>
              </w:rPr>
              <w:t>new</w:t>
            </w:r>
            <w:r w:rsidRPr="0096664B">
              <w:rPr>
                <w:rFonts w:ascii="Cascadia Mono" w:hAnsi="Cascadia Mono" w:cs="Cascadia Mono"/>
                <w:color w:val="000000"/>
                <w:sz w:val="14"/>
                <w:szCs w:val="14"/>
                <w:lang w:val="nl-BE"/>
              </w:rPr>
              <w:t> </w:t>
            </w:r>
            <w:r w:rsidRPr="0096664B">
              <w:rPr>
                <w:rFonts w:ascii="Cascadia Mono" w:hAnsi="Cascadia Mono" w:cs="Cascadia Mono"/>
                <w:color w:val="2B91AF"/>
                <w:sz w:val="14"/>
                <w:szCs w:val="14"/>
                <w:lang w:val="nl-BE"/>
              </w:rPr>
              <w:t>MenuAction</w:t>
            </w:r>
            <w:r w:rsidRPr="0096664B">
              <w:rPr>
                <w:rFonts w:ascii="Cascadia Mono" w:hAnsi="Cascadia Mono" w:cs="Cascadia Mono"/>
                <w:color w:val="000000"/>
                <w:sz w:val="14"/>
                <w:szCs w:val="14"/>
                <w:lang w:val="nl-BE"/>
              </w:rPr>
              <w:t> (13,</w:t>
            </w:r>
            <w:r w:rsidRPr="0096664B">
              <w:rPr>
                <w:rFonts w:ascii="Cascadia Mono" w:hAnsi="Cascadia Mono" w:cs="Cascadia Mono"/>
                <w:color w:val="A31515"/>
                <w:sz w:val="14"/>
                <w:szCs w:val="14"/>
                <w:lang w:val="nl-BE"/>
              </w:rPr>
              <w:t>"&lt;V&gt;erwijder reservaties"</w:t>
            </w:r>
            <w:r w:rsidRPr="0096664B">
              <w:rPr>
                <w:rFonts w:ascii="Cascadia Mono" w:hAnsi="Cascadia Mono" w:cs="Cascadia Mono"/>
                <w:color w:val="000000"/>
                <w:sz w:val="14"/>
                <w:szCs w:val="14"/>
                <w:lang w:val="nl-BE"/>
              </w:rPr>
              <w:t>,</w:t>
            </w:r>
            <w:r w:rsidRPr="0096664B">
              <w:rPr>
                <w:rFonts w:ascii="Cascadia Mono" w:hAnsi="Cascadia Mono" w:cs="Cascadia Mono"/>
                <w:color w:val="A31515"/>
                <w:sz w:val="14"/>
                <w:szCs w:val="14"/>
                <w:lang w:val="nl-BE"/>
              </w:rPr>
              <w:t>"Verwijder gereserveerde voorstellingen"</w:t>
            </w:r>
          </w:p>
          <w:p w14:paraId="3368B5DA" w14:textId="77777777" w:rsidR="00BF0616" w:rsidRPr="0096664B"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A31515"/>
                <w:sz w:val="14"/>
                <w:szCs w:val="14"/>
                <w:lang w:val="nl-BE"/>
              </w:rPr>
              <w:tab/>
            </w:r>
            <w:r w:rsidRPr="0096664B">
              <w:rPr>
                <w:rFonts w:ascii="Cascadia Mono" w:hAnsi="Cascadia Mono" w:cs="Cascadia Mono"/>
                <w:color w:val="A31515"/>
                <w:sz w:val="14"/>
                <w:szCs w:val="14"/>
                <w:lang w:val="nl-BE"/>
              </w:rPr>
              <w:tab/>
            </w:r>
            <w:r w:rsidRPr="0096664B">
              <w:rPr>
                <w:rFonts w:ascii="Cascadia Mono" w:hAnsi="Cascadia Mono" w:cs="Cascadia Mono"/>
                <w:color w:val="A31515"/>
                <w:sz w:val="14"/>
                <w:szCs w:val="14"/>
                <w:lang w:val="nl-BE"/>
              </w:rPr>
              <w:tab/>
            </w:r>
            <w:r w:rsidRPr="0096664B">
              <w:rPr>
                <w:rFonts w:ascii="Cascadia Mono" w:hAnsi="Cascadia Mono" w:cs="Cascadia Mono"/>
                <w:color w:val="A31515"/>
                <w:sz w:val="14"/>
                <w:szCs w:val="14"/>
                <w:lang w:val="nl-BE"/>
              </w:rPr>
              <w:tab/>
            </w:r>
            <w:r w:rsidRPr="0096664B">
              <w:rPr>
                <w:rFonts w:ascii="Cascadia Mono" w:hAnsi="Cascadia Mono" w:cs="Cascadia Mono"/>
                <w:color w:val="A31515"/>
                <w:sz w:val="14"/>
                <w:szCs w:val="14"/>
                <w:lang w:val="nl-BE"/>
              </w:rPr>
              <w:tab/>
            </w:r>
            <w:r w:rsidRPr="0096664B">
              <w:rPr>
                <w:rFonts w:ascii="Cascadia Mono" w:hAnsi="Cascadia Mono" w:cs="Cascadia Mono"/>
                <w:color w:val="A31515"/>
                <w:sz w:val="14"/>
                <w:szCs w:val="14"/>
                <w:lang w:val="nl-BE"/>
              </w:rPr>
              <w:tab/>
            </w:r>
            <w:r w:rsidRPr="0096664B">
              <w:rPr>
                <w:rFonts w:ascii="Cascadia Mono" w:hAnsi="Cascadia Mono" w:cs="Cascadia Mono"/>
                <w:color w:val="A31515"/>
                <w:sz w:val="14"/>
                <w:szCs w:val="14"/>
                <w:lang w:val="nl-BE"/>
              </w:rPr>
              <w:tab/>
            </w:r>
            <w:r w:rsidRPr="0096664B">
              <w:rPr>
                <w:rFonts w:ascii="Cascadia Mono" w:hAnsi="Cascadia Mono" w:cs="Cascadia Mono"/>
                <w:color w:val="000000"/>
                <w:sz w:val="14"/>
                <w:szCs w:val="14"/>
                <w:lang w:val="nl-BE"/>
              </w:rPr>
              <w:t>, </w:t>
            </w:r>
            <w:r w:rsidRPr="0096664B">
              <w:rPr>
                <w:rFonts w:ascii="Cascadia Mono" w:hAnsi="Cascadia Mono" w:cs="Cascadia Mono"/>
                <w:color w:val="2B91AF"/>
                <w:sz w:val="14"/>
                <w:szCs w:val="14"/>
                <w:lang w:val="nl-BE"/>
              </w:rPr>
              <w:t>MenuItemActive</w:t>
            </w:r>
            <w:r w:rsidRPr="0096664B">
              <w:rPr>
                <w:rFonts w:ascii="Cascadia Mono" w:hAnsi="Cascadia Mono" w:cs="Cascadia Mono"/>
                <w:color w:val="000000"/>
                <w:sz w:val="14"/>
                <w:szCs w:val="14"/>
                <w:lang w:val="nl-BE"/>
              </w:rPr>
              <w:t>.Enabled,</w:t>
            </w:r>
            <w:r w:rsidRPr="0096664B">
              <w:rPr>
                <w:rFonts w:ascii="Cascadia Mono" w:hAnsi="Cascadia Mono" w:cs="Cascadia Mono"/>
                <w:color w:val="2B91AF"/>
                <w:sz w:val="14"/>
                <w:szCs w:val="14"/>
                <w:lang w:val="nl-BE"/>
              </w:rPr>
              <w:t>MenuItemVisible</w:t>
            </w:r>
            <w:r w:rsidRPr="0096664B">
              <w:rPr>
                <w:rFonts w:ascii="Cascadia Mono" w:hAnsi="Cascadia Mono" w:cs="Cascadia Mono"/>
                <w:color w:val="000000"/>
                <w:sz w:val="14"/>
                <w:szCs w:val="14"/>
                <w:lang w:val="nl-BE"/>
              </w:rPr>
              <w:t>.Hidden,</w:t>
            </w:r>
            <w:r w:rsidRPr="0096664B">
              <w:rPr>
                <w:rFonts w:ascii="Cascadia Mono" w:hAnsi="Cascadia Mono" w:cs="Cascadia Mono"/>
                <w:color w:val="74531F"/>
                <w:sz w:val="14"/>
                <w:szCs w:val="14"/>
                <w:shd w:val="clear" w:color="auto" w:fill="FFFF00"/>
                <w:lang w:val="nl-BE"/>
              </w:rPr>
              <w:t>VerwijderBevestigdeReservaties</w:t>
            </w:r>
            <w:r w:rsidRPr="0096664B">
              <w:rPr>
                <w:rFonts w:ascii="Cascadia Mono" w:hAnsi="Cascadia Mono" w:cs="Cascadia Mono"/>
                <w:color w:val="000000"/>
                <w:sz w:val="14"/>
                <w:szCs w:val="14"/>
                <w:lang w:val="nl-BE"/>
              </w:rPr>
              <w:t>),</w:t>
            </w:r>
          </w:p>
          <w:p w14:paraId="531544D6" w14:textId="77777777" w:rsidR="00BF0616" w:rsidRPr="0096664B"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t>}),</w:t>
            </w:r>
          </w:p>
          <w:p w14:paraId="71FE9B02" w14:textId="77777777" w:rsidR="00BF0616" w:rsidRPr="0096664B"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FF"/>
                <w:sz w:val="14"/>
                <w:szCs w:val="14"/>
                <w:lang w:val="nl-BE"/>
              </w:rPr>
              <w:t>new</w:t>
            </w:r>
            <w:r w:rsidRPr="0096664B">
              <w:rPr>
                <w:rFonts w:ascii="Cascadia Mono" w:hAnsi="Cascadia Mono" w:cs="Cascadia Mono"/>
                <w:color w:val="000000"/>
                <w:sz w:val="14"/>
                <w:szCs w:val="14"/>
                <w:lang w:val="nl-BE"/>
              </w:rPr>
              <w:t> </w:t>
            </w:r>
            <w:r w:rsidRPr="0096664B">
              <w:rPr>
                <w:rFonts w:ascii="Cascadia Mono" w:hAnsi="Cascadia Mono" w:cs="Cascadia Mono"/>
                <w:color w:val="2B91AF"/>
                <w:sz w:val="14"/>
                <w:szCs w:val="14"/>
                <w:lang w:val="nl-BE"/>
              </w:rPr>
              <w:t>SubMenu</w:t>
            </w:r>
            <w:r w:rsidRPr="0096664B">
              <w:rPr>
                <w:rFonts w:ascii="Cascadia Mono" w:hAnsi="Cascadia Mono" w:cs="Cascadia Mono"/>
                <w:color w:val="000000"/>
                <w:sz w:val="14"/>
                <w:szCs w:val="14"/>
                <w:lang w:val="nl-BE"/>
              </w:rPr>
              <w:t>(14,</w:t>
            </w:r>
            <w:r w:rsidRPr="0096664B">
              <w:rPr>
                <w:rFonts w:ascii="Cascadia Mono" w:hAnsi="Cascadia Mono" w:cs="Cascadia Mono"/>
                <w:color w:val="A31515"/>
                <w:sz w:val="14"/>
                <w:szCs w:val="14"/>
                <w:lang w:val="nl-BE"/>
              </w:rPr>
              <w:t>"&lt;W&gt;inkelmandje"</w:t>
            </w:r>
            <w:r w:rsidRPr="0096664B">
              <w:rPr>
                <w:rFonts w:ascii="Cascadia Mono" w:hAnsi="Cascadia Mono" w:cs="Cascadia Mono"/>
                <w:color w:val="000000"/>
                <w:sz w:val="14"/>
                <w:szCs w:val="14"/>
                <w:lang w:val="nl-BE"/>
              </w:rPr>
              <w:t>, </w:t>
            </w:r>
            <w:r w:rsidRPr="0096664B">
              <w:rPr>
                <w:rFonts w:ascii="Cascadia Mono" w:hAnsi="Cascadia Mono" w:cs="Cascadia Mono"/>
                <w:color w:val="A31515"/>
                <w:sz w:val="14"/>
                <w:szCs w:val="14"/>
                <w:lang w:val="nl-BE"/>
              </w:rPr>
              <w:t>"WinkelmandjeMenu"</w:t>
            </w:r>
            <w:r w:rsidRPr="0096664B">
              <w:rPr>
                <w:rFonts w:ascii="Cascadia Mono" w:hAnsi="Cascadia Mono" w:cs="Cascadia Mono"/>
                <w:color w:val="000000"/>
                <w:sz w:val="14"/>
                <w:szCs w:val="14"/>
                <w:lang w:val="nl-BE"/>
              </w:rPr>
              <w:t>, </w:t>
            </w:r>
            <w:r w:rsidRPr="0096664B">
              <w:rPr>
                <w:rFonts w:ascii="Cascadia Mono" w:hAnsi="Cascadia Mono" w:cs="Cascadia Mono"/>
                <w:color w:val="2B91AF"/>
                <w:sz w:val="14"/>
                <w:szCs w:val="14"/>
                <w:lang w:val="nl-BE"/>
              </w:rPr>
              <w:t>MenuItemActive</w:t>
            </w:r>
            <w:r w:rsidRPr="0096664B">
              <w:rPr>
                <w:rFonts w:ascii="Cascadia Mono" w:hAnsi="Cascadia Mono" w:cs="Cascadia Mono"/>
                <w:color w:val="000000"/>
                <w:sz w:val="14"/>
                <w:szCs w:val="14"/>
                <w:lang w:val="nl-BE"/>
              </w:rPr>
              <w:t>.Disabled</w:t>
            </w:r>
          </w:p>
          <w:p w14:paraId="4F8D90B0"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B07EEF">
              <w:rPr>
                <w:rFonts w:ascii="Cascadia Mono" w:hAnsi="Cascadia Mono" w:cs="Cascadia Mono"/>
                <w:color w:val="000000"/>
                <w:sz w:val="14"/>
                <w:szCs w:val="14"/>
                <w:lang w:val="en-US"/>
              </w:rPr>
              <w:t>,</w:t>
            </w:r>
            <w:proofErr w:type="spellStart"/>
            <w:r w:rsidRPr="00B07EEF">
              <w:rPr>
                <w:rFonts w:ascii="Cascadia Mono" w:hAnsi="Cascadia Mono" w:cs="Cascadia Mono"/>
                <w:color w:val="2B91AF"/>
                <w:sz w:val="14"/>
                <w:szCs w:val="14"/>
                <w:lang w:val="en-US"/>
              </w:rPr>
              <w:t>MenuItemVisible</w:t>
            </w:r>
            <w:r w:rsidRPr="00B07EEF">
              <w:rPr>
                <w:rFonts w:ascii="Cascadia Mono" w:hAnsi="Cascadia Mono" w:cs="Cascadia Mono"/>
                <w:color w:val="000000"/>
                <w:sz w:val="14"/>
                <w:szCs w:val="14"/>
                <w:lang w:val="en-US"/>
              </w:rPr>
              <w:t>.Hidden</w:t>
            </w:r>
            <w:proofErr w:type="spellEnd"/>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List&lt;</w:t>
            </w:r>
            <w:proofErr w:type="spellStart"/>
            <w:r w:rsidRPr="00B07EEF">
              <w:rPr>
                <w:rFonts w:ascii="Cascadia Mono" w:hAnsi="Cascadia Mono" w:cs="Cascadia Mono"/>
                <w:color w:val="2B91AF"/>
                <w:sz w:val="14"/>
                <w:szCs w:val="14"/>
                <w:lang w:val="en-US"/>
              </w:rPr>
              <w:t>MenuItem</w:t>
            </w:r>
            <w:proofErr w:type="spellEnd"/>
            <w:r w:rsidRPr="00B07EEF">
              <w:rPr>
                <w:rFonts w:ascii="Cascadia Mono" w:hAnsi="Cascadia Mono" w:cs="Cascadia Mono"/>
                <w:color w:val="000000"/>
                <w:sz w:val="14"/>
                <w:szCs w:val="14"/>
                <w:lang w:val="en-US"/>
              </w:rPr>
              <w:t>&gt;</w:t>
            </w:r>
          </w:p>
          <w:p w14:paraId="04F49E9C" w14:textId="77777777" w:rsidR="00BF0616" w:rsidRPr="0096664B"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nl-BE"/>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96664B">
              <w:rPr>
                <w:rFonts w:ascii="Cascadia Mono" w:hAnsi="Cascadia Mono" w:cs="Cascadia Mono"/>
                <w:color w:val="000000"/>
                <w:sz w:val="14"/>
                <w:szCs w:val="14"/>
                <w:lang w:val="nl-BE"/>
              </w:rPr>
              <w:t>{</w:t>
            </w:r>
          </w:p>
          <w:p w14:paraId="37758503" w14:textId="77777777" w:rsidR="00BF0616" w:rsidRPr="0096664B"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FF"/>
                <w:sz w:val="14"/>
                <w:szCs w:val="14"/>
                <w:lang w:val="nl-BE"/>
              </w:rPr>
              <w:t>new</w:t>
            </w:r>
            <w:r w:rsidRPr="0096664B">
              <w:rPr>
                <w:rFonts w:ascii="Cascadia Mono" w:hAnsi="Cascadia Mono" w:cs="Cascadia Mono"/>
                <w:color w:val="000000"/>
                <w:sz w:val="14"/>
                <w:szCs w:val="14"/>
                <w:lang w:val="nl-BE"/>
              </w:rPr>
              <w:t> </w:t>
            </w:r>
            <w:r w:rsidRPr="0096664B">
              <w:rPr>
                <w:rFonts w:ascii="Cascadia Mono" w:hAnsi="Cascadia Mono" w:cs="Cascadia Mono"/>
                <w:color w:val="2B91AF"/>
                <w:sz w:val="14"/>
                <w:szCs w:val="14"/>
                <w:lang w:val="nl-BE"/>
              </w:rPr>
              <w:t>MenuAction</w:t>
            </w:r>
            <w:r w:rsidRPr="0096664B">
              <w:rPr>
                <w:rFonts w:ascii="Cascadia Mono" w:hAnsi="Cascadia Mono" w:cs="Cascadia Mono"/>
                <w:color w:val="000000"/>
                <w:sz w:val="14"/>
                <w:szCs w:val="14"/>
                <w:lang w:val="nl-BE"/>
              </w:rPr>
              <w:t>(15,</w:t>
            </w:r>
            <w:r w:rsidRPr="0096664B">
              <w:rPr>
                <w:rFonts w:ascii="Cascadia Mono" w:hAnsi="Cascadia Mono" w:cs="Cascadia Mono"/>
                <w:color w:val="A31515"/>
                <w:sz w:val="14"/>
                <w:szCs w:val="14"/>
                <w:lang w:val="nl-BE"/>
              </w:rPr>
              <w:t>"&lt;T&gt;onen"</w:t>
            </w:r>
            <w:r w:rsidRPr="0096664B">
              <w:rPr>
                <w:rFonts w:ascii="Cascadia Mono" w:hAnsi="Cascadia Mono" w:cs="Cascadia Mono"/>
                <w:color w:val="000000"/>
                <w:sz w:val="14"/>
                <w:szCs w:val="14"/>
                <w:lang w:val="nl-BE"/>
              </w:rPr>
              <w:t>,</w:t>
            </w:r>
            <w:r w:rsidRPr="0096664B">
              <w:rPr>
                <w:rFonts w:ascii="Cascadia Mono" w:hAnsi="Cascadia Mono" w:cs="Cascadia Mono"/>
                <w:color w:val="A31515"/>
                <w:sz w:val="14"/>
                <w:szCs w:val="14"/>
                <w:lang w:val="nl-BE"/>
              </w:rPr>
              <w:t>"Overzicht winkelmandje"</w:t>
            </w:r>
            <w:r w:rsidRPr="0096664B">
              <w:rPr>
                <w:rFonts w:ascii="Cascadia Mono" w:hAnsi="Cascadia Mono" w:cs="Cascadia Mono"/>
                <w:color w:val="000000"/>
                <w:sz w:val="14"/>
                <w:szCs w:val="14"/>
                <w:lang w:val="nl-BE"/>
              </w:rPr>
              <w:t>,</w:t>
            </w:r>
            <w:r w:rsidRPr="0096664B">
              <w:rPr>
                <w:rFonts w:ascii="Cascadia Mono" w:hAnsi="Cascadia Mono" w:cs="Cascadia Mono"/>
                <w:color w:val="2B91AF"/>
                <w:sz w:val="14"/>
                <w:szCs w:val="14"/>
                <w:lang w:val="nl-BE"/>
              </w:rPr>
              <w:t>MenuItemActive</w:t>
            </w:r>
            <w:r w:rsidRPr="0096664B">
              <w:rPr>
                <w:rFonts w:ascii="Cascadia Mono" w:hAnsi="Cascadia Mono" w:cs="Cascadia Mono"/>
                <w:color w:val="000000"/>
                <w:sz w:val="14"/>
                <w:szCs w:val="14"/>
                <w:lang w:val="nl-BE"/>
              </w:rPr>
              <w:t>.Enabled</w:t>
            </w:r>
          </w:p>
          <w:p w14:paraId="327CA2BA" w14:textId="77777777" w:rsidR="00BF0616" w:rsidRPr="0096664B"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t>,</w:t>
            </w:r>
            <w:proofErr w:type="spellStart"/>
            <w:r w:rsidRPr="0096664B">
              <w:rPr>
                <w:rFonts w:ascii="Cascadia Mono" w:hAnsi="Cascadia Mono" w:cs="Cascadia Mono"/>
                <w:color w:val="2B91AF"/>
                <w:sz w:val="14"/>
                <w:szCs w:val="14"/>
                <w:lang w:val="nl-BE"/>
              </w:rPr>
              <w:t>MenuItemVisible</w:t>
            </w:r>
            <w:r w:rsidRPr="0096664B">
              <w:rPr>
                <w:rFonts w:ascii="Cascadia Mono" w:hAnsi="Cascadia Mono" w:cs="Cascadia Mono"/>
                <w:color w:val="000000"/>
                <w:sz w:val="14"/>
                <w:szCs w:val="14"/>
                <w:lang w:val="nl-BE"/>
              </w:rPr>
              <w:t>.Hidden,</w:t>
            </w:r>
            <w:r w:rsidRPr="0096664B">
              <w:rPr>
                <w:rFonts w:ascii="Cascadia Mono" w:hAnsi="Cascadia Mono" w:cs="Cascadia Mono"/>
                <w:color w:val="74531F"/>
                <w:sz w:val="14"/>
                <w:szCs w:val="14"/>
                <w:shd w:val="clear" w:color="auto" w:fill="FFFF00"/>
                <w:lang w:val="nl-BE"/>
              </w:rPr>
              <w:t>ToonMandje</w:t>
            </w:r>
            <w:proofErr w:type="spellEnd"/>
            <w:r w:rsidRPr="0096664B">
              <w:rPr>
                <w:rFonts w:ascii="Cascadia Mono" w:hAnsi="Cascadia Mono" w:cs="Cascadia Mono"/>
                <w:color w:val="000000"/>
                <w:sz w:val="14"/>
                <w:szCs w:val="14"/>
                <w:lang w:val="nl-BE"/>
              </w:rPr>
              <w:t>),</w:t>
            </w:r>
          </w:p>
          <w:p w14:paraId="727B7CDA" w14:textId="77777777" w:rsidR="00BF0616" w:rsidRPr="0096664B"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FF"/>
                <w:sz w:val="14"/>
                <w:szCs w:val="14"/>
                <w:lang w:val="nl-BE"/>
              </w:rPr>
              <w:t>new</w:t>
            </w:r>
            <w:r w:rsidRPr="0096664B">
              <w:rPr>
                <w:rFonts w:ascii="Cascadia Mono" w:hAnsi="Cascadia Mono" w:cs="Cascadia Mono"/>
                <w:color w:val="000000"/>
                <w:sz w:val="14"/>
                <w:szCs w:val="14"/>
                <w:lang w:val="nl-BE"/>
              </w:rPr>
              <w:t> </w:t>
            </w:r>
            <w:r w:rsidRPr="0096664B">
              <w:rPr>
                <w:rFonts w:ascii="Cascadia Mono" w:hAnsi="Cascadia Mono" w:cs="Cascadia Mono"/>
                <w:color w:val="2B91AF"/>
                <w:sz w:val="14"/>
                <w:szCs w:val="14"/>
                <w:lang w:val="nl-BE"/>
              </w:rPr>
              <w:t>MenuAction</w:t>
            </w:r>
            <w:r w:rsidRPr="0096664B">
              <w:rPr>
                <w:rFonts w:ascii="Cascadia Mono" w:hAnsi="Cascadia Mono" w:cs="Cascadia Mono"/>
                <w:color w:val="000000"/>
                <w:sz w:val="14"/>
                <w:szCs w:val="14"/>
                <w:lang w:val="nl-BE"/>
              </w:rPr>
              <w:t>(16,</w:t>
            </w:r>
            <w:r w:rsidRPr="0096664B">
              <w:rPr>
                <w:rFonts w:ascii="Cascadia Mono" w:hAnsi="Cascadia Mono" w:cs="Cascadia Mono"/>
                <w:color w:val="A31515"/>
                <w:sz w:val="14"/>
                <w:szCs w:val="14"/>
                <w:lang w:val="nl-BE"/>
              </w:rPr>
              <w:t>"&lt;V&gt;erwijderen"</w:t>
            </w:r>
            <w:r w:rsidRPr="0096664B">
              <w:rPr>
                <w:rFonts w:ascii="Cascadia Mono" w:hAnsi="Cascadia Mono" w:cs="Cascadia Mono"/>
                <w:color w:val="000000"/>
                <w:sz w:val="14"/>
                <w:szCs w:val="14"/>
                <w:lang w:val="nl-BE"/>
              </w:rPr>
              <w:t>,</w:t>
            </w:r>
            <w:r w:rsidRPr="0096664B">
              <w:rPr>
                <w:rFonts w:ascii="Cascadia Mono" w:hAnsi="Cascadia Mono" w:cs="Cascadia Mono"/>
                <w:color w:val="A31515"/>
                <w:sz w:val="14"/>
                <w:szCs w:val="14"/>
                <w:lang w:val="nl-BE"/>
              </w:rPr>
              <w:t>"Verwijder"</w:t>
            </w:r>
            <w:r w:rsidRPr="0096664B">
              <w:rPr>
                <w:rFonts w:ascii="Cascadia Mono" w:hAnsi="Cascadia Mono" w:cs="Cascadia Mono"/>
                <w:color w:val="000000"/>
                <w:sz w:val="14"/>
                <w:szCs w:val="14"/>
                <w:lang w:val="nl-BE"/>
              </w:rPr>
              <w:t>,</w:t>
            </w:r>
            <w:r w:rsidRPr="0096664B">
              <w:rPr>
                <w:rFonts w:ascii="Cascadia Mono" w:hAnsi="Cascadia Mono" w:cs="Cascadia Mono"/>
                <w:color w:val="2B91AF"/>
                <w:sz w:val="14"/>
                <w:szCs w:val="14"/>
                <w:lang w:val="nl-BE"/>
              </w:rPr>
              <w:t>MenuItemActive</w:t>
            </w:r>
            <w:r w:rsidRPr="0096664B">
              <w:rPr>
                <w:rFonts w:ascii="Cascadia Mono" w:hAnsi="Cascadia Mono" w:cs="Cascadia Mono"/>
                <w:color w:val="000000"/>
                <w:sz w:val="14"/>
                <w:szCs w:val="14"/>
                <w:lang w:val="nl-BE"/>
              </w:rPr>
              <w:t>.Disabled</w:t>
            </w:r>
          </w:p>
          <w:p w14:paraId="0671BBBF" w14:textId="77777777" w:rsidR="00BF0616" w:rsidRPr="0096664B"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t>,</w:t>
            </w:r>
            <w:proofErr w:type="spellStart"/>
            <w:r w:rsidRPr="0096664B">
              <w:rPr>
                <w:rFonts w:ascii="Cascadia Mono" w:hAnsi="Cascadia Mono" w:cs="Cascadia Mono"/>
                <w:color w:val="2B91AF"/>
                <w:sz w:val="14"/>
                <w:szCs w:val="14"/>
                <w:lang w:val="nl-BE"/>
              </w:rPr>
              <w:t>MenuItemVisible</w:t>
            </w:r>
            <w:r w:rsidRPr="0096664B">
              <w:rPr>
                <w:rFonts w:ascii="Cascadia Mono" w:hAnsi="Cascadia Mono" w:cs="Cascadia Mono"/>
                <w:color w:val="000000"/>
                <w:sz w:val="14"/>
                <w:szCs w:val="14"/>
                <w:lang w:val="nl-BE"/>
              </w:rPr>
              <w:t>.Hidden,</w:t>
            </w:r>
            <w:r w:rsidRPr="0096664B">
              <w:rPr>
                <w:rFonts w:ascii="Cascadia Mono" w:hAnsi="Cascadia Mono" w:cs="Cascadia Mono"/>
                <w:color w:val="74531F"/>
                <w:sz w:val="14"/>
                <w:szCs w:val="14"/>
                <w:shd w:val="clear" w:color="auto" w:fill="FFFF00"/>
                <w:lang w:val="nl-BE"/>
              </w:rPr>
              <w:t>VerwijderBestelling</w:t>
            </w:r>
            <w:proofErr w:type="spellEnd"/>
            <w:r w:rsidRPr="0096664B">
              <w:rPr>
                <w:rFonts w:ascii="Cascadia Mono" w:hAnsi="Cascadia Mono" w:cs="Cascadia Mono"/>
                <w:color w:val="000000"/>
                <w:sz w:val="14"/>
                <w:szCs w:val="14"/>
                <w:lang w:val="nl-BE"/>
              </w:rPr>
              <w:t>),</w:t>
            </w:r>
          </w:p>
          <w:p w14:paraId="543C4E4D" w14:textId="77777777" w:rsidR="00BF0616" w:rsidRPr="0096664B"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FF"/>
                <w:sz w:val="14"/>
                <w:szCs w:val="14"/>
                <w:lang w:val="nl-BE"/>
              </w:rPr>
              <w:t>new</w:t>
            </w:r>
            <w:r w:rsidRPr="0096664B">
              <w:rPr>
                <w:rFonts w:ascii="Cascadia Mono" w:hAnsi="Cascadia Mono" w:cs="Cascadia Mono"/>
                <w:color w:val="000000"/>
                <w:sz w:val="14"/>
                <w:szCs w:val="14"/>
                <w:lang w:val="nl-BE"/>
              </w:rPr>
              <w:t> </w:t>
            </w:r>
            <w:r w:rsidRPr="0096664B">
              <w:rPr>
                <w:rFonts w:ascii="Cascadia Mono" w:hAnsi="Cascadia Mono" w:cs="Cascadia Mono"/>
                <w:color w:val="2B91AF"/>
                <w:sz w:val="14"/>
                <w:szCs w:val="14"/>
                <w:lang w:val="nl-BE"/>
              </w:rPr>
              <w:t>MenuAction</w:t>
            </w:r>
            <w:r w:rsidRPr="0096664B">
              <w:rPr>
                <w:rFonts w:ascii="Cascadia Mono" w:hAnsi="Cascadia Mono" w:cs="Cascadia Mono"/>
                <w:color w:val="000000"/>
                <w:sz w:val="14"/>
                <w:szCs w:val="14"/>
                <w:lang w:val="nl-BE"/>
              </w:rPr>
              <w:t>(17,</w:t>
            </w:r>
            <w:r w:rsidRPr="0096664B">
              <w:rPr>
                <w:rFonts w:ascii="Cascadia Mono" w:hAnsi="Cascadia Mono" w:cs="Cascadia Mono"/>
                <w:color w:val="A31515"/>
                <w:sz w:val="14"/>
                <w:szCs w:val="14"/>
                <w:lang w:val="nl-BE"/>
              </w:rPr>
              <w:t>"&lt;A&gt;frekenen"</w:t>
            </w:r>
            <w:r w:rsidRPr="0096664B">
              <w:rPr>
                <w:rFonts w:ascii="Cascadia Mono" w:hAnsi="Cascadia Mono" w:cs="Cascadia Mono"/>
                <w:color w:val="000000"/>
                <w:sz w:val="14"/>
                <w:szCs w:val="14"/>
                <w:lang w:val="nl-BE"/>
              </w:rPr>
              <w:t>,</w:t>
            </w:r>
            <w:r w:rsidRPr="0096664B">
              <w:rPr>
                <w:rFonts w:ascii="Cascadia Mono" w:hAnsi="Cascadia Mono" w:cs="Cascadia Mono"/>
                <w:color w:val="A31515"/>
                <w:sz w:val="14"/>
                <w:szCs w:val="14"/>
                <w:lang w:val="nl-BE"/>
              </w:rPr>
              <w:t>"Reken af"</w:t>
            </w:r>
            <w:r w:rsidRPr="0096664B">
              <w:rPr>
                <w:rFonts w:ascii="Cascadia Mono" w:hAnsi="Cascadia Mono" w:cs="Cascadia Mono"/>
                <w:color w:val="000000"/>
                <w:sz w:val="14"/>
                <w:szCs w:val="14"/>
                <w:lang w:val="nl-BE"/>
              </w:rPr>
              <w:t>,</w:t>
            </w:r>
            <w:r w:rsidRPr="0096664B">
              <w:rPr>
                <w:rFonts w:ascii="Cascadia Mono" w:hAnsi="Cascadia Mono" w:cs="Cascadia Mono"/>
                <w:color w:val="2B91AF"/>
                <w:sz w:val="14"/>
                <w:szCs w:val="14"/>
                <w:lang w:val="nl-BE"/>
              </w:rPr>
              <w:t>MenuItemActive</w:t>
            </w:r>
            <w:r w:rsidRPr="0096664B">
              <w:rPr>
                <w:rFonts w:ascii="Cascadia Mono" w:hAnsi="Cascadia Mono" w:cs="Cascadia Mono"/>
                <w:color w:val="000000"/>
                <w:sz w:val="14"/>
                <w:szCs w:val="14"/>
                <w:lang w:val="nl-BE"/>
              </w:rPr>
              <w:t>.Disabled</w:t>
            </w:r>
          </w:p>
          <w:p w14:paraId="2894B77E"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B07EEF">
              <w:rPr>
                <w:rFonts w:ascii="Cascadia Mono" w:hAnsi="Cascadia Mono" w:cs="Cascadia Mono"/>
                <w:color w:val="000000"/>
                <w:sz w:val="14"/>
                <w:szCs w:val="14"/>
                <w:lang w:val="en-US"/>
              </w:rPr>
              <w:t>,</w:t>
            </w:r>
            <w:proofErr w:type="spellStart"/>
            <w:r w:rsidRPr="00B07EEF">
              <w:rPr>
                <w:rFonts w:ascii="Cascadia Mono" w:hAnsi="Cascadia Mono" w:cs="Cascadia Mono"/>
                <w:color w:val="2B91AF"/>
                <w:sz w:val="14"/>
                <w:szCs w:val="14"/>
                <w:lang w:val="en-US"/>
              </w:rPr>
              <w:t>MenuItemVisible</w:t>
            </w:r>
            <w:r w:rsidRPr="00B07EEF">
              <w:rPr>
                <w:rFonts w:ascii="Cascadia Mono" w:hAnsi="Cascadia Mono" w:cs="Cascadia Mono"/>
                <w:color w:val="000000"/>
                <w:sz w:val="14"/>
                <w:szCs w:val="14"/>
                <w:lang w:val="en-US"/>
              </w:rPr>
              <w:t>.Hidden,</w:t>
            </w:r>
            <w:r w:rsidRPr="00B07EEF">
              <w:rPr>
                <w:rFonts w:ascii="Cascadia Mono" w:hAnsi="Cascadia Mono" w:cs="Cascadia Mono"/>
                <w:color w:val="74531F"/>
                <w:sz w:val="14"/>
                <w:szCs w:val="14"/>
                <w:shd w:val="clear" w:color="auto" w:fill="FFFF00"/>
                <w:lang w:val="en-US"/>
              </w:rPr>
              <w:t>Afrekenen</w:t>
            </w:r>
            <w:proofErr w:type="spellEnd"/>
            <w:r w:rsidRPr="00B07EEF">
              <w:rPr>
                <w:rFonts w:ascii="Cascadia Mono" w:hAnsi="Cascadia Mono" w:cs="Cascadia Mono"/>
                <w:color w:val="000000"/>
                <w:sz w:val="14"/>
                <w:szCs w:val="14"/>
                <w:lang w:val="en-US"/>
              </w:rPr>
              <w:t>),</w:t>
            </w:r>
          </w:p>
          <w:p w14:paraId="6C50163E"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t>}),</w:t>
            </w:r>
          </w:p>
          <w:p w14:paraId="57722E93"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t>}</w:t>
            </w:r>
          </w:p>
          <w:p w14:paraId="5271A687" w14:textId="77777777" w:rsidR="00BF0616" w:rsidRPr="00B07EEF"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t>);</w:t>
            </w:r>
          </w:p>
          <w:p w14:paraId="6D0E5CCF"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 xml:space="preserve"> </w:t>
            </w:r>
          </w:p>
          <w:p w14:paraId="5B0B743F"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61778940"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Main</w:t>
            </w:r>
          </w:p>
          <w:p w14:paraId="41D93976"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457E3C35"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private</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static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void</w:t>
            </w:r>
            <w:r w:rsidRPr="00B07EEF">
              <w:rPr>
                <w:rFonts w:ascii="Cascadia Mono" w:hAnsi="Cascadia Mono" w:cs="Cascadia Mono"/>
                <w:color w:val="000000"/>
                <w:sz w:val="14"/>
                <w:szCs w:val="14"/>
                <w:lang w:val="en-US"/>
              </w:rPr>
              <w:t> </w:t>
            </w:r>
            <w:r w:rsidRPr="00B07EEF">
              <w:rPr>
                <w:rFonts w:ascii="Cascadia Mono" w:hAnsi="Cascadia Mono" w:cs="Cascadia Mono"/>
                <w:color w:val="74531F"/>
                <w:sz w:val="14"/>
                <w:szCs w:val="14"/>
                <w:lang w:val="en-US"/>
              </w:rPr>
              <w:t>Main</w:t>
            </w:r>
            <w:r w:rsidRPr="00B07EEF">
              <w:rPr>
                <w:rFonts w:ascii="Cascadia Mono" w:hAnsi="Cascadia Mono" w:cs="Cascadia Mono"/>
                <w:color w:val="000000"/>
                <w:sz w:val="14"/>
                <w:szCs w:val="14"/>
                <w:lang w:val="en-US"/>
              </w:rPr>
              <w:t>(</w:t>
            </w:r>
            <w:r w:rsidRPr="00B07EEF">
              <w:rPr>
                <w:rFonts w:ascii="Cascadia Mono" w:hAnsi="Cascadia Mono" w:cs="Cascadia Mono"/>
                <w:color w:val="0000FF"/>
                <w:sz w:val="14"/>
                <w:szCs w:val="14"/>
                <w:lang w:val="en-US"/>
              </w:rPr>
              <w:t>string</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1F377F"/>
                <w:sz w:val="14"/>
                <w:szCs w:val="14"/>
                <w:lang w:val="en-US"/>
              </w:rPr>
              <w:t>args</w:t>
            </w:r>
            <w:proofErr w:type="spellEnd"/>
            <w:r w:rsidRPr="00B07EEF">
              <w:rPr>
                <w:rFonts w:ascii="Cascadia Mono" w:hAnsi="Cascadia Mono" w:cs="Cascadia Mono"/>
                <w:color w:val="000000"/>
                <w:sz w:val="14"/>
                <w:szCs w:val="14"/>
                <w:lang w:val="en-US"/>
              </w:rPr>
              <w:t>)</w:t>
            </w:r>
          </w:p>
          <w:p w14:paraId="16D89D04"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B07EEF">
              <w:rPr>
                <w:rFonts w:ascii="Cascadia Mono" w:hAnsi="Cascadia Mono" w:cs="Cascadia Mono"/>
                <w:color w:val="000000"/>
                <w:sz w:val="14"/>
                <w:szCs w:val="14"/>
                <w:lang w:val="en-US"/>
              </w:rPr>
              <w:tab/>
            </w:r>
            <w:r w:rsidRPr="0096664B">
              <w:rPr>
                <w:rFonts w:ascii="Cascadia Mono" w:hAnsi="Cascadia Mono" w:cs="Cascadia Mono"/>
                <w:color w:val="000000"/>
                <w:sz w:val="14"/>
                <w:szCs w:val="14"/>
                <w:lang w:val="nl-BE"/>
              </w:rPr>
              <w:t>{</w:t>
            </w:r>
          </w:p>
          <w:p w14:paraId="0F0C5B2D" w14:textId="77777777" w:rsidR="00BF0616" w:rsidRPr="0096664B"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008000"/>
                <w:sz w:val="14"/>
                <w:szCs w:val="14"/>
                <w:lang w:val="nl-BE"/>
              </w:rPr>
              <w:t>//</w:t>
            </w:r>
            <w:proofErr w:type="spellStart"/>
            <w:r w:rsidRPr="0096664B">
              <w:rPr>
                <w:rFonts w:ascii="Cascadia Mono" w:hAnsi="Cascadia Mono" w:cs="Cascadia Mono"/>
                <w:color w:val="008000"/>
                <w:sz w:val="14"/>
                <w:szCs w:val="14"/>
                <w:lang w:val="nl-BE"/>
              </w:rPr>
              <w:t>PrintMenu</w:t>
            </w:r>
            <w:proofErr w:type="spellEnd"/>
            <w:r w:rsidRPr="0096664B">
              <w:rPr>
                <w:rFonts w:ascii="Cascadia Mono" w:hAnsi="Cascadia Mono" w:cs="Cascadia Mono"/>
                <w:color w:val="008000"/>
                <w:sz w:val="14"/>
                <w:szCs w:val="14"/>
                <w:lang w:val="nl-BE"/>
              </w:rPr>
              <w:t>("Het Cultuurhuis", menu);</w:t>
            </w:r>
            <w:r w:rsidRPr="0096664B">
              <w:rPr>
                <w:rFonts w:ascii="Cascadia Mono" w:hAnsi="Cascadia Mono" w:cs="Cascadia Mono"/>
                <w:color w:val="008000"/>
                <w:sz w:val="14"/>
                <w:szCs w:val="14"/>
                <w:lang w:val="nl-BE"/>
              </w:rPr>
              <w:tab/>
            </w:r>
            <w:r w:rsidRPr="0096664B">
              <w:rPr>
                <w:rFonts w:ascii="Cascadia Mono" w:hAnsi="Cascadia Mono" w:cs="Cascadia Mono"/>
                <w:color w:val="008000"/>
                <w:sz w:val="14"/>
                <w:szCs w:val="14"/>
                <w:lang w:val="nl-BE"/>
              </w:rPr>
              <w:tab/>
              <w:t>// Toon menustructuur</w:t>
            </w:r>
          </w:p>
          <w:p w14:paraId="68129414" w14:textId="77777777" w:rsidR="00BF0616" w:rsidRPr="0096664B" w:rsidRDefault="00BF0616" w:rsidP="0082457C">
            <w:pPr>
              <w:shd w:val="clear" w:color="auto" w:fill="DBE5F1" w:themeFill="accent1" w:themeFillTint="33"/>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0000"/>
                <w:sz w:val="14"/>
                <w:szCs w:val="14"/>
                <w:lang w:val="nl-BE"/>
              </w:rPr>
              <w:tab/>
            </w:r>
            <w:r w:rsidRPr="0096664B">
              <w:rPr>
                <w:rFonts w:ascii="Cascadia Mono" w:hAnsi="Cascadia Mono" w:cs="Cascadia Mono"/>
                <w:color w:val="74531F"/>
                <w:sz w:val="14"/>
                <w:szCs w:val="14"/>
                <w:lang w:val="nl-BE"/>
              </w:rPr>
              <w:t>ToonMenu</w:t>
            </w:r>
            <w:r w:rsidRPr="0096664B">
              <w:rPr>
                <w:rFonts w:ascii="Cascadia Mono" w:hAnsi="Cascadia Mono" w:cs="Cascadia Mono"/>
                <w:color w:val="000000"/>
                <w:sz w:val="14"/>
                <w:szCs w:val="14"/>
                <w:lang w:val="nl-BE"/>
              </w:rPr>
              <w:t>(</w:t>
            </w:r>
            <w:r w:rsidRPr="0096664B">
              <w:rPr>
                <w:rFonts w:ascii="Cascadia Mono" w:hAnsi="Cascadia Mono" w:cs="Cascadia Mono"/>
                <w:color w:val="A31515"/>
                <w:sz w:val="14"/>
                <w:szCs w:val="14"/>
                <w:lang w:val="nl-BE"/>
              </w:rPr>
              <w:t>"Het Cultuurhuis"</w:t>
            </w:r>
            <w:r w:rsidRPr="0096664B">
              <w:rPr>
                <w:rFonts w:ascii="Cascadia Mono" w:hAnsi="Cascadia Mono" w:cs="Cascadia Mono"/>
                <w:color w:val="000000"/>
                <w:sz w:val="14"/>
                <w:szCs w:val="14"/>
                <w:lang w:val="nl-BE"/>
              </w:rPr>
              <w:t>, menu);          </w:t>
            </w:r>
            <w:r w:rsidRPr="0096664B">
              <w:rPr>
                <w:rFonts w:ascii="Cascadia Mono" w:hAnsi="Cascadia Mono" w:cs="Cascadia Mono"/>
                <w:color w:val="008000"/>
                <w:sz w:val="14"/>
                <w:szCs w:val="14"/>
                <w:lang w:val="nl-BE"/>
              </w:rPr>
              <w:t>// Start het programma</w:t>
            </w:r>
          </w:p>
          <w:p w14:paraId="2BC7AF17"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t>}</w:t>
            </w:r>
          </w:p>
          <w:p w14:paraId="2694C772"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p>
          <w:p w14:paraId="34B41BD5"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8000"/>
                <w:sz w:val="14"/>
                <w:szCs w:val="14"/>
                <w:lang w:val="nl-BE"/>
              </w:rPr>
              <w:tab/>
              <w:t>// - - - - - - - - - - - - - - - - - - - - - - - - - - - - - - - </w:t>
            </w:r>
          </w:p>
          <w:p w14:paraId="7C9C95CA"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8000"/>
                <w:sz w:val="14"/>
                <w:szCs w:val="14"/>
                <w:lang w:val="nl-BE"/>
              </w:rPr>
              <w:tab/>
              <w:t>// - - - - - - - - - - - - S E C U R I T Y - - - - - - - - - - -</w:t>
            </w:r>
          </w:p>
          <w:p w14:paraId="1E2B574D"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8000"/>
                <w:sz w:val="14"/>
                <w:szCs w:val="14"/>
                <w:lang w:val="nl-BE"/>
              </w:rPr>
              <w:tab/>
              <w:t>// - - - - - - - - - - - - - - - - - - - - - - - - - - - - - - - </w:t>
            </w:r>
          </w:p>
          <w:p w14:paraId="7FC0F49E"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p>
          <w:p w14:paraId="287554D3"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8000"/>
                <w:sz w:val="14"/>
                <w:szCs w:val="14"/>
                <w:lang w:val="nl-BE"/>
              </w:rPr>
              <w:t>// --------</w:t>
            </w:r>
          </w:p>
          <w:p w14:paraId="3843ED35"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8000"/>
                <w:sz w:val="14"/>
                <w:szCs w:val="14"/>
                <w:lang w:val="nl-BE"/>
              </w:rPr>
              <w:t>// Inloggen</w:t>
            </w:r>
          </w:p>
          <w:p w14:paraId="20EFD9D4"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96664B">
              <w:rPr>
                <w:rFonts w:ascii="Cascadia Mono" w:hAnsi="Cascadia Mono" w:cs="Cascadia Mono"/>
                <w:color w:val="000000"/>
                <w:sz w:val="14"/>
                <w:szCs w:val="14"/>
                <w:lang w:val="nl-BE"/>
              </w:rPr>
              <w:tab/>
            </w:r>
            <w:r w:rsidRPr="00B07EEF">
              <w:rPr>
                <w:rFonts w:ascii="Cascadia Mono" w:hAnsi="Cascadia Mono" w:cs="Cascadia Mono"/>
                <w:color w:val="008000"/>
                <w:sz w:val="14"/>
                <w:szCs w:val="14"/>
                <w:lang w:val="en-US"/>
              </w:rPr>
              <w:t>// --------</w:t>
            </w:r>
          </w:p>
          <w:p w14:paraId="2C84701C"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public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static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void</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74531F"/>
                <w:sz w:val="14"/>
                <w:szCs w:val="14"/>
                <w:shd w:val="clear" w:color="auto" w:fill="FFFF00"/>
                <w:lang w:val="en-US"/>
              </w:rPr>
              <w:t>Inloggen</w:t>
            </w:r>
            <w:proofErr w:type="spellEnd"/>
            <w:r w:rsidRPr="00B07EEF">
              <w:rPr>
                <w:rFonts w:ascii="Cascadia Mono" w:hAnsi="Cascadia Mono" w:cs="Cascadia Mono"/>
                <w:color w:val="000000"/>
                <w:sz w:val="14"/>
                <w:szCs w:val="14"/>
                <w:lang w:val="en-US"/>
              </w:rPr>
              <w:t>()</w:t>
            </w:r>
          </w:p>
          <w:p w14:paraId="6FCDB0B2"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t>{</w:t>
            </w:r>
          </w:p>
          <w:p w14:paraId="4100844A"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8F08C4"/>
                <w:sz w:val="14"/>
                <w:szCs w:val="14"/>
                <w:lang w:val="en-US"/>
              </w:rPr>
              <w:tab/>
            </w:r>
            <w:r w:rsidRPr="00B07EEF">
              <w:rPr>
                <w:rFonts w:ascii="Cascadia Mono" w:hAnsi="Cascadia Mono" w:cs="Cascadia Mono"/>
                <w:color w:val="8F08C4"/>
                <w:sz w:val="14"/>
                <w:szCs w:val="14"/>
                <w:lang w:val="en-US"/>
              </w:rPr>
              <w:tab/>
              <w:t>throw</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2B91AF"/>
                <w:sz w:val="14"/>
                <w:szCs w:val="14"/>
                <w:lang w:val="en-US"/>
              </w:rPr>
              <w:t>NotImplementedException</w:t>
            </w:r>
            <w:proofErr w:type="spellEnd"/>
            <w:r w:rsidRPr="00B07EEF">
              <w:rPr>
                <w:rFonts w:ascii="Cascadia Mono" w:hAnsi="Cascadia Mono" w:cs="Cascadia Mono"/>
                <w:color w:val="000000"/>
                <w:sz w:val="14"/>
                <w:szCs w:val="14"/>
                <w:lang w:val="en-US"/>
              </w:rPr>
              <w:t>();</w:t>
            </w:r>
          </w:p>
          <w:p w14:paraId="4BDFECD0"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B07EEF">
              <w:rPr>
                <w:rFonts w:ascii="Cascadia Mono" w:hAnsi="Cascadia Mono" w:cs="Cascadia Mono"/>
                <w:color w:val="000000"/>
                <w:sz w:val="14"/>
                <w:szCs w:val="14"/>
                <w:lang w:val="en-US"/>
              </w:rPr>
              <w:tab/>
            </w:r>
            <w:r w:rsidRPr="0096664B">
              <w:rPr>
                <w:rFonts w:ascii="Cascadia Mono" w:hAnsi="Cascadia Mono" w:cs="Cascadia Mono"/>
                <w:color w:val="000000"/>
                <w:sz w:val="14"/>
                <w:szCs w:val="14"/>
                <w:lang w:val="nl-BE"/>
              </w:rPr>
              <w:t>}</w:t>
            </w:r>
          </w:p>
          <w:p w14:paraId="688CD0E9"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 xml:space="preserve"> </w:t>
            </w:r>
          </w:p>
          <w:p w14:paraId="7D376351"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8000"/>
                <w:sz w:val="14"/>
                <w:szCs w:val="14"/>
                <w:lang w:val="nl-BE"/>
              </w:rPr>
              <w:t>// ---------</w:t>
            </w:r>
          </w:p>
          <w:p w14:paraId="50EA111D"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8000"/>
                <w:sz w:val="14"/>
                <w:szCs w:val="14"/>
                <w:lang w:val="nl-BE"/>
              </w:rPr>
              <w:t>// Uitloggen</w:t>
            </w:r>
          </w:p>
          <w:p w14:paraId="3E9F5496"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8000"/>
                <w:sz w:val="14"/>
                <w:szCs w:val="14"/>
                <w:lang w:val="nl-BE"/>
              </w:rPr>
              <w:t>// ---------</w:t>
            </w:r>
          </w:p>
          <w:p w14:paraId="017CCA2D"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00FF"/>
                <w:sz w:val="14"/>
                <w:szCs w:val="14"/>
                <w:lang w:val="nl-BE"/>
              </w:rPr>
              <w:t>public</w:t>
            </w:r>
            <w:r w:rsidRPr="0096664B">
              <w:rPr>
                <w:rFonts w:ascii="Cascadia Mono" w:hAnsi="Cascadia Mono" w:cs="Cascadia Mono"/>
                <w:color w:val="000000"/>
                <w:sz w:val="14"/>
                <w:szCs w:val="14"/>
                <w:lang w:val="nl-BE"/>
              </w:rPr>
              <w:t> </w:t>
            </w:r>
            <w:proofErr w:type="spellStart"/>
            <w:r w:rsidRPr="0096664B">
              <w:rPr>
                <w:rFonts w:ascii="Cascadia Mono" w:hAnsi="Cascadia Mono" w:cs="Cascadia Mono"/>
                <w:color w:val="0000FF"/>
                <w:sz w:val="14"/>
                <w:szCs w:val="14"/>
                <w:lang w:val="nl-BE"/>
              </w:rPr>
              <w:t>static</w:t>
            </w:r>
            <w:proofErr w:type="spellEnd"/>
            <w:r w:rsidRPr="0096664B">
              <w:rPr>
                <w:rFonts w:ascii="Cascadia Mono" w:hAnsi="Cascadia Mono" w:cs="Cascadia Mono"/>
                <w:color w:val="000000"/>
                <w:sz w:val="14"/>
                <w:szCs w:val="14"/>
                <w:lang w:val="nl-BE"/>
              </w:rPr>
              <w:t> </w:t>
            </w:r>
            <w:proofErr w:type="spellStart"/>
            <w:r w:rsidRPr="0096664B">
              <w:rPr>
                <w:rFonts w:ascii="Cascadia Mono" w:hAnsi="Cascadia Mono" w:cs="Cascadia Mono"/>
                <w:color w:val="0000FF"/>
                <w:sz w:val="14"/>
                <w:szCs w:val="14"/>
                <w:lang w:val="nl-BE"/>
              </w:rPr>
              <w:t>void</w:t>
            </w:r>
            <w:proofErr w:type="spellEnd"/>
            <w:r w:rsidRPr="0096664B">
              <w:rPr>
                <w:rFonts w:ascii="Cascadia Mono" w:hAnsi="Cascadia Mono" w:cs="Cascadia Mono"/>
                <w:color w:val="000000"/>
                <w:sz w:val="14"/>
                <w:szCs w:val="14"/>
                <w:lang w:val="nl-BE"/>
              </w:rPr>
              <w:t> </w:t>
            </w:r>
            <w:r w:rsidRPr="0096664B">
              <w:rPr>
                <w:rFonts w:ascii="Cascadia Mono" w:hAnsi="Cascadia Mono" w:cs="Cascadia Mono"/>
                <w:color w:val="74531F"/>
                <w:sz w:val="14"/>
                <w:szCs w:val="14"/>
                <w:shd w:val="clear" w:color="auto" w:fill="FFFF00"/>
                <w:lang w:val="nl-BE"/>
              </w:rPr>
              <w:t>Uitloggen</w:t>
            </w:r>
            <w:r w:rsidRPr="0096664B">
              <w:rPr>
                <w:rFonts w:ascii="Cascadia Mono" w:hAnsi="Cascadia Mono" w:cs="Cascadia Mono"/>
                <w:color w:val="000000"/>
                <w:sz w:val="14"/>
                <w:szCs w:val="14"/>
                <w:lang w:val="nl-BE"/>
              </w:rPr>
              <w:t>()</w:t>
            </w:r>
          </w:p>
          <w:p w14:paraId="2B64BEFF"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t>{</w:t>
            </w:r>
          </w:p>
          <w:p w14:paraId="52FFFB47"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8F08C4"/>
                <w:sz w:val="14"/>
                <w:szCs w:val="14"/>
                <w:lang w:val="nl-BE"/>
              </w:rPr>
              <w:lastRenderedPageBreak/>
              <w:tab/>
            </w:r>
            <w:r w:rsidRPr="0096664B">
              <w:rPr>
                <w:rFonts w:ascii="Cascadia Mono" w:hAnsi="Cascadia Mono" w:cs="Cascadia Mono"/>
                <w:color w:val="8F08C4"/>
                <w:sz w:val="14"/>
                <w:szCs w:val="14"/>
                <w:lang w:val="nl-BE"/>
              </w:rPr>
              <w:tab/>
            </w:r>
            <w:proofErr w:type="spellStart"/>
            <w:r w:rsidRPr="0096664B">
              <w:rPr>
                <w:rFonts w:ascii="Cascadia Mono" w:hAnsi="Cascadia Mono" w:cs="Cascadia Mono"/>
                <w:color w:val="8F08C4"/>
                <w:sz w:val="14"/>
                <w:szCs w:val="14"/>
                <w:lang w:val="nl-BE"/>
              </w:rPr>
              <w:t>throw</w:t>
            </w:r>
            <w:proofErr w:type="spellEnd"/>
            <w:r w:rsidRPr="0096664B">
              <w:rPr>
                <w:rFonts w:ascii="Cascadia Mono" w:hAnsi="Cascadia Mono" w:cs="Cascadia Mono"/>
                <w:color w:val="000000"/>
                <w:sz w:val="14"/>
                <w:szCs w:val="14"/>
                <w:lang w:val="nl-BE"/>
              </w:rPr>
              <w:t> </w:t>
            </w:r>
            <w:r w:rsidRPr="0096664B">
              <w:rPr>
                <w:rFonts w:ascii="Cascadia Mono" w:hAnsi="Cascadia Mono" w:cs="Cascadia Mono"/>
                <w:color w:val="0000FF"/>
                <w:sz w:val="14"/>
                <w:szCs w:val="14"/>
                <w:lang w:val="nl-BE"/>
              </w:rPr>
              <w:t>new</w:t>
            </w:r>
            <w:r w:rsidRPr="0096664B">
              <w:rPr>
                <w:rFonts w:ascii="Cascadia Mono" w:hAnsi="Cascadia Mono" w:cs="Cascadia Mono"/>
                <w:color w:val="000000"/>
                <w:sz w:val="14"/>
                <w:szCs w:val="14"/>
                <w:lang w:val="nl-BE"/>
              </w:rPr>
              <w:t> </w:t>
            </w:r>
            <w:proofErr w:type="spellStart"/>
            <w:r w:rsidRPr="0096664B">
              <w:rPr>
                <w:rFonts w:ascii="Cascadia Mono" w:hAnsi="Cascadia Mono" w:cs="Cascadia Mono"/>
                <w:color w:val="2B91AF"/>
                <w:sz w:val="14"/>
                <w:szCs w:val="14"/>
                <w:lang w:val="nl-BE"/>
              </w:rPr>
              <w:t>NotImplementedException</w:t>
            </w:r>
            <w:proofErr w:type="spellEnd"/>
            <w:r w:rsidRPr="0096664B">
              <w:rPr>
                <w:rFonts w:ascii="Cascadia Mono" w:hAnsi="Cascadia Mono" w:cs="Cascadia Mono"/>
                <w:color w:val="000000"/>
                <w:sz w:val="14"/>
                <w:szCs w:val="14"/>
                <w:lang w:val="nl-BE"/>
              </w:rPr>
              <w:t>();</w:t>
            </w:r>
          </w:p>
          <w:p w14:paraId="4157B270"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t>}</w:t>
            </w:r>
          </w:p>
          <w:p w14:paraId="5C655A89"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 xml:space="preserve"> </w:t>
            </w:r>
          </w:p>
          <w:p w14:paraId="374F3088"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8000"/>
                <w:sz w:val="14"/>
                <w:szCs w:val="14"/>
                <w:lang w:val="nl-BE"/>
              </w:rPr>
              <w:t>// -----------------</w:t>
            </w:r>
          </w:p>
          <w:p w14:paraId="7405A76C"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8000"/>
                <w:sz w:val="14"/>
                <w:szCs w:val="14"/>
                <w:lang w:val="nl-BE"/>
              </w:rPr>
              <w:t>// </w:t>
            </w:r>
            <w:proofErr w:type="spellStart"/>
            <w:r w:rsidRPr="0096664B">
              <w:rPr>
                <w:rFonts w:ascii="Cascadia Mono" w:hAnsi="Cascadia Mono" w:cs="Cascadia Mono"/>
                <w:color w:val="008000"/>
                <w:sz w:val="14"/>
                <w:szCs w:val="14"/>
                <w:lang w:val="nl-BE"/>
              </w:rPr>
              <w:t>AanpassenPaswoord</w:t>
            </w:r>
            <w:proofErr w:type="spellEnd"/>
          </w:p>
          <w:p w14:paraId="17F4C828"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8000"/>
                <w:sz w:val="14"/>
                <w:szCs w:val="14"/>
                <w:lang w:val="nl-BE"/>
              </w:rPr>
              <w:t>// -----------------</w:t>
            </w:r>
          </w:p>
          <w:p w14:paraId="24AF6BFE"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00FF"/>
                <w:sz w:val="14"/>
                <w:szCs w:val="14"/>
                <w:lang w:val="nl-BE"/>
              </w:rPr>
              <w:t>public</w:t>
            </w:r>
            <w:r w:rsidRPr="0096664B">
              <w:rPr>
                <w:rFonts w:ascii="Cascadia Mono" w:hAnsi="Cascadia Mono" w:cs="Cascadia Mono"/>
                <w:color w:val="000000"/>
                <w:sz w:val="14"/>
                <w:szCs w:val="14"/>
                <w:lang w:val="nl-BE"/>
              </w:rPr>
              <w:t> </w:t>
            </w:r>
            <w:proofErr w:type="spellStart"/>
            <w:r w:rsidRPr="0096664B">
              <w:rPr>
                <w:rFonts w:ascii="Cascadia Mono" w:hAnsi="Cascadia Mono" w:cs="Cascadia Mono"/>
                <w:color w:val="0000FF"/>
                <w:sz w:val="14"/>
                <w:szCs w:val="14"/>
                <w:lang w:val="nl-BE"/>
              </w:rPr>
              <w:t>static</w:t>
            </w:r>
            <w:proofErr w:type="spellEnd"/>
            <w:r w:rsidRPr="0096664B">
              <w:rPr>
                <w:rFonts w:ascii="Cascadia Mono" w:hAnsi="Cascadia Mono" w:cs="Cascadia Mono"/>
                <w:color w:val="000000"/>
                <w:sz w:val="14"/>
                <w:szCs w:val="14"/>
                <w:lang w:val="nl-BE"/>
              </w:rPr>
              <w:t> </w:t>
            </w:r>
            <w:proofErr w:type="spellStart"/>
            <w:r w:rsidRPr="0096664B">
              <w:rPr>
                <w:rFonts w:ascii="Cascadia Mono" w:hAnsi="Cascadia Mono" w:cs="Cascadia Mono"/>
                <w:color w:val="0000FF"/>
                <w:sz w:val="14"/>
                <w:szCs w:val="14"/>
                <w:lang w:val="nl-BE"/>
              </w:rPr>
              <w:t>void</w:t>
            </w:r>
            <w:proofErr w:type="spellEnd"/>
            <w:r w:rsidRPr="0096664B">
              <w:rPr>
                <w:rFonts w:ascii="Cascadia Mono" w:hAnsi="Cascadia Mono" w:cs="Cascadia Mono"/>
                <w:color w:val="000000"/>
                <w:sz w:val="14"/>
                <w:szCs w:val="14"/>
                <w:lang w:val="nl-BE"/>
              </w:rPr>
              <w:t> </w:t>
            </w:r>
            <w:proofErr w:type="spellStart"/>
            <w:r w:rsidRPr="0096664B">
              <w:rPr>
                <w:rFonts w:ascii="Cascadia Mono" w:hAnsi="Cascadia Mono" w:cs="Cascadia Mono"/>
                <w:color w:val="74531F"/>
                <w:sz w:val="14"/>
                <w:szCs w:val="14"/>
                <w:shd w:val="clear" w:color="auto" w:fill="FFFF00"/>
                <w:lang w:val="nl-BE"/>
              </w:rPr>
              <w:t>AanpassenPaswoord</w:t>
            </w:r>
            <w:proofErr w:type="spellEnd"/>
            <w:r w:rsidRPr="0096664B">
              <w:rPr>
                <w:rFonts w:ascii="Cascadia Mono" w:hAnsi="Cascadia Mono" w:cs="Cascadia Mono"/>
                <w:color w:val="000000"/>
                <w:sz w:val="14"/>
                <w:szCs w:val="14"/>
                <w:lang w:val="nl-BE"/>
              </w:rPr>
              <w:t>()</w:t>
            </w:r>
          </w:p>
          <w:p w14:paraId="78CEB15B"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t>{</w:t>
            </w:r>
          </w:p>
          <w:p w14:paraId="2C76F834"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8F08C4"/>
                <w:sz w:val="14"/>
                <w:szCs w:val="14"/>
                <w:lang w:val="nl-BE"/>
              </w:rPr>
              <w:tab/>
            </w:r>
            <w:r w:rsidRPr="0096664B">
              <w:rPr>
                <w:rFonts w:ascii="Cascadia Mono" w:hAnsi="Cascadia Mono" w:cs="Cascadia Mono"/>
                <w:color w:val="8F08C4"/>
                <w:sz w:val="14"/>
                <w:szCs w:val="14"/>
                <w:lang w:val="nl-BE"/>
              </w:rPr>
              <w:tab/>
            </w:r>
            <w:proofErr w:type="spellStart"/>
            <w:r w:rsidRPr="0096664B">
              <w:rPr>
                <w:rFonts w:ascii="Cascadia Mono" w:hAnsi="Cascadia Mono" w:cs="Cascadia Mono"/>
                <w:color w:val="8F08C4"/>
                <w:sz w:val="14"/>
                <w:szCs w:val="14"/>
                <w:lang w:val="nl-BE"/>
              </w:rPr>
              <w:t>throw</w:t>
            </w:r>
            <w:proofErr w:type="spellEnd"/>
            <w:r w:rsidRPr="0096664B">
              <w:rPr>
                <w:rFonts w:ascii="Cascadia Mono" w:hAnsi="Cascadia Mono" w:cs="Cascadia Mono"/>
                <w:color w:val="000000"/>
                <w:sz w:val="14"/>
                <w:szCs w:val="14"/>
                <w:lang w:val="nl-BE"/>
              </w:rPr>
              <w:t> </w:t>
            </w:r>
            <w:r w:rsidRPr="0096664B">
              <w:rPr>
                <w:rFonts w:ascii="Cascadia Mono" w:hAnsi="Cascadia Mono" w:cs="Cascadia Mono"/>
                <w:color w:val="0000FF"/>
                <w:sz w:val="14"/>
                <w:szCs w:val="14"/>
                <w:lang w:val="nl-BE"/>
              </w:rPr>
              <w:t>new</w:t>
            </w:r>
            <w:r w:rsidRPr="0096664B">
              <w:rPr>
                <w:rFonts w:ascii="Cascadia Mono" w:hAnsi="Cascadia Mono" w:cs="Cascadia Mono"/>
                <w:color w:val="000000"/>
                <w:sz w:val="14"/>
                <w:szCs w:val="14"/>
                <w:lang w:val="nl-BE"/>
              </w:rPr>
              <w:t> </w:t>
            </w:r>
            <w:proofErr w:type="spellStart"/>
            <w:r w:rsidRPr="0096664B">
              <w:rPr>
                <w:rFonts w:ascii="Cascadia Mono" w:hAnsi="Cascadia Mono" w:cs="Cascadia Mono"/>
                <w:color w:val="2B91AF"/>
                <w:sz w:val="14"/>
                <w:szCs w:val="14"/>
                <w:lang w:val="nl-BE"/>
              </w:rPr>
              <w:t>NotImplementedException</w:t>
            </w:r>
            <w:proofErr w:type="spellEnd"/>
            <w:r w:rsidRPr="0096664B">
              <w:rPr>
                <w:rFonts w:ascii="Cascadia Mono" w:hAnsi="Cascadia Mono" w:cs="Cascadia Mono"/>
                <w:color w:val="000000"/>
                <w:sz w:val="14"/>
                <w:szCs w:val="14"/>
                <w:lang w:val="nl-BE"/>
              </w:rPr>
              <w:t>();</w:t>
            </w:r>
          </w:p>
          <w:p w14:paraId="6B1CBE60"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96664B">
              <w:rPr>
                <w:rFonts w:ascii="Cascadia Mono" w:hAnsi="Cascadia Mono" w:cs="Cascadia Mono"/>
                <w:color w:val="000000"/>
                <w:sz w:val="14"/>
                <w:szCs w:val="14"/>
                <w:lang w:val="nl-BE"/>
              </w:rPr>
              <w:tab/>
            </w:r>
            <w:r w:rsidRPr="00B07EEF">
              <w:rPr>
                <w:rFonts w:ascii="Cascadia Mono" w:hAnsi="Cascadia Mono" w:cs="Cascadia Mono"/>
                <w:color w:val="000000"/>
                <w:sz w:val="14"/>
                <w:szCs w:val="14"/>
                <w:lang w:val="en-US"/>
              </w:rPr>
              <w:t>}</w:t>
            </w:r>
          </w:p>
          <w:p w14:paraId="48C060C3"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 xml:space="preserve"> </w:t>
            </w:r>
          </w:p>
          <w:p w14:paraId="174CE44C"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7BDEE7B6"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roofErr w:type="spellStart"/>
            <w:r w:rsidRPr="00B07EEF">
              <w:rPr>
                <w:rFonts w:ascii="Cascadia Mono" w:hAnsi="Cascadia Mono" w:cs="Cascadia Mono"/>
                <w:color w:val="008000"/>
                <w:sz w:val="14"/>
                <w:szCs w:val="14"/>
                <w:lang w:val="en-US"/>
              </w:rPr>
              <w:t>Activeer</w:t>
            </w:r>
            <w:proofErr w:type="spellEnd"/>
            <w:r w:rsidRPr="00B07EEF">
              <w:rPr>
                <w:rFonts w:ascii="Cascadia Mono" w:hAnsi="Cascadia Mono" w:cs="Cascadia Mono"/>
                <w:color w:val="008000"/>
                <w:sz w:val="14"/>
                <w:szCs w:val="14"/>
                <w:lang w:val="en-US"/>
              </w:rPr>
              <w:t> User</w:t>
            </w:r>
          </w:p>
          <w:p w14:paraId="316C227C"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1C73C225"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public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static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void</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74531F"/>
                <w:sz w:val="14"/>
                <w:szCs w:val="14"/>
                <w:shd w:val="clear" w:color="auto" w:fill="FFFF00"/>
                <w:lang w:val="en-US"/>
              </w:rPr>
              <w:t>ActiveerUser</w:t>
            </w:r>
            <w:proofErr w:type="spellEnd"/>
            <w:r w:rsidRPr="00B07EEF">
              <w:rPr>
                <w:rFonts w:ascii="Cascadia Mono" w:hAnsi="Cascadia Mono" w:cs="Cascadia Mono"/>
                <w:color w:val="000000"/>
                <w:sz w:val="14"/>
                <w:szCs w:val="14"/>
                <w:lang w:val="en-US"/>
              </w:rPr>
              <w:t>()</w:t>
            </w:r>
          </w:p>
          <w:p w14:paraId="1FEBC9C7"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t>{</w:t>
            </w:r>
          </w:p>
          <w:p w14:paraId="33A8A3F2"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8F08C4"/>
                <w:sz w:val="14"/>
                <w:szCs w:val="14"/>
                <w:lang w:val="en-US"/>
              </w:rPr>
              <w:tab/>
            </w:r>
            <w:r w:rsidRPr="00B07EEF">
              <w:rPr>
                <w:rFonts w:ascii="Cascadia Mono" w:hAnsi="Cascadia Mono" w:cs="Cascadia Mono"/>
                <w:color w:val="8F08C4"/>
                <w:sz w:val="14"/>
                <w:szCs w:val="14"/>
                <w:lang w:val="en-US"/>
              </w:rPr>
              <w:tab/>
              <w:t>throw</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2B91AF"/>
                <w:sz w:val="14"/>
                <w:szCs w:val="14"/>
                <w:lang w:val="en-US"/>
              </w:rPr>
              <w:t>NotImplementedException</w:t>
            </w:r>
            <w:proofErr w:type="spellEnd"/>
            <w:r w:rsidRPr="00B07EEF">
              <w:rPr>
                <w:rFonts w:ascii="Cascadia Mono" w:hAnsi="Cascadia Mono" w:cs="Cascadia Mono"/>
                <w:color w:val="000000"/>
                <w:sz w:val="14"/>
                <w:szCs w:val="14"/>
                <w:lang w:val="en-US"/>
              </w:rPr>
              <w:t>();</w:t>
            </w:r>
          </w:p>
          <w:p w14:paraId="67A64DC8"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t>}</w:t>
            </w:r>
          </w:p>
          <w:p w14:paraId="7202EDCF"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 xml:space="preserve"> </w:t>
            </w:r>
          </w:p>
          <w:p w14:paraId="756A1D93"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02FD8884"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roofErr w:type="spellStart"/>
            <w:r w:rsidRPr="00B07EEF">
              <w:rPr>
                <w:rFonts w:ascii="Cascadia Mono" w:hAnsi="Cascadia Mono" w:cs="Cascadia Mono"/>
                <w:color w:val="008000"/>
                <w:sz w:val="14"/>
                <w:szCs w:val="14"/>
                <w:lang w:val="en-US"/>
              </w:rPr>
              <w:t>ToonAccountGegevens</w:t>
            </w:r>
            <w:proofErr w:type="spellEnd"/>
          </w:p>
          <w:p w14:paraId="536AEA06"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47A0B941"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static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public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void</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74531F"/>
                <w:sz w:val="14"/>
                <w:szCs w:val="14"/>
                <w:shd w:val="clear" w:color="auto" w:fill="FFFF00"/>
                <w:lang w:val="en-US"/>
              </w:rPr>
              <w:t>ToonAccountGegevens</w:t>
            </w:r>
            <w:proofErr w:type="spellEnd"/>
            <w:r w:rsidRPr="00B07EEF">
              <w:rPr>
                <w:rFonts w:ascii="Cascadia Mono" w:hAnsi="Cascadia Mono" w:cs="Cascadia Mono"/>
                <w:color w:val="000000"/>
                <w:sz w:val="14"/>
                <w:szCs w:val="14"/>
                <w:lang w:val="en-US"/>
              </w:rPr>
              <w:t>()</w:t>
            </w:r>
          </w:p>
          <w:p w14:paraId="7BEFD19E"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t>{</w:t>
            </w:r>
          </w:p>
          <w:p w14:paraId="3A49A6E4"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8F08C4"/>
                <w:sz w:val="14"/>
                <w:szCs w:val="14"/>
                <w:lang w:val="en-US"/>
              </w:rPr>
              <w:tab/>
            </w:r>
            <w:r w:rsidRPr="00B07EEF">
              <w:rPr>
                <w:rFonts w:ascii="Cascadia Mono" w:hAnsi="Cascadia Mono" w:cs="Cascadia Mono"/>
                <w:color w:val="8F08C4"/>
                <w:sz w:val="14"/>
                <w:szCs w:val="14"/>
                <w:lang w:val="en-US"/>
              </w:rPr>
              <w:tab/>
              <w:t>throw</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2B91AF"/>
                <w:sz w:val="14"/>
                <w:szCs w:val="14"/>
                <w:lang w:val="en-US"/>
              </w:rPr>
              <w:t>NotImplementedException</w:t>
            </w:r>
            <w:proofErr w:type="spellEnd"/>
            <w:r w:rsidRPr="00B07EEF">
              <w:rPr>
                <w:rFonts w:ascii="Cascadia Mono" w:hAnsi="Cascadia Mono" w:cs="Cascadia Mono"/>
                <w:color w:val="000000"/>
                <w:sz w:val="14"/>
                <w:szCs w:val="14"/>
                <w:lang w:val="en-US"/>
              </w:rPr>
              <w:t>();</w:t>
            </w:r>
          </w:p>
          <w:p w14:paraId="3694427C"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t>}</w:t>
            </w:r>
          </w:p>
          <w:p w14:paraId="70C757BA"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p>
          <w:p w14:paraId="2A7D5BC1"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2635C538"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roofErr w:type="spellStart"/>
            <w:r w:rsidRPr="00B07EEF">
              <w:rPr>
                <w:rFonts w:ascii="Cascadia Mono" w:hAnsi="Cascadia Mono" w:cs="Cascadia Mono"/>
                <w:color w:val="008000"/>
                <w:sz w:val="14"/>
                <w:szCs w:val="14"/>
                <w:lang w:val="en-US"/>
              </w:rPr>
              <w:t>Registreren</w:t>
            </w:r>
            <w:proofErr w:type="spellEnd"/>
          </w:p>
          <w:p w14:paraId="77DBC178"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449A076A"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public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static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void</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74531F"/>
                <w:sz w:val="14"/>
                <w:szCs w:val="14"/>
                <w:shd w:val="clear" w:color="auto" w:fill="FFFF00"/>
                <w:lang w:val="en-US"/>
              </w:rPr>
              <w:t>Registeren</w:t>
            </w:r>
            <w:proofErr w:type="spellEnd"/>
            <w:r w:rsidRPr="00B07EEF">
              <w:rPr>
                <w:rFonts w:ascii="Cascadia Mono" w:hAnsi="Cascadia Mono" w:cs="Cascadia Mono"/>
                <w:color w:val="000000"/>
                <w:sz w:val="14"/>
                <w:szCs w:val="14"/>
                <w:lang w:val="en-US"/>
              </w:rPr>
              <w:t>()</w:t>
            </w:r>
          </w:p>
          <w:p w14:paraId="641B39DC"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t>{</w:t>
            </w:r>
          </w:p>
          <w:p w14:paraId="03878A49"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8F08C4"/>
                <w:sz w:val="14"/>
                <w:szCs w:val="14"/>
                <w:lang w:val="en-US"/>
              </w:rPr>
              <w:tab/>
            </w:r>
            <w:r w:rsidRPr="00B07EEF">
              <w:rPr>
                <w:rFonts w:ascii="Cascadia Mono" w:hAnsi="Cascadia Mono" w:cs="Cascadia Mono"/>
                <w:color w:val="8F08C4"/>
                <w:sz w:val="14"/>
                <w:szCs w:val="14"/>
                <w:lang w:val="en-US"/>
              </w:rPr>
              <w:tab/>
              <w:t>throw</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2B91AF"/>
                <w:sz w:val="14"/>
                <w:szCs w:val="14"/>
                <w:lang w:val="en-US"/>
              </w:rPr>
              <w:t>NotImplementedException</w:t>
            </w:r>
            <w:proofErr w:type="spellEnd"/>
            <w:r w:rsidRPr="00B07EEF">
              <w:rPr>
                <w:rFonts w:ascii="Cascadia Mono" w:hAnsi="Cascadia Mono" w:cs="Cascadia Mono"/>
                <w:color w:val="000000"/>
                <w:sz w:val="14"/>
                <w:szCs w:val="14"/>
                <w:lang w:val="en-US"/>
              </w:rPr>
              <w:t>();</w:t>
            </w:r>
          </w:p>
          <w:p w14:paraId="01D0D270"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fr-BE"/>
              </w:rPr>
            </w:pPr>
            <w:r w:rsidRPr="00B07EEF">
              <w:rPr>
                <w:rFonts w:ascii="Cascadia Mono" w:hAnsi="Cascadia Mono" w:cs="Cascadia Mono"/>
                <w:color w:val="000000"/>
                <w:sz w:val="14"/>
                <w:szCs w:val="14"/>
                <w:lang w:val="en-US"/>
              </w:rPr>
              <w:tab/>
            </w:r>
            <w:r w:rsidRPr="0096664B">
              <w:rPr>
                <w:rFonts w:ascii="Cascadia Mono" w:hAnsi="Cascadia Mono" w:cs="Cascadia Mono"/>
                <w:color w:val="000000"/>
                <w:sz w:val="14"/>
                <w:szCs w:val="14"/>
                <w:lang w:val="fr-BE"/>
              </w:rPr>
              <w:t>}</w:t>
            </w:r>
          </w:p>
          <w:p w14:paraId="4325C3D7"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fr-BE"/>
              </w:rPr>
            </w:pPr>
          </w:p>
          <w:p w14:paraId="1AD6EEF2"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fr-BE"/>
              </w:rPr>
            </w:pPr>
            <w:r w:rsidRPr="0096664B">
              <w:rPr>
                <w:rFonts w:ascii="Cascadia Mono" w:hAnsi="Cascadia Mono" w:cs="Cascadia Mono"/>
                <w:color w:val="008000"/>
                <w:sz w:val="14"/>
                <w:szCs w:val="14"/>
                <w:lang w:val="fr-BE"/>
              </w:rPr>
              <w:tab/>
              <w:t>// - - - - - - - - - - - - - - - - - - - - - - - - - - - - - - - - </w:t>
            </w:r>
          </w:p>
          <w:p w14:paraId="42996A3E"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fr-BE"/>
              </w:rPr>
            </w:pPr>
            <w:r w:rsidRPr="0096664B">
              <w:rPr>
                <w:rFonts w:ascii="Cascadia Mono" w:hAnsi="Cascadia Mono" w:cs="Cascadia Mono"/>
                <w:color w:val="008000"/>
                <w:sz w:val="14"/>
                <w:szCs w:val="14"/>
                <w:lang w:val="fr-BE"/>
              </w:rPr>
              <w:tab/>
              <w:t>// - - - - - - - - - - - - - B E S T E L - - - - - - - - - - - - - </w:t>
            </w:r>
          </w:p>
          <w:p w14:paraId="128DAC6F"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fr-BE"/>
              </w:rPr>
            </w:pPr>
            <w:r w:rsidRPr="0096664B">
              <w:rPr>
                <w:rFonts w:ascii="Cascadia Mono" w:hAnsi="Cascadia Mono" w:cs="Cascadia Mono"/>
                <w:color w:val="008000"/>
                <w:sz w:val="14"/>
                <w:szCs w:val="14"/>
                <w:lang w:val="fr-BE"/>
              </w:rPr>
              <w:tab/>
              <w:t>// - - - - - - - - - - - - - - - - - - - - - - - - - - - - - - - - </w:t>
            </w:r>
          </w:p>
          <w:p w14:paraId="601CE4FB"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fr-BE"/>
              </w:rPr>
            </w:pPr>
          </w:p>
          <w:p w14:paraId="4F895609"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fr-BE"/>
              </w:rPr>
            </w:pPr>
            <w:r w:rsidRPr="0096664B">
              <w:rPr>
                <w:rFonts w:ascii="Cascadia Mono" w:hAnsi="Cascadia Mono" w:cs="Cascadia Mono"/>
                <w:color w:val="000000"/>
                <w:sz w:val="14"/>
                <w:szCs w:val="14"/>
                <w:lang w:val="fr-BE"/>
              </w:rPr>
              <w:tab/>
            </w:r>
            <w:r w:rsidRPr="0096664B">
              <w:rPr>
                <w:rFonts w:ascii="Cascadia Mono" w:hAnsi="Cascadia Mono" w:cs="Cascadia Mono"/>
                <w:color w:val="008000"/>
                <w:sz w:val="14"/>
                <w:szCs w:val="14"/>
                <w:lang w:val="fr-BE"/>
              </w:rPr>
              <w:t>// ----------</w:t>
            </w:r>
          </w:p>
          <w:p w14:paraId="62B683D7"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fr-BE"/>
              </w:rPr>
            </w:pPr>
            <w:r w:rsidRPr="0096664B">
              <w:rPr>
                <w:rFonts w:ascii="Cascadia Mono" w:hAnsi="Cascadia Mono" w:cs="Cascadia Mono"/>
                <w:color w:val="000000"/>
                <w:sz w:val="14"/>
                <w:szCs w:val="14"/>
                <w:lang w:val="fr-BE"/>
              </w:rPr>
              <w:tab/>
            </w:r>
            <w:r w:rsidRPr="0096664B">
              <w:rPr>
                <w:rFonts w:ascii="Cascadia Mono" w:hAnsi="Cascadia Mono" w:cs="Cascadia Mono"/>
                <w:color w:val="008000"/>
                <w:sz w:val="14"/>
                <w:szCs w:val="14"/>
                <w:lang w:val="fr-BE"/>
              </w:rPr>
              <w:t>// </w:t>
            </w:r>
            <w:proofErr w:type="spellStart"/>
            <w:r w:rsidRPr="0096664B">
              <w:rPr>
                <w:rFonts w:ascii="Cascadia Mono" w:hAnsi="Cascadia Mono" w:cs="Cascadia Mono"/>
                <w:color w:val="008000"/>
                <w:sz w:val="14"/>
                <w:szCs w:val="14"/>
                <w:lang w:val="fr-BE"/>
              </w:rPr>
              <w:t>Kies</w:t>
            </w:r>
            <w:proofErr w:type="spellEnd"/>
            <w:r w:rsidRPr="0096664B">
              <w:rPr>
                <w:rFonts w:ascii="Cascadia Mono" w:hAnsi="Cascadia Mono" w:cs="Cascadia Mono"/>
                <w:color w:val="008000"/>
                <w:sz w:val="14"/>
                <w:szCs w:val="14"/>
                <w:lang w:val="fr-BE"/>
              </w:rPr>
              <w:t> Genre</w:t>
            </w:r>
          </w:p>
          <w:p w14:paraId="0EECB084"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96664B">
              <w:rPr>
                <w:rFonts w:ascii="Cascadia Mono" w:hAnsi="Cascadia Mono" w:cs="Cascadia Mono"/>
                <w:color w:val="000000"/>
                <w:sz w:val="14"/>
                <w:szCs w:val="14"/>
                <w:lang w:val="fr-BE"/>
              </w:rPr>
              <w:tab/>
            </w:r>
            <w:r w:rsidRPr="00B07EEF">
              <w:rPr>
                <w:rFonts w:ascii="Cascadia Mono" w:hAnsi="Cascadia Mono" w:cs="Cascadia Mono"/>
                <w:color w:val="008000"/>
                <w:sz w:val="14"/>
                <w:szCs w:val="14"/>
                <w:lang w:val="en-US"/>
              </w:rPr>
              <w:t>// ----------</w:t>
            </w:r>
          </w:p>
          <w:p w14:paraId="293C7087"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static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public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void</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74531F"/>
                <w:sz w:val="14"/>
                <w:szCs w:val="14"/>
                <w:shd w:val="clear" w:color="auto" w:fill="FFFF00"/>
                <w:lang w:val="en-US"/>
              </w:rPr>
              <w:t>KiesGenre</w:t>
            </w:r>
            <w:proofErr w:type="spellEnd"/>
            <w:r w:rsidRPr="00B07EEF">
              <w:rPr>
                <w:rFonts w:ascii="Cascadia Mono" w:hAnsi="Cascadia Mono" w:cs="Cascadia Mono"/>
                <w:color w:val="000000"/>
                <w:sz w:val="14"/>
                <w:szCs w:val="14"/>
                <w:lang w:val="en-US"/>
              </w:rPr>
              <w:t>()</w:t>
            </w:r>
          </w:p>
          <w:p w14:paraId="0EB5A3D8"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t>{</w:t>
            </w:r>
          </w:p>
          <w:p w14:paraId="695B3CCE"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8F08C4"/>
                <w:sz w:val="14"/>
                <w:szCs w:val="14"/>
                <w:lang w:val="en-US"/>
              </w:rPr>
              <w:tab/>
            </w:r>
            <w:r w:rsidRPr="00B07EEF">
              <w:rPr>
                <w:rFonts w:ascii="Cascadia Mono" w:hAnsi="Cascadia Mono" w:cs="Cascadia Mono"/>
                <w:color w:val="8F08C4"/>
                <w:sz w:val="14"/>
                <w:szCs w:val="14"/>
                <w:lang w:val="en-US"/>
              </w:rPr>
              <w:tab/>
              <w:t>throw</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2B91AF"/>
                <w:sz w:val="14"/>
                <w:szCs w:val="14"/>
                <w:lang w:val="en-US"/>
              </w:rPr>
              <w:t>NotImplementedException</w:t>
            </w:r>
            <w:proofErr w:type="spellEnd"/>
            <w:r w:rsidRPr="00B07EEF">
              <w:rPr>
                <w:rFonts w:ascii="Cascadia Mono" w:hAnsi="Cascadia Mono" w:cs="Cascadia Mono"/>
                <w:color w:val="000000"/>
                <w:sz w:val="14"/>
                <w:szCs w:val="14"/>
                <w:lang w:val="en-US"/>
              </w:rPr>
              <w:t>();</w:t>
            </w:r>
          </w:p>
          <w:p w14:paraId="6C389289"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t>}</w:t>
            </w:r>
          </w:p>
          <w:p w14:paraId="515A7A98"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p>
          <w:p w14:paraId="171DF78E"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73AED05C"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Toon </w:t>
            </w:r>
            <w:proofErr w:type="spellStart"/>
            <w:r w:rsidRPr="00B07EEF">
              <w:rPr>
                <w:rFonts w:ascii="Cascadia Mono" w:hAnsi="Cascadia Mono" w:cs="Cascadia Mono"/>
                <w:color w:val="008000"/>
                <w:sz w:val="14"/>
                <w:szCs w:val="14"/>
                <w:lang w:val="en-US"/>
              </w:rPr>
              <w:t>Reservaties</w:t>
            </w:r>
            <w:proofErr w:type="spellEnd"/>
          </w:p>
          <w:p w14:paraId="147C4818"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7EE67F21"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public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static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void</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74531F"/>
                <w:sz w:val="14"/>
                <w:szCs w:val="14"/>
                <w:shd w:val="clear" w:color="auto" w:fill="FFFF00"/>
                <w:lang w:val="en-US"/>
              </w:rPr>
              <w:t>ToonReservaties</w:t>
            </w:r>
            <w:proofErr w:type="spellEnd"/>
            <w:r w:rsidRPr="00B07EEF">
              <w:rPr>
                <w:rFonts w:ascii="Cascadia Mono" w:hAnsi="Cascadia Mono" w:cs="Cascadia Mono"/>
                <w:color w:val="000000"/>
                <w:sz w:val="14"/>
                <w:szCs w:val="14"/>
                <w:lang w:val="en-US"/>
              </w:rPr>
              <w:t>()</w:t>
            </w:r>
          </w:p>
          <w:p w14:paraId="6BA820F4"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t>{</w:t>
            </w:r>
          </w:p>
          <w:p w14:paraId="2C05162C"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8F08C4"/>
                <w:sz w:val="14"/>
                <w:szCs w:val="14"/>
                <w:lang w:val="en-US"/>
              </w:rPr>
              <w:tab/>
            </w:r>
            <w:r w:rsidRPr="00B07EEF">
              <w:rPr>
                <w:rFonts w:ascii="Cascadia Mono" w:hAnsi="Cascadia Mono" w:cs="Cascadia Mono"/>
                <w:color w:val="8F08C4"/>
                <w:sz w:val="14"/>
                <w:szCs w:val="14"/>
                <w:lang w:val="en-US"/>
              </w:rPr>
              <w:tab/>
              <w:t>throw</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2B91AF"/>
                <w:sz w:val="14"/>
                <w:szCs w:val="14"/>
                <w:lang w:val="en-US"/>
              </w:rPr>
              <w:t>NotImplementedException</w:t>
            </w:r>
            <w:proofErr w:type="spellEnd"/>
            <w:r w:rsidRPr="00B07EEF">
              <w:rPr>
                <w:rFonts w:ascii="Cascadia Mono" w:hAnsi="Cascadia Mono" w:cs="Cascadia Mono"/>
                <w:color w:val="000000"/>
                <w:sz w:val="14"/>
                <w:szCs w:val="14"/>
                <w:lang w:val="en-US"/>
              </w:rPr>
              <w:t>();</w:t>
            </w:r>
          </w:p>
          <w:p w14:paraId="5A304E41"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B07EEF">
              <w:rPr>
                <w:rFonts w:ascii="Cascadia Mono" w:hAnsi="Cascadia Mono" w:cs="Cascadia Mono"/>
                <w:color w:val="000000"/>
                <w:sz w:val="14"/>
                <w:szCs w:val="14"/>
                <w:lang w:val="en-US"/>
              </w:rPr>
              <w:tab/>
            </w:r>
            <w:r w:rsidRPr="0096664B">
              <w:rPr>
                <w:rFonts w:ascii="Cascadia Mono" w:hAnsi="Cascadia Mono" w:cs="Cascadia Mono"/>
                <w:color w:val="000000"/>
                <w:sz w:val="14"/>
                <w:szCs w:val="14"/>
                <w:lang w:val="nl-BE"/>
              </w:rPr>
              <w:t>}</w:t>
            </w:r>
          </w:p>
          <w:p w14:paraId="0A36FD44"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p>
          <w:p w14:paraId="7A9ED185"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8000"/>
                <w:sz w:val="14"/>
                <w:szCs w:val="14"/>
                <w:lang w:val="nl-BE"/>
              </w:rPr>
              <w:t>// -------------------------------</w:t>
            </w:r>
          </w:p>
          <w:p w14:paraId="39D8E7E2"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8000"/>
                <w:sz w:val="14"/>
                <w:szCs w:val="14"/>
                <w:lang w:val="nl-BE"/>
              </w:rPr>
              <w:t>// Verwijder Bevestigde reservatie</w:t>
            </w:r>
          </w:p>
          <w:p w14:paraId="514499A6"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8000"/>
                <w:sz w:val="14"/>
                <w:szCs w:val="14"/>
                <w:lang w:val="nl-BE"/>
              </w:rPr>
              <w:t>// -------------------------------</w:t>
            </w:r>
          </w:p>
          <w:p w14:paraId="4FC75942"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00FF"/>
                <w:sz w:val="14"/>
                <w:szCs w:val="14"/>
                <w:lang w:val="nl-BE"/>
              </w:rPr>
              <w:t>public</w:t>
            </w:r>
            <w:r w:rsidRPr="0096664B">
              <w:rPr>
                <w:rFonts w:ascii="Cascadia Mono" w:hAnsi="Cascadia Mono" w:cs="Cascadia Mono"/>
                <w:color w:val="000000"/>
                <w:sz w:val="14"/>
                <w:szCs w:val="14"/>
                <w:lang w:val="nl-BE"/>
              </w:rPr>
              <w:t> </w:t>
            </w:r>
            <w:proofErr w:type="spellStart"/>
            <w:r w:rsidRPr="0096664B">
              <w:rPr>
                <w:rFonts w:ascii="Cascadia Mono" w:hAnsi="Cascadia Mono" w:cs="Cascadia Mono"/>
                <w:color w:val="0000FF"/>
                <w:sz w:val="14"/>
                <w:szCs w:val="14"/>
                <w:lang w:val="nl-BE"/>
              </w:rPr>
              <w:t>static</w:t>
            </w:r>
            <w:proofErr w:type="spellEnd"/>
            <w:r w:rsidRPr="0096664B">
              <w:rPr>
                <w:rFonts w:ascii="Cascadia Mono" w:hAnsi="Cascadia Mono" w:cs="Cascadia Mono"/>
                <w:color w:val="000000"/>
                <w:sz w:val="14"/>
                <w:szCs w:val="14"/>
                <w:lang w:val="nl-BE"/>
              </w:rPr>
              <w:t> </w:t>
            </w:r>
            <w:proofErr w:type="spellStart"/>
            <w:r w:rsidRPr="0096664B">
              <w:rPr>
                <w:rFonts w:ascii="Cascadia Mono" w:hAnsi="Cascadia Mono" w:cs="Cascadia Mono"/>
                <w:color w:val="0000FF"/>
                <w:sz w:val="14"/>
                <w:szCs w:val="14"/>
                <w:lang w:val="nl-BE"/>
              </w:rPr>
              <w:t>void</w:t>
            </w:r>
            <w:proofErr w:type="spellEnd"/>
            <w:r w:rsidRPr="0096664B">
              <w:rPr>
                <w:rFonts w:ascii="Cascadia Mono" w:hAnsi="Cascadia Mono" w:cs="Cascadia Mono"/>
                <w:color w:val="000000"/>
                <w:sz w:val="14"/>
                <w:szCs w:val="14"/>
                <w:lang w:val="nl-BE"/>
              </w:rPr>
              <w:t> </w:t>
            </w:r>
            <w:proofErr w:type="spellStart"/>
            <w:r w:rsidRPr="0096664B">
              <w:rPr>
                <w:rFonts w:ascii="Cascadia Mono" w:hAnsi="Cascadia Mono" w:cs="Cascadia Mono"/>
                <w:color w:val="74531F"/>
                <w:sz w:val="14"/>
                <w:szCs w:val="14"/>
                <w:shd w:val="clear" w:color="auto" w:fill="FFFF00"/>
                <w:lang w:val="nl-BE"/>
              </w:rPr>
              <w:t>VerwijderBevestigdeReservaties</w:t>
            </w:r>
            <w:proofErr w:type="spellEnd"/>
            <w:r w:rsidRPr="0096664B">
              <w:rPr>
                <w:rFonts w:ascii="Cascadia Mono" w:hAnsi="Cascadia Mono" w:cs="Cascadia Mono"/>
                <w:color w:val="000000"/>
                <w:sz w:val="14"/>
                <w:szCs w:val="14"/>
                <w:lang w:val="nl-BE"/>
              </w:rPr>
              <w:t>()</w:t>
            </w:r>
          </w:p>
          <w:p w14:paraId="2DB81EA8"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96664B">
              <w:rPr>
                <w:rFonts w:ascii="Cascadia Mono" w:hAnsi="Cascadia Mono" w:cs="Cascadia Mono"/>
                <w:color w:val="000000"/>
                <w:sz w:val="14"/>
                <w:szCs w:val="14"/>
                <w:lang w:val="nl-BE"/>
              </w:rPr>
              <w:tab/>
            </w:r>
            <w:r w:rsidRPr="00B07EEF">
              <w:rPr>
                <w:rFonts w:ascii="Cascadia Mono" w:hAnsi="Cascadia Mono" w:cs="Cascadia Mono"/>
                <w:color w:val="000000"/>
                <w:sz w:val="14"/>
                <w:szCs w:val="14"/>
                <w:lang w:val="en-US"/>
              </w:rPr>
              <w:t>{</w:t>
            </w:r>
          </w:p>
          <w:p w14:paraId="0B7CD92B"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8F08C4"/>
                <w:sz w:val="14"/>
                <w:szCs w:val="14"/>
                <w:lang w:val="en-US"/>
              </w:rPr>
              <w:tab/>
            </w:r>
            <w:r w:rsidRPr="00B07EEF">
              <w:rPr>
                <w:rFonts w:ascii="Cascadia Mono" w:hAnsi="Cascadia Mono" w:cs="Cascadia Mono"/>
                <w:color w:val="8F08C4"/>
                <w:sz w:val="14"/>
                <w:szCs w:val="14"/>
                <w:lang w:val="en-US"/>
              </w:rPr>
              <w:tab/>
              <w:t>throw</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2B91AF"/>
                <w:sz w:val="14"/>
                <w:szCs w:val="14"/>
                <w:lang w:val="en-US"/>
              </w:rPr>
              <w:t>NotImplementedException</w:t>
            </w:r>
            <w:proofErr w:type="spellEnd"/>
            <w:r w:rsidRPr="00B07EEF">
              <w:rPr>
                <w:rFonts w:ascii="Cascadia Mono" w:hAnsi="Cascadia Mono" w:cs="Cascadia Mono"/>
                <w:color w:val="000000"/>
                <w:sz w:val="14"/>
                <w:szCs w:val="14"/>
                <w:lang w:val="en-US"/>
              </w:rPr>
              <w:t>();</w:t>
            </w:r>
          </w:p>
          <w:p w14:paraId="4FA3FAB2"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t>}</w:t>
            </w:r>
          </w:p>
          <w:p w14:paraId="60D561B8"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p>
          <w:p w14:paraId="7512AEA0"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68C227B5"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Toon </w:t>
            </w:r>
            <w:proofErr w:type="spellStart"/>
            <w:r w:rsidRPr="00B07EEF">
              <w:rPr>
                <w:rFonts w:ascii="Cascadia Mono" w:hAnsi="Cascadia Mono" w:cs="Cascadia Mono"/>
                <w:color w:val="008000"/>
                <w:sz w:val="14"/>
                <w:szCs w:val="14"/>
                <w:lang w:val="en-US"/>
              </w:rPr>
              <w:t>mandje</w:t>
            </w:r>
            <w:proofErr w:type="spellEnd"/>
          </w:p>
          <w:p w14:paraId="7B7A470E"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1D04F167"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public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static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void</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74531F"/>
                <w:sz w:val="14"/>
                <w:szCs w:val="14"/>
                <w:shd w:val="clear" w:color="auto" w:fill="FFFF00"/>
                <w:lang w:val="en-US"/>
              </w:rPr>
              <w:t>ToonMandje</w:t>
            </w:r>
            <w:proofErr w:type="spellEnd"/>
            <w:r w:rsidRPr="00B07EEF">
              <w:rPr>
                <w:rFonts w:ascii="Cascadia Mono" w:hAnsi="Cascadia Mono" w:cs="Cascadia Mono"/>
                <w:color w:val="000000"/>
                <w:sz w:val="14"/>
                <w:szCs w:val="14"/>
                <w:lang w:val="en-US"/>
              </w:rPr>
              <w:t>()</w:t>
            </w:r>
          </w:p>
          <w:p w14:paraId="61ADC612"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t>{</w:t>
            </w:r>
          </w:p>
          <w:p w14:paraId="62948F95"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8F08C4"/>
                <w:sz w:val="14"/>
                <w:szCs w:val="14"/>
                <w:lang w:val="en-US"/>
              </w:rPr>
              <w:tab/>
            </w:r>
            <w:r w:rsidRPr="00B07EEF">
              <w:rPr>
                <w:rFonts w:ascii="Cascadia Mono" w:hAnsi="Cascadia Mono" w:cs="Cascadia Mono"/>
                <w:color w:val="8F08C4"/>
                <w:sz w:val="14"/>
                <w:szCs w:val="14"/>
                <w:lang w:val="en-US"/>
              </w:rPr>
              <w:tab/>
              <w:t>throw</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2B91AF"/>
                <w:sz w:val="14"/>
                <w:szCs w:val="14"/>
                <w:lang w:val="en-US"/>
              </w:rPr>
              <w:t>NotImplementedException</w:t>
            </w:r>
            <w:proofErr w:type="spellEnd"/>
            <w:r w:rsidRPr="00B07EEF">
              <w:rPr>
                <w:rFonts w:ascii="Cascadia Mono" w:hAnsi="Cascadia Mono" w:cs="Cascadia Mono"/>
                <w:color w:val="000000"/>
                <w:sz w:val="14"/>
                <w:szCs w:val="14"/>
                <w:lang w:val="en-US"/>
              </w:rPr>
              <w:t>();</w:t>
            </w:r>
          </w:p>
          <w:p w14:paraId="7855284F"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B07EEF">
              <w:rPr>
                <w:rFonts w:ascii="Cascadia Mono" w:hAnsi="Cascadia Mono" w:cs="Cascadia Mono"/>
                <w:color w:val="000000"/>
                <w:sz w:val="14"/>
                <w:szCs w:val="14"/>
                <w:lang w:val="en-US"/>
              </w:rPr>
              <w:tab/>
            </w:r>
            <w:r w:rsidRPr="0096664B">
              <w:rPr>
                <w:rFonts w:ascii="Cascadia Mono" w:hAnsi="Cascadia Mono" w:cs="Cascadia Mono"/>
                <w:color w:val="000000"/>
                <w:sz w:val="14"/>
                <w:szCs w:val="14"/>
                <w:lang w:val="nl-BE"/>
              </w:rPr>
              <w:t>}</w:t>
            </w:r>
          </w:p>
          <w:p w14:paraId="75F84F17"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p>
          <w:p w14:paraId="51FF10E0"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8000"/>
                <w:sz w:val="14"/>
                <w:szCs w:val="14"/>
                <w:lang w:val="nl-BE"/>
              </w:rPr>
              <w:t>// -------------------</w:t>
            </w:r>
          </w:p>
          <w:p w14:paraId="41375464"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8000"/>
                <w:sz w:val="14"/>
                <w:szCs w:val="14"/>
                <w:lang w:val="nl-BE"/>
              </w:rPr>
              <w:t>// </w:t>
            </w:r>
            <w:proofErr w:type="spellStart"/>
            <w:r w:rsidRPr="0096664B">
              <w:rPr>
                <w:rFonts w:ascii="Cascadia Mono" w:hAnsi="Cascadia Mono" w:cs="Cascadia Mono"/>
                <w:color w:val="008000"/>
                <w:sz w:val="14"/>
                <w:szCs w:val="14"/>
                <w:lang w:val="nl-BE"/>
              </w:rPr>
              <w:t>VerwijderBestelling</w:t>
            </w:r>
            <w:proofErr w:type="spellEnd"/>
          </w:p>
          <w:p w14:paraId="02AD5334"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8000"/>
                <w:sz w:val="14"/>
                <w:szCs w:val="14"/>
                <w:lang w:val="nl-BE"/>
              </w:rPr>
              <w:t>// -------------------</w:t>
            </w:r>
          </w:p>
          <w:p w14:paraId="4E5DA152" w14:textId="77777777" w:rsidR="00BF0616" w:rsidRPr="0096664B" w:rsidRDefault="00BF0616" w:rsidP="0082457C">
            <w:pPr>
              <w:shd w:val="clear" w:color="auto" w:fill="FFFFFF"/>
              <w:spacing w:before="0" w:after="0"/>
              <w:ind w:left="0"/>
              <w:jc w:val="left"/>
              <w:rPr>
                <w:rFonts w:ascii="Cascadia Mono" w:hAnsi="Cascadia Mono" w:cs="Cascadia Mono"/>
                <w:color w:val="000000"/>
                <w:sz w:val="14"/>
                <w:szCs w:val="14"/>
                <w:lang w:val="nl-BE"/>
              </w:rPr>
            </w:pPr>
            <w:r w:rsidRPr="0096664B">
              <w:rPr>
                <w:rFonts w:ascii="Cascadia Mono" w:hAnsi="Cascadia Mono" w:cs="Cascadia Mono"/>
                <w:color w:val="000000"/>
                <w:sz w:val="14"/>
                <w:szCs w:val="14"/>
                <w:lang w:val="nl-BE"/>
              </w:rPr>
              <w:tab/>
            </w:r>
            <w:r w:rsidRPr="0096664B">
              <w:rPr>
                <w:rFonts w:ascii="Cascadia Mono" w:hAnsi="Cascadia Mono" w:cs="Cascadia Mono"/>
                <w:color w:val="0000FF"/>
                <w:sz w:val="14"/>
                <w:szCs w:val="14"/>
                <w:lang w:val="nl-BE"/>
              </w:rPr>
              <w:t>public</w:t>
            </w:r>
            <w:r w:rsidRPr="0096664B">
              <w:rPr>
                <w:rFonts w:ascii="Cascadia Mono" w:hAnsi="Cascadia Mono" w:cs="Cascadia Mono"/>
                <w:color w:val="000000"/>
                <w:sz w:val="14"/>
                <w:szCs w:val="14"/>
                <w:lang w:val="nl-BE"/>
              </w:rPr>
              <w:t> </w:t>
            </w:r>
            <w:proofErr w:type="spellStart"/>
            <w:r w:rsidRPr="0096664B">
              <w:rPr>
                <w:rFonts w:ascii="Cascadia Mono" w:hAnsi="Cascadia Mono" w:cs="Cascadia Mono"/>
                <w:color w:val="0000FF"/>
                <w:sz w:val="14"/>
                <w:szCs w:val="14"/>
                <w:lang w:val="nl-BE"/>
              </w:rPr>
              <w:t>static</w:t>
            </w:r>
            <w:proofErr w:type="spellEnd"/>
            <w:r w:rsidRPr="0096664B">
              <w:rPr>
                <w:rFonts w:ascii="Cascadia Mono" w:hAnsi="Cascadia Mono" w:cs="Cascadia Mono"/>
                <w:color w:val="000000"/>
                <w:sz w:val="14"/>
                <w:szCs w:val="14"/>
                <w:lang w:val="nl-BE"/>
              </w:rPr>
              <w:t> </w:t>
            </w:r>
            <w:proofErr w:type="spellStart"/>
            <w:r w:rsidRPr="0096664B">
              <w:rPr>
                <w:rFonts w:ascii="Cascadia Mono" w:hAnsi="Cascadia Mono" w:cs="Cascadia Mono"/>
                <w:color w:val="0000FF"/>
                <w:sz w:val="14"/>
                <w:szCs w:val="14"/>
                <w:lang w:val="nl-BE"/>
              </w:rPr>
              <w:t>void</w:t>
            </w:r>
            <w:proofErr w:type="spellEnd"/>
            <w:r w:rsidRPr="0096664B">
              <w:rPr>
                <w:rFonts w:ascii="Cascadia Mono" w:hAnsi="Cascadia Mono" w:cs="Cascadia Mono"/>
                <w:color w:val="000000"/>
                <w:sz w:val="14"/>
                <w:szCs w:val="14"/>
                <w:lang w:val="nl-BE"/>
              </w:rPr>
              <w:t> </w:t>
            </w:r>
            <w:proofErr w:type="spellStart"/>
            <w:r w:rsidRPr="0096664B">
              <w:rPr>
                <w:rFonts w:ascii="Cascadia Mono" w:hAnsi="Cascadia Mono" w:cs="Cascadia Mono"/>
                <w:color w:val="74531F"/>
                <w:sz w:val="14"/>
                <w:szCs w:val="14"/>
                <w:shd w:val="clear" w:color="auto" w:fill="FFFF00"/>
                <w:lang w:val="nl-BE"/>
              </w:rPr>
              <w:t>VerwijderBestelling</w:t>
            </w:r>
            <w:proofErr w:type="spellEnd"/>
            <w:r w:rsidRPr="0096664B">
              <w:rPr>
                <w:rFonts w:ascii="Cascadia Mono" w:hAnsi="Cascadia Mono" w:cs="Cascadia Mono"/>
                <w:color w:val="000000"/>
                <w:sz w:val="14"/>
                <w:szCs w:val="14"/>
                <w:lang w:val="nl-BE"/>
              </w:rPr>
              <w:t>()</w:t>
            </w:r>
          </w:p>
          <w:p w14:paraId="79029FCE"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96664B">
              <w:rPr>
                <w:rFonts w:ascii="Cascadia Mono" w:hAnsi="Cascadia Mono" w:cs="Cascadia Mono"/>
                <w:color w:val="000000"/>
                <w:sz w:val="14"/>
                <w:szCs w:val="14"/>
                <w:lang w:val="nl-BE"/>
              </w:rPr>
              <w:tab/>
            </w:r>
            <w:r w:rsidRPr="00B07EEF">
              <w:rPr>
                <w:rFonts w:ascii="Cascadia Mono" w:hAnsi="Cascadia Mono" w:cs="Cascadia Mono"/>
                <w:color w:val="000000"/>
                <w:sz w:val="14"/>
                <w:szCs w:val="14"/>
                <w:lang w:val="en-US"/>
              </w:rPr>
              <w:t>{</w:t>
            </w:r>
          </w:p>
          <w:p w14:paraId="74B98A95"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8F08C4"/>
                <w:sz w:val="14"/>
                <w:szCs w:val="14"/>
                <w:lang w:val="en-US"/>
              </w:rPr>
              <w:tab/>
            </w:r>
            <w:r w:rsidRPr="00B07EEF">
              <w:rPr>
                <w:rFonts w:ascii="Cascadia Mono" w:hAnsi="Cascadia Mono" w:cs="Cascadia Mono"/>
                <w:color w:val="8F08C4"/>
                <w:sz w:val="14"/>
                <w:szCs w:val="14"/>
                <w:lang w:val="en-US"/>
              </w:rPr>
              <w:tab/>
              <w:t>throw</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new</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2B91AF"/>
                <w:sz w:val="14"/>
                <w:szCs w:val="14"/>
                <w:lang w:val="en-US"/>
              </w:rPr>
              <w:t>NotImplementedException</w:t>
            </w:r>
            <w:proofErr w:type="spellEnd"/>
            <w:r w:rsidRPr="00B07EEF">
              <w:rPr>
                <w:rFonts w:ascii="Cascadia Mono" w:hAnsi="Cascadia Mono" w:cs="Cascadia Mono"/>
                <w:color w:val="000000"/>
                <w:sz w:val="14"/>
                <w:szCs w:val="14"/>
                <w:lang w:val="en-US"/>
              </w:rPr>
              <w:t>();</w:t>
            </w:r>
          </w:p>
          <w:p w14:paraId="0D0673F0"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t>}</w:t>
            </w:r>
          </w:p>
          <w:p w14:paraId="4B9A70C4"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 xml:space="preserve"> </w:t>
            </w:r>
          </w:p>
          <w:p w14:paraId="7EE4D9FA"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2C8B56AA"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roofErr w:type="spellStart"/>
            <w:r w:rsidRPr="00B07EEF">
              <w:rPr>
                <w:rFonts w:ascii="Cascadia Mono" w:hAnsi="Cascadia Mono" w:cs="Cascadia Mono"/>
                <w:color w:val="008000"/>
                <w:sz w:val="14"/>
                <w:szCs w:val="14"/>
                <w:lang w:val="en-US"/>
              </w:rPr>
              <w:t>Afrekenen</w:t>
            </w:r>
            <w:proofErr w:type="spellEnd"/>
          </w:p>
          <w:p w14:paraId="7888818F"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8000"/>
                <w:sz w:val="14"/>
                <w:szCs w:val="14"/>
                <w:lang w:val="en-US"/>
              </w:rPr>
              <w:t>// ---------</w:t>
            </w:r>
          </w:p>
          <w:p w14:paraId="27DF47EE" w14:textId="77777777" w:rsidR="00BF0616" w:rsidRPr="00B07EEF" w:rsidRDefault="00BF0616" w:rsidP="0082457C">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FF"/>
                <w:sz w:val="14"/>
                <w:szCs w:val="14"/>
                <w:lang w:val="en-US"/>
              </w:rPr>
              <w:t>static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public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void</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74531F"/>
                <w:sz w:val="14"/>
                <w:szCs w:val="14"/>
                <w:shd w:val="clear" w:color="auto" w:fill="FFFF00"/>
                <w:lang w:val="en-US"/>
              </w:rPr>
              <w:t>Afrekenen</w:t>
            </w:r>
            <w:proofErr w:type="spellEnd"/>
            <w:r w:rsidRPr="00B07EEF">
              <w:rPr>
                <w:rFonts w:ascii="Cascadia Mono" w:hAnsi="Cascadia Mono" w:cs="Cascadia Mono"/>
                <w:color w:val="000000"/>
                <w:sz w:val="14"/>
                <w:szCs w:val="14"/>
                <w:lang w:val="en-US"/>
              </w:rPr>
              <w:t>()</w:t>
            </w:r>
          </w:p>
          <w:p w14:paraId="3BD74E67" w14:textId="77777777" w:rsidR="00BF0616" w:rsidRPr="007C29BF" w:rsidRDefault="00BF0616" w:rsidP="0082457C">
            <w:pPr>
              <w:shd w:val="clear" w:color="auto" w:fill="FFFFFF"/>
              <w:spacing w:before="0" w:after="0"/>
              <w:ind w:left="0"/>
              <w:jc w:val="left"/>
              <w:rPr>
                <w:rFonts w:ascii="Cascadia Mono" w:hAnsi="Cascadia Mono" w:cs="Cascadia Mono"/>
                <w:color w:val="000000"/>
                <w:sz w:val="14"/>
                <w:szCs w:val="14"/>
              </w:rPr>
            </w:pPr>
            <w:r w:rsidRPr="00B07EEF">
              <w:rPr>
                <w:rFonts w:ascii="Cascadia Mono" w:hAnsi="Cascadia Mono" w:cs="Cascadia Mono"/>
                <w:color w:val="000000"/>
                <w:sz w:val="14"/>
                <w:szCs w:val="14"/>
                <w:lang w:val="en-US"/>
              </w:rPr>
              <w:tab/>
            </w:r>
            <w:r w:rsidRPr="007C29BF">
              <w:rPr>
                <w:rFonts w:ascii="Cascadia Mono" w:hAnsi="Cascadia Mono" w:cs="Cascadia Mono"/>
                <w:color w:val="000000"/>
                <w:sz w:val="14"/>
                <w:szCs w:val="14"/>
              </w:rPr>
              <w:t>{</w:t>
            </w:r>
          </w:p>
          <w:p w14:paraId="4DE79032" w14:textId="77777777" w:rsidR="00BF0616" w:rsidRPr="003017E9" w:rsidRDefault="00BF0616" w:rsidP="0082457C">
            <w:pPr>
              <w:shd w:val="clear" w:color="auto" w:fill="FFFFFF"/>
              <w:spacing w:before="0" w:after="0"/>
              <w:ind w:left="0"/>
              <w:jc w:val="left"/>
              <w:rPr>
                <w:rFonts w:ascii="Cascadia Mono" w:hAnsi="Cascadia Mono" w:cs="Cascadia Mono"/>
                <w:color w:val="000000"/>
                <w:sz w:val="14"/>
                <w:szCs w:val="14"/>
              </w:rPr>
            </w:pPr>
            <w:r>
              <w:rPr>
                <w:rFonts w:ascii="Cascadia Mono" w:hAnsi="Cascadia Mono" w:cs="Cascadia Mono"/>
                <w:color w:val="8F08C4"/>
                <w:sz w:val="14"/>
                <w:szCs w:val="14"/>
              </w:rPr>
              <w:tab/>
            </w:r>
            <w:r>
              <w:rPr>
                <w:rFonts w:ascii="Cascadia Mono" w:hAnsi="Cascadia Mono" w:cs="Cascadia Mono"/>
                <w:color w:val="8F08C4"/>
                <w:sz w:val="14"/>
                <w:szCs w:val="14"/>
              </w:rPr>
              <w:tab/>
            </w:r>
            <w:r w:rsidRPr="003017E9">
              <w:rPr>
                <w:rFonts w:ascii="Cascadia Mono" w:hAnsi="Cascadia Mono" w:cs="Cascadia Mono"/>
                <w:color w:val="8F08C4"/>
                <w:sz w:val="14"/>
                <w:szCs w:val="14"/>
              </w:rPr>
              <w:t>throw</w:t>
            </w:r>
            <w:r w:rsidRPr="003017E9">
              <w:rPr>
                <w:rFonts w:ascii="Cascadia Mono" w:hAnsi="Cascadia Mono" w:cs="Cascadia Mono"/>
                <w:color w:val="000000"/>
                <w:sz w:val="14"/>
                <w:szCs w:val="14"/>
              </w:rPr>
              <w:t> </w:t>
            </w:r>
            <w:r w:rsidRPr="003017E9">
              <w:rPr>
                <w:rFonts w:ascii="Cascadia Mono" w:hAnsi="Cascadia Mono" w:cs="Cascadia Mono"/>
                <w:color w:val="0000FF"/>
                <w:sz w:val="14"/>
                <w:szCs w:val="14"/>
              </w:rPr>
              <w:t>new</w:t>
            </w:r>
            <w:r w:rsidRPr="003017E9">
              <w:rPr>
                <w:rFonts w:ascii="Cascadia Mono" w:hAnsi="Cascadia Mono" w:cs="Cascadia Mono"/>
                <w:color w:val="000000"/>
                <w:sz w:val="14"/>
                <w:szCs w:val="14"/>
              </w:rPr>
              <w:t> </w:t>
            </w:r>
            <w:r w:rsidRPr="003017E9">
              <w:rPr>
                <w:rFonts w:ascii="Cascadia Mono" w:hAnsi="Cascadia Mono" w:cs="Cascadia Mono"/>
                <w:color w:val="2B91AF"/>
                <w:sz w:val="14"/>
                <w:szCs w:val="14"/>
              </w:rPr>
              <w:t>NotImplementedException</w:t>
            </w:r>
            <w:r w:rsidRPr="003017E9">
              <w:rPr>
                <w:rFonts w:ascii="Cascadia Mono" w:hAnsi="Cascadia Mono" w:cs="Cascadia Mono"/>
                <w:color w:val="000000"/>
                <w:sz w:val="14"/>
                <w:szCs w:val="14"/>
              </w:rPr>
              <w:t>();</w:t>
            </w:r>
          </w:p>
          <w:p w14:paraId="4793B2A5" w14:textId="77777777" w:rsidR="00BF0616" w:rsidRPr="007C29BF" w:rsidRDefault="00BF0616" w:rsidP="0082457C">
            <w:pPr>
              <w:shd w:val="clear" w:color="auto" w:fill="FFFFFF"/>
              <w:spacing w:before="0" w:after="0"/>
              <w:ind w:left="0"/>
              <w:jc w:val="left"/>
              <w:rPr>
                <w:rFonts w:ascii="Cascadia Mono" w:hAnsi="Cascadia Mono" w:cs="Cascadia Mono"/>
                <w:color w:val="000000"/>
                <w:sz w:val="14"/>
                <w:szCs w:val="14"/>
              </w:rPr>
            </w:pPr>
            <w:r w:rsidRPr="007C29BF">
              <w:rPr>
                <w:rFonts w:ascii="Cascadia Mono" w:hAnsi="Cascadia Mono" w:cs="Cascadia Mono"/>
                <w:color w:val="000000"/>
                <w:sz w:val="14"/>
                <w:szCs w:val="14"/>
              </w:rPr>
              <w:tab/>
              <w:t>}</w:t>
            </w:r>
          </w:p>
          <w:p w14:paraId="08392DAD" w14:textId="77777777" w:rsidR="00BF0616" w:rsidRPr="007C29BF" w:rsidRDefault="00BF0616" w:rsidP="0082457C">
            <w:pPr>
              <w:shd w:val="clear" w:color="auto" w:fill="FFFFFF"/>
              <w:spacing w:before="0" w:after="0"/>
              <w:ind w:left="0"/>
              <w:jc w:val="left"/>
              <w:rPr>
                <w:rFonts w:ascii="Cascadia Mono" w:hAnsi="Cascadia Mono" w:cs="Cascadia Mono"/>
                <w:color w:val="000000"/>
                <w:sz w:val="14"/>
                <w:szCs w:val="14"/>
              </w:rPr>
            </w:pPr>
            <w:r w:rsidRPr="007C29BF">
              <w:rPr>
                <w:rFonts w:ascii="Cascadia Mono" w:hAnsi="Cascadia Mono" w:cs="Cascadia Mono"/>
                <w:color w:val="000000"/>
                <w:sz w:val="14"/>
                <w:szCs w:val="14"/>
              </w:rPr>
              <w:t>}</w:t>
            </w:r>
          </w:p>
          <w:p w14:paraId="1499EF23" w14:textId="77777777" w:rsidR="00BF0616" w:rsidRPr="007C29BF" w:rsidRDefault="00BF0616" w:rsidP="0082457C">
            <w:pPr>
              <w:shd w:val="clear" w:color="auto" w:fill="FFFFFF"/>
              <w:spacing w:before="0" w:after="0"/>
              <w:ind w:left="0"/>
              <w:jc w:val="left"/>
              <w:rPr>
                <w:rFonts w:ascii="Cascadia Mono" w:hAnsi="Cascadia Mono" w:cs="Courier New"/>
                <w:color w:val="000000"/>
                <w:sz w:val="14"/>
                <w:szCs w:val="14"/>
              </w:rPr>
            </w:pPr>
          </w:p>
        </w:tc>
      </w:tr>
    </w:tbl>
    <w:p w14:paraId="3E5054E9" w14:textId="77777777" w:rsidR="00BF0616" w:rsidRDefault="00BF0616" w:rsidP="00BF0616">
      <w:pPr>
        <w:rPr>
          <w:lang w:val="nl-BE"/>
        </w:rPr>
      </w:pPr>
      <w:r>
        <w:rPr>
          <w:lang w:val="nl-BE"/>
        </w:rPr>
        <w:lastRenderedPageBreak/>
        <w:t xml:space="preserve">Voorbeeld van </w:t>
      </w:r>
      <w:r w:rsidRPr="004053DE">
        <w:rPr>
          <w:rStyle w:val="KlemtoonChar"/>
        </w:rPr>
        <w:t>appsettings.json</w:t>
      </w:r>
      <w:r>
        <w:rPr>
          <w:lang w:val="nl-BE"/>
        </w:rPr>
        <w:t xml:space="preserve"> bij gebruik van specifieke </w:t>
      </w:r>
      <w:proofErr w:type="spellStart"/>
      <w:r>
        <w:rPr>
          <w:lang w:val="nl-BE"/>
        </w:rPr>
        <w:t>settings</w:t>
      </w:r>
      <w:proofErr w:type="spellEnd"/>
      <w:r>
        <w:rPr>
          <w:lang w:val="nl-BE"/>
        </w:rPr>
        <w:t xml:space="preserve"> voor de toepassing.</w:t>
      </w:r>
    </w:p>
    <w:tbl>
      <w:tblPr>
        <w:tblStyle w:val="TableGrid"/>
        <w:tblW w:w="10490" w:type="dxa"/>
        <w:tblInd w:w="-289" w:type="dxa"/>
        <w:tblLook w:val="04A0" w:firstRow="1" w:lastRow="0" w:firstColumn="1" w:lastColumn="0" w:noHBand="0" w:noVBand="1"/>
      </w:tblPr>
      <w:tblGrid>
        <w:gridCol w:w="331"/>
        <w:gridCol w:w="10159"/>
      </w:tblGrid>
      <w:tr w:rsidR="00BF0616" w14:paraId="7BC9B625" w14:textId="77777777" w:rsidTr="0082457C">
        <w:tc>
          <w:tcPr>
            <w:tcW w:w="1049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D656B9" w14:textId="6740FBF7" w:rsidR="00BF0616" w:rsidRDefault="00BD4F7C" w:rsidP="0082457C">
            <w:pPr>
              <w:spacing w:before="0" w:after="0"/>
              <w:ind w:left="0"/>
              <w:rPr>
                <w:rFonts w:cs="Courier New"/>
                <w:b/>
                <w:bCs/>
                <w:color w:val="0000FF"/>
                <w:sz w:val="18"/>
                <w:szCs w:val="18"/>
                <w:lang w:val="en-US"/>
              </w:rPr>
            </w:pPr>
            <w:proofErr w:type="spellStart"/>
            <w:r>
              <w:rPr>
                <w:rFonts w:cs="Courier New"/>
                <w:b/>
                <w:bCs/>
                <w:color w:val="0D0D0D" w:themeColor="text1" w:themeTint="F2"/>
                <w:sz w:val="18"/>
                <w:szCs w:val="18"/>
                <w:lang w:val="en-US"/>
              </w:rPr>
              <w:lastRenderedPageBreak/>
              <w:t>ConsoleHelper</w:t>
            </w:r>
            <w:proofErr w:type="spellEnd"/>
            <w:r w:rsidR="00BF0616">
              <w:rPr>
                <w:rFonts w:cs="Courier New"/>
                <w:b/>
                <w:bCs/>
                <w:color w:val="0D0D0D" w:themeColor="text1" w:themeTint="F2"/>
                <w:sz w:val="18"/>
                <w:szCs w:val="18"/>
                <w:lang w:val="en-US"/>
              </w:rPr>
              <w:t xml:space="preserve"> – </w:t>
            </w:r>
            <w:proofErr w:type="spellStart"/>
            <w:r w:rsidR="00BF0616">
              <w:rPr>
                <w:rFonts w:cs="Courier New"/>
                <w:b/>
                <w:bCs/>
                <w:color w:val="0D0D0D" w:themeColor="text1" w:themeTint="F2"/>
                <w:sz w:val="18"/>
                <w:szCs w:val="18"/>
                <w:lang w:val="en-US"/>
              </w:rPr>
              <w:t>appsettings.json</w:t>
            </w:r>
            <w:proofErr w:type="spellEnd"/>
          </w:p>
        </w:tc>
      </w:tr>
      <w:tr w:rsidR="00BF0616" w:rsidRPr="007C29BF" w14:paraId="647E9DF4" w14:textId="77777777" w:rsidTr="0082457C">
        <w:tc>
          <w:tcPr>
            <w:tcW w:w="331" w:type="dxa"/>
            <w:tcBorders>
              <w:top w:val="single" w:sz="4" w:space="0" w:color="auto"/>
              <w:left w:val="single" w:sz="4" w:space="0" w:color="auto"/>
              <w:bottom w:val="single" w:sz="4" w:space="0" w:color="auto"/>
              <w:right w:val="single" w:sz="4" w:space="0" w:color="auto"/>
            </w:tcBorders>
          </w:tcPr>
          <w:p w14:paraId="045D9977" w14:textId="77777777" w:rsidR="00BF0616" w:rsidRPr="00BF0616" w:rsidRDefault="00BF0616" w:rsidP="00BF0616">
            <w:pPr>
              <w:spacing w:before="0" w:after="0"/>
              <w:ind w:left="57" w:right="57"/>
              <w:rPr>
                <w:rFonts w:ascii="Cascadia Mono" w:hAnsi="Cascadia Mono" w:cstheme="minorHAnsi"/>
                <w:b/>
                <w:bCs/>
                <w:color w:val="00B050"/>
                <w:sz w:val="14"/>
                <w:szCs w:val="14"/>
                <w:lang w:val="nl-BE" w:eastAsia="nl-BE"/>
              </w:rPr>
            </w:pPr>
          </w:p>
          <w:p w14:paraId="15D50CA0" w14:textId="77777777" w:rsidR="00BF0616" w:rsidRPr="00BF0616" w:rsidRDefault="00BF0616" w:rsidP="00BF0616">
            <w:pPr>
              <w:spacing w:before="0" w:after="0"/>
              <w:ind w:left="57" w:right="57"/>
              <w:rPr>
                <w:rFonts w:ascii="Cascadia Mono" w:hAnsi="Cascadia Mono" w:cstheme="minorHAnsi"/>
                <w:b/>
                <w:bCs/>
                <w:color w:val="00B050"/>
                <w:sz w:val="14"/>
                <w:szCs w:val="14"/>
                <w:lang w:val="nl-BE" w:eastAsia="nl-BE"/>
              </w:rPr>
            </w:pPr>
          </w:p>
        </w:tc>
        <w:tc>
          <w:tcPr>
            <w:tcW w:w="10159" w:type="dxa"/>
            <w:tcBorders>
              <w:top w:val="single" w:sz="4" w:space="0" w:color="auto"/>
              <w:left w:val="single" w:sz="4" w:space="0" w:color="auto"/>
              <w:bottom w:val="single" w:sz="4" w:space="0" w:color="auto"/>
              <w:right w:val="single" w:sz="4" w:space="0" w:color="auto"/>
            </w:tcBorders>
          </w:tcPr>
          <w:p w14:paraId="295217EA" w14:textId="77777777" w:rsidR="00BF0616" w:rsidRPr="00B07EEF" w:rsidRDefault="00BF0616" w:rsidP="00BF0616">
            <w:pPr>
              <w:shd w:val="clear" w:color="auto" w:fill="FFFFFF"/>
              <w:spacing w:before="0" w:after="0"/>
              <w:ind w:left="0"/>
              <w:jc w:val="left"/>
              <w:rPr>
                <w:rFonts w:ascii="Cascadia Mono" w:hAnsi="Cascadia Mono" w:cs="Courier New"/>
                <w:color w:val="000000"/>
                <w:sz w:val="14"/>
                <w:szCs w:val="14"/>
                <w:lang w:val="en-US"/>
              </w:rPr>
            </w:pPr>
          </w:p>
          <w:p w14:paraId="468FFE28" w14:textId="77777777" w:rsidR="00BF0616" w:rsidRPr="00B07EEF" w:rsidRDefault="00BF0616" w:rsidP="00BF0616">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w:t>
            </w:r>
          </w:p>
          <w:p w14:paraId="1D162A83" w14:textId="77777777" w:rsidR="00BF0616" w:rsidRPr="00B07EEF" w:rsidRDefault="00BF0616" w:rsidP="00BF0616">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2E75B6"/>
                <w:sz w:val="14"/>
                <w:szCs w:val="14"/>
                <w:lang w:val="en-US"/>
              </w:rPr>
              <w:t>"</w:t>
            </w:r>
            <w:proofErr w:type="spellStart"/>
            <w:r w:rsidRPr="00B07EEF">
              <w:rPr>
                <w:rFonts w:ascii="Cascadia Mono" w:hAnsi="Cascadia Mono" w:cs="Cascadia Mono"/>
                <w:color w:val="2E75B6"/>
                <w:sz w:val="14"/>
                <w:szCs w:val="14"/>
                <w:lang w:val="en-US"/>
              </w:rPr>
              <w:t>ConsoleSettings</w:t>
            </w:r>
            <w:proofErr w:type="spellEnd"/>
            <w:r w:rsidRPr="00B07EEF">
              <w:rPr>
                <w:rFonts w:ascii="Cascadia Mono" w:hAnsi="Cascadia Mono" w:cs="Cascadia Mono"/>
                <w:color w:val="2E75B6"/>
                <w:sz w:val="14"/>
                <w:szCs w:val="14"/>
                <w:lang w:val="en-US"/>
              </w:rPr>
              <w:t>"</w:t>
            </w:r>
            <w:r w:rsidRPr="00B07EEF">
              <w:rPr>
                <w:rFonts w:ascii="Cascadia Mono" w:hAnsi="Cascadia Mono" w:cs="Cascadia Mono"/>
                <w:color w:val="000000"/>
                <w:sz w:val="14"/>
                <w:szCs w:val="14"/>
                <w:lang w:val="en-US"/>
              </w:rPr>
              <w:t>: {</w:t>
            </w:r>
          </w:p>
          <w:p w14:paraId="76699F3B" w14:textId="77777777" w:rsidR="00BF0616" w:rsidRPr="00B07EEF" w:rsidRDefault="00BF0616" w:rsidP="00BF0616">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2E75B6"/>
                <w:sz w:val="14"/>
                <w:szCs w:val="14"/>
                <w:lang w:val="en-US"/>
              </w:rPr>
              <w:t>"</w:t>
            </w:r>
            <w:proofErr w:type="spellStart"/>
            <w:r w:rsidRPr="00B07EEF">
              <w:rPr>
                <w:rFonts w:ascii="Cascadia Mono" w:hAnsi="Cascadia Mono" w:cs="Cascadia Mono"/>
                <w:color w:val="2E75B6"/>
                <w:sz w:val="14"/>
                <w:szCs w:val="14"/>
                <w:lang w:val="en-US"/>
              </w:rPr>
              <w:t>AlternateRows</w:t>
            </w:r>
            <w:proofErr w:type="spellEnd"/>
            <w:r w:rsidRPr="00B07EEF">
              <w:rPr>
                <w:rFonts w:ascii="Cascadia Mono" w:hAnsi="Cascadia Mono" w:cs="Cascadia Mono"/>
                <w:color w:val="2E75B6"/>
                <w:sz w:val="14"/>
                <w:szCs w:val="14"/>
                <w:lang w:val="en-US"/>
              </w:rPr>
              <w:t>"</w:t>
            </w:r>
            <w:r w:rsidRPr="00B07EEF">
              <w:rPr>
                <w:rFonts w:ascii="Cascadia Mono" w:hAnsi="Cascadia Mono" w:cs="Cascadia Mono"/>
                <w:color w:val="000000"/>
                <w:sz w:val="14"/>
                <w:szCs w:val="14"/>
                <w:lang w:val="en-US"/>
              </w:rPr>
              <w:t>: </w:t>
            </w:r>
            <w:r w:rsidRPr="00B07EEF">
              <w:rPr>
                <w:rFonts w:ascii="Cascadia Mono" w:hAnsi="Cascadia Mono" w:cs="Cascadia Mono"/>
                <w:color w:val="A31515"/>
                <w:sz w:val="14"/>
                <w:szCs w:val="14"/>
                <w:lang w:val="en-US"/>
              </w:rPr>
              <w:t>"True"</w:t>
            </w:r>
            <w:r w:rsidRPr="00B07EEF">
              <w:rPr>
                <w:rFonts w:ascii="Cascadia Mono" w:hAnsi="Cascadia Mono" w:cs="Cascadia Mono"/>
                <w:color w:val="000000"/>
                <w:sz w:val="14"/>
                <w:szCs w:val="14"/>
                <w:lang w:val="en-US"/>
              </w:rPr>
              <w:t>,</w:t>
            </w:r>
          </w:p>
          <w:p w14:paraId="4D0E8AC0" w14:textId="77777777" w:rsidR="00BF0616" w:rsidRPr="00B07EEF" w:rsidRDefault="00BF0616" w:rsidP="00BF0616">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2E75B6"/>
                <w:sz w:val="14"/>
                <w:szCs w:val="14"/>
                <w:lang w:val="en-US"/>
              </w:rPr>
              <w:t>"Beep"</w:t>
            </w:r>
            <w:r w:rsidRPr="00B07EEF">
              <w:rPr>
                <w:rFonts w:ascii="Cascadia Mono" w:hAnsi="Cascadia Mono" w:cs="Cascadia Mono"/>
                <w:color w:val="000000"/>
                <w:sz w:val="14"/>
                <w:szCs w:val="14"/>
                <w:lang w:val="en-US"/>
              </w:rPr>
              <w:t>: </w:t>
            </w:r>
            <w:r w:rsidRPr="00B07EEF">
              <w:rPr>
                <w:rFonts w:ascii="Cascadia Mono" w:hAnsi="Cascadia Mono" w:cs="Cascadia Mono"/>
                <w:color w:val="A31515"/>
                <w:sz w:val="14"/>
                <w:szCs w:val="14"/>
                <w:lang w:val="en-US"/>
              </w:rPr>
              <w:t>"True"</w:t>
            </w:r>
            <w:r w:rsidRPr="00B07EEF">
              <w:rPr>
                <w:rFonts w:ascii="Cascadia Mono" w:hAnsi="Cascadia Mono" w:cs="Cascadia Mono"/>
                <w:color w:val="000000"/>
                <w:sz w:val="14"/>
                <w:szCs w:val="14"/>
                <w:lang w:val="en-US"/>
              </w:rPr>
              <w:t>,</w:t>
            </w:r>
          </w:p>
          <w:p w14:paraId="41EDCC61" w14:textId="77777777" w:rsidR="00BF0616" w:rsidRPr="00B07EEF" w:rsidRDefault="00BF0616" w:rsidP="00BF0616">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2E75B6"/>
                <w:sz w:val="14"/>
                <w:szCs w:val="14"/>
                <w:lang w:val="en-US"/>
              </w:rPr>
              <w:t>"</w:t>
            </w:r>
            <w:proofErr w:type="spellStart"/>
            <w:r w:rsidRPr="00B07EEF">
              <w:rPr>
                <w:rFonts w:ascii="Cascadia Mono" w:hAnsi="Cascadia Mono" w:cs="Cascadia Mono"/>
                <w:color w:val="2E75B6"/>
                <w:sz w:val="14"/>
                <w:szCs w:val="14"/>
                <w:lang w:val="en-US"/>
              </w:rPr>
              <w:t>ListPageSize</w:t>
            </w:r>
            <w:proofErr w:type="spellEnd"/>
            <w:r w:rsidRPr="00B07EEF">
              <w:rPr>
                <w:rFonts w:ascii="Cascadia Mono" w:hAnsi="Cascadia Mono" w:cs="Cascadia Mono"/>
                <w:color w:val="2E75B6"/>
                <w:sz w:val="14"/>
                <w:szCs w:val="14"/>
                <w:lang w:val="en-US"/>
              </w:rPr>
              <w:t>"</w:t>
            </w:r>
            <w:r w:rsidRPr="00B07EEF">
              <w:rPr>
                <w:rFonts w:ascii="Cascadia Mono" w:hAnsi="Cascadia Mono" w:cs="Cascadia Mono"/>
                <w:color w:val="000000"/>
                <w:sz w:val="14"/>
                <w:szCs w:val="14"/>
                <w:lang w:val="en-US"/>
              </w:rPr>
              <w:t>: </w:t>
            </w:r>
            <w:r w:rsidRPr="00B07EEF">
              <w:rPr>
                <w:rFonts w:ascii="Cascadia Mono" w:hAnsi="Cascadia Mono" w:cs="Cascadia Mono"/>
                <w:color w:val="A31515"/>
                <w:sz w:val="14"/>
                <w:szCs w:val="14"/>
                <w:lang w:val="en-US"/>
              </w:rPr>
              <w:t>"19"</w:t>
            </w:r>
            <w:r w:rsidRPr="00B07EEF">
              <w:rPr>
                <w:rFonts w:ascii="Cascadia Mono" w:hAnsi="Cascadia Mono" w:cs="Cascadia Mono"/>
                <w:color w:val="000000"/>
                <w:sz w:val="14"/>
                <w:szCs w:val="14"/>
                <w:lang w:val="en-US"/>
              </w:rPr>
              <w:t>,</w:t>
            </w:r>
          </w:p>
          <w:p w14:paraId="5AC67CE7" w14:textId="77777777" w:rsidR="00BF0616" w:rsidRPr="00B07EEF" w:rsidRDefault="00BF0616" w:rsidP="00BF0616">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00"/>
                <w:sz w:val="14"/>
                <w:szCs w:val="14"/>
                <w:lang w:val="en-US"/>
              </w:rPr>
              <w:tab/>
            </w:r>
            <w:r w:rsidRPr="00B07EEF">
              <w:rPr>
                <w:rFonts w:ascii="Cascadia Mono" w:hAnsi="Cascadia Mono" w:cs="Cascadia Mono"/>
                <w:color w:val="000000"/>
                <w:sz w:val="14"/>
                <w:szCs w:val="14"/>
                <w:lang w:val="en-US"/>
              </w:rPr>
              <w:tab/>
            </w:r>
            <w:r w:rsidRPr="00B07EEF">
              <w:rPr>
                <w:rFonts w:ascii="Cascadia Mono" w:hAnsi="Cascadia Mono" w:cs="Cascadia Mono"/>
                <w:color w:val="2E75B6"/>
                <w:sz w:val="14"/>
                <w:szCs w:val="14"/>
                <w:lang w:val="en-US"/>
              </w:rPr>
              <w:t>"ShowWindow"</w:t>
            </w:r>
            <w:r w:rsidRPr="00B07EEF">
              <w:rPr>
                <w:rFonts w:ascii="Cascadia Mono" w:hAnsi="Cascadia Mono" w:cs="Cascadia Mono"/>
                <w:color w:val="000000"/>
                <w:sz w:val="14"/>
                <w:szCs w:val="14"/>
                <w:lang w:val="en-US"/>
              </w:rPr>
              <w:t>: </w:t>
            </w:r>
            <w:r w:rsidRPr="00B07EEF">
              <w:rPr>
                <w:rFonts w:ascii="Cascadia Mono" w:hAnsi="Cascadia Mono" w:cs="Cascadia Mono"/>
                <w:color w:val="A31515"/>
                <w:sz w:val="14"/>
                <w:szCs w:val="14"/>
                <w:lang w:val="en-US"/>
              </w:rPr>
              <w:t>"3"</w:t>
            </w:r>
            <w:r w:rsidRPr="00B07EEF">
              <w:rPr>
                <w:rFonts w:ascii="Cascadia Mono" w:hAnsi="Cascadia Mono" w:cs="Cascadia Mono"/>
                <w:color w:val="000000"/>
                <w:sz w:val="14"/>
                <w:szCs w:val="14"/>
                <w:lang w:val="en-US"/>
              </w:rPr>
              <w:t> </w:t>
            </w:r>
            <w:r w:rsidRPr="00B07EEF">
              <w:rPr>
                <w:rFonts w:ascii="Cascadia Mono" w:hAnsi="Cascadia Mono" w:cs="Cascadia Mono"/>
                <w:color w:val="008000"/>
                <w:sz w:val="14"/>
                <w:szCs w:val="14"/>
                <w:lang w:val="en-US"/>
              </w:rPr>
              <w:t>// HIDE = 0, MAXIMIZE = 3, MINIMIZE = 6, RESTORE = 9</w:t>
            </w:r>
          </w:p>
          <w:p w14:paraId="0BB297B1" w14:textId="77777777" w:rsidR="00BF0616" w:rsidRPr="00BF0616" w:rsidRDefault="00BF0616" w:rsidP="00BF0616">
            <w:pPr>
              <w:shd w:val="clear" w:color="auto" w:fill="FFFFFF"/>
              <w:spacing w:before="0" w:after="0"/>
              <w:ind w:left="0"/>
              <w:jc w:val="left"/>
              <w:rPr>
                <w:rFonts w:ascii="Cascadia Mono" w:hAnsi="Cascadia Mono" w:cs="Cascadia Mono"/>
                <w:color w:val="000000"/>
                <w:sz w:val="14"/>
                <w:szCs w:val="14"/>
              </w:rPr>
            </w:pPr>
            <w:r w:rsidRPr="00B07EEF">
              <w:rPr>
                <w:rFonts w:ascii="Cascadia Mono" w:hAnsi="Cascadia Mono" w:cs="Cascadia Mono"/>
                <w:color w:val="000000"/>
                <w:sz w:val="14"/>
                <w:szCs w:val="14"/>
                <w:lang w:val="en-US"/>
              </w:rPr>
              <w:tab/>
            </w:r>
            <w:r w:rsidRPr="00BF0616">
              <w:rPr>
                <w:rFonts w:ascii="Cascadia Mono" w:hAnsi="Cascadia Mono" w:cs="Cascadia Mono"/>
                <w:color w:val="000000"/>
                <w:sz w:val="14"/>
                <w:szCs w:val="14"/>
              </w:rPr>
              <w:t>}</w:t>
            </w:r>
          </w:p>
          <w:p w14:paraId="6EDD837F" w14:textId="356CC8D3" w:rsidR="00BF0616" w:rsidRPr="00BF0616" w:rsidRDefault="00BF0616" w:rsidP="00BF0616">
            <w:pPr>
              <w:shd w:val="clear" w:color="auto" w:fill="FFFFFF"/>
              <w:spacing w:before="0" w:after="0"/>
              <w:ind w:left="0"/>
              <w:jc w:val="left"/>
              <w:rPr>
                <w:rFonts w:ascii="Cascadia Mono" w:hAnsi="Cascadia Mono" w:cs="Cascadia Mono"/>
                <w:color w:val="000000"/>
                <w:sz w:val="14"/>
                <w:szCs w:val="14"/>
              </w:rPr>
            </w:pPr>
            <w:r w:rsidRPr="00BF0616">
              <w:rPr>
                <w:rFonts w:ascii="Cascadia Mono" w:hAnsi="Cascadia Mono" w:cs="Cascadia Mono"/>
                <w:color w:val="000000"/>
                <w:sz w:val="14"/>
                <w:szCs w:val="14"/>
              </w:rPr>
              <w:t>}</w:t>
            </w:r>
          </w:p>
          <w:p w14:paraId="320AD448" w14:textId="77777777" w:rsidR="00BF0616" w:rsidRPr="00BF0616" w:rsidRDefault="00BF0616" w:rsidP="00BF0616">
            <w:pPr>
              <w:shd w:val="clear" w:color="auto" w:fill="FFFFFF"/>
              <w:spacing w:before="0" w:after="0"/>
              <w:ind w:left="0"/>
              <w:jc w:val="left"/>
              <w:rPr>
                <w:rFonts w:ascii="Cascadia Mono" w:hAnsi="Cascadia Mono" w:cs="Courier New"/>
                <w:color w:val="000000"/>
                <w:sz w:val="14"/>
                <w:szCs w:val="14"/>
              </w:rPr>
            </w:pPr>
          </w:p>
        </w:tc>
      </w:tr>
    </w:tbl>
    <w:p w14:paraId="687E84A3" w14:textId="77777777" w:rsidR="00BF0616" w:rsidRDefault="00BF0616" w:rsidP="00BF0616">
      <w:pPr>
        <w:rPr>
          <w:lang w:val="nl-BE"/>
        </w:rPr>
      </w:pPr>
      <w:r>
        <w:rPr>
          <w:lang w:val="nl-BE"/>
        </w:rPr>
        <w:t xml:space="preserve">Voorbeeld van de menu (met </w:t>
      </w:r>
      <w:r w:rsidRPr="00C816A5">
        <w:rPr>
          <w:rStyle w:val="KlemtoonChar"/>
        </w:rPr>
        <w:t>PrintMenu()</w:t>
      </w:r>
      <w:r>
        <w:rPr>
          <w:lang w:val="nl-BE"/>
        </w:rPr>
        <w:t>):</w:t>
      </w:r>
    </w:p>
    <w:p w14:paraId="58B349BD" w14:textId="77777777" w:rsidR="00BF0616" w:rsidRDefault="00BF0616" w:rsidP="00BF0616">
      <w:pPr>
        <w:ind w:left="1135" w:firstLine="1"/>
        <w:rPr>
          <w:lang w:val="nl-BE"/>
        </w:rPr>
      </w:pPr>
      <w:r>
        <w:rPr>
          <w:noProof/>
        </w:rPr>
        <w:drawing>
          <wp:inline distT="0" distB="0" distL="0" distR="0" wp14:anchorId="0AC49B2B" wp14:editId="338173B9">
            <wp:extent cx="2161007" cy="42152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0940" cy="4234672"/>
                    </a:xfrm>
                    <a:prstGeom prst="rect">
                      <a:avLst/>
                    </a:prstGeom>
                  </pic:spPr>
                </pic:pic>
              </a:graphicData>
            </a:graphic>
          </wp:inline>
        </w:drawing>
      </w:r>
      <w:r>
        <w:rPr>
          <w:lang w:val="nl-BE"/>
        </w:rPr>
        <w:t>47</w:t>
      </w:r>
    </w:p>
    <w:p w14:paraId="7120C068" w14:textId="77777777" w:rsidR="00BF0616" w:rsidRPr="00922A29" w:rsidRDefault="00BF0616">
      <w:pPr>
        <w:pStyle w:val="ListParagraph"/>
        <w:numPr>
          <w:ilvl w:val="0"/>
          <w:numId w:val="16"/>
        </w:numPr>
        <w:rPr>
          <w:lang w:val="nl-BE"/>
        </w:rPr>
      </w:pPr>
      <w:r>
        <w:rPr>
          <w:lang w:val="nl-BE"/>
        </w:rPr>
        <w:t xml:space="preserve">De </w:t>
      </w:r>
      <w:r w:rsidRPr="00922A29">
        <w:t xml:space="preserve">variabele </w:t>
      </w:r>
      <w:r w:rsidRPr="0096664B">
        <w:rPr>
          <w:rStyle w:val="KlemtoonChar"/>
          <w:lang w:val="nl-BE"/>
        </w:rPr>
        <w:t>MenuGegeven</w:t>
      </w:r>
      <w:r w:rsidRPr="00922A29">
        <w:rPr>
          <w:rStyle w:val="KlemtoonChar"/>
        </w:rPr>
        <w:t>s</w:t>
      </w:r>
      <w:r w:rsidRPr="00922A29">
        <w:t>.</w:t>
      </w:r>
      <w:r>
        <w:t xml:space="preserve"> Deze tekst verschijnt automatisch bovenaan de menu.</w:t>
      </w:r>
    </w:p>
    <w:p w14:paraId="10825370" w14:textId="77777777" w:rsidR="00BF0616" w:rsidRPr="00922A29" w:rsidRDefault="00BF0616">
      <w:pPr>
        <w:pStyle w:val="ListParagraph"/>
        <w:numPr>
          <w:ilvl w:val="0"/>
          <w:numId w:val="16"/>
        </w:numPr>
        <w:rPr>
          <w:lang w:val="nl-BE"/>
        </w:rPr>
      </w:pPr>
      <w:r>
        <w:rPr>
          <w:lang w:val="nl-BE"/>
        </w:rPr>
        <w:t xml:space="preserve">De menu structuur met de naam van de gekozen naam </w:t>
      </w:r>
      <w:r w:rsidRPr="008F41FF">
        <w:rPr>
          <w:rStyle w:val="KlemtoonChar"/>
        </w:rPr>
        <w:t>menu</w:t>
      </w:r>
      <w:r>
        <w:rPr>
          <w:lang w:val="nl-BE"/>
        </w:rPr>
        <w:t xml:space="preserve">.  Je kan in één toepassing meerdere </w:t>
      </w:r>
      <w:proofErr w:type="spellStart"/>
      <w:r>
        <w:rPr>
          <w:lang w:val="nl-BE"/>
        </w:rPr>
        <w:t>menus</w:t>
      </w:r>
      <w:proofErr w:type="spellEnd"/>
      <w:r>
        <w:rPr>
          <w:lang w:val="nl-BE"/>
        </w:rPr>
        <w:t xml:space="preserve"> aanmaken elk met hun eigen naam.  Een menu item kan verwijzen naar een bepaalde methode (4).</w:t>
      </w:r>
    </w:p>
    <w:p w14:paraId="72C7BAB0" w14:textId="77777777" w:rsidR="00BF0616" w:rsidRPr="00922A29" w:rsidRDefault="00BF0616">
      <w:pPr>
        <w:pStyle w:val="ListParagraph"/>
        <w:numPr>
          <w:ilvl w:val="0"/>
          <w:numId w:val="16"/>
        </w:numPr>
        <w:rPr>
          <w:lang w:val="nl-BE"/>
        </w:rPr>
      </w:pPr>
      <w:r>
        <w:rPr>
          <w:lang w:val="nl-BE"/>
        </w:rPr>
        <w:t xml:space="preserve">De </w:t>
      </w:r>
      <w:r w:rsidRPr="00922A29">
        <w:rPr>
          <w:rStyle w:val="KlemtoonChar"/>
        </w:rPr>
        <w:t>main</w:t>
      </w:r>
      <w:r>
        <w:rPr>
          <w:lang w:val="nl-BE"/>
        </w:rPr>
        <w:t xml:space="preserve"> methode waarin je de menu oproept.</w:t>
      </w:r>
    </w:p>
    <w:p w14:paraId="7351EB52" w14:textId="77777777" w:rsidR="00BF0616" w:rsidRDefault="00BF0616">
      <w:pPr>
        <w:pStyle w:val="ListParagraph"/>
        <w:numPr>
          <w:ilvl w:val="0"/>
          <w:numId w:val="16"/>
        </w:numPr>
        <w:rPr>
          <w:lang w:val="nl-BE"/>
        </w:rPr>
      </w:pPr>
      <w:r>
        <w:rPr>
          <w:lang w:val="nl-BE"/>
        </w:rPr>
        <w:t>De methodes naar waar de menu verwijst.</w:t>
      </w:r>
    </w:p>
    <w:p w14:paraId="28BD8C85" w14:textId="77777777" w:rsidR="00BF0616" w:rsidRPr="00922A29" w:rsidRDefault="00BF0616">
      <w:pPr>
        <w:pStyle w:val="ListParagraph"/>
        <w:numPr>
          <w:ilvl w:val="0"/>
          <w:numId w:val="16"/>
        </w:numPr>
        <w:rPr>
          <w:lang w:val="nl-BE"/>
        </w:rPr>
      </w:pPr>
      <w:r>
        <w:rPr>
          <w:lang w:val="nl-BE"/>
        </w:rPr>
        <w:t xml:space="preserve">Optioneel kan je ook configuratie </w:t>
      </w:r>
      <w:proofErr w:type="spellStart"/>
      <w:r>
        <w:rPr>
          <w:lang w:val="nl-BE"/>
        </w:rPr>
        <w:t>settings</w:t>
      </w:r>
      <w:proofErr w:type="spellEnd"/>
      <w:r>
        <w:rPr>
          <w:lang w:val="nl-BE"/>
        </w:rPr>
        <w:t xml:space="preserve"> inlezen vanuit </w:t>
      </w:r>
      <w:r w:rsidRPr="004E0E88">
        <w:rPr>
          <w:rStyle w:val="KlemtoonChar"/>
        </w:rPr>
        <w:t>appsettings.json</w:t>
      </w:r>
      <w:r>
        <w:rPr>
          <w:lang w:val="nl-BE"/>
        </w:rPr>
        <w:t>.</w:t>
      </w:r>
    </w:p>
    <w:p w14:paraId="11FF550E" w14:textId="530F3A8E" w:rsidR="00423268" w:rsidRDefault="00423268" w:rsidP="00423268">
      <w:pPr>
        <w:pStyle w:val="Heading3"/>
        <w:rPr>
          <w:lang w:val="nl-BE"/>
        </w:rPr>
      </w:pPr>
      <w:bookmarkStart w:id="34" w:name="_Toc182697514"/>
      <w:proofErr w:type="spellStart"/>
      <w:r>
        <w:rPr>
          <w:lang w:val="nl-BE"/>
        </w:rPr>
        <w:t>Methods</w:t>
      </w:r>
      <w:bookmarkEnd w:id="24"/>
      <w:bookmarkEnd w:id="34"/>
      <w:proofErr w:type="spellEnd"/>
    </w:p>
    <w:p w14:paraId="6939EFC3" w14:textId="4AAF71F0" w:rsidR="00121AB6" w:rsidRDefault="00121AB6" w:rsidP="00121AB6">
      <w:pPr>
        <w:rPr>
          <w:lang w:val="nl-BE"/>
        </w:rPr>
      </w:pPr>
      <w:r>
        <w:rPr>
          <w:lang w:val="nl-BE"/>
        </w:rPr>
        <w:t xml:space="preserve">Je kan nu </w:t>
      </w:r>
      <w:r w:rsidR="009E424B">
        <w:rPr>
          <w:lang w:val="nl-BE"/>
        </w:rPr>
        <w:t xml:space="preserve">ook </w:t>
      </w:r>
      <w:r w:rsidR="00AA07B7">
        <w:rPr>
          <w:lang w:val="nl-BE"/>
        </w:rPr>
        <w:t xml:space="preserve">van de </w:t>
      </w:r>
      <w:r>
        <w:rPr>
          <w:lang w:val="nl-BE"/>
        </w:rPr>
        <w:t>volgende methodes gebruiken in je consoleprogramma:</w:t>
      </w:r>
    </w:p>
    <w:p w14:paraId="74780EA6" w14:textId="2615A4DB" w:rsidR="00121AB6" w:rsidRPr="00E95997" w:rsidRDefault="007C3241">
      <w:pPr>
        <w:pStyle w:val="ListParagraph"/>
        <w:numPr>
          <w:ilvl w:val="0"/>
          <w:numId w:val="12"/>
        </w:numPr>
        <w:shd w:val="clear" w:color="auto" w:fill="FFFFFF"/>
        <w:tabs>
          <w:tab w:val="clear" w:pos="720"/>
          <w:tab w:val="left" w:pos="916"/>
          <w:tab w:val="num"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276" w:hanging="425"/>
        <w:jc w:val="left"/>
        <w:rPr>
          <w:rFonts w:asciiTheme="minorHAnsi" w:hAnsiTheme="minorHAnsi" w:cstheme="minorHAnsi"/>
          <w:color w:val="000000"/>
          <w:sz w:val="16"/>
          <w:szCs w:val="16"/>
        </w:rPr>
      </w:pPr>
      <w:r w:rsidRPr="00E95997">
        <w:rPr>
          <w:rFonts w:asciiTheme="minorHAnsi" w:hAnsiTheme="minorHAnsi" w:cstheme="minorHAnsi"/>
          <w:color w:val="0000FF"/>
          <w:sz w:val="16"/>
          <w:szCs w:val="16"/>
        </w:rPr>
        <w:t>void</w:t>
      </w:r>
      <w:r w:rsidRPr="00E95997">
        <w:rPr>
          <w:rFonts w:asciiTheme="minorHAnsi" w:hAnsiTheme="minorHAnsi" w:cstheme="minorHAnsi"/>
          <w:color w:val="000000"/>
          <w:sz w:val="16"/>
          <w:szCs w:val="16"/>
        </w:rPr>
        <w:t> </w:t>
      </w:r>
      <w:r w:rsidRPr="00E95997">
        <w:rPr>
          <w:rFonts w:asciiTheme="minorHAnsi" w:hAnsiTheme="minorHAnsi" w:cstheme="minorHAnsi"/>
          <w:color w:val="74531F"/>
          <w:sz w:val="16"/>
          <w:szCs w:val="16"/>
        </w:rPr>
        <w:t>DrukToets</w:t>
      </w:r>
      <w:r w:rsidRPr="00E95997">
        <w:rPr>
          <w:rFonts w:asciiTheme="minorHAnsi" w:hAnsiTheme="minorHAnsi" w:cstheme="minorHAnsi"/>
          <w:color w:val="000000"/>
          <w:sz w:val="16"/>
          <w:szCs w:val="16"/>
        </w:rPr>
        <w:t>()</w:t>
      </w:r>
    </w:p>
    <w:p w14:paraId="42B082C4" w14:textId="77777777" w:rsidR="001A66D1" w:rsidRPr="00E95997" w:rsidRDefault="001A66D1" w:rsidP="001A66D1">
      <w:pPr>
        <w:pStyle w:val="ListParagraph"/>
        <w:widowControl w:val="0"/>
        <w:tabs>
          <w:tab w:val="left" w:pos="3119"/>
          <w:tab w:val="left" w:pos="3402"/>
        </w:tabs>
        <w:ind w:left="2062"/>
        <w:rPr>
          <w:color w:val="000000" w:themeColor="text1"/>
          <w:sz w:val="16"/>
          <w:szCs w:val="16"/>
          <w:lang w:val="nl-BE" w:eastAsia="fr-FR"/>
        </w:rPr>
      </w:pPr>
    </w:p>
    <w:p w14:paraId="78F7FBC1" w14:textId="07D99EDF" w:rsidR="007C3241" w:rsidRPr="00E95997" w:rsidRDefault="00121AB6" w:rsidP="007C3241">
      <w:pPr>
        <w:pStyle w:val="ListParagraph"/>
        <w:widowControl w:val="0"/>
        <w:numPr>
          <w:ilvl w:val="0"/>
          <w:numId w:val="10"/>
        </w:numPr>
        <w:tabs>
          <w:tab w:val="left" w:pos="3119"/>
          <w:tab w:val="left" w:pos="3402"/>
        </w:tabs>
        <w:ind w:left="2062"/>
        <w:rPr>
          <w:color w:val="000000" w:themeColor="text1"/>
          <w:sz w:val="16"/>
          <w:szCs w:val="16"/>
          <w:lang w:val="nl-BE" w:eastAsia="fr-FR"/>
        </w:rPr>
      </w:pPr>
      <w:r w:rsidRPr="00E95997">
        <w:rPr>
          <w:color w:val="000000" w:themeColor="text1"/>
          <w:sz w:val="16"/>
          <w:szCs w:val="16"/>
          <w:lang w:val="nl-BE" w:eastAsia="fr-FR"/>
        </w:rPr>
        <w:t>Returns</w:t>
      </w:r>
      <w:r w:rsidRPr="00E95997">
        <w:rPr>
          <w:color w:val="000000" w:themeColor="text1"/>
          <w:sz w:val="16"/>
          <w:szCs w:val="16"/>
          <w:lang w:val="nl-BE" w:eastAsia="fr-FR"/>
        </w:rPr>
        <w:tab/>
        <w:t>:</w:t>
      </w:r>
      <w:r w:rsidRPr="00E95997">
        <w:rPr>
          <w:color w:val="000000" w:themeColor="text1"/>
          <w:sz w:val="16"/>
          <w:szCs w:val="16"/>
          <w:lang w:val="nl-BE" w:eastAsia="fr-FR"/>
        </w:rPr>
        <w:tab/>
      </w:r>
      <w:proofErr w:type="spellStart"/>
      <w:r w:rsidR="007C3241" w:rsidRPr="00E95997">
        <w:rPr>
          <w:color w:val="000000" w:themeColor="text1"/>
          <w:sz w:val="16"/>
          <w:szCs w:val="16"/>
          <w:lang w:val="nl-BE" w:eastAsia="fr-FR"/>
        </w:rPr>
        <w:t>void</w:t>
      </w:r>
      <w:proofErr w:type="spellEnd"/>
    </w:p>
    <w:p w14:paraId="62C5FFA8" w14:textId="77777777" w:rsidR="007C3241" w:rsidRPr="00E95997" w:rsidRDefault="007C3241" w:rsidP="007C3241">
      <w:pPr>
        <w:pStyle w:val="ListParagraph"/>
        <w:widowControl w:val="0"/>
        <w:tabs>
          <w:tab w:val="left" w:pos="3119"/>
          <w:tab w:val="left" w:pos="3402"/>
        </w:tabs>
        <w:ind w:left="2062"/>
        <w:rPr>
          <w:color w:val="000000" w:themeColor="text1"/>
          <w:sz w:val="16"/>
          <w:szCs w:val="16"/>
          <w:lang w:val="nl-BE" w:eastAsia="fr-FR"/>
        </w:rPr>
      </w:pPr>
    </w:p>
    <w:p w14:paraId="68F09988" w14:textId="77777777" w:rsidR="007C3241" w:rsidRPr="00E95997" w:rsidRDefault="007C3241">
      <w:pPr>
        <w:pStyle w:val="ListParagraph"/>
        <w:widowControl w:val="0"/>
        <w:numPr>
          <w:ilvl w:val="0"/>
          <w:numId w:val="12"/>
        </w:numPr>
        <w:tabs>
          <w:tab w:val="clear" w:pos="720"/>
          <w:tab w:val="num" w:pos="1211"/>
          <w:tab w:val="left" w:pos="3119"/>
          <w:tab w:val="left" w:pos="3402"/>
        </w:tabs>
        <w:ind w:left="1211"/>
        <w:rPr>
          <w:color w:val="000000"/>
          <w:sz w:val="16"/>
          <w:szCs w:val="16"/>
          <w:lang w:val="en-US" w:eastAsia="fr-FR"/>
        </w:rPr>
      </w:pPr>
      <w:r w:rsidRPr="00E95997">
        <w:rPr>
          <w:color w:val="0000FF"/>
          <w:sz w:val="16"/>
          <w:szCs w:val="16"/>
          <w:lang w:val="en-US" w:eastAsia="fr-FR"/>
        </w:rPr>
        <w:t>string</w:t>
      </w:r>
      <w:r w:rsidRPr="00E95997">
        <w:rPr>
          <w:color w:val="000000"/>
          <w:sz w:val="16"/>
          <w:szCs w:val="16"/>
          <w:lang w:val="en-US" w:eastAsia="fr-FR"/>
        </w:rPr>
        <w:t> </w:t>
      </w:r>
      <w:r w:rsidRPr="00E95997">
        <w:rPr>
          <w:color w:val="74531F"/>
          <w:sz w:val="16"/>
          <w:szCs w:val="16"/>
          <w:lang w:val="en-US" w:eastAsia="fr-FR"/>
        </w:rPr>
        <w:t>LeesString</w:t>
      </w:r>
      <w:r w:rsidRPr="00E95997">
        <w:rPr>
          <w:color w:val="000000"/>
          <w:sz w:val="16"/>
          <w:szCs w:val="16"/>
          <w:lang w:val="en-US" w:eastAsia="fr-FR"/>
        </w:rPr>
        <w:t>(</w:t>
      </w:r>
      <w:r w:rsidRPr="00E95997">
        <w:rPr>
          <w:color w:val="0000FF"/>
          <w:sz w:val="16"/>
          <w:szCs w:val="16"/>
          <w:lang w:val="en-US" w:eastAsia="fr-FR"/>
        </w:rPr>
        <w:t>string</w:t>
      </w:r>
      <w:r w:rsidRPr="00E95997">
        <w:rPr>
          <w:color w:val="000000"/>
          <w:sz w:val="16"/>
          <w:szCs w:val="16"/>
          <w:lang w:val="en-US" w:eastAsia="fr-FR"/>
        </w:rPr>
        <w:t> </w:t>
      </w:r>
      <w:r w:rsidRPr="00E95997">
        <w:rPr>
          <w:sz w:val="16"/>
          <w:szCs w:val="16"/>
          <w:lang w:val="en-US" w:eastAsia="fr-FR"/>
        </w:rPr>
        <w:t>label</w:t>
      </w:r>
      <w:r w:rsidRPr="00E95997">
        <w:rPr>
          <w:color w:val="000000"/>
          <w:sz w:val="16"/>
          <w:szCs w:val="16"/>
          <w:lang w:val="en-US" w:eastAsia="fr-FR"/>
        </w:rPr>
        <w:t>, </w:t>
      </w:r>
      <w:r w:rsidRPr="00E95997">
        <w:rPr>
          <w:color w:val="0000FF"/>
          <w:sz w:val="16"/>
          <w:szCs w:val="16"/>
          <w:lang w:val="en-US" w:eastAsia="fr-FR"/>
        </w:rPr>
        <w:t>int</w:t>
      </w:r>
      <w:r w:rsidRPr="00E95997">
        <w:rPr>
          <w:color w:val="000000"/>
          <w:sz w:val="16"/>
          <w:szCs w:val="16"/>
          <w:lang w:val="en-US" w:eastAsia="fr-FR"/>
        </w:rPr>
        <w:t> </w:t>
      </w:r>
      <w:r w:rsidRPr="00E95997">
        <w:rPr>
          <w:sz w:val="16"/>
          <w:szCs w:val="16"/>
          <w:lang w:val="en-US" w:eastAsia="fr-FR"/>
        </w:rPr>
        <w:t>maxLength</w:t>
      </w:r>
      <w:r w:rsidRPr="00E95997">
        <w:rPr>
          <w:color w:val="000000"/>
          <w:sz w:val="16"/>
          <w:szCs w:val="16"/>
          <w:lang w:val="en-US" w:eastAsia="fr-FR"/>
        </w:rPr>
        <w:t>, </w:t>
      </w:r>
      <w:r w:rsidRPr="00E95997">
        <w:rPr>
          <w:color w:val="2B91AF"/>
          <w:sz w:val="16"/>
          <w:szCs w:val="16"/>
          <w:lang w:val="en-US" w:eastAsia="fr-FR"/>
        </w:rPr>
        <w:t>OptionMode</w:t>
      </w:r>
      <w:r w:rsidRPr="00E95997">
        <w:rPr>
          <w:color w:val="000000"/>
          <w:sz w:val="16"/>
          <w:szCs w:val="16"/>
          <w:lang w:val="en-US" w:eastAsia="fr-FR"/>
        </w:rPr>
        <w:t> </w:t>
      </w:r>
      <w:r w:rsidRPr="00E95997">
        <w:rPr>
          <w:sz w:val="16"/>
          <w:szCs w:val="16"/>
          <w:lang w:val="en-US" w:eastAsia="fr-FR"/>
        </w:rPr>
        <w:t>optionMode</w:t>
      </w:r>
      <w:r w:rsidRPr="00E95997">
        <w:rPr>
          <w:color w:val="000000"/>
          <w:sz w:val="16"/>
          <w:szCs w:val="16"/>
          <w:lang w:val="en-US" w:eastAsia="fr-FR"/>
        </w:rPr>
        <w:t>)</w:t>
      </w:r>
    </w:p>
    <w:p w14:paraId="713EE539" w14:textId="77777777" w:rsidR="007C3241" w:rsidRPr="00E95997" w:rsidRDefault="007C3241" w:rsidP="007C3241">
      <w:pPr>
        <w:pStyle w:val="ListParagraph"/>
        <w:tabs>
          <w:tab w:val="left" w:pos="3119"/>
          <w:tab w:val="left" w:pos="3402"/>
        </w:tabs>
        <w:ind w:left="2062"/>
        <w:rPr>
          <w:color w:val="000000"/>
          <w:sz w:val="16"/>
          <w:szCs w:val="16"/>
          <w:lang w:val="en-US" w:eastAsia="fr-FR"/>
        </w:rPr>
      </w:pPr>
    </w:p>
    <w:p w14:paraId="14ECAE5A" w14:textId="77777777" w:rsidR="007C3241" w:rsidRPr="00E95997" w:rsidRDefault="007C3241" w:rsidP="007C3241">
      <w:pPr>
        <w:pStyle w:val="ListParagraph"/>
        <w:widowControl w:val="0"/>
        <w:numPr>
          <w:ilvl w:val="0"/>
          <w:numId w:val="10"/>
        </w:numPr>
        <w:tabs>
          <w:tab w:val="left" w:pos="3119"/>
          <w:tab w:val="left" w:pos="3402"/>
        </w:tabs>
        <w:ind w:left="2062"/>
        <w:rPr>
          <w:color w:val="000000" w:themeColor="text1"/>
          <w:sz w:val="16"/>
          <w:szCs w:val="16"/>
          <w:lang w:val="en-US" w:eastAsia="fr-FR"/>
        </w:rPr>
      </w:pPr>
      <w:r w:rsidRPr="00E95997">
        <w:rPr>
          <w:color w:val="000000" w:themeColor="text1"/>
          <w:sz w:val="16"/>
          <w:szCs w:val="16"/>
          <w:lang w:val="en-US" w:eastAsia="fr-FR"/>
        </w:rPr>
        <w:t>label</w:t>
      </w:r>
      <w:r w:rsidRPr="00E95997">
        <w:rPr>
          <w:color w:val="000000" w:themeColor="text1"/>
          <w:sz w:val="16"/>
          <w:szCs w:val="16"/>
          <w:lang w:val="en-US" w:eastAsia="fr-FR"/>
        </w:rPr>
        <w:tab/>
        <w:t>:</w:t>
      </w:r>
      <w:r w:rsidRPr="00E95997">
        <w:rPr>
          <w:color w:val="000000" w:themeColor="text1"/>
          <w:sz w:val="16"/>
          <w:szCs w:val="16"/>
          <w:lang w:val="en-US" w:eastAsia="fr-FR"/>
        </w:rPr>
        <w:tab/>
      </w:r>
      <w:proofErr w:type="spellStart"/>
      <w:r w:rsidRPr="00E95997">
        <w:rPr>
          <w:color w:val="000000" w:themeColor="text1"/>
          <w:sz w:val="16"/>
          <w:szCs w:val="16"/>
          <w:lang w:val="en-US" w:eastAsia="fr-FR"/>
        </w:rPr>
        <w:t>tekst</w:t>
      </w:r>
      <w:proofErr w:type="spellEnd"/>
      <w:r w:rsidRPr="00E95997">
        <w:rPr>
          <w:color w:val="000000" w:themeColor="text1"/>
          <w:sz w:val="16"/>
          <w:szCs w:val="16"/>
          <w:lang w:val="en-US" w:eastAsia="fr-FR"/>
        </w:rPr>
        <w:t xml:space="preserve"> </w:t>
      </w:r>
      <w:proofErr w:type="spellStart"/>
      <w:r w:rsidRPr="00E95997">
        <w:rPr>
          <w:color w:val="000000" w:themeColor="text1"/>
          <w:sz w:val="16"/>
          <w:szCs w:val="16"/>
          <w:lang w:val="en-US" w:eastAsia="fr-FR"/>
        </w:rPr>
        <w:t>voor</w:t>
      </w:r>
      <w:proofErr w:type="spellEnd"/>
      <w:r w:rsidRPr="00E95997">
        <w:rPr>
          <w:color w:val="000000" w:themeColor="text1"/>
          <w:sz w:val="16"/>
          <w:szCs w:val="16"/>
          <w:lang w:val="en-US" w:eastAsia="fr-FR"/>
        </w:rPr>
        <w:t xml:space="preserve"> input</w:t>
      </w:r>
    </w:p>
    <w:p w14:paraId="4CD706E2" w14:textId="3D4505C0" w:rsidR="004D7F11" w:rsidRPr="00E95997" w:rsidRDefault="004D7F11" w:rsidP="004D7F11">
      <w:pPr>
        <w:pStyle w:val="ListParagraph"/>
        <w:widowControl w:val="0"/>
        <w:numPr>
          <w:ilvl w:val="0"/>
          <w:numId w:val="10"/>
        </w:numPr>
        <w:tabs>
          <w:tab w:val="left" w:pos="3119"/>
          <w:tab w:val="left" w:pos="3402"/>
        </w:tabs>
        <w:ind w:left="2062"/>
        <w:rPr>
          <w:color w:val="000000" w:themeColor="text1"/>
          <w:sz w:val="16"/>
          <w:szCs w:val="16"/>
          <w:lang w:val="nl-BE" w:eastAsia="fr-FR"/>
        </w:rPr>
      </w:pPr>
      <w:proofErr w:type="spellStart"/>
      <w:r w:rsidRPr="00E95997">
        <w:rPr>
          <w:color w:val="000000" w:themeColor="text1"/>
          <w:sz w:val="16"/>
          <w:szCs w:val="16"/>
          <w:lang w:val="nl-BE" w:eastAsia="fr-FR"/>
        </w:rPr>
        <w:t>m</w:t>
      </w:r>
      <w:r>
        <w:rPr>
          <w:color w:val="000000" w:themeColor="text1"/>
          <w:sz w:val="16"/>
          <w:szCs w:val="16"/>
          <w:lang w:val="nl-BE" w:eastAsia="fr-FR"/>
        </w:rPr>
        <w:t>in</w:t>
      </w:r>
      <w:r w:rsidRPr="00E95997">
        <w:rPr>
          <w:color w:val="000000" w:themeColor="text1"/>
          <w:sz w:val="16"/>
          <w:szCs w:val="16"/>
          <w:lang w:val="nl-BE" w:eastAsia="fr-FR"/>
        </w:rPr>
        <w:t>Length</w:t>
      </w:r>
      <w:proofErr w:type="spellEnd"/>
      <w:r w:rsidRPr="00E95997">
        <w:rPr>
          <w:color w:val="000000" w:themeColor="text1"/>
          <w:sz w:val="16"/>
          <w:szCs w:val="16"/>
          <w:lang w:val="nl-BE" w:eastAsia="fr-FR"/>
        </w:rPr>
        <w:tab/>
        <w:t>:</w:t>
      </w:r>
      <w:r w:rsidRPr="00E95997">
        <w:rPr>
          <w:color w:val="000000" w:themeColor="text1"/>
          <w:sz w:val="16"/>
          <w:szCs w:val="16"/>
          <w:lang w:val="nl-BE" w:eastAsia="fr-FR"/>
        </w:rPr>
        <w:tab/>
      </w:r>
      <w:r>
        <w:rPr>
          <w:color w:val="000000" w:themeColor="text1"/>
          <w:sz w:val="16"/>
          <w:szCs w:val="16"/>
          <w:lang w:val="nl-BE" w:eastAsia="fr-FR"/>
        </w:rPr>
        <w:t>minimum</w:t>
      </w:r>
      <w:r w:rsidRPr="00E95997">
        <w:rPr>
          <w:color w:val="000000" w:themeColor="text1"/>
          <w:sz w:val="16"/>
          <w:szCs w:val="16"/>
          <w:lang w:val="nl-BE" w:eastAsia="fr-FR"/>
        </w:rPr>
        <w:t xml:space="preserve"> lengte van de </w:t>
      </w:r>
      <w:proofErr w:type="spellStart"/>
      <w:r w:rsidRPr="00E95997">
        <w:rPr>
          <w:color w:val="000000" w:themeColor="text1"/>
          <w:sz w:val="16"/>
          <w:szCs w:val="16"/>
          <w:lang w:val="nl-BE" w:eastAsia="fr-FR"/>
        </w:rPr>
        <w:t>ingave</w:t>
      </w:r>
      <w:proofErr w:type="spellEnd"/>
    </w:p>
    <w:p w14:paraId="2ABB4815" w14:textId="77777777" w:rsidR="004D7F11" w:rsidRPr="00E95997" w:rsidRDefault="004D7F11" w:rsidP="004D7F11">
      <w:pPr>
        <w:pStyle w:val="ListParagraph"/>
        <w:widowControl w:val="0"/>
        <w:numPr>
          <w:ilvl w:val="0"/>
          <w:numId w:val="10"/>
        </w:numPr>
        <w:tabs>
          <w:tab w:val="left" w:pos="3119"/>
          <w:tab w:val="left" w:pos="3402"/>
        </w:tabs>
        <w:ind w:left="2062"/>
        <w:rPr>
          <w:color w:val="000000" w:themeColor="text1"/>
          <w:sz w:val="16"/>
          <w:szCs w:val="16"/>
          <w:lang w:val="nl-BE" w:eastAsia="fr-FR"/>
        </w:rPr>
      </w:pPr>
      <w:proofErr w:type="spellStart"/>
      <w:r w:rsidRPr="00E95997">
        <w:rPr>
          <w:color w:val="000000" w:themeColor="text1"/>
          <w:sz w:val="16"/>
          <w:szCs w:val="16"/>
          <w:lang w:val="nl-BE" w:eastAsia="fr-FR"/>
        </w:rPr>
        <w:t>maxLength</w:t>
      </w:r>
      <w:proofErr w:type="spellEnd"/>
      <w:r w:rsidRPr="00E95997">
        <w:rPr>
          <w:color w:val="000000" w:themeColor="text1"/>
          <w:sz w:val="16"/>
          <w:szCs w:val="16"/>
          <w:lang w:val="nl-BE" w:eastAsia="fr-FR"/>
        </w:rPr>
        <w:tab/>
        <w:t>:</w:t>
      </w:r>
      <w:r w:rsidRPr="00E95997">
        <w:rPr>
          <w:color w:val="000000" w:themeColor="text1"/>
          <w:sz w:val="16"/>
          <w:szCs w:val="16"/>
          <w:lang w:val="nl-BE" w:eastAsia="fr-FR"/>
        </w:rPr>
        <w:tab/>
        <w:t xml:space="preserve">maximum lengte van de </w:t>
      </w:r>
      <w:proofErr w:type="spellStart"/>
      <w:r w:rsidRPr="00E95997">
        <w:rPr>
          <w:color w:val="000000" w:themeColor="text1"/>
          <w:sz w:val="16"/>
          <w:szCs w:val="16"/>
          <w:lang w:val="nl-BE" w:eastAsia="fr-FR"/>
        </w:rPr>
        <w:t>ingave</w:t>
      </w:r>
      <w:proofErr w:type="spellEnd"/>
    </w:p>
    <w:p w14:paraId="5282FD59" w14:textId="77777777" w:rsidR="007C3241" w:rsidRPr="00E95997" w:rsidRDefault="007C3241" w:rsidP="007C3241">
      <w:pPr>
        <w:pStyle w:val="ListParagraph"/>
        <w:widowControl w:val="0"/>
        <w:numPr>
          <w:ilvl w:val="0"/>
          <w:numId w:val="10"/>
        </w:numPr>
        <w:tabs>
          <w:tab w:val="left" w:pos="3119"/>
          <w:tab w:val="left" w:pos="3402"/>
        </w:tabs>
        <w:ind w:left="2062"/>
        <w:rPr>
          <w:color w:val="000000" w:themeColor="text1"/>
          <w:sz w:val="16"/>
          <w:szCs w:val="16"/>
          <w:lang w:val="nl-BE" w:eastAsia="fr-FR"/>
        </w:rPr>
      </w:pPr>
      <w:proofErr w:type="spellStart"/>
      <w:r w:rsidRPr="00E95997">
        <w:rPr>
          <w:color w:val="000000" w:themeColor="text1"/>
          <w:sz w:val="16"/>
          <w:szCs w:val="16"/>
          <w:lang w:val="nl-BE" w:eastAsia="fr-FR"/>
        </w:rPr>
        <w:t>optionMode</w:t>
      </w:r>
      <w:proofErr w:type="spellEnd"/>
      <w:r w:rsidRPr="00E95997">
        <w:rPr>
          <w:color w:val="000000" w:themeColor="text1"/>
          <w:sz w:val="16"/>
          <w:szCs w:val="16"/>
          <w:lang w:val="nl-BE" w:eastAsia="fr-FR"/>
        </w:rPr>
        <w:tab/>
        <w:t>:</w:t>
      </w:r>
      <w:r w:rsidRPr="00E95997">
        <w:rPr>
          <w:color w:val="000000" w:themeColor="text1"/>
          <w:sz w:val="16"/>
          <w:szCs w:val="16"/>
          <w:lang w:val="nl-BE" w:eastAsia="fr-FR"/>
        </w:rPr>
        <w:tab/>
      </w:r>
      <w:proofErr w:type="spellStart"/>
      <w:r w:rsidRPr="00E95997">
        <w:rPr>
          <w:color w:val="000000" w:themeColor="text1"/>
          <w:sz w:val="16"/>
          <w:szCs w:val="16"/>
          <w:lang w:val="nl-BE" w:eastAsia="fr-FR"/>
        </w:rPr>
        <w:t>Optional</w:t>
      </w:r>
      <w:proofErr w:type="spellEnd"/>
      <w:r w:rsidRPr="00E95997">
        <w:rPr>
          <w:color w:val="000000" w:themeColor="text1"/>
          <w:sz w:val="16"/>
          <w:szCs w:val="16"/>
          <w:lang w:val="nl-BE" w:eastAsia="fr-FR"/>
        </w:rPr>
        <w:t xml:space="preserve"> (geen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 xml:space="preserve">), </w:t>
      </w:r>
      <w:proofErr w:type="spellStart"/>
      <w:r w:rsidRPr="00E95997">
        <w:rPr>
          <w:color w:val="000000" w:themeColor="text1"/>
          <w:sz w:val="16"/>
          <w:szCs w:val="16"/>
          <w:lang w:val="nl-BE" w:eastAsia="fr-FR"/>
        </w:rPr>
        <w:t>Mandatory</w:t>
      </w:r>
      <w:proofErr w:type="spellEnd"/>
      <w:r w:rsidRPr="00E95997">
        <w:rPr>
          <w:color w:val="000000" w:themeColor="text1"/>
          <w:sz w:val="16"/>
          <w:szCs w:val="16"/>
          <w:lang w:val="nl-BE" w:eastAsia="fr-FR"/>
        </w:rPr>
        <w:t xml:space="preserve">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w:t>
      </w:r>
    </w:p>
    <w:p w14:paraId="063E0E3C" w14:textId="77777777" w:rsidR="007C3241" w:rsidRPr="00E95997" w:rsidRDefault="007C3241" w:rsidP="007C3241">
      <w:pPr>
        <w:pStyle w:val="ListParagraph"/>
        <w:widowControl w:val="0"/>
        <w:numPr>
          <w:ilvl w:val="0"/>
          <w:numId w:val="10"/>
        </w:numPr>
        <w:tabs>
          <w:tab w:val="left" w:pos="3119"/>
          <w:tab w:val="left" w:pos="3402"/>
        </w:tabs>
        <w:ind w:left="2062"/>
        <w:rPr>
          <w:color w:val="000000" w:themeColor="text1"/>
          <w:sz w:val="16"/>
          <w:szCs w:val="16"/>
          <w:lang w:val="nl-BE" w:eastAsia="fr-FR"/>
        </w:rPr>
      </w:pPr>
      <w:r w:rsidRPr="00E95997">
        <w:rPr>
          <w:color w:val="000000" w:themeColor="text1"/>
          <w:sz w:val="16"/>
          <w:szCs w:val="16"/>
          <w:lang w:val="nl-BE" w:eastAsia="fr-FR"/>
        </w:rPr>
        <w:t>Returns</w:t>
      </w:r>
      <w:r w:rsidRPr="00E95997">
        <w:rPr>
          <w:color w:val="000000" w:themeColor="text1"/>
          <w:sz w:val="16"/>
          <w:szCs w:val="16"/>
          <w:lang w:val="nl-BE" w:eastAsia="fr-FR"/>
        </w:rPr>
        <w:tab/>
        <w:t>:</w:t>
      </w:r>
      <w:r w:rsidRPr="00E95997">
        <w:rPr>
          <w:color w:val="000000" w:themeColor="text1"/>
          <w:sz w:val="16"/>
          <w:szCs w:val="16"/>
          <w:lang w:val="nl-BE" w:eastAsia="fr-FR"/>
        </w:rPr>
        <w:tab/>
        <w:t>De ingegeven waarde als string</w:t>
      </w:r>
    </w:p>
    <w:p w14:paraId="766117C9" w14:textId="77777777" w:rsidR="00121AB6" w:rsidRPr="00E95997" w:rsidRDefault="00121AB6" w:rsidP="00D3285B">
      <w:pPr>
        <w:pStyle w:val="ListParagraph"/>
        <w:tabs>
          <w:tab w:val="left" w:pos="3119"/>
          <w:tab w:val="left" w:pos="3402"/>
        </w:tabs>
        <w:ind w:left="1211"/>
        <w:rPr>
          <w:color w:val="000000"/>
          <w:sz w:val="16"/>
          <w:szCs w:val="16"/>
          <w:lang w:val="nl-BE" w:eastAsia="fr-FR"/>
        </w:rPr>
      </w:pPr>
    </w:p>
    <w:p w14:paraId="05DA7F65" w14:textId="77777777" w:rsidR="00121AB6" w:rsidRPr="00E95997" w:rsidRDefault="00121AB6">
      <w:pPr>
        <w:pStyle w:val="ListParagraph"/>
        <w:widowControl w:val="0"/>
        <w:numPr>
          <w:ilvl w:val="0"/>
          <w:numId w:val="12"/>
        </w:numPr>
        <w:tabs>
          <w:tab w:val="clear" w:pos="720"/>
          <w:tab w:val="num" w:pos="1211"/>
          <w:tab w:val="left" w:pos="3119"/>
          <w:tab w:val="left" w:pos="3402"/>
        </w:tabs>
        <w:ind w:left="1211"/>
        <w:rPr>
          <w:color w:val="000000"/>
          <w:sz w:val="16"/>
          <w:szCs w:val="16"/>
          <w:lang w:val="en-US" w:eastAsia="fr-FR"/>
        </w:rPr>
      </w:pPr>
      <w:r w:rsidRPr="00E95997">
        <w:rPr>
          <w:color w:val="0000FF"/>
          <w:sz w:val="16"/>
          <w:szCs w:val="16"/>
          <w:lang w:val="en-US" w:eastAsia="fr-FR"/>
        </w:rPr>
        <w:t>string</w:t>
      </w:r>
      <w:r w:rsidRPr="00E95997">
        <w:rPr>
          <w:color w:val="000000"/>
          <w:sz w:val="16"/>
          <w:szCs w:val="16"/>
          <w:lang w:val="en-US" w:eastAsia="fr-FR"/>
        </w:rPr>
        <w:t> </w:t>
      </w:r>
      <w:proofErr w:type="spellStart"/>
      <w:r w:rsidRPr="00E95997">
        <w:rPr>
          <w:color w:val="74531F"/>
          <w:sz w:val="16"/>
          <w:szCs w:val="16"/>
          <w:lang w:val="en-US" w:eastAsia="fr-FR"/>
        </w:rPr>
        <w:t>LeesPaswoord</w:t>
      </w:r>
      <w:proofErr w:type="spellEnd"/>
      <w:r w:rsidRPr="00E95997">
        <w:rPr>
          <w:color w:val="000000"/>
          <w:sz w:val="16"/>
          <w:szCs w:val="16"/>
          <w:lang w:val="en-US" w:eastAsia="fr-FR"/>
        </w:rPr>
        <w:t>(</w:t>
      </w:r>
      <w:r w:rsidRPr="00E95997">
        <w:rPr>
          <w:color w:val="0000FF"/>
          <w:sz w:val="16"/>
          <w:szCs w:val="16"/>
          <w:lang w:val="en-US" w:eastAsia="fr-FR"/>
        </w:rPr>
        <w:t>string</w:t>
      </w:r>
      <w:r w:rsidRPr="00E95997">
        <w:rPr>
          <w:color w:val="000000"/>
          <w:sz w:val="16"/>
          <w:szCs w:val="16"/>
          <w:lang w:val="en-US" w:eastAsia="fr-FR"/>
        </w:rPr>
        <w:t> </w:t>
      </w:r>
      <w:r w:rsidRPr="00E95997">
        <w:rPr>
          <w:sz w:val="16"/>
          <w:szCs w:val="16"/>
          <w:lang w:val="en-US" w:eastAsia="fr-FR"/>
        </w:rPr>
        <w:t>label</w:t>
      </w:r>
      <w:r w:rsidRPr="00E95997">
        <w:rPr>
          <w:color w:val="000000"/>
          <w:sz w:val="16"/>
          <w:szCs w:val="16"/>
          <w:lang w:val="en-US" w:eastAsia="fr-FR"/>
        </w:rPr>
        <w:t>, </w:t>
      </w:r>
      <w:r w:rsidRPr="00E95997">
        <w:rPr>
          <w:color w:val="0000FF"/>
          <w:sz w:val="16"/>
          <w:szCs w:val="16"/>
          <w:lang w:val="en-US" w:eastAsia="fr-FR"/>
        </w:rPr>
        <w:t>int</w:t>
      </w:r>
      <w:r w:rsidRPr="00E95997">
        <w:rPr>
          <w:color w:val="000000"/>
          <w:sz w:val="16"/>
          <w:szCs w:val="16"/>
          <w:lang w:val="en-US" w:eastAsia="fr-FR"/>
        </w:rPr>
        <w:t> </w:t>
      </w:r>
      <w:proofErr w:type="spellStart"/>
      <w:r w:rsidRPr="00E95997">
        <w:rPr>
          <w:sz w:val="16"/>
          <w:szCs w:val="16"/>
          <w:lang w:val="en-US" w:eastAsia="fr-FR"/>
        </w:rPr>
        <w:t>minLength</w:t>
      </w:r>
      <w:proofErr w:type="spellEnd"/>
      <w:r w:rsidRPr="00E95997">
        <w:rPr>
          <w:color w:val="0000FF"/>
          <w:sz w:val="16"/>
          <w:szCs w:val="16"/>
          <w:lang w:val="en-US" w:eastAsia="fr-FR"/>
        </w:rPr>
        <w:t xml:space="preserve"> , int</w:t>
      </w:r>
      <w:r w:rsidRPr="00E95997">
        <w:rPr>
          <w:color w:val="000000"/>
          <w:sz w:val="16"/>
          <w:szCs w:val="16"/>
          <w:lang w:val="en-US" w:eastAsia="fr-FR"/>
        </w:rPr>
        <w:t> </w:t>
      </w:r>
      <w:proofErr w:type="spellStart"/>
      <w:r w:rsidRPr="00E95997">
        <w:rPr>
          <w:sz w:val="16"/>
          <w:szCs w:val="16"/>
          <w:lang w:val="en-US" w:eastAsia="fr-FR"/>
        </w:rPr>
        <w:t>maxLength</w:t>
      </w:r>
      <w:proofErr w:type="spellEnd"/>
      <w:r w:rsidRPr="00E95997">
        <w:rPr>
          <w:color w:val="000000"/>
          <w:sz w:val="16"/>
          <w:szCs w:val="16"/>
          <w:lang w:val="en-US" w:eastAsia="fr-FR"/>
        </w:rPr>
        <w:t>, </w:t>
      </w:r>
      <w:proofErr w:type="spellStart"/>
      <w:r w:rsidRPr="00E95997">
        <w:rPr>
          <w:color w:val="2B91AF"/>
          <w:sz w:val="16"/>
          <w:szCs w:val="16"/>
          <w:lang w:val="en-US" w:eastAsia="fr-FR"/>
        </w:rPr>
        <w:t>OptionMode</w:t>
      </w:r>
      <w:proofErr w:type="spellEnd"/>
      <w:r w:rsidRPr="00E95997">
        <w:rPr>
          <w:color w:val="000000"/>
          <w:sz w:val="16"/>
          <w:szCs w:val="16"/>
          <w:lang w:val="en-US" w:eastAsia="fr-FR"/>
        </w:rPr>
        <w:t> </w:t>
      </w:r>
      <w:proofErr w:type="spellStart"/>
      <w:r w:rsidRPr="00E95997">
        <w:rPr>
          <w:sz w:val="16"/>
          <w:szCs w:val="16"/>
          <w:lang w:val="en-US" w:eastAsia="fr-FR"/>
        </w:rPr>
        <w:t>optionMode</w:t>
      </w:r>
      <w:proofErr w:type="spellEnd"/>
      <w:r w:rsidRPr="00E95997">
        <w:rPr>
          <w:color w:val="000000"/>
          <w:sz w:val="16"/>
          <w:szCs w:val="16"/>
          <w:lang w:val="en-US" w:eastAsia="fr-FR"/>
        </w:rPr>
        <w:t>)</w:t>
      </w:r>
    </w:p>
    <w:p w14:paraId="2A560575" w14:textId="77777777" w:rsidR="00121AB6" w:rsidRPr="00E95997" w:rsidRDefault="00121AB6" w:rsidP="00D3285B">
      <w:pPr>
        <w:pStyle w:val="ListParagraph"/>
        <w:tabs>
          <w:tab w:val="left" w:pos="3119"/>
          <w:tab w:val="left" w:pos="3402"/>
        </w:tabs>
        <w:ind w:left="2062"/>
        <w:rPr>
          <w:color w:val="000000"/>
          <w:sz w:val="16"/>
          <w:szCs w:val="16"/>
          <w:lang w:val="en-US" w:eastAsia="fr-FR"/>
        </w:rPr>
      </w:pPr>
    </w:p>
    <w:p w14:paraId="411C2315"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en-US" w:eastAsia="fr-FR"/>
        </w:rPr>
      </w:pPr>
      <w:r w:rsidRPr="00E95997">
        <w:rPr>
          <w:color w:val="000000" w:themeColor="text1"/>
          <w:sz w:val="16"/>
          <w:szCs w:val="16"/>
          <w:lang w:val="en-US" w:eastAsia="fr-FR"/>
        </w:rPr>
        <w:t>label</w:t>
      </w:r>
      <w:r w:rsidRPr="00E95997">
        <w:rPr>
          <w:color w:val="000000" w:themeColor="text1"/>
          <w:sz w:val="16"/>
          <w:szCs w:val="16"/>
          <w:lang w:val="en-US" w:eastAsia="fr-FR"/>
        </w:rPr>
        <w:tab/>
        <w:t>:</w:t>
      </w:r>
      <w:r w:rsidRPr="00E95997">
        <w:rPr>
          <w:color w:val="000000" w:themeColor="text1"/>
          <w:sz w:val="16"/>
          <w:szCs w:val="16"/>
          <w:lang w:val="en-US" w:eastAsia="fr-FR"/>
        </w:rPr>
        <w:tab/>
      </w:r>
      <w:proofErr w:type="spellStart"/>
      <w:r w:rsidRPr="00E95997">
        <w:rPr>
          <w:color w:val="000000" w:themeColor="text1"/>
          <w:sz w:val="16"/>
          <w:szCs w:val="16"/>
          <w:lang w:val="en-US" w:eastAsia="fr-FR"/>
        </w:rPr>
        <w:t>tekst</w:t>
      </w:r>
      <w:proofErr w:type="spellEnd"/>
      <w:r w:rsidRPr="00E95997">
        <w:rPr>
          <w:color w:val="000000" w:themeColor="text1"/>
          <w:sz w:val="16"/>
          <w:szCs w:val="16"/>
          <w:lang w:val="en-US" w:eastAsia="fr-FR"/>
        </w:rPr>
        <w:t xml:space="preserve"> </w:t>
      </w:r>
      <w:proofErr w:type="spellStart"/>
      <w:r w:rsidRPr="00E95997">
        <w:rPr>
          <w:color w:val="000000" w:themeColor="text1"/>
          <w:sz w:val="16"/>
          <w:szCs w:val="16"/>
          <w:lang w:val="en-US" w:eastAsia="fr-FR"/>
        </w:rPr>
        <w:t>voor</w:t>
      </w:r>
      <w:proofErr w:type="spellEnd"/>
      <w:r w:rsidRPr="00E95997">
        <w:rPr>
          <w:color w:val="000000" w:themeColor="text1"/>
          <w:sz w:val="16"/>
          <w:szCs w:val="16"/>
          <w:lang w:val="en-US" w:eastAsia="fr-FR"/>
        </w:rPr>
        <w:t xml:space="preserve"> input</w:t>
      </w:r>
    </w:p>
    <w:p w14:paraId="6F7AC4B4"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proofErr w:type="spellStart"/>
      <w:r w:rsidRPr="00E95997">
        <w:rPr>
          <w:color w:val="000000" w:themeColor="text1"/>
          <w:sz w:val="16"/>
          <w:szCs w:val="16"/>
          <w:lang w:val="nl-BE" w:eastAsia="fr-FR"/>
        </w:rPr>
        <w:t>minLength</w:t>
      </w:r>
      <w:proofErr w:type="spellEnd"/>
      <w:r w:rsidRPr="00E95997">
        <w:rPr>
          <w:color w:val="000000" w:themeColor="text1"/>
          <w:sz w:val="16"/>
          <w:szCs w:val="16"/>
          <w:lang w:val="nl-BE" w:eastAsia="fr-FR"/>
        </w:rPr>
        <w:tab/>
        <w:t>:</w:t>
      </w:r>
      <w:r w:rsidRPr="00E95997">
        <w:rPr>
          <w:color w:val="000000" w:themeColor="text1"/>
          <w:sz w:val="16"/>
          <w:szCs w:val="16"/>
          <w:lang w:val="nl-BE" w:eastAsia="fr-FR"/>
        </w:rPr>
        <w:tab/>
        <w:t xml:space="preserve">minimum lengte van de </w:t>
      </w:r>
      <w:proofErr w:type="spellStart"/>
      <w:r w:rsidRPr="00E95997">
        <w:rPr>
          <w:color w:val="000000" w:themeColor="text1"/>
          <w:sz w:val="16"/>
          <w:szCs w:val="16"/>
          <w:lang w:val="nl-BE" w:eastAsia="fr-FR"/>
        </w:rPr>
        <w:t>ingave</w:t>
      </w:r>
      <w:proofErr w:type="spellEnd"/>
    </w:p>
    <w:p w14:paraId="53D912B1"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proofErr w:type="spellStart"/>
      <w:r w:rsidRPr="00E95997">
        <w:rPr>
          <w:color w:val="000000" w:themeColor="text1"/>
          <w:sz w:val="16"/>
          <w:szCs w:val="16"/>
          <w:lang w:val="nl-BE" w:eastAsia="fr-FR"/>
        </w:rPr>
        <w:t>maxLength</w:t>
      </w:r>
      <w:proofErr w:type="spellEnd"/>
      <w:r w:rsidRPr="00E95997">
        <w:rPr>
          <w:color w:val="000000" w:themeColor="text1"/>
          <w:sz w:val="16"/>
          <w:szCs w:val="16"/>
          <w:lang w:val="nl-BE" w:eastAsia="fr-FR"/>
        </w:rPr>
        <w:tab/>
        <w:t>:</w:t>
      </w:r>
      <w:r w:rsidRPr="00E95997">
        <w:rPr>
          <w:color w:val="000000" w:themeColor="text1"/>
          <w:sz w:val="16"/>
          <w:szCs w:val="16"/>
          <w:lang w:val="nl-BE" w:eastAsia="fr-FR"/>
        </w:rPr>
        <w:tab/>
        <w:t xml:space="preserve">maximum lengte van de </w:t>
      </w:r>
      <w:proofErr w:type="spellStart"/>
      <w:r w:rsidRPr="00E95997">
        <w:rPr>
          <w:color w:val="000000" w:themeColor="text1"/>
          <w:sz w:val="16"/>
          <w:szCs w:val="16"/>
          <w:lang w:val="nl-BE" w:eastAsia="fr-FR"/>
        </w:rPr>
        <w:t>ingave</w:t>
      </w:r>
      <w:proofErr w:type="spellEnd"/>
    </w:p>
    <w:p w14:paraId="49AF0051"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proofErr w:type="spellStart"/>
      <w:r w:rsidRPr="00E95997">
        <w:rPr>
          <w:color w:val="000000" w:themeColor="text1"/>
          <w:sz w:val="16"/>
          <w:szCs w:val="16"/>
          <w:lang w:val="nl-BE" w:eastAsia="fr-FR"/>
        </w:rPr>
        <w:t>optionMode</w:t>
      </w:r>
      <w:proofErr w:type="spellEnd"/>
      <w:r w:rsidRPr="00E95997">
        <w:rPr>
          <w:color w:val="000000" w:themeColor="text1"/>
          <w:sz w:val="16"/>
          <w:szCs w:val="16"/>
          <w:lang w:val="nl-BE" w:eastAsia="fr-FR"/>
        </w:rPr>
        <w:tab/>
        <w:t>:</w:t>
      </w:r>
      <w:r w:rsidRPr="00E95997">
        <w:rPr>
          <w:color w:val="000000" w:themeColor="text1"/>
          <w:sz w:val="16"/>
          <w:szCs w:val="16"/>
          <w:lang w:val="nl-BE" w:eastAsia="fr-FR"/>
        </w:rPr>
        <w:tab/>
      </w:r>
      <w:proofErr w:type="spellStart"/>
      <w:r w:rsidRPr="00E95997">
        <w:rPr>
          <w:color w:val="000000" w:themeColor="text1"/>
          <w:sz w:val="16"/>
          <w:szCs w:val="16"/>
          <w:lang w:val="nl-BE" w:eastAsia="fr-FR"/>
        </w:rPr>
        <w:t>Optional</w:t>
      </w:r>
      <w:proofErr w:type="spellEnd"/>
      <w:r w:rsidRPr="00E95997">
        <w:rPr>
          <w:color w:val="000000" w:themeColor="text1"/>
          <w:sz w:val="16"/>
          <w:szCs w:val="16"/>
          <w:lang w:val="nl-BE" w:eastAsia="fr-FR"/>
        </w:rPr>
        <w:t xml:space="preserve"> (geen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 xml:space="preserve">), </w:t>
      </w:r>
      <w:proofErr w:type="spellStart"/>
      <w:r w:rsidRPr="00E95997">
        <w:rPr>
          <w:color w:val="000000" w:themeColor="text1"/>
          <w:sz w:val="16"/>
          <w:szCs w:val="16"/>
          <w:lang w:val="nl-BE" w:eastAsia="fr-FR"/>
        </w:rPr>
        <w:t>Mandatory</w:t>
      </w:r>
      <w:proofErr w:type="spellEnd"/>
      <w:r w:rsidRPr="00E95997">
        <w:rPr>
          <w:color w:val="000000" w:themeColor="text1"/>
          <w:sz w:val="16"/>
          <w:szCs w:val="16"/>
          <w:lang w:val="nl-BE" w:eastAsia="fr-FR"/>
        </w:rPr>
        <w:t xml:space="preserve">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w:t>
      </w:r>
    </w:p>
    <w:p w14:paraId="59AC1278"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r w:rsidRPr="00E95997">
        <w:rPr>
          <w:color w:val="000000" w:themeColor="text1"/>
          <w:sz w:val="16"/>
          <w:szCs w:val="16"/>
          <w:lang w:val="nl-BE" w:eastAsia="fr-FR"/>
        </w:rPr>
        <w:t>Returns</w:t>
      </w:r>
      <w:r w:rsidRPr="00E95997">
        <w:rPr>
          <w:color w:val="000000" w:themeColor="text1"/>
          <w:sz w:val="16"/>
          <w:szCs w:val="16"/>
          <w:lang w:val="nl-BE" w:eastAsia="fr-FR"/>
        </w:rPr>
        <w:tab/>
        <w:t>:</w:t>
      </w:r>
      <w:r w:rsidRPr="00E95997">
        <w:rPr>
          <w:color w:val="000000" w:themeColor="text1"/>
          <w:sz w:val="16"/>
          <w:szCs w:val="16"/>
          <w:lang w:val="nl-BE" w:eastAsia="fr-FR"/>
        </w:rPr>
        <w:tab/>
        <w:t>De ingegeven waarde als string</w:t>
      </w:r>
    </w:p>
    <w:p w14:paraId="394D66C7" w14:textId="77777777" w:rsidR="00121AB6" w:rsidRPr="00E95997" w:rsidRDefault="00121AB6" w:rsidP="00D3285B">
      <w:pPr>
        <w:pStyle w:val="ListParagraph"/>
        <w:widowControl w:val="0"/>
        <w:tabs>
          <w:tab w:val="left" w:pos="3119"/>
          <w:tab w:val="left" w:pos="3402"/>
        </w:tabs>
        <w:ind w:left="1211"/>
        <w:rPr>
          <w:color w:val="000000"/>
          <w:sz w:val="16"/>
          <w:szCs w:val="16"/>
          <w:lang w:val="nl-BE" w:eastAsia="fr-FR"/>
        </w:rPr>
      </w:pPr>
    </w:p>
    <w:p w14:paraId="696CAA52" w14:textId="3426DD30" w:rsidR="00121AB6" w:rsidRPr="00E95997" w:rsidRDefault="00E5657B">
      <w:pPr>
        <w:pStyle w:val="ListParagraph"/>
        <w:widowControl w:val="0"/>
        <w:numPr>
          <w:ilvl w:val="0"/>
          <w:numId w:val="12"/>
        </w:numPr>
        <w:tabs>
          <w:tab w:val="clear" w:pos="720"/>
          <w:tab w:val="num" w:pos="1211"/>
          <w:tab w:val="left" w:pos="3119"/>
          <w:tab w:val="left" w:pos="3402"/>
        </w:tabs>
        <w:ind w:left="1211"/>
        <w:rPr>
          <w:color w:val="000000"/>
          <w:sz w:val="16"/>
          <w:szCs w:val="16"/>
          <w:lang w:val="en-US" w:eastAsia="fr-FR"/>
        </w:rPr>
      </w:pPr>
      <w:r w:rsidRPr="00E95997">
        <w:rPr>
          <w:color w:val="0000FF"/>
          <w:sz w:val="16"/>
          <w:szCs w:val="16"/>
          <w:lang w:val="en-US" w:eastAsia="fr-FR"/>
        </w:rPr>
        <w:t>DateTime?</w:t>
      </w:r>
      <w:r w:rsidR="00121AB6" w:rsidRPr="00E95997">
        <w:rPr>
          <w:color w:val="000000"/>
          <w:sz w:val="16"/>
          <w:szCs w:val="16"/>
          <w:lang w:val="en-US" w:eastAsia="fr-FR"/>
        </w:rPr>
        <w:t> </w:t>
      </w:r>
      <w:r w:rsidR="00121AB6" w:rsidRPr="00E95997">
        <w:rPr>
          <w:color w:val="74531F"/>
          <w:sz w:val="16"/>
          <w:szCs w:val="16"/>
          <w:lang w:val="en-US" w:eastAsia="fr-FR"/>
        </w:rPr>
        <w:t>LeesDatum</w:t>
      </w:r>
      <w:r w:rsidR="00121AB6" w:rsidRPr="00E95997">
        <w:rPr>
          <w:color w:val="000000"/>
          <w:sz w:val="16"/>
          <w:szCs w:val="16"/>
          <w:lang w:val="en-US" w:eastAsia="fr-FR"/>
        </w:rPr>
        <w:t>(</w:t>
      </w:r>
      <w:r w:rsidR="00121AB6" w:rsidRPr="00E95997">
        <w:rPr>
          <w:color w:val="0000FF"/>
          <w:sz w:val="16"/>
          <w:szCs w:val="16"/>
          <w:lang w:val="en-US" w:eastAsia="fr-FR"/>
        </w:rPr>
        <w:t>string</w:t>
      </w:r>
      <w:r w:rsidR="00121AB6" w:rsidRPr="00E95997">
        <w:rPr>
          <w:color w:val="000000"/>
          <w:sz w:val="16"/>
          <w:szCs w:val="16"/>
          <w:lang w:val="en-US" w:eastAsia="fr-FR"/>
        </w:rPr>
        <w:t> </w:t>
      </w:r>
      <w:r w:rsidR="00121AB6" w:rsidRPr="00E95997">
        <w:rPr>
          <w:color w:val="1F377F"/>
          <w:sz w:val="16"/>
          <w:szCs w:val="16"/>
          <w:lang w:val="en-US" w:eastAsia="fr-FR"/>
        </w:rPr>
        <w:t>label</w:t>
      </w:r>
      <w:r w:rsidR="00121AB6" w:rsidRPr="00E95997">
        <w:rPr>
          <w:color w:val="000000"/>
          <w:sz w:val="16"/>
          <w:szCs w:val="16"/>
          <w:lang w:val="en-US" w:eastAsia="fr-FR"/>
        </w:rPr>
        <w:t>, </w:t>
      </w:r>
      <w:r w:rsidR="00121AB6" w:rsidRPr="00E95997">
        <w:rPr>
          <w:sz w:val="16"/>
          <w:szCs w:val="16"/>
          <w:lang w:val="en-US" w:eastAsia="fr-FR"/>
        </w:rPr>
        <w:t>DateTime</w:t>
      </w:r>
      <w:r w:rsidR="00121AB6" w:rsidRPr="00E95997">
        <w:rPr>
          <w:color w:val="000000"/>
          <w:sz w:val="16"/>
          <w:szCs w:val="16"/>
          <w:lang w:val="en-US" w:eastAsia="fr-FR"/>
        </w:rPr>
        <w:t> </w:t>
      </w:r>
      <w:r w:rsidR="00121AB6" w:rsidRPr="00E95997">
        <w:rPr>
          <w:color w:val="1F377F"/>
          <w:sz w:val="16"/>
          <w:szCs w:val="16"/>
          <w:lang w:val="en-US" w:eastAsia="fr-FR"/>
        </w:rPr>
        <w:t>MinDate</w:t>
      </w:r>
      <w:r w:rsidR="00121AB6" w:rsidRPr="00E95997">
        <w:rPr>
          <w:color w:val="000000"/>
          <w:sz w:val="16"/>
          <w:szCs w:val="16"/>
          <w:lang w:val="en-US" w:eastAsia="fr-FR"/>
        </w:rPr>
        <w:t>, </w:t>
      </w:r>
      <w:r w:rsidR="00121AB6" w:rsidRPr="00E95997">
        <w:rPr>
          <w:sz w:val="16"/>
          <w:szCs w:val="16"/>
          <w:lang w:val="en-US" w:eastAsia="fr-FR"/>
        </w:rPr>
        <w:t>DateTime</w:t>
      </w:r>
      <w:r w:rsidR="00121AB6" w:rsidRPr="00E95997">
        <w:rPr>
          <w:color w:val="000000"/>
          <w:sz w:val="16"/>
          <w:szCs w:val="16"/>
          <w:lang w:val="en-US" w:eastAsia="fr-FR"/>
        </w:rPr>
        <w:t> </w:t>
      </w:r>
      <w:r w:rsidR="00121AB6" w:rsidRPr="00E95997">
        <w:rPr>
          <w:color w:val="1F377F"/>
          <w:sz w:val="16"/>
          <w:szCs w:val="16"/>
          <w:lang w:val="en-US" w:eastAsia="fr-FR"/>
        </w:rPr>
        <w:t>MaxDate</w:t>
      </w:r>
      <w:r w:rsidR="00121AB6" w:rsidRPr="00E95997">
        <w:rPr>
          <w:color w:val="000000"/>
          <w:sz w:val="16"/>
          <w:szCs w:val="16"/>
          <w:lang w:val="en-US" w:eastAsia="fr-FR"/>
        </w:rPr>
        <w:t>, </w:t>
      </w:r>
      <w:r w:rsidR="00121AB6" w:rsidRPr="00E95997">
        <w:rPr>
          <w:sz w:val="16"/>
          <w:szCs w:val="16"/>
          <w:lang w:val="en-US" w:eastAsia="fr-FR"/>
        </w:rPr>
        <w:t>OptionMode</w:t>
      </w:r>
      <w:r w:rsidR="00121AB6" w:rsidRPr="00E95997">
        <w:rPr>
          <w:color w:val="000000"/>
          <w:sz w:val="16"/>
          <w:szCs w:val="16"/>
          <w:lang w:val="en-US" w:eastAsia="fr-FR"/>
        </w:rPr>
        <w:t> </w:t>
      </w:r>
      <w:r w:rsidR="00121AB6" w:rsidRPr="00E95997">
        <w:rPr>
          <w:color w:val="1F377F"/>
          <w:sz w:val="16"/>
          <w:szCs w:val="16"/>
          <w:lang w:val="en-US" w:eastAsia="fr-FR"/>
        </w:rPr>
        <w:t>optionMode</w:t>
      </w:r>
      <w:r w:rsidR="00121AB6" w:rsidRPr="00E95997">
        <w:rPr>
          <w:color w:val="000000"/>
          <w:sz w:val="16"/>
          <w:szCs w:val="16"/>
          <w:lang w:val="en-US" w:eastAsia="fr-FR"/>
        </w:rPr>
        <w:t>)</w:t>
      </w:r>
    </w:p>
    <w:p w14:paraId="08CEF751" w14:textId="77777777" w:rsidR="00121AB6" w:rsidRPr="00E95997" w:rsidRDefault="00121AB6" w:rsidP="00D3285B">
      <w:pPr>
        <w:pStyle w:val="ListParagraph"/>
        <w:tabs>
          <w:tab w:val="left" w:pos="3119"/>
          <w:tab w:val="left" w:pos="3402"/>
        </w:tabs>
        <w:ind w:left="1211"/>
        <w:rPr>
          <w:color w:val="000000"/>
          <w:sz w:val="16"/>
          <w:szCs w:val="16"/>
          <w:lang w:val="en-US" w:eastAsia="fr-FR"/>
        </w:rPr>
      </w:pPr>
    </w:p>
    <w:p w14:paraId="06F284A5"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en-US" w:eastAsia="fr-FR"/>
        </w:rPr>
      </w:pPr>
      <w:r w:rsidRPr="00E95997">
        <w:rPr>
          <w:sz w:val="16"/>
          <w:szCs w:val="16"/>
          <w:lang w:val="en-US" w:eastAsia="fr-FR"/>
        </w:rPr>
        <w:t>label</w:t>
      </w:r>
      <w:r w:rsidRPr="00E95997">
        <w:rPr>
          <w:sz w:val="16"/>
          <w:szCs w:val="16"/>
          <w:lang w:val="en-US" w:eastAsia="fr-FR"/>
        </w:rPr>
        <w:tab/>
        <w:t>:</w:t>
      </w:r>
      <w:r w:rsidRPr="00E95997">
        <w:rPr>
          <w:sz w:val="16"/>
          <w:szCs w:val="16"/>
          <w:lang w:val="en-US" w:eastAsia="fr-FR"/>
        </w:rPr>
        <w:tab/>
      </w:r>
      <w:proofErr w:type="spellStart"/>
      <w:r w:rsidRPr="00E95997">
        <w:rPr>
          <w:color w:val="000000" w:themeColor="text1"/>
          <w:sz w:val="16"/>
          <w:szCs w:val="16"/>
          <w:lang w:val="en-US" w:eastAsia="fr-FR"/>
        </w:rPr>
        <w:t>tekst</w:t>
      </w:r>
      <w:proofErr w:type="spellEnd"/>
      <w:r w:rsidRPr="00E95997">
        <w:rPr>
          <w:color w:val="000000" w:themeColor="text1"/>
          <w:sz w:val="16"/>
          <w:szCs w:val="16"/>
          <w:lang w:val="en-US" w:eastAsia="fr-FR"/>
        </w:rPr>
        <w:t xml:space="preserve"> </w:t>
      </w:r>
      <w:proofErr w:type="spellStart"/>
      <w:r w:rsidRPr="00E95997">
        <w:rPr>
          <w:color w:val="000000" w:themeColor="text1"/>
          <w:sz w:val="16"/>
          <w:szCs w:val="16"/>
          <w:lang w:val="en-US" w:eastAsia="fr-FR"/>
        </w:rPr>
        <w:t>voor</w:t>
      </w:r>
      <w:proofErr w:type="spellEnd"/>
      <w:r w:rsidRPr="00E95997">
        <w:rPr>
          <w:color w:val="000000" w:themeColor="text1"/>
          <w:sz w:val="16"/>
          <w:szCs w:val="16"/>
          <w:lang w:val="en-US" w:eastAsia="fr-FR"/>
        </w:rPr>
        <w:t xml:space="preserve"> input</w:t>
      </w:r>
    </w:p>
    <w:p w14:paraId="20D7537C"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nl-BE" w:eastAsia="fr-FR"/>
        </w:rPr>
      </w:pPr>
      <w:proofErr w:type="spellStart"/>
      <w:r w:rsidRPr="00E95997">
        <w:rPr>
          <w:sz w:val="16"/>
          <w:szCs w:val="16"/>
          <w:lang w:val="nl-BE" w:eastAsia="fr-FR"/>
        </w:rPr>
        <w:t>MinDate</w:t>
      </w:r>
      <w:proofErr w:type="spellEnd"/>
      <w:r w:rsidRPr="00E95997">
        <w:rPr>
          <w:sz w:val="16"/>
          <w:szCs w:val="16"/>
          <w:lang w:val="nl-BE" w:eastAsia="fr-FR"/>
        </w:rPr>
        <w:tab/>
        <w:t xml:space="preserve">: </w:t>
      </w:r>
      <w:r w:rsidRPr="00E95997">
        <w:rPr>
          <w:sz w:val="16"/>
          <w:szCs w:val="16"/>
          <w:lang w:val="nl-BE" w:eastAsia="fr-FR"/>
        </w:rPr>
        <w:tab/>
        <w:t xml:space="preserve">de vroegste datum voor </w:t>
      </w:r>
      <w:proofErr w:type="spellStart"/>
      <w:r w:rsidRPr="00E95997">
        <w:rPr>
          <w:sz w:val="16"/>
          <w:szCs w:val="16"/>
          <w:lang w:val="nl-BE" w:eastAsia="fr-FR"/>
        </w:rPr>
        <w:t>ingave</w:t>
      </w:r>
      <w:proofErr w:type="spellEnd"/>
    </w:p>
    <w:p w14:paraId="7FAA6F98"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nl-BE" w:eastAsia="fr-FR"/>
        </w:rPr>
      </w:pPr>
      <w:proofErr w:type="spellStart"/>
      <w:r w:rsidRPr="00E95997">
        <w:rPr>
          <w:sz w:val="16"/>
          <w:szCs w:val="16"/>
          <w:lang w:val="nl-BE" w:eastAsia="fr-FR"/>
        </w:rPr>
        <w:t>MaxDate</w:t>
      </w:r>
      <w:proofErr w:type="spellEnd"/>
      <w:r w:rsidRPr="00E95997">
        <w:rPr>
          <w:sz w:val="16"/>
          <w:szCs w:val="16"/>
          <w:lang w:val="nl-BE" w:eastAsia="fr-FR"/>
        </w:rPr>
        <w:tab/>
        <w:t xml:space="preserve">: </w:t>
      </w:r>
      <w:r w:rsidRPr="00E95997">
        <w:rPr>
          <w:sz w:val="16"/>
          <w:szCs w:val="16"/>
          <w:lang w:val="nl-BE" w:eastAsia="fr-FR"/>
        </w:rPr>
        <w:tab/>
        <w:t xml:space="preserve">de uiterste datum voor </w:t>
      </w:r>
      <w:proofErr w:type="spellStart"/>
      <w:r w:rsidRPr="00E95997">
        <w:rPr>
          <w:sz w:val="16"/>
          <w:szCs w:val="16"/>
          <w:lang w:val="nl-BE" w:eastAsia="fr-FR"/>
        </w:rPr>
        <w:t>ingave</w:t>
      </w:r>
      <w:proofErr w:type="spellEnd"/>
    </w:p>
    <w:p w14:paraId="48881939"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nl-BE" w:eastAsia="fr-FR"/>
        </w:rPr>
      </w:pPr>
      <w:proofErr w:type="spellStart"/>
      <w:r w:rsidRPr="00E95997">
        <w:rPr>
          <w:sz w:val="16"/>
          <w:szCs w:val="16"/>
          <w:lang w:val="nl-BE" w:eastAsia="fr-FR"/>
        </w:rPr>
        <w:t>optionMode</w:t>
      </w:r>
      <w:proofErr w:type="spellEnd"/>
      <w:r w:rsidRPr="00E95997">
        <w:rPr>
          <w:sz w:val="16"/>
          <w:szCs w:val="16"/>
          <w:lang w:val="nl-BE" w:eastAsia="fr-FR"/>
        </w:rPr>
        <w:tab/>
        <w:t xml:space="preserve">: </w:t>
      </w:r>
      <w:r w:rsidRPr="00E95997">
        <w:rPr>
          <w:color w:val="000000" w:themeColor="text1"/>
          <w:sz w:val="16"/>
          <w:szCs w:val="16"/>
          <w:lang w:val="nl-BE" w:eastAsia="fr-FR"/>
        </w:rPr>
        <w:tab/>
      </w:r>
      <w:proofErr w:type="spellStart"/>
      <w:r w:rsidRPr="00E95997">
        <w:rPr>
          <w:color w:val="000000" w:themeColor="text1"/>
          <w:sz w:val="16"/>
          <w:szCs w:val="16"/>
          <w:lang w:val="nl-BE" w:eastAsia="fr-FR"/>
        </w:rPr>
        <w:t>Optional</w:t>
      </w:r>
      <w:proofErr w:type="spellEnd"/>
      <w:r w:rsidRPr="00E95997">
        <w:rPr>
          <w:color w:val="000000" w:themeColor="text1"/>
          <w:sz w:val="16"/>
          <w:szCs w:val="16"/>
          <w:lang w:val="nl-BE" w:eastAsia="fr-FR"/>
        </w:rPr>
        <w:t xml:space="preserve"> (geen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 xml:space="preserve">), </w:t>
      </w:r>
      <w:proofErr w:type="spellStart"/>
      <w:r w:rsidRPr="00E95997">
        <w:rPr>
          <w:color w:val="000000" w:themeColor="text1"/>
          <w:sz w:val="16"/>
          <w:szCs w:val="16"/>
          <w:lang w:val="nl-BE" w:eastAsia="fr-FR"/>
        </w:rPr>
        <w:t>Mandatory</w:t>
      </w:r>
      <w:proofErr w:type="spellEnd"/>
      <w:r w:rsidRPr="00E95997">
        <w:rPr>
          <w:color w:val="000000" w:themeColor="text1"/>
          <w:sz w:val="16"/>
          <w:szCs w:val="16"/>
          <w:lang w:val="nl-BE" w:eastAsia="fr-FR"/>
        </w:rPr>
        <w:t xml:space="preserve">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w:t>
      </w:r>
    </w:p>
    <w:p w14:paraId="283C750D"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nl-BE" w:eastAsia="fr-FR"/>
        </w:rPr>
      </w:pPr>
      <w:r w:rsidRPr="00E95997">
        <w:rPr>
          <w:sz w:val="16"/>
          <w:szCs w:val="16"/>
          <w:lang w:val="nl-BE" w:eastAsia="fr-FR"/>
        </w:rPr>
        <w:t>Returns</w:t>
      </w:r>
      <w:r w:rsidRPr="00E95997">
        <w:rPr>
          <w:sz w:val="16"/>
          <w:szCs w:val="16"/>
          <w:lang w:val="nl-BE" w:eastAsia="fr-FR"/>
        </w:rPr>
        <w:tab/>
        <w:t>:</w:t>
      </w:r>
      <w:r w:rsidRPr="00E95997">
        <w:rPr>
          <w:sz w:val="16"/>
          <w:szCs w:val="16"/>
          <w:lang w:val="nl-BE" w:eastAsia="fr-FR"/>
        </w:rPr>
        <w:tab/>
        <w:t xml:space="preserve">De ingegeven waarde als </w:t>
      </w:r>
      <w:proofErr w:type="spellStart"/>
      <w:r w:rsidRPr="00E95997">
        <w:rPr>
          <w:sz w:val="16"/>
          <w:szCs w:val="16"/>
          <w:lang w:val="nl-BE" w:eastAsia="fr-FR"/>
        </w:rPr>
        <w:t>datetime</w:t>
      </w:r>
      <w:proofErr w:type="spellEnd"/>
    </w:p>
    <w:p w14:paraId="3263494B" w14:textId="77777777" w:rsidR="00121AB6" w:rsidRPr="00E95997" w:rsidRDefault="00121AB6" w:rsidP="00D3285B">
      <w:pPr>
        <w:pStyle w:val="ListParagraph"/>
        <w:tabs>
          <w:tab w:val="left" w:pos="3119"/>
          <w:tab w:val="left" w:pos="3402"/>
        </w:tabs>
        <w:ind w:left="1211"/>
        <w:rPr>
          <w:color w:val="000000"/>
          <w:sz w:val="16"/>
          <w:szCs w:val="16"/>
          <w:lang w:val="nl-BE" w:eastAsia="fr-FR"/>
        </w:rPr>
      </w:pPr>
    </w:p>
    <w:p w14:paraId="25FF865C" w14:textId="4D4677FC" w:rsidR="00121AB6" w:rsidRPr="00E95997" w:rsidRDefault="007F410A">
      <w:pPr>
        <w:pStyle w:val="ListParagraph"/>
        <w:widowControl w:val="0"/>
        <w:numPr>
          <w:ilvl w:val="0"/>
          <w:numId w:val="12"/>
        </w:numPr>
        <w:tabs>
          <w:tab w:val="clear" w:pos="720"/>
          <w:tab w:val="num" w:pos="1211"/>
          <w:tab w:val="left" w:pos="3119"/>
          <w:tab w:val="left" w:pos="3402"/>
        </w:tabs>
        <w:ind w:left="1211"/>
        <w:rPr>
          <w:color w:val="000000"/>
          <w:sz w:val="16"/>
          <w:szCs w:val="16"/>
          <w:lang w:val="en-US" w:eastAsia="fr-FR"/>
        </w:rPr>
      </w:pPr>
      <w:proofErr w:type="spellStart"/>
      <w:r w:rsidRPr="00E95997">
        <w:rPr>
          <w:color w:val="0000FF"/>
          <w:sz w:val="16"/>
          <w:szCs w:val="16"/>
          <w:lang w:val="fr-FR" w:eastAsia="fr-FR"/>
        </w:rPr>
        <w:t>i</w:t>
      </w:r>
      <w:r w:rsidR="00121AB6" w:rsidRPr="00E95997">
        <w:rPr>
          <w:color w:val="0000FF"/>
          <w:sz w:val="16"/>
          <w:szCs w:val="16"/>
          <w:lang w:val="fr-FR" w:eastAsia="fr-FR"/>
        </w:rPr>
        <w:t>n</w:t>
      </w:r>
      <w:r w:rsidRPr="00E95997">
        <w:rPr>
          <w:color w:val="0000FF"/>
          <w:sz w:val="16"/>
          <w:szCs w:val="16"/>
          <w:lang w:val="fr-FR" w:eastAsia="fr-FR"/>
        </w:rPr>
        <w:t>t</w:t>
      </w:r>
      <w:proofErr w:type="spellEnd"/>
      <w:r w:rsidRPr="00E95997">
        <w:rPr>
          <w:color w:val="0000FF"/>
          <w:sz w:val="16"/>
          <w:szCs w:val="16"/>
          <w:lang w:val="fr-FR" w:eastAsia="fr-FR"/>
        </w:rPr>
        <w:t>?</w:t>
      </w:r>
      <w:r w:rsidR="00121AB6" w:rsidRPr="00E95997">
        <w:rPr>
          <w:color w:val="000000"/>
          <w:sz w:val="16"/>
          <w:szCs w:val="16"/>
          <w:lang w:val="fr-FR" w:eastAsia="fr-FR"/>
        </w:rPr>
        <w:t> </w:t>
      </w:r>
      <w:proofErr w:type="spellStart"/>
      <w:r w:rsidR="00121AB6" w:rsidRPr="00E95997">
        <w:rPr>
          <w:color w:val="74531F"/>
          <w:sz w:val="16"/>
          <w:szCs w:val="16"/>
          <w:lang w:val="fr-FR" w:eastAsia="fr-FR"/>
        </w:rPr>
        <w:t>LeesInt</w:t>
      </w:r>
      <w:proofErr w:type="spellEnd"/>
      <w:r w:rsidR="00121AB6" w:rsidRPr="00E95997">
        <w:rPr>
          <w:color w:val="000000"/>
          <w:sz w:val="16"/>
          <w:szCs w:val="16"/>
          <w:lang w:val="fr-FR" w:eastAsia="fr-FR"/>
        </w:rPr>
        <w:t>(</w:t>
      </w:r>
      <w:r w:rsidR="00121AB6" w:rsidRPr="00E95997">
        <w:rPr>
          <w:color w:val="0000FF"/>
          <w:sz w:val="16"/>
          <w:szCs w:val="16"/>
          <w:lang w:val="fr-FR" w:eastAsia="fr-FR"/>
        </w:rPr>
        <w:t>string</w:t>
      </w:r>
      <w:r w:rsidR="00121AB6" w:rsidRPr="00E95997">
        <w:rPr>
          <w:color w:val="000000"/>
          <w:sz w:val="16"/>
          <w:szCs w:val="16"/>
          <w:lang w:val="fr-FR" w:eastAsia="fr-FR"/>
        </w:rPr>
        <w:t> </w:t>
      </w:r>
      <w:r w:rsidR="00121AB6" w:rsidRPr="00E95997">
        <w:rPr>
          <w:sz w:val="16"/>
          <w:szCs w:val="16"/>
          <w:lang w:val="fr-FR" w:eastAsia="fr-FR"/>
        </w:rPr>
        <w:t>label</w:t>
      </w:r>
      <w:r w:rsidR="00121AB6" w:rsidRPr="00E95997">
        <w:rPr>
          <w:color w:val="000000"/>
          <w:sz w:val="16"/>
          <w:szCs w:val="16"/>
          <w:lang w:val="fr-FR" w:eastAsia="fr-FR"/>
        </w:rPr>
        <w:t>, </w:t>
      </w:r>
      <w:proofErr w:type="spellStart"/>
      <w:r w:rsidR="00121AB6" w:rsidRPr="00E95997">
        <w:rPr>
          <w:color w:val="0000FF"/>
          <w:sz w:val="16"/>
          <w:szCs w:val="16"/>
          <w:lang w:val="fr-FR" w:eastAsia="fr-FR"/>
        </w:rPr>
        <w:t>int</w:t>
      </w:r>
      <w:proofErr w:type="spellEnd"/>
      <w:r w:rsidR="00121AB6" w:rsidRPr="00E95997">
        <w:rPr>
          <w:color w:val="000000"/>
          <w:sz w:val="16"/>
          <w:szCs w:val="16"/>
          <w:lang w:val="fr-FR" w:eastAsia="fr-FR"/>
        </w:rPr>
        <w:t> </w:t>
      </w:r>
      <w:r w:rsidR="00121AB6" w:rsidRPr="00E95997">
        <w:rPr>
          <w:sz w:val="16"/>
          <w:szCs w:val="16"/>
          <w:lang w:val="fr-FR" w:eastAsia="fr-FR"/>
        </w:rPr>
        <w:t>Min</w:t>
      </w:r>
      <w:r w:rsidR="00121AB6" w:rsidRPr="00E95997">
        <w:rPr>
          <w:color w:val="000000"/>
          <w:sz w:val="16"/>
          <w:szCs w:val="16"/>
          <w:lang w:val="fr-FR" w:eastAsia="fr-FR"/>
        </w:rPr>
        <w:t>, </w:t>
      </w:r>
      <w:proofErr w:type="spellStart"/>
      <w:r w:rsidR="00121AB6" w:rsidRPr="00E95997">
        <w:rPr>
          <w:color w:val="0000FF"/>
          <w:sz w:val="16"/>
          <w:szCs w:val="16"/>
          <w:lang w:val="fr-FR" w:eastAsia="fr-FR"/>
        </w:rPr>
        <w:t>int</w:t>
      </w:r>
      <w:proofErr w:type="spellEnd"/>
      <w:r w:rsidR="00121AB6" w:rsidRPr="00E95997">
        <w:rPr>
          <w:color w:val="000000"/>
          <w:sz w:val="16"/>
          <w:szCs w:val="16"/>
          <w:lang w:val="fr-FR" w:eastAsia="fr-FR"/>
        </w:rPr>
        <w:t> </w:t>
      </w:r>
      <w:r w:rsidR="00121AB6" w:rsidRPr="00E95997">
        <w:rPr>
          <w:sz w:val="16"/>
          <w:szCs w:val="16"/>
          <w:lang w:val="fr-FR" w:eastAsia="fr-FR"/>
        </w:rPr>
        <w:t>Max</w:t>
      </w:r>
      <w:r w:rsidR="00121AB6" w:rsidRPr="00E95997">
        <w:rPr>
          <w:color w:val="000000"/>
          <w:sz w:val="16"/>
          <w:szCs w:val="16"/>
          <w:lang w:val="fr-FR" w:eastAsia="fr-FR"/>
        </w:rPr>
        <w:t>, </w:t>
      </w:r>
      <w:proofErr w:type="spellStart"/>
      <w:r w:rsidR="00121AB6" w:rsidRPr="00E95997">
        <w:rPr>
          <w:color w:val="2B91AF"/>
          <w:sz w:val="16"/>
          <w:szCs w:val="16"/>
          <w:lang w:val="fr-FR" w:eastAsia="fr-FR"/>
        </w:rPr>
        <w:t>OptionMode</w:t>
      </w:r>
      <w:proofErr w:type="spellEnd"/>
      <w:r w:rsidR="00121AB6" w:rsidRPr="00E95997">
        <w:rPr>
          <w:color w:val="000000"/>
          <w:sz w:val="16"/>
          <w:szCs w:val="16"/>
          <w:lang w:val="fr-FR" w:eastAsia="fr-FR"/>
        </w:rPr>
        <w:t> </w:t>
      </w:r>
      <w:proofErr w:type="spellStart"/>
      <w:r w:rsidR="00121AB6" w:rsidRPr="00E95997">
        <w:rPr>
          <w:color w:val="1F377F"/>
          <w:sz w:val="16"/>
          <w:szCs w:val="16"/>
          <w:lang w:val="en-US" w:eastAsia="fr-FR"/>
        </w:rPr>
        <w:t>optionMode</w:t>
      </w:r>
      <w:proofErr w:type="spellEnd"/>
      <w:r w:rsidR="00121AB6" w:rsidRPr="00E95997">
        <w:rPr>
          <w:color w:val="000000"/>
          <w:sz w:val="16"/>
          <w:szCs w:val="16"/>
          <w:lang w:val="fr-FR" w:eastAsia="fr-FR"/>
        </w:rPr>
        <w:t>)</w:t>
      </w:r>
    </w:p>
    <w:p w14:paraId="56D22F2B" w14:textId="339786E4" w:rsidR="00121AB6" w:rsidRPr="00E95997" w:rsidRDefault="007F410A" w:rsidP="00D3285B">
      <w:pPr>
        <w:pStyle w:val="ListParagraph"/>
        <w:widowControl w:val="0"/>
        <w:tabs>
          <w:tab w:val="left" w:pos="3119"/>
          <w:tab w:val="left" w:pos="3402"/>
        </w:tabs>
        <w:ind w:left="1211"/>
        <w:rPr>
          <w:color w:val="000000"/>
          <w:sz w:val="16"/>
          <w:szCs w:val="16"/>
          <w:lang w:val="en-US" w:eastAsia="fr-FR"/>
        </w:rPr>
      </w:pPr>
      <w:r w:rsidRPr="00E95997">
        <w:rPr>
          <w:color w:val="0000FF"/>
          <w:sz w:val="16"/>
          <w:szCs w:val="16"/>
          <w:lang w:val="en-US" w:eastAsia="fr-FR"/>
        </w:rPr>
        <w:t>float?</w:t>
      </w:r>
      <w:r w:rsidR="00121AB6" w:rsidRPr="00E95997">
        <w:rPr>
          <w:color w:val="000000"/>
          <w:sz w:val="16"/>
          <w:szCs w:val="16"/>
          <w:lang w:val="en-US" w:eastAsia="fr-FR"/>
        </w:rPr>
        <w:t> </w:t>
      </w:r>
      <w:r w:rsidR="00121AB6" w:rsidRPr="00E95997">
        <w:rPr>
          <w:color w:val="74531F"/>
          <w:sz w:val="16"/>
          <w:szCs w:val="16"/>
          <w:lang w:val="en-US" w:eastAsia="fr-FR"/>
        </w:rPr>
        <w:t>LeesFloat</w:t>
      </w:r>
      <w:r w:rsidR="00121AB6" w:rsidRPr="00E95997">
        <w:rPr>
          <w:color w:val="000000"/>
          <w:sz w:val="16"/>
          <w:szCs w:val="16"/>
          <w:lang w:val="en-US" w:eastAsia="fr-FR"/>
        </w:rPr>
        <w:t>(</w:t>
      </w:r>
      <w:r w:rsidR="00121AB6" w:rsidRPr="00E95997">
        <w:rPr>
          <w:sz w:val="16"/>
          <w:szCs w:val="16"/>
          <w:lang w:val="en-US" w:eastAsia="fr-FR"/>
        </w:rPr>
        <w:t>string</w:t>
      </w:r>
      <w:r w:rsidR="00121AB6" w:rsidRPr="00E95997">
        <w:rPr>
          <w:color w:val="000000"/>
          <w:sz w:val="16"/>
          <w:szCs w:val="16"/>
          <w:lang w:val="en-US" w:eastAsia="fr-FR"/>
        </w:rPr>
        <w:t> </w:t>
      </w:r>
      <w:r w:rsidR="00121AB6" w:rsidRPr="00E95997">
        <w:rPr>
          <w:color w:val="1F377F"/>
          <w:sz w:val="16"/>
          <w:szCs w:val="16"/>
          <w:lang w:val="en-US" w:eastAsia="fr-FR"/>
        </w:rPr>
        <w:t>label</w:t>
      </w:r>
      <w:r w:rsidR="00121AB6" w:rsidRPr="00E95997">
        <w:rPr>
          <w:color w:val="000000"/>
          <w:sz w:val="16"/>
          <w:szCs w:val="16"/>
          <w:lang w:val="en-US" w:eastAsia="fr-FR"/>
        </w:rPr>
        <w:t>, </w:t>
      </w:r>
      <w:r w:rsidR="00121AB6" w:rsidRPr="00E95997">
        <w:rPr>
          <w:sz w:val="16"/>
          <w:szCs w:val="16"/>
          <w:lang w:val="en-US" w:eastAsia="fr-FR"/>
        </w:rPr>
        <w:t>float</w:t>
      </w:r>
      <w:r w:rsidR="00121AB6" w:rsidRPr="00E95997">
        <w:rPr>
          <w:color w:val="000000"/>
          <w:sz w:val="16"/>
          <w:szCs w:val="16"/>
          <w:lang w:val="en-US" w:eastAsia="fr-FR"/>
        </w:rPr>
        <w:t> </w:t>
      </w:r>
      <w:r w:rsidR="00121AB6" w:rsidRPr="00E95997">
        <w:rPr>
          <w:color w:val="1F377F"/>
          <w:sz w:val="16"/>
          <w:szCs w:val="16"/>
          <w:lang w:val="en-US" w:eastAsia="fr-FR"/>
        </w:rPr>
        <w:t>Min</w:t>
      </w:r>
      <w:r w:rsidR="00121AB6" w:rsidRPr="00E95997">
        <w:rPr>
          <w:color w:val="000000"/>
          <w:sz w:val="16"/>
          <w:szCs w:val="16"/>
          <w:lang w:val="en-US" w:eastAsia="fr-FR"/>
        </w:rPr>
        <w:t>, </w:t>
      </w:r>
      <w:r w:rsidR="00121AB6" w:rsidRPr="00E95997">
        <w:rPr>
          <w:sz w:val="16"/>
          <w:szCs w:val="16"/>
          <w:lang w:val="en-US" w:eastAsia="fr-FR"/>
        </w:rPr>
        <w:t>float</w:t>
      </w:r>
      <w:r w:rsidR="00121AB6" w:rsidRPr="00E95997">
        <w:rPr>
          <w:color w:val="000000"/>
          <w:sz w:val="16"/>
          <w:szCs w:val="16"/>
          <w:lang w:val="en-US" w:eastAsia="fr-FR"/>
        </w:rPr>
        <w:t> </w:t>
      </w:r>
      <w:r w:rsidR="00121AB6" w:rsidRPr="00E95997">
        <w:rPr>
          <w:color w:val="1F377F"/>
          <w:sz w:val="16"/>
          <w:szCs w:val="16"/>
          <w:lang w:val="en-US" w:eastAsia="fr-FR"/>
        </w:rPr>
        <w:t>Max</w:t>
      </w:r>
      <w:r w:rsidR="00121AB6" w:rsidRPr="00E95997">
        <w:rPr>
          <w:color w:val="000000"/>
          <w:sz w:val="16"/>
          <w:szCs w:val="16"/>
          <w:lang w:val="en-US" w:eastAsia="fr-FR"/>
        </w:rPr>
        <w:t>, </w:t>
      </w:r>
      <w:r w:rsidR="00121AB6" w:rsidRPr="00E95997">
        <w:rPr>
          <w:color w:val="2B91AF"/>
          <w:sz w:val="16"/>
          <w:szCs w:val="16"/>
          <w:lang w:val="en-US" w:eastAsia="fr-FR"/>
        </w:rPr>
        <w:t>OptionMode</w:t>
      </w:r>
      <w:r w:rsidR="00121AB6" w:rsidRPr="00E95997">
        <w:rPr>
          <w:color w:val="000000"/>
          <w:sz w:val="16"/>
          <w:szCs w:val="16"/>
          <w:lang w:val="en-US" w:eastAsia="fr-FR"/>
        </w:rPr>
        <w:t> </w:t>
      </w:r>
      <w:r w:rsidR="00121AB6" w:rsidRPr="00E95997">
        <w:rPr>
          <w:color w:val="1F377F"/>
          <w:sz w:val="16"/>
          <w:szCs w:val="16"/>
          <w:lang w:val="en-US" w:eastAsia="fr-FR"/>
        </w:rPr>
        <w:t>optionMode</w:t>
      </w:r>
      <w:r w:rsidR="00121AB6" w:rsidRPr="00E95997">
        <w:rPr>
          <w:color w:val="000000"/>
          <w:sz w:val="16"/>
          <w:szCs w:val="16"/>
          <w:lang w:val="en-US" w:eastAsia="fr-FR"/>
        </w:rPr>
        <w:t>)</w:t>
      </w:r>
    </w:p>
    <w:p w14:paraId="586863DB" w14:textId="48BF3CD7" w:rsidR="00121AB6" w:rsidRDefault="007F410A" w:rsidP="003453E0">
      <w:pPr>
        <w:pStyle w:val="ListParagraph"/>
        <w:widowControl w:val="0"/>
        <w:tabs>
          <w:tab w:val="left" w:pos="3119"/>
          <w:tab w:val="left" w:pos="3402"/>
        </w:tabs>
        <w:spacing w:before="0" w:after="0"/>
        <w:ind w:left="1211"/>
        <w:rPr>
          <w:rFonts w:asciiTheme="minorHAnsi" w:hAnsiTheme="minorHAnsi" w:cstheme="minorHAnsi"/>
          <w:color w:val="000000"/>
          <w:sz w:val="16"/>
          <w:szCs w:val="16"/>
          <w:lang w:val="en-US" w:eastAsia="fr-FR"/>
        </w:rPr>
      </w:pPr>
      <w:r w:rsidRPr="003453E0">
        <w:rPr>
          <w:rFonts w:asciiTheme="minorHAnsi" w:hAnsiTheme="minorHAnsi" w:cstheme="minorHAnsi"/>
          <w:color w:val="0000FF"/>
          <w:sz w:val="16"/>
          <w:szCs w:val="16"/>
          <w:lang w:val="en-US" w:eastAsia="fr-FR"/>
        </w:rPr>
        <w:t>decimal?</w:t>
      </w:r>
      <w:r w:rsidR="00121AB6" w:rsidRPr="003453E0">
        <w:rPr>
          <w:rFonts w:asciiTheme="minorHAnsi" w:hAnsiTheme="minorHAnsi" w:cstheme="minorHAnsi"/>
          <w:color w:val="000000"/>
          <w:sz w:val="16"/>
          <w:szCs w:val="16"/>
          <w:lang w:val="en-US" w:eastAsia="fr-FR"/>
        </w:rPr>
        <w:t> </w:t>
      </w:r>
      <w:r w:rsidR="00121AB6" w:rsidRPr="003453E0">
        <w:rPr>
          <w:rFonts w:asciiTheme="minorHAnsi" w:hAnsiTheme="minorHAnsi" w:cstheme="minorHAnsi"/>
          <w:color w:val="74531F"/>
          <w:sz w:val="16"/>
          <w:szCs w:val="16"/>
          <w:lang w:val="en-US" w:eastAsia="fr-FR"/>
        </w:rPr>
        <w:t>LeesDecimal</w:t>
      </w:r>
      <w:r w:rsidR="00121AB6" w:rsidRPr="003453E0">
        <w:rPr>
          <w:rFonts w:asciiTheme="minorHAnsi" w:hAnsiTheme="minorHAnsi" w:cstheme="minorHAnsi"/>
          <w:color w:val="000000"/>
          <w:sz w:val="16"/>
          <w:szCs w:val="16"/>
          <w:lang w:val="en-US" w:eastAsia="fr-FR"/>
        </w:rPr>
        <w:t>(</w:t>
      </w:r>
      <w:r w:rsidR="00121AB6" w:rsidRPr="003453E0">
        <w:rPr>
          <w:rFonts w:asciiTheme="minorHAnsi" w:hAnsiTheme="minorHAnsi" w:cstheme="minorHAnsi"/>
          <w:sz w:val="16"/>
          <w:szCs w:val="16"/>
          <w:lang w:val="en-US" w:eastAsia="fr-FR"/>
        </w:rPr>
        <w:t>string</w:t>
      </w:r>
      <w:r w:rsidR="00121AB6" w:rsidRPr="003453E0">
        <w:rPr>
          <w:rFonts w:asciiTheme="minorHAnsi" w:hAnsiTheme="minorHAnsi" w:cstheme="minorHAnsi"/>
          <w:color w:val="000000"/>
          <w:sz w:val="16"/>
          <w:szCs w:val="16"/>
          <w:lang w:val="en-US" w:eastAsia="fr-FR"/>
        </w:rPr>
        <w:t> </w:t>
      </w:r>
      <w:r w:rsidR="00121AB6" w:rsidRPr="003453E0">
        <w:rPr>
          <w:rFonts w:asciiTheme="minorHAnsi" w:hAnsiTheme="minorHAnsi" w:cstheme="minorHAnsi"/>
          <w:color w:val="1F377F"/>
          <w:sz w:val="16"/>
          <w:szCs w:val="16"/>
          <w:lang w:val="en-US" w:eastAsia="fr-FR"/>
        </w:rPr>
        <w:t>label</w:t>
      </w:r>
      <w:r w:rsidR="00121AB6" w:rsidRPr="003453E0">
        <w:rPr>
          <w:rFonts w:asciiTheme="minorHAnsi" w:hAnsiTheme="minorHAnsi" w:cstheme="minorHAnsi"/>
          <w:color w:val="000000"/>
          <w:sz w:val="16"/>
          <w:szCs w:val="16"/>
          <w:lang w:val="en-US" w:eastAsia="fr-FR"/>
        </w:rPr>
        <w:t>, </w:t>
      </w:r>
      <w:r w:rsidR="00121AB6" w:rsidRPr="003453E0">
        <w:rPr>
          <w:rFonts w:asciiTheme="minorHAnsi" w:hAnsiTheme="minorHAnsi" w:cstheme="minorHAnsi"/>
          <w:sz w:val="16"/>
          <w:szCs w:val="16"/>
          <w:lang w:val="en-US" w:eastAsia="fr-FR"/>
        </w:rPr>
        <w:t>decimal</w:t>
      </w:r>
      <w:r w:rsidR="00121AB6" w:rsidRPr="003453E0">
        <w:rPr>
          <w:rFonts w:asciiTheme="minorHAnsi" w:hAnsiTheme="minorHAnsi" w:cstheme="minorHAnsi"/>
          <w:color w:val="000000"/>
          <w:sz w:val="16"/>
          <w:szCs w:val="16"/>
          <w:lang w:val="en-US" w:eastAsia="fr-FR"/>
        </w:rPr>
        <w:t> </w:t>
      </w:r>
      <w:r w:rsidR="00121AB6" w:rsidRPr="003453E0">
        <w:rPr>
          <w:rFonts w:asciiTheme="minorHAnsi" w:hAnsiTheme="minorHAnsi" w:cstheme="minorHAnsi"/>
          <w:color w:val="1F377F"/>
          <w:sz w:val="16"/>
          <w:szCs w:val="16"/>
          <w:lang w:val="en-US" w:eastAsia="fr-FR"/>
        </w:rPr>
        <w:t>Min</w:t>
      </w:r>
      <w:r w:rsidR="00121AB6" w:rsidRPr="003453E0">
        <w:rPr>
          <w:rFonts w:asciiTheme="minorHAnsi" w:hAnsiTheme="minorHAnsi" w:cstheme="minorHAnsi"/>
          <w:color w:val="000000"/>
          <w:sz w:val="16"/>
          <w:szCs w:val="16"/>
          <w:lang w:val="en-US" w:eastAsia="fr-FR"/>
        </w:rPr>
        <w:t>, </w:t>
      </w:r>
      <w:r w:rsidR="00121AB6" w:rsidRPr="003453E0">
        <w:rPr>
          <w:rFonts w:asciiTheme="minorHAnsi" w:hAnsiTheme="minorHAnsi" w:cstheme="minorHAnsi"/>
          <w:sz w:val="16"/>
          <w:szCs w:val="16"/>
          <w:lang w:val="en-US" w:eastAsia="fr-FR"/>
        </w:rPr>
        <w:t>decimal</w:t>
      </w:r>
      <w:r w:rsidR="00121AB6" w:rsidRPr="003453E0">
        <w:rPr>
          <w:rFonts w:asciiTheme="minorHAnsi" w:hAnsiTheme="minorHAnsi" w:cstheme="minorHAnsi"/>
          <w:color w:val="000000"/>
          <w:sz w:val="16"/>
          <w:szCs w:val="16"/>
          <w:lang w:val="en-US" w:eastAsia="fr-FR"/>
        </w:rPr>
        <w:t> </w:t>
      </w:r>
      <w:r w:rsidR="00121AB6" w:rsidRPr="003453E0">
        <w:rPr>
          <w:rFonts w:asciiTheme="minorHAnsi" w:hAnsiTheme="minorHAnsi" w:cstheme="minorHAnsi"/>
          <w:color w:val="1F377F"/>
          <w:sz w:val="16"/>
          <w:szCs w:val="16"/>
          <w:lang w:val="en-US" w:eastAsia="fr-FR"/>
        </w:rPr>
        <w:t>Max</w:t>
      </w:r>
      <w:r w:rsidR="00121AB6" w:rsidRPr="003453E0">
        <w:rPr>
          <w:rFonts w:asciiTheme="minorHAnsi" w:hAnsiTheme="minorHAnsi" w:cstheme="minorHAnsi"/>
          <w:color w:val="000000"/>
          <w:sz w:val="16"/>
          <w:szCs w:val="16"/>
          <w:lang w:val="en-US" w:eastAsia="fr-FR"/>
        </w:rPr>
        <w:t>, </w:t>
      </w:r>
      <w:r w:rsidR="00121AB6" w:rsidRPr="003453E0">
        <w:rPr>
          <w:rFonts w:asciiTheme="minorHAnsi" w:hAnsiTheme="minorHAnsi" w:cstheme="minorHAnsi"/>
          <w:color w:val="2B91AF"/>
          <w:sz w:val="16"/>
          <w:szCs w:val="16"/>
          <w:lang w:val="en-US" w:eastAsia="fr-FR"/>
        </w:rPr>
        <w:t>OptionMode</w:t>
      </w:r>
      <w:r w:rsidR="00121AB6" w:rsidRPr="003453E0">
        <w:rPr>
          <w:rFonts w:asciiTheme="minorHAnsi" w:hAnsiTheme="minorHAnsi" w:cstheme="minorHAnsi"/>
          <w:color w:val="000000"/>
          <w:sz w:val="16"/>
          <w:szCs w:val="16"/>
          <w:lang w:val="en-US" w:eastAsia="fr-FR"/>
        </w:rPr>
        <w:t> </w:t>
      </w:r>
      <w:r w:rsidR="00121AB6" w:rsidRPr="003453E0">
        <w:rPr>
          <w:rFonts w:asciiTheme="minorHAnsi" w:hAnsiTheme="minorHAnsi" w:cstheme="minorHAnsi"/>
          <w:color w:val="1F377F"/>
          <w:sz w:val="16"/>
          <w:szCs w:val="16"/>
          <w:lang w:val="en-US" w:eastAsia="fr-FR"/>
        </w:rPr>
        <w:t>optionMode</w:t>
      </w:r>
      <w:r w:rsidR="00121AB6" w:rsidRPr="003453E0">
        <w:rPr>
          <w:rFonts w:asciiTheme="minorHAnsi" w:hAnsiTheme="minorHAnsi" w:cstheme="minorHAnsi"/>
          <w:color w:val="000000"/>
          <w:sz w:val="16"/>
          <w:szCs w:val="16"/>
          <w:lang w:val="en-US" w:eastAsia="fr-FR"/>
        </w:rPr>
        <w:t>)</w:t>
      </w:r>
    </w:p>
    <w:p w14:paraId="6B8DF29F" w14:textId="3FA1BAE4" w:rsidR="003453E0" w:rsidRPr="00784845" w:rsidRDefault="003453E0" w:rsidP="003453E0">
      <w:pPr>
        <w:pStyle w:val="ListParagraph"/>
        <w:widowControl w:val="0"/>
        <w:tabs>
          <w:tab w:val="left" w:pos="3119"/>
          <w:tab w:val="left" w:pos="3402"/>
        </w:tabs>
        <w:spacing w:before="0" w:after="0"/>
        <w:ind w:left="1211"/>
        <w:rPr>
          <w:rFonts w:asciiTheme="minorHAnsi" w:hAnsiTheme="minorHAnsi" w:cstheme="minorHAnsi"/>
          <w:color w:val="000000"/>
          <w:sz w:val="16"/>
          <w:szCs w:val="16"/>
          <w:lang w:val="en-US" w:eastAsia="fr-FR"/>
        </w:rPr>
      </w:pPr>
      <w:r w:rsidRPr="00784845">
        <w:rPr>
          <w:rFonts w:asciiTheme="minorHAnsi" w:hAnsiTheme="minorHAnsi" w:cstheme="minorHAnsi"/>
          <w:color w:val="000000"/>
          <w:sz w:val="16"/>
          <w:szCs w:val="16"/>
          <w:lang w:val="en-US"/>
        </w:rPr>
        <w:t>T? </w:t>
      </w:r>
      <w:r w:rsidRPr="00784845">
        <w:rPr>
          <w:rFonts w:asciiTheme="minorHAnsi" w:hAnsiTheme="minorHAnsi" w:cstheme="minorHAnsi"/>
          <w:color w:val="74531F"/>
          <w:sz w:val="16"/>
          <w:szCs w:val="16"/>
          <w:lang w:val="en-US"/>
        </w:rPr>
        <w:t>LeesGetal</w:t>
      </w:r>
      <w:r w:rsidRPr="00784845">
        <w:rPr>
          <w:rFonts w:asciiTheme="minorHAnsi" w:hAnsiTheme="minorHAnsi" w:cstheme="minorHAnsi"/>
          <w:color w:val="000000"/>
          <w:sz w:val="16"/>
          <w:szCs w:val="16"/>
          <w:lang w:val="en-US"/>
        </w:rPr>
        <w:t>&lt;</w:t>
      </w:r>
      <w:r w:rsidRPr="00784845">
        <w:rPr>
          <w:rFonts w:asciiTheme="minorHAnsi" w:hAnsiTheme="minorHAnsi" w:cstheme="minorHAnsi"/>
          <w:color w:val="2B91AF"/>
          <w:sz w:val="16"/>
          <w:szCs w:val="16"/>
          <w:lang w:val="en-US"/>
        </w:rPr>
        <w:t>T</w:t>
      </w:r>
      <w:r w:rsidRPr="00784845">
        <w:rPr>
          <w:rFonts w:asciiTheme="minorHAnsi" w:hAnsiTheme="minorHAnsi" w:cstheme="minorHAnsi"/>
          <w:color w:val="000000"/>
          <w:sz w:val="16"/>
          <w:szCs w:val="16"/>
          <w:lang w:val="en-US"/>
        </w:rPr>
        <w:t>&gt;(</w:t>
      </w:r>
      <w:r w:rsidRPr="00784845">
        <w:rPr>
          <w:rFonts w:asciiTheme="minorHAnsi" w:hAnsiTheme="minorHAnsi" w:cstheme="minorHAnsi"/>
          <w:color w:val="0000FF"/>
          <w:sz w:val="16"/>
          <w:szCs w:val="16"/>
          <w:lang w:val="en-US"/>
        </w:rPr>
        <w:t>string</w:t>
      </w:r>
      <w:r w:rsidRPr="00784845">
        <w:rPr>
          <w:rFonts w:asciiTheme="minorHAnsi" w:hAnsiTheme="minorHAnsi" w:cstheme="minorHAnsi"/>
          <w:color w:val="000000"/>
          <w:sz w:val="16"/>
          <w:szCs w:val="16"/>
          <w:lang w:val="en-US"/>
        </w:rPr>
        <w:t> </w:t>
      </w:r>
      <w:r w:rsidRPr="00784845">
        <w:rPr>
          <w:rFonts w:asciiTheme="minorHAnsi" w:hAnsiTheme="minorHAnsi" w:cstheme="minorHAnsi"/>
          <w:color w:val="1F377F"/>
          <w:sz w:val="16"/>
          <w:szCs w:val="16"/>
          <w:lang w:val="en-US"/>
        </w:rPr>
        <w:t>label</w:t>
      </w:r>
      <w:r w:rsidRPr="00784845">
        <w:rPr>
          <w:rFonts w:asciiTheme="minorHAnsi" w:hAnsiTheme="minorHAnsi" w:cstheme="minorHAnsi"/>
          <w:color w:val="000000"/>
          <w:sz w:val="16"/>
          <w:szCs w:val="16"/>
          <w:lang w:val="en-US"/>
        </w:rPr>
        <w:t>, T </w:t>
      </w:r>
      <w:r w:rsidRPr="00784845">
        <w:rPr>
          <w:rFonts w:asciiTheme="minorHAnsi" w:hAnsiTheme="minorHAnsi" w:cstheme="minorHAnsi"/>
          <w:color w:val="1F377F"/>
          <w:sz w:val="16"/>
          <w:szCs w:val="16"/>
          <w:lang w:val="en-US"/>
        </w:rPr>
        <w:t>min</w:t>
      </w:r>
      <w:r w:rsidRPr="00784845">
        <w:rPr>
          <w:rFonts w:asciiTheme="minorHAnsi" w:hAnsiTheme="minorHAnsi" w:cstheme="minorHAnsi"/>
          <w:color w:val="000000"/>
          <w:sz w:val="16"/>
          <w:szCs w:val="16"/>
          <w:lang w:val="en-US"/>
        </w:rPr>
        <w:t>, T </w:t>
      </w:r>
      <w:r w:rsidRPr="00784845">
        <w:rPr>
          <w:rFonts w:asciiTheme="minorHAnsi" w:hAnsiTheme="minorHAnsi" w:cstheme="minorHAnsi"/>
          <w:color w:val="1F377F"/>
          <w:sz w:val="16"/>
          <w:szCs w:val="16"/>
          <w:lang w:val="en-US"/>
        </w:rPr>
        <w:t>max</w:t>
      </w:r>
      <w:r w:rsidRPr="00784845">
        <w:rPr>
          <w:rFonts w:asciiTheme="minorHAnsi" w:hAnsiTheme="minorHAnsi" w:cstheme="minorHAnsi"/>
          <w:color w:val="000000"/>
          <w:sz w:val="16"/>
          <w:szCs w:val="16"/>
          <w:lang w:val="en-US"/>
        </w:rPr>
        <w:t>, OptionMode </w:t>
      </w:r>
      <w:r w:rsidRPr="00784845">
        <w:rPr>
          <w:rFonts w:asciiTheme="minorHAnsi" w:hAnsiTheme="minorHAnsi" w:cstheme="minorHAnsi"/>
          <w:color w:val="1F377F"/>
          <w:sz w:val="16"/>
          <w:szCs w:val="16"/>
          <w:lang w:val="en-US"/>
        </w:rPr>
        <w:t>optionMode</w:t>
      </w:r>
      <w:r w:rsidRPr="00784845">
        <w:rPr>
          <w:rFonts w:asciiTheme="minorHAnsi" w:hAnsiTheme="minorHAnsi" w:cstheme="minorHAnsi"/>
          <w:color w:val="000000"/>
          <w:sz w:val="16"/>
          <w:szCs w:val="16"/>
          <w:lang w:val="en-US"/>
        </w:rPr>
        <w:t> = OptionMode.Optional) </w:t>
      </w:r>
      <w:r w:rsidRPr="00784845">
        <w:rPr>
          <w:rFonts w:asciiTheme="minorHAnsi" w:hAnsiTheme="minorHAnsi" w:cstheme="minorHAnsi"/>
          <w:color w:val="0000FF"/>
          <w:sz w:val="16"/>
          <w:szCs w:val="16"/>
          <w:lang w:val="en-US"/>
        </w:rPr>
        <w:t>where</w:t>
      </w:r>
      <w:r w:rsidRPr="00784845">
        <w:rPr>
          <w:rFonts w:asciiTheme="minorHAnsi" w:hAnsiTheme="minorHAnsi" w:cstheme="minorHAnsi"/>
          <w:color w:val="000000"/>
          <w:sz w:val="16"/>
          <w:szCs w:val="16"/>
          <w:lang w:val="en-US"/>
        </w:rPr>
        <w:t> T : INumber&lt;T&gt;</w:t>
      </w:r>
    </w:p>
    <w:p w14:paraId="37CB9D3A" w14:textId="77777777" w:rsidR="00121AB6" w:rsidRPr="00784845" w:rsidRDefault="00121AB6" w:rsidP="00D3285B">
      <w:pPr>
        <w:pStyle w:val="ListParagraph"/>
        <w:tabs>
          <w:tab w:val="left" w:pos="3119"/>
          <w:tab w:val="left" w:pos="3402"/>
        </w:tabs>
        <w:ind w:left="1211"/>
        <w:rPr>
          <w:color w:val="000000"/>
          <w:sz w:val="16"/>
          <w:szCs w:val="16"/>
          <w:lang w:val="en-US" w:eastAsia="fr-FR"/>
        </w:rPr>
      </w:pPr>
    </w:p>
    <w:p w14:paraId="195B9DA7"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en-US" w:eastAsia="fr-FR"/>
        </w:rPr>
      </w:pPr>
      <w:r w:rsidRPr="00E95997">
        <w:rPr>
          <w:sz w:val="16"/>
          <w:szCs w:val="16"/>
          <w:lang w:val="en-US" w:eastAsia="fr-FR"/>
        </w:rPr>
        <w:t>label</w:t>
      </w:r>
      <w:r w:rsidRPr="00E95997">
        <w:rPr>
          <w:sz w:val="16"/>
          <w:szCs w:val="16"/>
          <w:lang w:val="en-US" w:eastAsia="fr-FR"/>
        </w:rPr>
        <w:tab/>
      </w:r>
      <w:r w:rsidRPr="00E95997">
        <w:rPr>
          <w:color w:val="000000"/>
          <w:sz w:val="16"/>
          <w:szCs w:val="16"/>
          <w:lang w:val="en-US" w:eastAsia="fr-FR"/>
        </w:rPr>
        <w:t>:</w:t>
      </w:r>
      <w:r w:rsidRPr="00E95997">
        <w:rPr>
          <w:color w:val="000000" w:themeColor="text1"/>
          <w:sz w:val="16"/>
          <w:szCs w:val="16"/>
          <w:lang w:val="en-US" w:eastAsia="fr-FR"/>
        </w:rPr>
        <w:tab/>
      </w:r>
      <w:proofErr w:type="spellStart"/>
      <w:r w:rsidRPr="00E95997">
        <w:rPr>
          <w:color w:val="000000" w:themeColor="text1"/>
          <w:sz w:val="16"/>
          <w:szCs w:val="16"/>
          <w:lang w:val="en-US" w:eastAsia="fr-FR"/>
        </w:rPr>
        <w:t>tekst</w:t>
      </w:r>
      <w:proofErr w:type="spellEnd"/>
      <w:r w:rsidRPr="00E95997">
        <w:rPr>
          <w:color w:val="000000" w:themeColor="text1"/>
          <w:sz w:val="16"/>
          <w:szCs w:val="16"/>
          <w:lang w:val="en-US" w:eastAsia="fr-FR"/>
        </w:rPr>
        <w:t xml:space="preserve"> </w:t>
      </w:r>
      <w:proofErr w:type="spellStart"/>
      <w:r w:rsidRPr="00E95997">
        <w:rPr>
          <w:color w:val="000000" w:themeColor="text1"/>
          <w:sz w:val="16"/>
          <w:szCs w:val="16"/>
          <w:lang w:val="en-US" w:eastAsia="fr-FR"/>
        </w:rPr>
        <w:t>voor</w:t>
      </w:r>
      <w:proofErr w:type="spellEnd"/>
      <w:r w:rsidRPr="00E95997">
        <w:rPr>
          <w:color w:val="000000" w:themeColor="text1"/>
          <w:sz w:val="16"/>
          <w:szCs w:val="16"/>
          <w:lang w:val="en-US" w:eastAsia="fr-FR"/>
        </w:rPr>
        <w:t xml:space="preserve"> input</w:t>
      </w:r>
    </w:p>
    <w:p w14:paraId="6ABBD280"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nl-BE" w:eastAsia="fr-FR"/>
        </w:rPr>
      </w:pPr>
      <w:r w:rsidRPr="00E95997">
        <w:rPr>
          <w:sz w:val="16"/>
          <w:szCs w:val="16"/>
          <w:lang w:val="nl-BE" w:eastAsia="fr-FR"/>
        </w:rPr>
        <w:t>Min</w:t>
      </w:r>
      <w:r w:rsidRPr="00E95997">
        <w:rPr>
          <w:sz w:val="16"/>
          <w:szCs w:val="16"/>
          <w:lang w:val="nl-BE" w:eastAsia="fr-FR"/>
        </w:rPr>
        <w:tab/>
      </w:r>
      <w:r w:rsidRPr="00E95997">
        <w:rPr>
          <w:color w:val="000000"/>
          <w:sz w:val="16"/>
          <w:szCs w:val="16"/>
          <w:lang w:val="nl-BE" w:eastAsia="fr-FR"/>
        </w:rPr>
        <w:t>:</w:t>
      </w:r>
      <w:r w:rsidRPr="00E95997">
        <w:rPr>
          <w:color w:val="000000"/>
          <w:sz w:val="16"/>
          <w:szCs w:val="16"/>
          <w:lang w:val="nl-BE" w:eastAsia="fr-FR"/>
        </w:rPr>
        <w:tab/>
        <w:t xml:space="preserve">de minimum waarde van de </w:t>
      </w:r>
      <w:proofErr w:type="spellStart"/>
      <w:r w:rsidRPr="00E95997">
        <w:rPr>
          <w:color w:val="000000"/>
          <w:sz w:val="16"/>
          <w:szCs w:val="16"/>
          <w:lang w:val="nl-BE" w:eastAsia="fr-FR"/>
        </w:rPr>
        <w:t>ingave</w:t>
      </w:r>
      <w:proofErr w:type="spellEnd"/>
    </w:p>
    <w:p w14:paraId="4287799A"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nl-BE" w:eastAsia="fr-FR"/>
        </w:rPr>
      </w:pPr>
      <w:r w:rsidRPr="00E95997">
        <w:rPr>
          <w:sz w:val="16"/>
          <w:szCs w:val="16"/>
          <w:lang w:val="nl-BE" w:eastAsia="fr-FR"/>
        </w:rPr>
        <w:t>Max</w:t>
      </w:r>
      <w:r w:rsidRPr="00E95997">
        <w:rPr>
          <w:sz w:val="16"/>
          <w:szCs w:val="16"/>
          <w:lang w:val="nl-BE" w:eastAsia="fr-FR"/>
        </w:rPr>
        <w:tab/>
      </w:r>
      <w:r w:rsidRPr="00E95997">
        <w:rPr>
          <w:color w:val="000000"/>
          <w:sz w:val="16"/>
          <w:szCs w:val="16"/>
          <w:lang w:val="nl-BE" w:eastAsia="fr-FR"/>
        </w:rPr>
        <w:t>:</w:t>
      </w:r>
      <w:r w:rsidRPr="00E95997">
        <w:rPr>
          <w:color w:val="000000"/>
          <w:sz w:val="16"/>
          <w:szCs w:val="16"/>
          <w:lang w:val="nl-BE" w:eastAsia="fr-FR"/>
        </w:rPr>
        <w:tab/>
        <w:t xml:space="preserve">de maximum </w:t>
      </w:r>
      <w:proofErr w:type="spellStart"/>
      <w:r w:rsidRPr="00E95997">
        <w:rPr>
          <w:color w:val="000000"/>
          <w:sz w:val="16"/>
          <w:szCs w:val="16"/>
          <w:lang w:val="nl-BE" w:eastAsia="fr-FR"/>
        </w:rPr>
        <w:t>ingave</w:t>
      </w:r>
      <w:proofErr w:type="spellEnd"/>
      <w:r w:rsidRPr="00E95997">
        <w:rPr>
          <w:color w:val="000000"/>
          <w:sz w:val="16"/>
          <w:szCs w:val="16"/>
          <w:lang w:val="nl-BE" w:eastAsia="fr-FR"/>
        </w:rPr>
        <w:t xml:space="preserve"> van de </w:t>
      </w:r>
      <w:proofErr w:type="spellStart"/>
      <w:r w:rsidRPr="00E95997">
        <w:rPr>
          <w:color w:val="000000"/>
          <w:sz w:val="16"/>
          <w:szCs w:val="16"/>
          <w:lang w:val="nl-BE" w:eastAsia="fr-FR"/>
        </w:rPr>
        <w:t>ingave</w:t>
      </w:r>
      <w:proofErr w:type="spellEnd"/>
    </w:p>
    <w:p w14:paraId="6250E182"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nl-BE" w:eastAsia="fr-FR"/>
        </w:rPr>
      </w:pPr>
      <w:proofErr w:type="spellStart"/>
      <w:r w:rsidRPr="00E95997">
        <w:rPr>
          <w:sz w:val="16"/>
          <w:szCs w:val="16"/>
          <w:lang w:val="nl-BE" w:eastAsia="fr-FR"/>
        </w:rPr>
        <w:t>optionMode</w:t>
      </w:r>
      <w:proofErr w:type="spellEnd"/>
      <w:r w:rsidRPr="00E95997">
        <w:rPr>
          <w:sz w:val="16"/>
          <w:szCs w:val="16"/>
          <w:lang w:val="nl-BE" w:eastAsia="fr-FR"/>
        </w:rPr>
        <w:tab/>
      </w:r>
      <w:r w:rsidRPr="00E95997">
        <w:rPr>
          <w:color w:val="000000"/>
          <w:sz w:val="16"/>
          <w:szCs w:val="16"/>
          <w:lang w:val="nl-BE" w:eastAsia="fr-FR"/>
        </w:rPr>
        <w:t>:</w:t>
      </w:r>
      <w:r w:rsidRPr="00E95997">
        <w:rPr>
          <w:color w:val="000000" w:themeColor="text1"/>
          <w:sz w:val="16"/>
          <w:szCs w:val="16"/>
          <w:lang w:val="nl-BE" w:eastAsia="fr-FR"/>
        </w:rPr>
        <w:t xml:space="preserve"> </w:t>
      </w:r>
      <w:r w:rsidRPr="00E95997">
        <w:rPr>
          <w:color w:val="000000" w:themeColor="text1"/>
          <w:sz w:val="16"/>
          <w:szCs w:val="16"/>
          <w:lang w:val="nl-BE" w:eastAsia="fr-FR"/>
        </w:rPr>
        <w:tab/>
      </w:r>
      <w:proofErr w:type="spellStart"/>
      <w:r w:rsidRPr="00E95997">
        <w:rPr>
          <w:color w:val="000000" w:themeColor="text1"/>
          <w:sz w:val="16"/>
          <w:szCs w:val="16"/>
          <w:lang w:val="nl-BE" w:eastAsia="fr-FR"/>
        </w:rPr>
        <w:t>Optional</w:t>
      </w:r>
      <w:proofErr w:type="spellEnd"/>
      <w:r w:rsidRPr="00E95997">
        <w:rPr>
          <w:color w:val="000000" w:themeColor="text1"/>
          <w:sz w:val="16"/>
          <w:szCs w:val="16"/>
          <w:lang w:val="nl-BE" w:eastAsia="fr-FR"/>
        </w:rPr>
        <w:t xml:space="preserve"> (geen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 xml:space="preserve">), </w:t>
      </w:r>
      <w:proofErr w:type="spellStart"/>
      <w:r w:rsidRPr="00E95997">
        <w:rPr>
          <w:color w:val="000000" w:themeColor="text1"/>
          <w:sz w:val="16"/>
          <w:szCs w:val="16"/>
          <w:lang w:val="nl-BE" w:eastAsia="fr-FR"/>
        </w:rPr>
        <w:t>Mandatory</w:t>
      </w:r>
      <w:proofErr w:type="spellEnd"/>
      <w:r w:rsidRPr="00E95997">
        <w:rPr>
          <w:color w:val="000000" w:themeColor="text1"/>
          <w:sz w:val="16"/>
          <w:szCs w:val="16"/>
          <w:lang w:val="nl-BE" w:eastAsia="fr-FR"/>
        </w:rPr>
        <w:t xml:space="preserve">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w:t>
      </w:r>
    </w:p>
    <w:p w14:paraId="53E82CE4"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nl-BE" w:eastAsia="fr-FR"/>
        </w:rPr>
      </w:pPr>
      <w:r w:rsidRPr="00E95997">
        <w:rPr>
          <w:sz w:val="16"/>
          <w:szCs w:val="16"/>
          <w:lang w:val="nl-BE" w:eastAsia="fr-FR"/>
        </w:rPr>
        <w:t>Returns</w:t>
      </w:r>
      <w:r w:rsidRPr="00E95997">
        <w:rPr>
          <w:sz w:val="16"/>
          <w:szCs w:val="16"/>
          <w:lang w:val="nl-BE" w:eastAsia="fr-FR"/>
        </w:rPr>
        <w:tab/>
      </w:r>
      <w:r w:rsidRPr="00E95997">
        <w:rPr>
          <w:color w:val="000000"/>
          <w:sz w:val="16"/>
          <w:szCs w:val="16"/>
          <w:lang w:val="nl-BE" w:eastAsia="fr-FR"/>
        </w:rPr>
        <w:t>:</w:t>
      </w:r>
      <w:r w:rsidRPr="00E95997">
        <w:rPr>
          <w:color w:val="000000"/>
          <w:sz w:val="16"/>
          <w:szCs w:val="16"/>
          <w:lang w:val="nl-BE" w:eastAsia="fr-FR"/>
        </w:rPr>
        <w:tab/>
        <w:t>De ingegeven waarde</w:t>
      </w:r>
    </w:p>
    <w:p w14:paraId="0D0EF98D" w14:textId="77777777" w:rsidR="00121AB6" w:rsidRPr="00E95997" w:rsidRDefault="00121AB6" w:rsidP="00D3285B">
      <w:pPr>
        <w:pStyle w:val="ListParagraph"/>
        <w:tabs>
          <w:tab w:val="left" w:pos="3119"/>
          <w:tab w:val="left" w:pos="3402"/>
        </w:tabs>
        <w:ind w:left="1211"/>
        <w:rPr>
          <w:color w:val="000000"/>
          <w:sz w:val="16"/>
          <w:szCs w:val="16"/>
          <w:lang w:val="nl-BE" w:eastAsia="fr-FR"/>
        </w:rPr>
      </w:pPr>
    </w:p>
    <w:p w14:paraId="12885E15" w14:textId="74481A51" w:rsidR="00121AB6" w:rsidRPr="00E95997" w:rsidRDefault="007F410A">
      <w:pPr>
        <w:pStyle w:val="ListParagraph"/>
        <w:widowControl w:val="0"/>
        <w:numPr>
          <w:ilvl w:val="0"/>
          <w:numId w:val="12"/>
        </w:numPr>
        <w:tabs>
          <w:tab w:val="clear" w:pos="720"/>
          <w:tab w:val="num" w:pos="1211"/>
          <w:tab w:val="left" w:pos="3119"/>
          <w:tab w:val="left" w:pos="3402"/>
        </w:tabs>
        <w:ind w:left="1211"/>
        <w:rPr>
          <w:color w:val="000000"/>
          <w:sz w:val="16"/>
          <w:szCs w:val="16"/>
          <w:lang w:val="en-US" w:eastAsia="fr-FR"/>
        </w:rPr>
      </w:pPr>
      <w:r w:rsidRPr="00E95997">
        <w:rPr>
          <w:color w:val="0000FF"/>
          <w:sz w:val="16"/>
          <w:szCs w:val="16"/>
          <w:lang w:val="en-US" w:eastAsia="fr-FR"/>
        </w:rPr>
        <w:t>B</w:t>
      </w:r>
      <w:r w:rsidR="00121AB6" w:rsidRPr="00E95997">
        <w:rPr>
          <w:color w:val="0000FF"/>
          <w:sz w:val="16"/>
          <w:szCs w:val="16"/>
          <w:lang w:val="en-US" w:eastAsia="fr-FR"/>
        </w:rPr>
        <w:t>oo</w:t>
      </w:r>
      <w:r w:rsidRPr="00E95997">
        <w:rPr>
          <w:color w:val="0000FF"/>
          <w:sz w:val="16"/>
          <w:szCs w:val="16"/>
          <w:lang w:val="en-US" w:eastAsia="fr-FR"/>
        </w:rPr>
        <w:t>l?</w:t>
      </w:r>
      <w:r w:rsidR="00121AB6" w:rsidRPr="00E95997">
        <w:rPr>
          <w:color w:val="000000"/>
          <w:sz w:val="16"/>
          <w:szCs w:val="16"/>
          <w:lang w:val="en-US" w:eastAsia="fr-FR"/>
        </w:rPr>
        <w:t> </w:t>
      </w:r>
      <w:proofErr w:type="spellStart"/>
      <w:r w:rsidR="00121AB6" w:rsidRPr="00E95997">
        <w:rPr>
          <w:color w:val="74531F"/>
          <w:sz w:val="16"/>
          <w:szCs w:val="16"/>
          <w:lang w:val="en-US" w:eastAsia="fr-FR"/>
        </w:rPr>
        <w:t>LeesBool</w:t>
      </w:r>
      <w:proofErr w:type="spellEnd"/>
      <w:r w:rsidR="00121AB6" w:rsidRPr="00E95997">
        <w:rPr>
          <w:color w:val="000000"/>
          <w:sz w:val="16"/>
          <w:szCs w:val="16"/>
          <w:lang w:val="en-US" w:eastAsia="fr-FR"/>
        </w:rPr>
        <w:t>(</w:t>
      </w:r>
      <w:r w:rsidR="00121AB6" w:rsidRPr="00E95997">
        <w:rPr>
          <w:color w:val="0000FF"/>
          <w:sz w:val="16"/>
          <w:szCs w:val="16"/>
          <w:lang w:val="en-US" w:eastAsia="fr-FR"/>
        </w:rPr>
        <w:t>string</w:t>
      </w:r>
      <w:r w:rsidR="00121AB6" w:rsidRPr="00E95997">
        <w:rPr>
          <w:color w:val="000000"/>
          <w:sz w:val="16"/>
          <w:szCs w:val="16"/>
          <w:lang w:val="en-US" w:eastAsia="fr-FR"/>
        </w:rPr>
        <w:t> </w:t>
      </w:r>
      <w:r w:rsidR="00121AB6" w:rsidRPr="00E95997">
        <w:rPr>
          <w:sz w:val="16"/>
          <w:szCs w:val="16"/>
          <w:lang w:val="en-US" w:eastAsia="fr-FR"/>
        </w:rPr>
        <w:t>label</w:t>
      </w:r>
      <w:r w:rsidR="00121AB6" w:rsidRPr="00E95997">
        <w:rPr>
          <w:color w:val="000000"/>
          <w:sz w:val="16"/>
          <w:szCs w:val="16"/>
          <w:lang w:val="en-US" w:eastAsia="fr-FR"/>
        </w:rPr>
        <w:t>, </w:t>
      </w:r>
      <w:proofErr w:type="spellStart"/>
      <w:r w:rsidR="00121AB6" w:rsidRPr="00E95997">
        <w:rPr>
          <w:color w:val="2B91AF"/>
          <w:sz w:val="16"/>
          <w:szCs w:val="16"/>
          <w:lang w:val="en-US" w:eastAsia="fr-FR"/>
        </w:rPr>
        <w:t>OptionMode</w:t>
      </w:r>
      <w:proofErr w:type="spellEnd"/>
      <w:r w:rsidR="00121AB6" w:rsidRPr="00E95997">
        <w:rPr>
          <w:color w:val="000000"/>
          <w:sz w:val="16"/>
          <w:szCs w:val="16"/>
          <w:lang w:val="en-US" w:eastAsia="fr-FR"/>
        </w:rPr>
        <w:t> </w:t>
      </w:r>
      <w:proofErr w:type="spellStart"/>
      <w:r w:rsidR="00121AB6" w:rsidRPr="00E95997">
        <w:rPr>
          <w:sz w:val="16"/>
          <w:szCs w:val="16"/>
          <w:lang w:val="en-US" w:eastAsia="fr-FR"/>
        </w:rPr>
        <w:t>optionMode</w:t>
      </w:r>
      <w:proofErr w:type="spellEnd"/>
      <w:r w:rsidR="00121AB6" w:rsidRPr="00E95997">
        <w:rPr>
          <w:color w:val="000000"/>
          <w:sz w:val="16"/>
          <w:szCs w:val="16"/>
          <w:lang w:val="en-US" w:eastAsia="fr-FR"/>
        </w:rPr>
        <w:t>)</w:t>
      </w:r>
    </w:p>
    <w:p w14:paraId="148E0687" w14:textId="77777777" w:rsidR="00121AB6" w:rsidRPr="00E95997" w:rsidRDefault="00121AB6" w:rsidP="00D3285B">
      <w:pPr>
        <w:pStyle w:val="ListParagraph"/>
        <w:tabs>
          <w:tab w:val="left" w:pos="3119"/>
          <w:tab w:val="left" w:pos="3402"/>
        </w:tabs>
        <w:ind w:left="1211"/>
        <w:rPr>
          <w:color w:val="000000"/>
          <w:sz w:val="16"/>
          <w:szCs w:val="16"/>
          <w:lang w:val="en-US" w:eastAsia="fr-FR"/>
        </w:rPr>
      </w:pPr>
    </w:p>
    <w:p w14:paraId="279D13AE"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en-US" w:eastAsia="fr-FR"/>
        </w:rPr>
      </w:pPr>
      <w:r w:rsidRPr="00E95997">
        <w:rPr>
          <w:color w:val="000000" w:themeColor="text1"/>
          <w:sz w:val="16"/>
          <w:szCs w:val="16"/>
          <w:lang w:val="en-US" w:eastAsia="fr-FR"/>
        </w:rPr>
        <w:t>label</w:t>
      </w:r>
      <w:r w:rsidRPr="00E95997">
        <w:rPr>
          <w:color w:val="000000" w:themeColor="text1"/>
          <w:sz w:val="16"/>
          <w:szCs w:val="16"/>
          <w:lang w:val="en-US" w:eastAsia="fr-FR"/>
        </w:rPr>
        <w:tab/>
        <w:t>:</w:t>
      </w:r>
      <w:r w:rsidRPr="00E95997">
        <w:rPr>
          <w:color w:val="000000" w:themeColor="text1"/>
          <w:sz w:val="16"/>
          <w:szCs w:val="16"/>
          <w:lang w:val="en-US" w:eastAsia="fr-FR"/>
        </w:rPr>
        <w:tab/>
      </w:r>
      <w:proofErr w:type="spellStart"/>
      <w:r w:rsidRPr="00E95997">
        <w:rPr>
          <w:color w:val="000000" w:themeColor="text1"/>
          <w:sz w:val="16"/>
          <w:szCs w:val="16"/>
          <w:lang w:val="en-US" w:eastAsia="fr-FR"/>
        </w:rPr>
        <w:t>tekst</w:t>
      </w:r>
      <w:proofErr w:type="spellEnd"/>
      <w:r w:rsidRPr="00E95997">
        <w:rPr>
          <w:color w:val="000000" w:themeColor="text1"/>
          <w:sz w:val="16"/>
          <w:szCs w:val="16"/>
          <w:lang w:val="en-US" w:eastAsia="fr-FR"/>
        </w:rPr>
        <w:t xml:space="preserve"> </w:t>
      </w:r>
      <w:proofErr w:type="spellStart"/>
      <w:r w:rsidRPr="00E95997">
        <w:rPr>
          <w:color w:val="000000" w:themeColor="text1"/>
          <w:sz w:val="16"/>
          <w:szCs w:val="16"/>
          <w:lang w:val="en-US" w:eastAsia="fr-FR"/>
        </w:rPr>
        <w:t>voor</w:t>
      </w:r>
      <w:proofErr w:type="spellEnd"/>
      <w:r w:rsidRPr="00E95997">
        <w:rPr>
          <w:color w:val="000000" w:themeColor="text1"/>
          <w:sz w:val="16"/>
          <w:szCs w:val="16"/>
          <w:lang w:val="en-US" w:eastAsia="fr-FR"/>
        </w:rPr>
        <w:t xml:space="preserve"> input</w:t>
      </w:r>
    </w:p>
    <w:p w14:paraId="5008BB3F"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proofErr w:type="spellStart"/>
      <w:r w:rsidRPr="00E95997">
        <w:rPr>
          <w:color w:val="000000" w:themeColor="text1"/>
          <w:sz w:val="16"/>
          <w:szCs w:val="16"/>
          <w:lang w:val="nl-BE" w:eastAsia="fr-FR"/>
        </w:rPr>
        <w:t>optionMode</w:t>
      </w:r>
      <w:proofErr w:type="spellEnd"/>
      <w:r w:rsidRPr="00E95997">
        <w:rPr>
          <w:color w:val="000000" w:themeColor="text1"/>
          <w:sz w:val="16"/>
          <w:szCs w:val="16"/>
          <w:lang w:val="nl-BE" w:eastAsia="fr-FR"/>
        </w:rPr>
        <w:tab/>
        <w:t xml:space="preserve">: </w:t>
      </w:r>
      <w:r w:rsidRPr="00E95997">
        <w:rPr>
          <w:color w:val="000000" w:themeColor="text1"/>
          <w:sz w:val="16"/>
          <w:szCs w:val="16"/>
          <w:lang w:val="nl-BE" w:eastAsia="fr-FR"/>
        </w:rPr>
        <w:tab/>
      </w:r>
      <w:proofErr w:type="spellStart"/>
      <w:r w:rsidRPr="00E95997">
        <w:rPr>
          <w:color w:val="000000" w:themeColor="text1"/>
          <w:sz w:val="16"/>
          <w:szCs w:val="16"/>
          <w:lang w:val="nl-BE" w:eastAsia="fr-FR"/>
        </w:rPr>
        <w:t>Optional</w:t>
      </w:r>
      <w:proofErr w:type="spellEnd"/>
      <w:r w:rsidRPr="00E95997">
        <w:rPr>
          <w:color w:val="000000" w:themeColor="text1"/>
          <w:sz w:val="16"/>
          <w:szCs w:val="16"/>
          <w:lang w:val="nl-BE" w:eastAsia="fr-FR"/>
        </w:rPr>
        <w:t xml:space="preserve"> (geen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 xml:space="preserve">), </w:t>
      </w:r>
      <w:proofErr w:type="spellStart"/>
      <w:r w:rsidRPr="00E95997">
        <w:rPr>
          <w:color w:val="000000" w:themeColor="text1"/>
          <w:sz w:val="16"/>
          <w:szCs w:val="16"/>
          <w:lang w:val="nl-BE" w:eastAsia="fr-FR"/>
        </w:rPr>
        <w:t>Mandatory</w:t>
      </w:r>
      <w:proofErr w:type="spellEnd"/>
      <w:r w:rsidRPr="00E95997">
        <w:rPr>
          <w:color w:val="000000" w:themeColor="text1"/>
          <w:sz w:val="16"/>
          <w:szCs w:val="16"/>
          <w:lang w:val="nl-BE" w:eastAsia="fr-FR"/>
        </w:rPr>
        <w:t xml:space="preserve">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w:t>
      </w:r>
    </w:p>
    <w:p w14:paraId="7A045333"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en-US" w:eastAsia="fr-FR"/>
        </w:rPr>
      </w:pPr>
      <w:r w:rsidRPr="00E95997">
        <w:rPr>
          <w:color w:val="000000" w:themeColor="text1"/>
          <w:sz w:val="16"/>
          <w:szCs w:val="16"/>
          <w:lang w:val="en-US" w:eastAsia="fr-FR"/>
        </w:rPr>
        <w:t>Returns</w:t>
      </w:r>
      <w:r w:rsidRPr="00E95997">
        <w:rPr>
          <w:color w:val="000000" w:themeColor="text1"/>
          <w:sz w:val="16"/>
          <w:szCs w:val="16"/>
          <w:lang w:val="en-US" w:eastAsia="fr-FR"/>
        </w:rPr>
        <w:tab/>
        <w:t>:</w:t>
      </w:r>
      <w:r w:rsidRPr="00E95997">
        <w:rPr>
          <w:color w:val="000000" w:themeColor="text1"/>
          <w:sz w:val="16"/>
          <w:szCs w:val="16"/>
          <w:lang w:val="en-US" w:eastAsia="fr-FR"/>
        </w:rPr>
        <w:tab/>
        <w:t xml:space="preserve">false of true, </w:t>
      </w:r>
      <w:proofErr w:type="spellStart"/>
      <w:r w:rsidRPr="00E95997">
        <w:rPr>
          <w:color w:val="000000" w:themeColor="text1"/>
          <w:sz w:val="16"/>
          <w:szCs w:val="16"/>
          <w:lang w:val="en-US" w:eastAsia="fr-FR"/>
        </w:rPr>
        <w:t>naargelang</w:t>
      </w:r>
      <w:proofErr w:type="spellEnd"/>
      <w:r w:rsidRPr="00E95997">
        <w:rPr>
          <w:color w:val="000000" w:themeColor="text1"/>
          <w:sz w:val="16"/>
          <w:szCs w:val="16"/>
          <w:lang w:val="en-US" w:eastAsia="fr-FR"/>
        </w:rPr>
        <w:t xml:space="preserve"> de </w:t>
      </w:r>
      <w:proofErr w:type="spellStart"/>
      <w:r w:rsidRPr="00E95997">
        <w:rPr>
          <w:color w:val="000000" w:themeColor="text1"/>
          <w:sz w:val="16"/>
          <w:szCs w:val="16"/>
          <w:lang w:val="en-US" w:eastAsia="fr-FR"/>
        </w:rPr>
        <w:t>ingave</w:t>
      </w:r>
      <w:proofErr w:type="spellEnd"/>
      <w:r w:rsidRPr="00E95997">
        <w:rPr>
          <w:color w:val="000000" w:themeColor="text1"/>
          <w:sz w:val="16"/>
          <w:szCs w:val="16"/>
          <w:lang w:val="en-US" w:eastAsia="fr-FR"/>
        </w:rPr>
        <w:t xml:space="preserve"> (Y=true, N=false)</w:t>
      </w:r>
    </w:p>
    <w:p w14:paraId="12F8BA46" w14:textId="77777777" w:rsidR="00121AB6" w:rsidRPr="00E95997" w:rsidRDefault="00121AB6" w:rsidP="00D3285B">
      <w:pPr>
        <w:pStyle w:val="ListParagraph"/>
        <w:tabs>
          <w:tab w:val="left" w:pos="3119"/>
          <w:tab w:val="left" w:pos="3402"/>
        </w:tabs>
        <w:ind w:left="1211"/>
        <w:rPr>
          <w:color w:val="000000"/>
          <w:sz w:val="16"/>
          <w:szCs w:val="16"/>
          <w:lang w:val="en-US" w:eastAsia="fr-FR"/>
        </w:rPr>
      </w:pPr>
    </w:p>
    <w:p w14:paraId="6B0ED4E3" w14:textId="0B1138CA" w:rsidR="00121AB6" w:rsidRPr="00E95997" w:rsidRDefault="007F410A">
      <w:pPr>
        <w:pStyle w:val="ListParagraph"/>
        <w:widowControl w:val="0"/>
        <w:numPr>
          <w:ilvl w:val="0"/>
          <w:numId w:val="12"/>
        </w:numPr>
        <w:tabs>
          <w:tab w:val="clear" w:pos="720"/>
          <w:tab w:val="num" w:pos="1211"/>
          <w:tab w:val="left" w:pos="3119"/>
          <w:tab w:val="left" w:pos="3402"/>
        </w:tabs>
        <w:ind w:left="1211"/>
        <w:rPr>
          <w:color w:val="000000"/>
          <w:sz w:val="16"/>
          <w:szCs w:val="16"/>
          <w:lang w:val="en-US" w:eastAsia="fr-FR"/>
        </w:rPr>
      </w:pPr>
      <w:r w:rsidRPr="00E95997">
        <w:rPr>
          <w:color w:val="0000FF"/>
          <w:sz w:val="16"/>
          <w:szCs w:val="16"/>
          <w:lang w:val="en-US" w:eastAsia="fr-FR"/>
        </w:rPr>
        <w:t>List&lt;object&gt;</w:t>
      </w:r>
      <w:r w:rsidR="00121AB6" w:rsidRPr="00E95997">
        <w:rPr>
          <w:color w:val="000000"/>
          <w:sz w:val="16"/>
          <w:szCs w:val="16"/>
          <w:lang w:val="en-US" w:eastAsia="fr-FR"/>
        </w:rPr>
        <w:t> </w:t>
      </w:r>
      <w:r w:rsidR="00121AB6" w:rsidRPr="00E95997">
        <w:rPr>
          <w:color w:val="74531F"/>
          <w:sz w:val="16"/>
          <w:szCs w:val="16"/>
          <w:lang w:val="en-US" w:eastAsia="fr-FR"/>
        </w:rPr>
        <w:t>LeesLijst</w:t>
      </w:r>
      <w:r w:rsidR="00121AB6" w:rsidRPr="00E95997">
        <w:rPr>
          <w:color w:val="000000"/>
          <w:sz w:val="16"/>
          <w:szCs w:val="16"/>
          <w:lang w:val="en-US" w:eastAsia="fr-FR"/>
        </w:rPr>
        <w:t>(</w:t>
      </w:r>
      <w:r w:rsidR="00121AB6" w:rsidRPr="00E95997">
        <w:rPr>
          <w:color w:val="0000FF"/>
          <w:sz w:val="16"/>
          <w:szCs w:val="16"/>
          <w:lang w:val="en-US" w:eastAsia="fr-FR"/>
        </w:rPr>
        <w:t>string</w:t>
      </w:r>
      <w:r w:rsidR="00121AB6" w:rsidRPr="00E95997">
        <w:rPr>
          <w:color w:val="000000"/>
          <w:sz w:val="16"/>
          <w:szCs w:val="16"/>
          <w:lang w:val="en-US" w:eastAsia="fr-FR"/>
        </w:rPr>
        <w:t> </w:t>
      </w:r>
      <w:r w:rsidR="00121AB6" w:rsidRPr="00E95997">
        <w:rPr>
          <w:color w:val="1F377F"/>
          <w:sz w:val="16"/>
          <w:szCs w:val="16"/>
          <w:lang w:val="en-US" w:eastAsia="fr-FR"/>
        </w:rPr>
        <w:t>titel</w:t>
      </w:r>
      <w:r w:rsidR="00121AB6" w:rsidRPr="00E95997">
        <w:rPr>
          <w:color w:val="000000"/>
          <w:sz w:val="16"/>
          <w:szCs w:val="16"/>
          <w:lang w:val="en-US" w:eastAsia="fr-FR"/>
        </w:rPr>
        <w:t>, </w:t>
      </w:r>
      <w:r w:rsidR="00121AB6" w:rsidRPr="00E95997">
        <w:rPr>
          <w:sz w:val="16"/>
          <w:szCs w:val="16"/>
          <w:lang w:val="en-US" w:eastAsia="fr-FR"/>
        </w:rPr>
        <w:t>IEnumerable</w:t>
      </w:r>
      <w:r w:rsidR="00121AB6" w:rsidRPr="00E95997">
        <w:rPr>
          <w:color w:val="000000"/>
          <w:sz w:val="16"/>
          <w:szCs w:val="16"/>
          <w:lang w:val="en-US" w:eastAsia="fr-FR"/>
        </w:rPr>
        <w:t>&lt;</w:t>
      </w:r>
      <w:r w:rsidR="00121AB6" w:rsidRPr="00E95997">
        <w:rPr>
          <w:color w:val="0000FF"/>
          <w:sz w:val="16"/>
          <w:szCs w:val="16"/>
          <w:lang w:val="en-US" w:eastAsia="fr-FR"/>
        </w:rPr>
        <w:t>object</w:t>
      </w:r>
      <w:r w:rsidR="00121AB6" w:rsidRPr="00E95997">
        <w:rPr>
          <w:color w:val="000000"/>
          <w:sz w:val="16"/>
          <w:szCs w:val="16"/>
          <w:lang w:val="en-US" w:eastAsia="fr-FR"/>
        </w:rPr>
        <w:t>&gt; </w:t>
      </w:r>
      <w:r w:rsidR="00121AB6" w:rsidRPr="00E95997">
        <w:rPr>
          <w:color w:val="1F377F"/>
          <w:sz w:val="16"/>
          <w:szCs w:val="16"/>
          <w:lang w:val="en-US" w:eastAsia="fr-FR"/>
        </w:rPr>
        <w:t>l</w:t>
      </w:r>
      <w:r w:rsidR="00121AB6" w:rsidRPr="00E95997">
        <w:rPr>
          <w:color w:val="000000"/>
          <w:sz w:val="16"/>
          <w:szCs w:val="16"/>
          <w:lang w:val="en-US" w:eastAsia="fr-FR"/>
        </w:rPr>
        <w:t>, </w:t>
      </w:r>
      <w:r w:rsidR="00121AB6" w:rsidRPr="00E95997">
        <w:rPr>
          <w:sz w:val="16"/>
          <w:szCs w:val="16"/>
          <w:lang w:val="en-US" w:eastAsia="fr-FR"/>
        </w:rPr>
        <w:t>List</w:t>
      </w:r>
      <w:r w:rsidR="00121AB6" w:rsidRPr="00E95997">
        <w:rPr>
          <w:color w:val="000000"/>
          <w:sz w:val="16"/>
          <w:szCs w:val="16"/>
          <w:lang w:val="en-US" w:eastAsia="fr-FR"/>
        </w:rPr>
        <w:t>&lt;</w:t>
      </w:r>
      <w:r w:rsidR="00121AB6" w:rsidRPr="00E95997">
        <w:rPr>
          <w:color w:val="0000FF"/>
          <w:sz w:val="16"/>
          <w:szCs w:val="16"/>
          <w:lang w:val="en-US" w:eastAsia="fr-FR"/>
        </w:rPr>
        <w:t>string</w:t>
      </w:r>
      <w:r w:rsidR="00121AB6" w:rsidRPr="00E95997">
        <w:rPr>
          <w:color w:val="000000"/>
          <w:sz w:val="16"/>
          <w:szCs w:val="16"/>
          <w:lang w:val="en-US" w:eastAsia="fr-FR"/>
        </w:rPr>
        <w:t>&gt; </w:t>
      </w:r>
      <w:r w:rsidR="00121AB6" w:rsidRPr="00E95997">
        <w:rPr>
          <w:color w:val="1F377F"/>
          <w:sz w:val="16"/>
          <w:szCs w:val="16"/>
          <w:lang w:val="en-US" w:eastAsia="fr-FR"/>
        </w:rPr>
        <w:t>DisplayValues</w:t>
      </w:r>
      <w:r w:rsidR="00121AB6" w:rsidRPr="00E95997">
        <w:rPr>
          <w:color w:val="000000"/>
          <w:sz w:val="16"/>
          <w:szCs w:val="16"/>
          <w:lang w:val="en-US" w:eastAsia="fr-FR"/>
        </w:rPr>
        <w:t>, </w:t>
      </w:r>
      <w:r w:rsidR="00121AB6" w:rsidRPr="00E95997">
        <w:rPr>
          <w:sz w:val="16"/>
          <w:szCs w:val="16"/>
          <w:lang w:val="en-US" w:eastAsia="fr-FR"/>
        </w:rPr>
        <w:t>SelectionMode</w:t>
      </w:r>
      <w:r w:rsidR="00121AB6" w:rsidRPr="00E95997">
        <w:rPr>
          <w:color w:val="000000"/>
          <w:sz w:val="16"/>
          <w:szCs w:val="16"/>
          <w:lang w:val="en-US" w:eastAsia="fr-FR"/>
        </w:rPr>
        <w:t> </w:t>
      </w:r>
      <w:r w:rsidR="00121AB6" w:rsidRPr="00E95997">
        <w:rPr>
          <w:color w:val="1F377F"/>
          <w:sz w:val="16"/>
          <w:szCs w:val="16"/>
          <w:lang w:val="en-US" w:eastAsia="fr-FR"/>
        </w:rPr>
        <w:t>selectionMode</w:t>
      </w:r>
      <w:r w:rsidR="00121AB6" w:rsidRPr="00E95997">
        <w:rPr>
          <w:color w:val="000000"/>
          <w:sz w:val="16"/>
          <w:szCs w:val="16"/>
          <w:lang w:val="en-US" w:eastAsia="fr-FR"/>
        </w:rPr>
        <w:t>, </w:t>
      </w:r>
      <w:r w:rsidR="00121AB6" w:rsidRPr="00E95997">
        <w:rPr>
          <w:sz w:val="16"/>
          <w:szCs w:val="16"/>
          <w:lang w:val="en-US" w:eastAsia="fr-FR"/>
        </w:rPr>
        <w:t>OptionMode</w:t>
      </w:r>
      <w:r w:rsidR="00121AB6" w:rsidRPr="00E95997">
        <w:rPr>
          <w:color w:val="000000"/>
          <w:sz w:val="16"/>
          <w:szCs w:val="16"/>
          <w:lang w:val="en-US" w:eastAsia="fr-FR"/>
        </w:rPr>
        <w:t> </w:t>
      </w:r>
      <w:r w:rsidR="00121AB6" w:rsidRPr="00E95997">
        <w:rPr>
          <w:color w:val="1F377F"/>
          <w:sz w:val="16"/>
          <w:szCs w:val="16"/>
          <w:lang w:val="en-US" w:eastAsia="fr-FR"/>
        </w:rPr>
        <w:t>optionMode</w:t>
      </w:r>
      <w:r w:rsidR="00121AB6" w:rsidRPr="00E95997">
        <w:rPr>
          <w:color w:val="000000"/>
          <w:sz w:val="16"/>
          <w:szCs w:val="16"/>
          <w:lang w:val="en-US" w:eastAsia="fr-FR"/>
        </w:rPr>
        <w:t>)</w:t>
      </w:r>
    </w:p>
    <w:p w14:paraId="3309F0EA" w14:textId="77777777" w:rsidR="00121AB6" w:rsidRPr="00E95997" w:rsidRDefault="00121AB6" w:rsidP="00D3285B">
      <w:pPr>
        <w:pStyle w:val="ListParagraph"/>
        <w:tabs>
          <w:tab w:val="left" w:pos="3119"/>
          <w:tab w:val="left" w:pos="3402"/>
        </w:tabs>
        <w:ind w:left="1211"/>
        <w:rPr>
          <w:color w:val="000000"/>
          <w:sz w:val="16"/>
          <w:szCs w:val="16"/>
          <w:lang w:val="en-US" w:eastAsia="fr-FR"/>
        </w:rPr>
      </w:pPr>
    </w:p>
    <w:p w14:paraId="1F6C22F1"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en-US" w:eastAsia="fr-FR"/>
        </w:rPr>
      </w:pPr>
      <w:r w:rsidRPr="00E95997">
        <w:rPr>
          <w:sz w:val="16"/>
          <w:szCs w:val="16"/>
          <w:lang w:val="en-US" w:eastAsia="fr-FR"/>
        </w:rPr>
        <w:t>title</w:t>
      </w:r>
      <w:r w:rsidRPr="00E95997">
        <w:rPr>
          <w:sz w:val="16"/>
          <w:szCs w:val="16"/>
          <w:lang w:val="en-US" w:eastAsia="fr-FR"/>
        </w:rPr>
        <w:tab/>
        <w:t>:</w:t>
      </w:r>
      <w:r w:rsidRPr="00E95997">
        <w:rPr>
          <w:color w:val="000000" w:themeColor="text1"/>
          <w:sz w:val="16"/>
          <w:szCs w:val="16"/>
          <w:lang w:val="en-US" w:eastAsia="fr-FR"/>
        </w:rPr>
        <w:tab/>
      </w:r>
      <w:proofErr w:type="spellStart"/>
      <w:r w:rsidRPr="00E95997">
        <w:rPr>
          <w:color w:val="000000" w:themeColor="text1"/>
          <w:sz w:val="16"/>
          <w:szCs w:val="16"/>
          <w:lang w:val="en-US" w:eastAsia="fr-FR"/>
        </w:rPr>
        <w:t>tekst</w:t>
      </w:r>
      <w:proofErr w:type="spellEnd"/>
      <w:r w:rsidRPr="00E95997">
        <w:rPr>
          <w:color w:val="000000" w:themeColor="text1"/>
          <w:sz w:val="16"/>
          <w:szCs w:val="16"/>
          <w:lang w:val="en-US" w:eastAsia="fr-FR"/>
        </w:rPr>
        <w:t xml:space="preserve"> </w:t>
      </w:r>
      <w:proofErr w:type="spellStart"/>
      <w:r w:rsidRPr="00E95997">
        <w:rPr>
          <w:color w:val="000000" w:themeColor="text1"/>
          <w:sz w:val="16"/>
          <w:szCs w:val="16"/>
          <w:lang w:val="en-US" w:eastAsia="fr-FR"/>
        </w:rPr>
        <w:t>voor</w:t>
      </w:r>
      <w:proofErr w:type="spellEnd"/>
      <w:r w:rsidRPr="00E95997">
        <w:rPr>
          <w:color w:val="000000" w:themeColor="text1"/>
          <w:sz w:val="16"/>
          <w:szCs w:val="16"/>
          <w:lang w:val="en-US" w:eastAsia="fr-FR"/>
        </w:rPr>
        <w:t xml:space="preserve"> input</w:t>
      </w:r>
    </w:p>
    <w:p w14:paraId="12853A8A"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nl-BE" w:eastAsia="fr-FR"/>
        </w:rPr>
      </w:pPr>
      <w:r w:rsidRPr="00E95997">
        <w:rPr>
          <w:sz w:val="16"/>
          <w:szCs w:val="16"/>
          <w:lang w:val="nl-BE" w:eastAsia="fr-FR"/>
        </w:rPr>
        <w:t>objecten</w:t>
      </w:r>
      <w:r w:rsidRPr="00E95997">
        <w:rPr>
          <w:sz w:val="16"/>
          <w:szCs w:val="16"/>
          <w:lang w:val="nl-BE" w:eastAsia="fr-FR"/>
        </w:rPr>
        <w:tab/>
        <w:t>:</w:t>
      </w:r>
      <w:r w:rsidRPr="00E95997">
        <w:rPr>
          <w:sz w:val="16"/>
          <w:szCs w:val="16"/>
          <w:lang w:val="nl-BE" w:eastAsia="fr-FR"/>
        </w:rPr>
        <w:tab/>
        <w:t>een lijst van objecten waaruit men een keuze kan maken</w:t>
      </w:r>
    </w:p>
    <w:p w14:paraId="1C238272"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nl-BE" w:eastAsia="fr-FR"/>
        </w:rPr>
      </w:pPr>
      <w:proofErr w:type="spellStart"/>
      <w:r w:rsidRPr="00E95997">
        <w:rPr>
          <w:sz w:val="16"/>
          <w:szCs w:val="16"/>
          <w:lang w:val="nl-BE" w:eastAsia="fr-FR"/>
        </w:rPr>
        <w:t>displayValues</w:t>
      </w:r>
      <w:proofErr w:type="spellEnd"/>
      <w:r w:rsidRPr="00E95997">
        <w:rPr>
          <w:sz w:val="16"/>
          <w:szCs w:val="16"/>
          <w:lang w:val="nl-BE" w:eastAsia="fr-FR"/>
        </w:rPr>
        <w:tab/>
        <w:t>:</w:t>
      </w:r>
      <w:r w:rsidRPr="00E95997">
        <w:rPr>
          <w:sz w:val="16"/>
          <w:szCs w:val="16"/>
          <w:lang w:val="nl-BE" w:eastAsia="fr-FR"/>
        </w:rPr>
        <w:tab/>
        <w:t>de waarde die op de console wordt getoond voor elk van de objecten</w:t>
      </w:r>
    </w:p>
    <w:p w14:paraId="19501FBD"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nl-BE" w:eastAsia="fr-FR"/>
        </w:rPr>
      </w:pPr>
      <w:proofErr w:type="spellStart"/>
      <w:r w:rsidRPr="00E95997">
        <w:rPr>
          <w:sz w:val="16"/>
          <w:szCs w:val="16"/>
          <w:lang w:val="nl-BE" w:eastAsia="fr-FR"/>
        </w:rPr>
        <w:t>selectionMode</w:t>
      </w:r>
      <w:proofErr w:type="spellEnd"/>
      <w:r w:rsidRPr="00E95997">
        <w:rPr>
          <w:sz w:val="16"/>
          <w:szCs w:val="16"/>
          <w:lang w:val="nl-BE" w:eastAsia="fr-FR"/>
        </w:rPr>
        <w:tab/>
        <w:t>:</w:t>
      </w:r>
      <w:r w:rsidRPr="00E95997">
        <w:rPr>
          <w:sz w:val="16"/>
          <w:szCs w:val="16"/>
          <w:lang w:val="nl-BE" w:eastAsia="fr-FR"/>
        </w:rPr>
        <w:tab/>
        <w:t>Keuze uit volgende mogelijkheden:</w:t>
      </w:r>
    </w:p>
    <w:p w14:paraId="31DE64B6" w14:textId="77777777" w:rsidR="00121AB6" w:rsidRPr="00E95997" w:rsidRDefault="00121AB6" w:rsidP="00D3285B">
      <w:pPr>
        <w:pStyle w:val="ListParagraph"/>
        <w:widowControl w:val="0"/>
        <w:numPr>
          <w:ilvl w:val="3"/>
          <w:numId w:val="10"/>
        </w:numPr>
        <w:tabs>
          <w:tab w:val="left" w:pos="3119"/>
          <w:tab w:val="left" w:pos="3402"/>
        </w:tabs>
        <w:ind w:left="4222"/>
        <w:rPr>
          <w:color w:val="000000"/>
          <w:sz w:val="16"/>
          <w:szCs w:val="16"/>
          <w:lang w:val="nl-BE" w:eastAsia="fr-FR"/>
        </w:rPr>
      </w:pPr>
      <w:r w:rsidRPr="00E95997">
        <w:rPr>
          <w:sz w:val="16"/>
          <w:szCs w:val="16"/>
          <w:lang w:val="nl-BE" w:eastAsia="fr-FR"/>
        </w:rPr>
        <w:t>Single (keuze van één object),</w:t>
      </w:r>
    </w:p>
    <w:p w14:paraId="3BCA65CC" w14:textId="77777777" w:rsidR="00121AB6" w:rsidRPr="00E95997" w:rsidRDefault="00121AB6" w:rsidP="00D3285B">
      <w:pPr>
        <w:pStyle w:val="ListParagraph"/>
        <w:widowControl w:val="0"/>
        <w:numPr>
          <w:ilvl w:val="3"/>
          <w:numId w:val="10"/>
        </w:numPr>
        <w:tabs>
          <w:tab w:val="left" w:pos="3119"/>
          <w:tab w:val="left" w:pos="3402"/>
        </w:tabs>
        <w:ind w:left="4222"/>
        <w:rPr>
          <w:color w:val="000000"/>
          <w:sz w:val="16"/>
          <w:szCs w:val="16"/>
          <w:lang w:val="nl-BE" w:eastAsia="fr-FR"/>
        </w:rPr>
      </w:pPr>
      <w:r w:rsidRPr="00E95997">
        <w:rPr>
          <w:sz w:val="16"/>
          <w:szCs w:val="16"/>
          <w:lang w:val="nl-BE" w:eastAsia="fr-FR"/>
        </w:rPr>
        <w:t xml:space="preserve">Multiple (keuze van meerdere objecten), </w:t>
      </w:r>
    </w:p>
    <w:p w14:paraId="5EB0081E" w14:textId="77777777" w:rsidR="00121AB6" w:rsidRPr="00E95997" w:rsidRDefault="00121AB6" w:rsidP="00D3285B">
      <w:pPr>
        <w:pStyle w:val="ListParagraph"/>
        <w:widowControl w:val="0"/>
        <w:numPr>
          <w:ilvl w:val="3"/>
          <w:numId w:val="10"/>
        </w:numPr>
        <w:tabs>
          <w:tab w:val="left" w:pos="3119"/>
          <w:tab w:val="left" w:pos="3402"/>
        </w:tabs>
        <w:ind w:left="4222"/>
        <w:rPr>
          <w:color w:val="000000"/>
          <w:sz w:val="16"/>
          <w:szCs w:val="16"/>
          <w:lang w:val="nl-BE" w:eastAsia="fr-FR"/>
        </w:rPr>
      </w:pPr>
      <w:r w:rsidRPr="00E95997">
        <w:rPr>
          <w:sz w:val="16"/>
          <w:szCs w:val="16"/>
          <w:lang w:val="nl-BE" w:eastAsia="fr-FR"/>
        </w:rPr>
        <w:t>None (geen keuze, enkel om de lijst van de objecten te tonen)</w:t>
      </w:r>
    </w:p>
    <w:p w14:paraId="22344BE7"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nl-BE" w:eastAsia="fr-FR"/>
        </w:rPr>
      </w:pPr>
      <w:proofErr w:type="spellStart"/>
      <w:r w:rsidRPr="00E95997">
        <w:rPr>
          <w:sz w:val="16"/>
          <w:szCs w:val="16"/>
          <w:lang w:val="nl-BE" w:eastAsia="fr-FR"/>
        </w:rPr>
        <w:t>optionMode</w:t>
      </w:r>
      <w:proofErr w:type="spellEnd"/>
      <w:r w:rsidRPr="00E95997">
        <w:rPr>
          <w:sz w:val="16"/>
          <w:szCs w:val="16"/>
          <w:lang w:val="nl-BE" w:eastAsia="fr-FR"/>
        </w:rPr>
        <w:tab/>
        <w:t>:</w:t>
      </w:r>
      <w:r w:rsidRPr="00E95997">
        <w:rPr>
          <w:color w:val="000000" w:themeColor="text1"/>
          <w:sz w:val="16"/>
          <w:szCs w:val="16"/>
          <w:lang w:val="nl-BE" w:eastAsia="fr-FR"/>
        </w:rPr>
        <w:t xml:space="preserve"> </w:t>
      </w:r>
      <w:r w:rsidRPr="00E95997">
        <w:rPr>
          <w:color w:val="000000" w:themeColor="text1"/>
          <w:sz w:val="16"/>
          <w:szCs w:val="16"/>
          <w:lang w:val="nl-BE" w:eastAsia="fr-FR"/>
        </w:rPr>
        <w:tab/>
      </w:r>
      <w:proofErr w:type="spellStart"/>
      <w:r w:rsidRPr="00E95997">
        <w:rPr>
          <w:color w:val="000000" w:themeColor="text1"/>
          <w:sz w:val="16"/>
          <w:szCs w:val="16"/>
          <w:lang w:val="nl-BE" w:eastAsia="fr-FR"/>
        </w:rPr>
        <w:t>Optional</w:t>
      </w:r>
      <w:proofErr w:type="spellEnd"/>
      <w:r w:rsidRPr="00E95997">
        <w:rPr>
          <w:color w:val="000000" w:themeColor="text1"/>
          <w:sz w:val="16"/>
          <w:szCs w:val="16"/>
          <w:lang w:val="nl-BE" w:eastAsia="fr-FR"/>
        </w:rPr>
        <w:t xml:space="preserve"> (geen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 xml:space="preserve">), </w:t>
      </w:r>
      <w:proofErr w:type="spellStart"/>
      <w:r w:rsidRPr="00E95997">
        <w:rPr>
          <w:color w:val="000000" w:themeColor="text1"/>
          <w:sz w:val="16"/>
          <w:szCs w:val="16"/>
          <w:lang w:val="nl-BE" w:eastAsia="fr-FR"/>
        </w:rPr>
        <w:t>Mandatory</w:t>
      </w:r>
      <w:proofErr w:type="spellEnd"/>
      <w:r w:rsidRPr="00E95997">
        <w:rPr>
          <w:color w:val="000000" w:themeColor="text1"/>
          <w:sz w:val="16"/>
          <w:szCs w:val="16"/>
          <w:lang w:val="nl-BE" w:eastAsia="fr-FR"/>
        </w:rPr>
        <w:t xml:space="preserve">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w:t>
      </w:r>
    </w:p>
    <w:p w14:paraId="4B50B110" w14:textId="77777777" w:rsidR="00121AB6" w:rsidRPr="00E95997" w:rsidRDefault="00121AB6" w:rsidP="00D3285B">
      <w:pPr>
        <w:pStyle w:val="ListParagraph"/>
        <w:widowControl w:val="0"/>
        <w:numPr>
          <w:ilvl w:val="0"/>
          <w:numId w:val="10"/>
        </w:numPr>
        <w:tabs>
          <w:tab w:val="left" w:pos="3119"/>
          <w:tab w:val="left" w:pos="3402"/>
        </w:tabs>
        <w:ind w:left="2062"/>
        <w:rPr>
          <w:color w:val="000000"/>
          <w:sz w:val="16"/>
          <w:szCs w:val="16"/>
          <w:lang w:val="nl-BE" w:eastAsia="fr-FR"/>
        </w:rPr>
      </w:pPr>
      <w:r w:rsidRPr="00E95997">
        <w:rPr>
          <w:sz w:val="16"/>
          <w:szCs w:val="16"/>
          <w:lang w:val="nl-BE" w:eastAsia="fr-FR"/>
        </w:rPr>
        <w:t>Returns</w:t>
      </w:r>
      <w:r w:rsidRPr="00E95997">
        <w:rPr>
          <w:sz w:val="16"/>
          <w:szCs w:val="16"/>
          <w:lang w:val="nl-BE" w:eastAsia="fr-FR"/>
        </w:rPr>
        <w:tab/>
        <w:t>:</w:t>
      </w:r>
      <w:r w:rsidRPr="00E95997">
        <w:rPr>
          <w:sz w:val="16"/>
          <w:szCs w:val="16"/>
          <w:lang w:val="nl-BE" w:eastAsia="fr-FR"/>
        </w:rPr>
        <w:tab/>
        <w:t>Een lijst van de gekozen objecten</w:t>
      </w:r>
    </w:p>
    <w:p w14:paraId="71A58BF9" w14:textId="77777777" w:rsidR="00121AB6" w:rsidRPr="00E95997" w:rsidRDefault="00121AB6" w:rsidP="00D3285B">
      <w:pPr>
        <w:pStyle w:val="ListParagraph"/>
        <w:tabs>
          <w:tab w:val="left" w:pos="3119"/>
          <w:tab w:val="left" w:pos="3402"/>
        </w:tabs>
        <w:ind w:left="1211"/>
        <w:rPr>
          <w:color w:val="000000"/>
          <w:sz w:val="16"/>
          <w:szCs w:val="16"/>
          <w:lang w:val="nl-BE" w:eastAsia="fr-FR"/>
        </w:rPr>
      </w:pPr>
    </w:p>
    <w:p w14:paraId="76F7D580" w14:textId="77777777" w:rsidR="00121AB6" w:rsidRPr="00E95997" w:rsidRDefault="00121AB6">
      <w:pPr>
        <w:pStyle w:val="ListParagraph"/>
        <w:widowControl w:val="0"/>
        <w:numPr>
          <w:ilvl w:val="0"/>
          <w:numId w:val="12"/>
        </w:numPr>
        <w:tabs>
          <w:tab w:val="clear" w:pos="720"/>
          <w:tab w:val="num" w:pos="1211"/>
          <w:tab w:val="left" w:pos="3119"/>
          <w:tab w:val="left" w:pos="3402"/>
        </w:tabs>
        <w:ind w:left="1211"/>
        <w:rPr>
          <w:color w:val="000000"/>
          <w:sz w:val="16"/>
          <w:szCs w:val="16"/>
          <w:lang w:val="nl-BE" w:eastAsia="fr-FR"/>
        </w:rPr>
      </w:pPr>
      <w:r w:rsidRPr="00E95997">
        <w:rPr>
          <w:color w:val="0000FF"/>
          <w:sz w:val="16"/>
          <w:szCs w:val="16"/>
          <w:lang w:val="nl-BE" w:eastAsia="fr-FR"/>
        </w:rPr>
        <w:t>object</w:t>
      </w:r>
      <w:r w:rsidRPr="00E95997">
        <w:rPr>
          <w:color w:val="000000"/>
          <w:sz w:val="16"/>
          <w:szCs w:val="16"/>
          <w:lang w:val="nl-BE" w:eastAsia="fr-FR"/>
        </w:rPr>
        <w:t> </w:t>
      </w:r>
      <w:r w:rsidRPr="00E95997">
        <w:rPr>
          <w:color w:val="74531F"/>
          <w:sz w:val="16"/>
          <w:szCs w:val="16"/>
          <w:lang w:val="nl-BE" w:eastAsia="fr-FR"/>
        </w:rPr>
        <w:t>LeesKeuzeUitLijst</w:t>
      </w:r>
      <w:r w:rsidRPr="00E95997">
        <w:rPr>
          <w:color w:val="000000"/>
          <w:sz w:val="16"/>
          <w:szCs w:val="16"/>
          <w:lang w:val="nl-BE" w:eastAsia="fr-FR"/>
        </w:rPr>
        <w:t>(</w:t>
      </w:r>
      <w:r w:rsidRPr="00E95997">
        <w:rPr>
          <w:color w:val="0000FF"/>
          <w:sz w:val="16"/>
          <w:szCs w:val="16"/>
          <w:lang w:val="nl-BE" w:eastAsia="fr-FR"/>
        </w:rPr>
        <w:t>string</w:t>
      </w:r>
      <w:r w:rsidRPr="00E95997">
        <w:rPr>
          <w:color w:val="000000"/>
          <w:sz w:val="16"/>
          <w:szCs w:val="16"/>
          <w:lang w:val="nl-BE" w:eastAsia="fr-FR"/>
        </w:rPr>
        <w:t> </w:t>
      </w:r>
      <w:r w:rsidRPr="00E95997">
        <w:rPr>
          <w:sz w:val="16"/>
          <w:szCs w:val="16"/>
          <w:lang w:val="nl-BE" w:eastAsia="fr-FR"/>
        </w:rPr>
        <w:t>label</w:t>
      </w:r>
      <w:r w:rsidRPr="00E95997">
        <w:rPr>
          <w:color w:val="000000"/>
          <w:sz w:val="16"/>
          <w:szCs w:val="16"/>
          <w:lang w:val="nl-BE" w:eastAsia="fr-FR"/>
        </w:rPr>
        <w:t>, </w:t>
      </w:r>
      <w:r w:rsidRPr="00E95997">
        <w:rPr>
          <w:color w:val="2B91AF"/>
          <w:sz w:val="16"/>
          <w:szCs w:val="16"/>
          <w:lang w:val="nl-BE" w:eastAsia="fr-FR"/>
        </w:rPr>
        <w:t>List</w:t>
      </w:r>
      <w:r w:rsidRPr="00E95997">
        <w:rPr>
          <w:color w:val="000000"/>
          <w:sz w:val="16"/>
          <w:szCs w:val="16"/>
          <w:lang w:val="nl-BE" w:eastAsia="fr-FR"/>
        </w:rPr>
        <w:t>&lt;</w:t>
      </w:r>
      <w:r w:rsidRPr="00E95997">
        <w:rPr>
          <w:color w:val="0000FF"/>
          <w:sz w:val="16"/>
          <w:szCs w:val="16"/>
          <w:lang w:val="nl-BE" w:eastAsia="fr-FR"/>
        </w:rPr>
        <w:t>object</w:t>
      </w:r>
      <w:r w:rsidRPr="00E95997">
        <w:rPr>
          <w:color w:val="000000"/>
          <w:sz w:val="16"/>
          <w:szCs w:val="16"/>
          <w:lang w:val="nl-BE" w:eastAsia="fr-FR"/>
        </w:rPr>
        <w:t>&gt; </w:t>
      </w:r>
      <w:r w:rsidRPr="00E95997">
        <w:rPr>
          <w:sz w:val="16"/>
          <w:szCs w:val="16"/>
          <w:lang w:val="nl-BE" w:eastAsia="fr-FR"/>
        </w:rPr>
        <w:t>keuzeLijst</w:t>
      </w:r>
      <w:r w:rsidRPr="00E95997">
        <w:rPr>
          <w:color w:val="000000"/>
          <w:sz w:val="16"/>
          <w:szCs w:val="16"/>
          <w:lang w:val="nl-BE" w:eastAsia="fr-FR"/>
        </w:rPr>
        <w:t>, </w:t>
      </w:r>
      <w:r w:rsidRPr="00E95997">
        <w:rPr>
          <w:color w:val="2B91AF"/>
          <w:sz w:val="16"/>
          <w:szCs w:val="16"/>
          <w:lang w:val="nl-BE" w:eastAsia="fr-FR"/>
        </w:rPr>
        <w:t>OptionMode</w:t>
      </w:r>
      <w:r w:rsidRPr="00E95997">
        <w:rPr>
          <w:color w:val="000000"/>
          <w:sz w:val="16"/>
          <w:szCs w:val="16"/>
          <w:lang w:val="nl-BE" w:eastAsia="fr-FR"/>
        </w:rPr>
        <w:t> </w:t>
      </w:r>
      <w:r w:rsidRPr="00E95997">
        <w:rPr>
          <w:sz w:val="16"/>
          <w:szCs w:val="16"/>
          <w:lang w:val="nl-BE" w:eastAsia="fr-FR"/>
        </w:rPr>
        <w:t>optionMode</w:t>
      </w:r>
      <w:r w:rsidRPr="00E95997">
        <w:rPr>
          <w:color w:val="000000"/>
          <w:sz w:val="16"/>
          <w:szCs w:val="16"/>
          <w:lang w:val="nl-BE" w:eastAsia="fr-FR"/>
        </w:rPr>
        <w:t>)</w:t>
      </w:r>
    </w:p>
    <w:p w14:paraId="1CC68E0E" w14:textId="77777777" w:rsidR="00121AB6" w:rsidRPr="00E95997" w:rsidRDefault="00121AB6" w:rsidP="00D3285B">
      <w:pPr>
        <w:pStyle w:val="ListParagraph"/>
        <w:tabs>
          <w:tab w:val="left" w:pos="3119"/>
          <w:tab w:val="left" w:pos="3402"/>
        </w:tabs>
        <w:ind w:left="1211"/>
        <w:rPr>
          <w:color w:val="000000"/>
          <w:sz w:val="16"/>
          <w:szCs w:val="16"/>
          <w:lang w:val="nl-BE" w:eastAsia="fr-FR"/>
        </w:rPr>
      </w:pPr>
    </w:p>
    <w:p w14:paraId="084480FC"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r w:rsidRPr="00E95997">
        <w:rPr>
          <w:color w:val="000000" w:themeColor="text1"/>
          <w:sz w:val="16"/>
          <w:szCs w:val="16"/>
          <w:lang w:val="nl-BE" w:eastAsia="fr-FR"/>
        </w:rPr>
        <w:t>label</w:t>
      </w:r>
      <w:r w:rsidRPr="00E95997">
        <w:rPr>
          <w:color w:val="000000" w:themeColor="text1"/>
          <w:sz w:val="16"/>
          <w:szCs w:val="16"/>
          <w:lang w:val="nl-BE" w:eastAsia="fr-FR"/>
        </w:rPr>
        <w:tab/>
        <w:t>:</w:t>
      </w:r>
      <w:r w:rsidRPr="00E95997">
        <w:rPr>
          <w:color w:val="000000" w:themeColor="text1"/>
          <w:sz w:val="16"/>
          <w:szCs w:val="16"/>
          <w:lang w:val="en-US" w:eastAsia="fr-FR"/>
        </w:rPr>
        <w:tab/>
      </w:r>
      <w:proofErr w:type="spellStart"/>
      <w:r w:rsidRPr="00E95997">
        <w:rPr>
          <w:color w:val="000000" w:themeColor="text1"/>
          <w:sz w:val="16"/>
          <w:szCs w:val="16"/>
          <w:lang w:val="en-US" w:eastAsia="fr-FR"/>
        </w:rPr>
        <w:t>tekst</w:t>
      </w:r>
      <w:proofErr w:type="spellEnd"/>
      <w:r w:rsidRPr="00E95997">
        <w:rPr>
          <w:color w:val="000000" w:themeColor="text1"/>
          <w:sz w:val="16"/>
          <w:szCs w:val="16"/>
          <w:lang w:val="en-US" w:eastAsia="fr-FR"/>
        </w:rPr>
        <w:t xml:space="preserve"> </w:t>
      </w:r>
      <w:proofErr w:type="spellStart"/>
      <w:r w:rsidRPr="00E95997">
        <w:rPr>
          <w:color w:val="000000" w:themeColor="text1"/>
          <w:sz w:val="16"/>
          <w:szCs w:val="16"/>
          <w:lang w:val="en-US" w:eastAsia="fr-FR"/>
        </w:rPr>
        <w:t>voor</w:t>
      </w:r>
      <w:proofErr w:type="spellEnd"/>
      <w:r w:rsidRPr="00E95997">
        <w:rPr>
          <w:color w:val="000000" w:themeColor="text1"/>
          <w:sz w:val="16"/>
          <w:szCs w:val="16"/>
          <w:lang w:val="en-US" w:eastAsia="fr-FR"/>
        </w:rPr>
        <w:t xml:space="preserve"> input</w:t>
      </w:r>
    </w:p>
    <w:p w14:paraId="47150B7A"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proofErr w:type="spellStart"/>
      <w:r w:rsidRPr="00E95997">
        <w:rPr>
          <w:color w:val="000000" w:themeColor="text1"/>
          <w:sz w:val="16"/>
          <w:szCs w:val="16"/>
          <w:lang w:val="nl-BE" w:eastAsia="fr-FR"/>
        </w:rPr>
        <w:t>keuzeLijst</w:t>
      </w:r>
      <w:proofErr w:type="spellEnd"/>
      <w:r w:rsidRPr="00E95997">
        <w:rPr>
          <w:color w:val="000000" w:themeColor="text1"/>
          <w:sz w:val="16"/>
          <w:szCs w:val="16"/>
          <w:lang w:val="nl-BE" w:eastAsia="fr-FR"/>
        </w:rPr>
        <w:tab/>
        <w:t>:</w:t>
      </w:r>
      <w:r w:rsidRPr="00E95997">
        <w:rPr>
          <w:color w:val="000000" w:themeColor="text1"/>
          <w:sz w:val="16"/>
          <w:szCs w:val="16"/>
          <w:lang w:val="nl-BE" w:eastAsia="fr-FR"/>
        </w:rPr>
        <w:tab/>
        <w:t>keuzemogelijkheden</w:t>
      </w:r>
    </w:p>
    <w:p w14:paraId="0D662F8D"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proofErr w:type="spellStart"/>
      <w:r w:rsidRPr="00E95997">
        <w:rPr>
          <w:color w:val="000000" w:themeColor="text1"/>
          <w:sz w:val="16"/>
          <w:szCs w:val="16"/>
          <w:lang w:val="nl-BE" w:eastAsia="fr-FR"/>
        </w:rPr>
        <w:t>optionMode</w:t>
      </w:r>
      <w:proofErr w:type="spellEnd"/>
      <w:r w:rsidRPr="00E95997">
        <w:rPr>
          <w:color w:val="000000" w:themeColor="text1"/>
          <w:sz w:val="16"/>
          <w:szCs w:val="16"/>
          <w:lang w:val="nl-BE" w:eastAsia="fr-FR"/>
        </w:rPr>
        <w:tab/>
        <w:t xml:space="preserve">: </w:t>
      </w:r>
      <w:r w:rsidRPr="00E95997">
        <w:rPr>
          <w:color w:val="000000" w:themeColor="text1"/>
          <w:sz w:val="16"/>
          <w:szCs w:val="16"/>
          <w:lang w:val="nl-BE" w:eastAsia="fr-FR"/>
        </w:rPr>
        <w:tab/>
      </w:r>
      <w:proofErr w:type="spellStart"/>
      <w:r w:rsidRPr="00E95997">
        <w:rPr>
          <w:color w:val="000000" w:themeColor="text1"/>
          <w:sz w:val="16"/>
          <w:szCs w:val="16"/>
          <w:lang w:val="nl-BE" w:eastAsia="fr-FR"/>
        </w:rPr>
        <w:t>Optional</w:t>
      </w:r>
      <w:proofErr w:type="spellEnd"/>
      <w:r w:rsidRPr="00E95997">
        <w:rPr>
          <w:color w:val="000000" w:themeColor="text1"/>
          <w:sz w:val="16"/>
          <w:szCs w:val="16"/>
          <w:lang w:val="nl-BE" w:eastAsia="fr-FR"/>
        </w:rPr>
        <w:t xml:space="preserve"> (geen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 xml:space="preserve">), </w:t>
      </w:r>
      <w:proofErr w:type="spellStart"/>
      <w:r w:rsidRPr="00E95997">
        <w:rPr>
          <w:color w:val="000000" w:themeColor="text1"/>
          <w:sz w:val="16"/>
          <w:szCs w:val="16"/>
          <w:lang w:val="nl-BE" w:eastAsia="fr-FR"/>
        </w:rPr>
        <w:t>Mandatory</w:t>
      </w:r>
      <w:proofErr w:type="spellEnd"/>
      <w:r w:rsidRPr="00E95997">
        <w:rPr>
          <w:color w:val="000000" w:themeColor="text1"/>
          <w:sz w:val="16"/>
          <w:szCs w:val="16"/>
          <w:lang w:val="nl-BE" w:eastAsia="fr-FR"/>
        </w:rPr>
        <w:t xml:space="preserve">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w:t>
      </w:r>
    </w:p>
    <w:p w14:paraId="243ADABD"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r w:rsidRPr="00E95997">
        <w:rPr>
          <w:color w:val="000000" w:themeColor="text1"/>
          <w:sz w:val="16"/>
          <w:szCs w:val="16"/>
          <w:lang w:val="nl-BE" w:eastAsia="fr-FR"/>
        </w:rPr>
        <w:t>Returns</w:t>
      </w:r>
      <w:r w:rsidRPr="00E95997">
        <w:rPr>
          <w:color w:val="000000" w:themeColor="text1"/>
          <w:sz w:val="16"/>
          <w:szCs w:val="16"/>
          <w:lang w:val="nl-BE" w:eastAsia="fr-FR"/>
        </w:rPr>
        <w:tab/>
        <w:t>:</w:t>
      </w:r>
      <w:r w:rsidRPr="00E95997">
        <w:rPr>
          <w:color w:val="000000" w:themeColor="text1"/>
          <w:sz w:val="16"/>
          <w:szCs w:val="16"/>
          <w:lang w:val="nl-BE" w:eastAsia="fr-FR"/>
        </w:rPr>
        <w:tab/>
        <w:t>de gemaakte keuze</w:t>
      </w:r>
    </w:p>
    <w:p w14:paraId="00E64614" w14:textId="77777777" w:rsidR="00121AB6" w:rsidRPr="00E95997" w:rsidRDefault="00121AB6" w:rsidP="00D3285B">
      <w:pPr>
        <w:pStyle w:val="ListParagraph"/>
        <w:tabs>
          <w:tab w:val="left" w:pos="3119"/>
          <w:tab w:val="left" w:pos="3402"/>
        </w:tabs>
        <w:ind w:left="1211"/>
        <w:rPr>
          <w:color w:val="000000"/>
          <w:sz w:val="16"/>
          <w:szCs w:val="16"/>
          <w:lang w:val="nl-BE" w:eastAsia="fr-FR"/>
        </w:rPr>
      </w:pPr>
    </w:p>
    <w:p w14:paraId="1D1B1056" w14:textId="457919C6" w:rsidR="00121AB6" w:rsidRPr="00E95997" w:rsidRDefault="00121AB6">
      <w:pPr>
        <w:pStyle w:val="ListParagraph"/>
        <w:widowControl w:val="0"/>
        <w:numPr>
          <w:ilvl w:val="0"/>
          <w:numId w:val="12"/>
        </w:numPr>
        <w:tabs>
          <w:tab w:val="clear" w:pos="720"/>
          <w:tab w:val="num" w:pos="1211"/>
          <w:tab w:val="left" w:pos="3119"/>
          <w:tab w:val="left" w:pos="3402"/>
        </w:tabs>
        <w:ind w:left="1211"/>
        <w:rPr>
          <w:color w:val="000000"/>
          <w:sz w:val="16"/>
          <w:szCs w:val="16"/>
          <w:lang w:val="nl-BE" w:eastAsia="fr-FR"/>
        </w:rPr>
      </w:pPr>
      <w:r w:rsidRPr="00E95997">
        <w:rPr>
          <w:color w:val="0000FF"/>
          <w:sz w:val="16"/>
          <w:szCs w:val="16"/>
          <w:lang w:val="nl-BE" w:eastAsia="fr-FR"/>
        </w:rPr>
        <w:t>string</w:t>
      </w:r>
      <w:r w:rsidRPr="00E95997">
        <w:rPr>
          <w:color w:val="000000"/>
          <w:sz w:val="16"/>
          <w:szCs w:val="16"/>
          <w:lang w:val="nl-BE" w:eastAsia="fr-FR"/>
        </w:rPr>
        <w:t> </w:t>
      </w:r>
      <w:proofErr w:type="spellStart"/>
      <w:r w:rsidR="007F410A" w:rsidRPr="00E95997">
        <w:rPr>
          <w:color w:val="74531F"/>
          <w:sz w:val="16"/>
          <w:szCs w:val="16"/>
          <w:lang w:val="nl-BE" w:eastAsia="fr-FR"/>
        </w:rPr>
        <w:t>LeesTelefoonnummer</w:t>
      </w:r>
      <w:proofErr w:type="spellEnd"/>
      <w:r w:rsidR="007F410A" w:rsidRPr="00E95997">
        <w:rPr>
          <w:color w:val="000000"/>
          <w:sz w:val="16"/>
          <w:szCs w:val="16"/>
          <w:lang w:val="nl-BE" w:eastAsia="fr-FR"/>
        </w:rPr>
        <w:t xml:space="preserve"> </w:t>
      </w:r>
      <w:r w:rsidRPr="00E95997">
        <w:rPr>
          <w:color w:val="000000"/>
          <w:sz w:val="16"/>
          <w:szCs w:val="16"/>
          <w:lang w:val="nl-BE" w:eastAsia="fr-FR"/>
        </w:rPr>
        <w:t>(</w:t>
      </w:r>
      <w:r w:rsidRPr="00E95997">
        <w:rPr>
          <w:color w:val="0000FF"/>
          <w:sz w:val="16"/>
          <w:szCs w:val="16"/>
          <w:lang w:val="nl-BE" w:eastAsia="fr-FR"/>
        </w:rPr>
        <w:t>string</w:t>
      </w:r>
      <w:r w:rsidRPr="00E95997">
        <w:rPr>
          <w:color w:val="000000"/>
          <w:sz w:val="16"/>
          <w:szCs w:val="16"/>
          <w:lang w:val="nl-BE" w:eastAsia="fr-FR"/>
        </w:rPr>
        <w:t> </w:t>
      </w:r>
      <w:r w:rsidRPr="00E95997">
        <w:rPr>
          <w:color w:val="1F377F"/>
          <w:sz w:val="16"/>
          <w:szCs w:val="16"/>
          <w:lang w:val="nl-BE" w:eastAsia="fr-FR"/>
        </w:rPr>
        <w:t>label</w:t>
      </w:r>
      <w:r w:rsidRPr="00E95997">
        <w:rPr>
          <w:color w:val="000000"/>
          <w:sz w:val="16"/>
          <w:szCs w:val="16"/>
          <w:lang w:val="nl-BE" w:eastAsia="fr-FR"/>
        </w:rPr>
        <w:t>, </w:t>
      </w:r>
      <w:proofErr w:type="spellStart"/>
      <w:r w:rsidRPr="00E95997">
        <w:rPr>
          <w:color w:val="2B91AF"/>
          <w:sz w:val="16"/>
          <w:szCs w:val="16"/>
          <w:lang w:val="nl-BE" w:eastAsia="fr-FR"/>
        </w:rPr>
        <w:t>OptionMode</w:t>
      </w:r>
      <w:proofErr w:type="spellEnd"/>
      <w:r w:rsidRPr="00E95997">
        <w:rPr>
          <w:color w:val="000000"/>
          <w:sz w:val="16"/>
          <w:szCs w:val="16"/>
          <w:lang w:val="nl-BE" w:eastAsia="fr-FR"/>
        </w:rPr>
        <w:t> </w:t>
      </w:r>
      <w:proofErr w:type="spellStart"/>
      <w:r w:rsidRPr="00E95997">
        <w:rPr>
          <w:color w:val="1F377F"/>
          <w:sz w:val="16"/>
          <w:szCs w:val="16"/>
          <w:lang w:val="nl-BE" w:eastAsia="fr-FR"/>
        </w:rPr>
        <w:t>optionMode</w:t>
      </w:r>
      <w:proofErr w:type="spellEnd"/>
      <w:r w:rsidRPr="00E95997">
        <w:rPr>
          <w:color w:val="000000"/>
          <w:sz w:val="16"/>
          <w:szCs w:val="16"/>
          <w:lang w:val="nl-BE" w:eastAsia="fr-FR"/>
        </w:rPr>
        <w:t>)</w:t>
      </w:r>
    </w:p>
    <w:p w14:paraId="324E6705" w14:textId="77777777" w:rsidR="00121AB6" w:rsidRPr="00E95997" w:rsidRDefault="00121AB6" w:rsidP="00D3285B">
      <w:pPr>
        <w:pStyle w:val="ListParagraph"/>
        <w:tabs>
          <w:tab w:val="left" w:pos="3119"/>
          <w:tab w:val="left" w:pos="3402"/>
        </w:tabs>
        <w:ind w:left="1211"/>
        <w:rPr>
          <w:color w:val="000000"/>
          <w:sz w:val="16"/>
          <w:szCs w:val="16"/>
          <w:lang w:val="nl-BE" w:eastAsia="fr-FR"/>
        </w:rPr>
      </w:pPr>
    </w:p>
    <w:p w14:paraId="04D2FD81"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r w:rsidRPr="00E95997">
        <w:rPr>
          <w:color w:val="000000" w:themeColor="text1"/>
          <w:sz w:val="16"/>
          <w:szCs w:val="16"/>
          <w:lang w:val="nl-BE" w:eastAsia="fr-FR"/>
        </w:rPr>
        <w:t>label</w:t>
      </w:r>
      <w:r w:rsidRPr="00E95997">
        <w:rPr>
          <w:color w:val="000000" w:themeColor="text1"/>
          <w:sz w:val="16"/>
          <w:szCs w:val="16"/>
          <w:lang w:val="nl-BE" w:eastAsia="fr-FR"/>
        </w:rPr>
        <w:tab/>
        <w:t>:</w:t>
      </w:r>
      <w:r w:rsidRPr="00E95997">
        <w:rPr>
          <w:color w:val="000000" w:themeColor="text1"/>
          <w:sz w:val="16"/>
          <w:szCs w:val="16"/>
          <w:lang w:val="nl-BE" w:eastAsia="fr-FR"/>
        </w:rPr>
        <w:tab/>
      </w:r>
      <w:proofErr w:type="spellStart"/>
      <w:r w:rsidRPr="00E95997">
        <w:rPr>
          <w:color w:val="000000" w:themeColor="text1"/>
          <w:sz w:val="16"/>
          <w:szCs w:val="16"/>
          <w:lang w:val="en-US" w:eastAsia="fr-FR"/>
        </w:rPr>
        <w:t>tekst</w:t>
      </w:r>
      <w:proofErr w:type="spellEnd"/>
      <w:r w:rsidRPr="00E95997">
        <w:rPr>
          <w:color w:val="000000" w:themeColor="text1"/>
          <w:sz w:val="16"/>
          <w:szCs w:val="16"/>
          <w:lang w:val="en-US" w:eastAsia="fr-FR"/>
        </w:rPr>
        <w:t xml:space="preserve"> </w:t>
      </w:r>
      <w:proofErr w:type="spellStart"/>
      <w:r w:rsidRPr="00E95997">
        <w:rPr>
          <w:color w:val="000000" w:themeColor="text1"/>
          <w:sz w:val="16"/>
          <w:szCs w:val="16"/>
          <w:lang w:val="en-US" w:eastAsia="fr-FR"/>
        </w:rPr>
        <w:t>voor</w:t>
      </w:r>
      <w:proofErr w:type="spellEnd"/>
      <w:r w:rsidRPr="00E95997">
        <w:rPr>
          <w:color w:val="000000" w:themeColor="text1"/>
          <w:sz w:val="16"/>
          <w:szCs w:val="16"/>
          <w:lang w:val="en-US" w:eastAsia="fr-FR"/>
        </w:rPr>
        <w:t xml:space="preserve"> input</w:t>
      </w:r>
    </w:p>
    <w:p w14:paraId="2D53EF0E"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proofErr w:type="spellStart"/>
      <w:r w:rsidRPr="00E95997">
        <w:rPr>
          <w:color w:val="000000" w:themeColor="text1"/>
          <w:sz w:val="16"/>
          <w:szCs w:val="16"/>
          <w:lang w:val="nl-BE" w:eastAsia="fr-FR"/>
        </w:rPr>
        <w:t>optionMode</w:t>
      </w:r>
      <w:proofErr w:type="spellEnd"/>
      <w:r w:rsidRPr="00E95997">
        <w:rPr>
          <w:color w:val="000000" w:themeColor="text1"/>
          <w:sz w:val="16"/>
          <w:szCs w:val="16"/>
          <w:lang w:val="nl-BE" w:eastAsia="fr-FR"/>
        </w:rPr>
        <w:tab/>
        <w:t xml:space="preserve">: </w:t>
      </w:r>
      <w:r w:rsidRPr="00E95997">
        <w:rPr>
          <w:color w:val="000000" w:themeColor="text1"/>
          <w:sz w:val="16"/>
          <w:szCs w:val="16"/>
          <w:lang w:val="nl-BE" w:eastAsia="fr-FR"/>
        </w:rPr>
        <w:tab/>
      </w:r>
      <w:proofErr w:type="spellStart"/>
      <w:r w:rsidRPr="00E95997">
        <w:rPr>
          <w:color w:val="000000" w:themeColor="text1"/>
          <w:sz w:val="16"/>
          <w:szCs w:val="16"/>
          <w:lang w:val="nl-BE" w:eastAsia="fr-FR"/>
        </w:rPr>
        <w:t>Optional</w:t>
      </w:r>
      <w:proofErr w:type="spellEnd"/>
      <w:r w:rsidRPr="00E95997">
        <w:rPr>
          <w:color w:val="000000" w:themeColor="text1"/>
          <w:sz w:val="16"/>
          <w:szCs w:val="16"/>
          <w:lang w:val="nl-BE" w:eastAsia="fr-FR"/>
        </w:rPr>
        <w:t xml:space="preserve"> (geen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 xml:space="preserve">), </w:t>
      </w:r>
      <w:proofErr w:type="spellStart"/>
      <w:r w:rsidRPr="00E95997">
        <w:rPr>
          <w:color w:val="000000" w:themeColor="text1"/>
          <w:sz w:val="16"/>
          <w:szCs w:val="16"/>
          <w:lang w:val="nl-BE" w:eastAsia="fr-FR"/>
        </w:rPr>
        <w:t>Mandatory</w:t>
      </w:r>
      <w:proofErr w:type="spellEnd"/>
      <w:r w:rsidRPr="00E95997">
        <w:rPr>
          <w:color w:val="000000" w:themeColor="text1"/>
          <w:sz w:val="16"/>
          <w:szCs w:val="16"/>
          <w:lang w:val="nl-BE" w:eastAsia="fr-FR"/>
        </w:rPr>
        <w:t xml:space="preserve">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w:t>
      </w:r>
    </w:p>
    <w:p w14:paraId="0806BC3A"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r w:rsidRPr="00E95997">
        <w:rPr>
          <w:color w:val="000000" w:themeColor="text1"/>
          <w:sz w:val="16"/>
          <w:szCs w:val="16"/>
          <w:lang w:val="nl-BE" w:eastAsia="fr-FR"/>
        </w:rPr>
        <w:t>Returns</w:t>
      </w:r>
      <w:r w:rsidRPr="00E95997">
        <w:rPr>
          <w:color w:val="000000" w:themeColor="text1"/>
          <w:sz w:val="16"/>
          <w:szCs w:val="16"/>
          <w:lang w:val="nl-BE" w:eastAsia="fr-FR"/>
        </w:rPr>
        <w:tab/>
        <w:t>:</w:t>
      </w:r>
      <w:r w:rsidRPr="00E95997">
        <w:rPr>
          <w:color w:val="000000" w:themeColor="text1"/>
          <w:sz w:val="16"/>
          <w:szCs w:val="16"/>
          <w:lang w:val="nl-BE" w:eastAsia="fr-FR"/>
        </w:rPr>
        <w:tab/>
        <w:t>telefoonnummer</w:t>
      </w:r>
    </w:p>
    <w:p w14:paraId="056FA785" w14:textId="77777777" w:rsidR="00121AB6" w:rsidRPr="00E95997" w:rsidRDefault="00121AB6" w:rsidP="00D3285B">
      <w:pPr>
        <w:pStyle w:val="ListParagraph"/>
        <w:tabs>
          <w:tab w:val="left" w:pos="3119"/>
          <w:tab w:val="left" w:pos="3402"/>
        </w:tabs>
        <w:ind w:left="1211"/>
        <w:rPr>
          <w:color w:val="000000"/>
          <w:sz w:val="16"/>
          <w:szCs w:val="16"/>
          <w:lang w:val="en-US" w:eastAsia="fr-FR"/>
        </w:rPr>
      </w:pPr>
    </w:p>
    <w:p w14:paraId="277A5C1E" w14:textId="77777777" w:rsidR="00121AB6" w:rsidRPr="00E95997" w:rsidRDefault="00121AB6">
      <w:pPr>
        <w:pStyle w:val="ListParagraph"/>
        <w:widowControl w:val="0"/>
        <w:numPr>
          <w:ilvl w:val="0"/>
          <w:numId w:val="12"/>
        </w:numPr>
        <w:tabs>
          <w:tab w:val="clear" w:pos="720"/>
          <w:tab w:val="num" w:pos="1211"/>
          <w:tab w:val="left" w:pos="3119"/>
          <w:tab w:val="left" w:pos="3402"/>
        </w:tabs>
        <w:ind w:left="1211"/>
        <w:rPr>
          <w:color w:val="000000"/>
          <w:sz w:val="16"/>
          <w:szCs w:val="16"/>
          <w:lang w:val="en-US" w:eastAsia="fr-FR"/>
        </w:rPr>
      </w:pPr>
      <w:r w:rsidRPr="00E95997">
        <w:rPr>
          <w:color w:val="0000FF"/>
          <w:sz w:val="16"/>
          <w:szCs w:val="16"/>
          <w:lang w:val="en-US" w:eastAsia="fr-FR"/>
        </w:rPr>
        <w:t>string</w:t>
      </w:r>
      <w:r w:rsidRPr="00E95997">
        <w:rPr>
          <w:color w:val="000000"/>
          <w:sz w:val="16"/>
          <w:szCs w:val="16"/>
          <w:lang w:val="en-US" w:eastAsia="fr-FR"/>
        </w:rPr>
        <w:t> </w:t>
      </w:r>
      <w:proofErr w:type="spellStart"/>
      <w:r w:rsidRPr="00E95997">
        <w:rPr>
          <w:color w:val="74531F"/>
          <w:sz w:val="16"/>
          <w:szCs w:val="16"/>
          <w:lang w:val="en-US" w:eastAsia="fr-FR"/>
        </w:rPr>
        <w:t>LeesEmailAdres</w:t>
      </w:r>
      <w:proofErr w:type="spellEnd"/>
      <w:r w:rsidRPr="00E95997">
        <w:rPr>
          <w:color w:val="000000"/>
          <w:sz w:val="16"/>
          <w:szCs w:val="16"/>
          <w:lang w:val="en-US" w:eastAsia="fr-FR"/>
        </w:rPr>
        <w:t>(</w:t>
      </w:r>
      <w:r w:rsidRPr="00E95997">
        <w:rPr>
          <w:color w:val="0000FF"/>
          <w:sz w:val="16"/>
          <w:szCs w:val="16"/>
          <w:lang w:val="en-US" w:eastAsia="fr-FR"/>
        </w:rPr>
        <w:t>string</w:t>
      </w:r>
      <w:r w:rsidRPr="00E95997">
        <w:rPr>
          <w:color w:val="000000"/>
          <w:sz w:val="16"/>
          <w:szCs w:val="16"/>
          <w:lang w:val="en-US" w:eastAsia="fr-FR"/>
        </w:rPr>
        <w:t> </w:t>
      </w:r>
      <w:r w:rsidRPr="00E95997">
        <w:rPr>
          <w:sz w:val="16"/>
          <w:szCs w:val="16"/>
          <w:lang w:val="en-US" w:eastAsia="fr-FR"/>
        </w:rPr>
        <w:t>label</w:t>
      </w:r>
      <w:r w:rsidRPr="00E95997">
        <w:rPr>
          <w:color w:val="000000"/>
          <w:sz w:val="16"/>
          <w:szCs w:val="16"/>
          <w:lang w:val="en-US" w:eastAsia="fr-FR"/>
        </w:rPr>
        <w:t>, </w:t>
      </w:r>
      <w:proofErr w:type="spellStart"/>
      <w:r w:rsidRPr="00E95997">
        <w:rPr>
          <w:color w:val="2B91AF"/>
          <w:sz w:val="16"/>
          <w:szCs w:val="16"/>
          <w:lang w:val="en-US" w:eastAsia="fr-FR"/>
        </w:rPr>
        <w:t>OptionMode</w:t>
      </w:r>
      <w:proofErr w:type="spellEnd"/>
      <w:r w:rsidRPr="00E95997">
        <w:rPr>
          <w:color w:val="000000"/>
          <w:sz w:val="16"/>
          <w:szCs w:val="16"/>
          <w:lang w:val="en-US" w:eastAsia="fr-FR"/>
        </w:rPr>
        <w:t> </w:t>
      </w:r>
      <w:proofErr w:type="spellStart"/>
      <w:r w:rsidRPr="00E95997">
        <w:rPr>
          <w:sz w:val="16"/>
          <w:szCs w:val="16"/>
          <w:lang w:val="en-US" w:eastAsia="fr-FR"/>
        </w:rPr>
        <w:t>optionMode</w:t>
      </w:r>
      <w:proofErr w:type="spellEnd"/>
      <w:r w:rsidRPr="00E95997">
        <w:rPr>
          <w:color w:val="000000"/>
          <w:sz w:val="16"/>
          <w:szCs w:val="16"/>
          <w:lang w:val="en-US" w:eastAsia="fr-FR"/>
        </w:rPr>
        <w:t>)</w:t>
      </w:r>
    </w:p>
    <w:p w14:paraId="1C2CAEF9" w14:textId="77777777" w:rsidR="00121AB6" w:rsidRPr="00E95997" w:rsidRDefault="00121AB6" w:rsidP="00D3285B">
      <w:pPr>
        <w:pStyle w:val="ListParagraph"/>
        <w:tabs>
          <w:tab w:val="left" w:pos="3119"/>
          <w:tab w:val="left" w:pos="3402"/>
        </w:tabs>
        <w:ind w:left="1211"/>
        <w:rPr>
          <w:color w:val="000000" w:themeColor="text1"/>
          <w:sz w:val="16"/>
          <w:szCs w:val="16"/>
          <w:lang w:val="en-US" w:eastAsia="fr-FR"/>
        </w:rPr>
      </w:pPr>
    </w:p>
    <w:p w14:paraId="79414DE6"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en-US" w:eastAsia="fr-FR"/>
        </w:rPr>
      </w:pPr>
      <w:r w:rsidRPr="00E95997">
        <w:rPr>
          <w:color w:val="000000" w:themeColor="text1"/>
          <w:sz w:val="16"/>
          <w:szCs w:val="16"/>
          <w:lang w:val="en-US" w:eastAsia="fr-FR"/>
        </w:rPr>
        <w:t>label</w:t>
      </w:r>
      <w:r w:rsidRPr="00E95997">
        <w:rPr>
          <w:color w:val="000000" w:themeColor="text1"/>
          <w:sz w:val="16"/>
          <w:szCs w:val="16"/>
          <w:lang w:val="en-US" w:eastAsia="fr-FR"/>
        </w:rPr>
        <w:tab/>
        <w:t>:</w:t>
      </w:r>
      <w:r w:rsidRPr="00E95997">
        <w:rPr>
          <w:color w:val="000000" w:themeColor="text1"/>
          <w:sz w:val="16"/>
          <w:szCs w:val="16"/>
          <w:lang w:val="en-US" w:eastAsia="fr-FR"/>
        </w:rPr>
        <w:tab/>
      </w:r>
      <w:proofErr w:type="spellStart"/>
      <w:r w:rsidRPr="00E95997">
        <w:rPr>
          <w:color w:val="000000" w:themeColor="text1"/>
          <w:sz w:val="16"/>
          <w:szCs w:val="16"/>
          <w:lang w:val="en-US" w:eastAsia="fr-FR"/>
        </w:rPr>
        <w:t>tekst</w:t>
      </w:r>
      <w:proofErr w:type="spellEnd"/>
      <w:r w:rsidRPr="00E95997">
        <w:rPr>
          <w:color w:val="000000" w:themeColor="text1"/>
          <w:sz w:val="16"/>
          <w:szCs w:val="16"/>
          <w:lang w:val="en-US" w:eastAsia="fr-FR"/>
        </w:rPr>
        <w:t xml:space="preserve"> </w:t>
      </w:r>
      <w:proofErr w:type="spellStart"/>
      <w:r w:rsidRPr="00E95997">
        <w:rPr>
          <w:color w:val="000000" w:themeColor="text1"/>
          <w:sz w:val="16"/>
          <w:szCs w:val="16"/>
          <w:lang w:val="en-US" w:eastAsia="fr-FR"/>
        </w:rPr>
        <w:t>voor</w:t>
      </w:r>
      <w:proofErr w:type="spellEnd"/>
      <w:r w:rsidRPr="00E95997">
        <w:rPr>
          <w:color w:val="000000" w:themeColor="text1"/>
          <w:sz w:val="16"/>
          <w:szCs w:val="16"/>
          <w:lang w:val="en-US" w:eastAsia="fr-FR"/>
        </w:rPr>
        <w:t xml:space="preserve"> input</w:t>
      </w:r>
    </w:p>
    <w:p w14:paraId="59566508"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proofErr w:type="spellStart"/>
      <w:r w:rsidRPr="00E95997">
        <w:rPr>
          <w:color w:val="000000" w:themeColor="text1"/>
          <w:sz w:val="16"/>
          <w:szCs w:val="16"/>
          <w:lang w:val="nl-BE" w:eastAsia="fr-FR"/>
        </w:rPr>
        <w:t>optionMode</w:t>
      </w:r>
      <w:proofErr w:type="spellEnd"/>
      <w:r w:rsidRPr="00E95997">
        <w:rPr>
          <w:color w:val="000000" w:themeColor="text1"/>
          <w:sz w:val="16"/>
          <w:szCs w:val="16"/>
          <w:lang w:val="nl-BE" w:eastAsia="fr-FR"/>
        </w:rPr>
        <w:tab/>
        <w:t xml:space="preserve">: </w:t>
      </w:r>
      <w:r w:rsidRPr="00E95997">
        <w:rPr>
          <w:color w:val="000000" w:themeColor="text1"/>
          <w:sz w:val="16"/>
          <w:szCs w:val="16"/>
          <w:lang w:val="nl-BE" w:eastAsia="fr-FR"/>
        </w:rPr>
        <w:tab/>
      </w:r>
      <w:proofErr w:type="spellStart"/>
      <w:r w:rsidRPr="00E95997">
        <w:rPr>
          <w:color w:val="000000" w:themeColor="text1"/>
          <w:sz w:val="16"/>
          <w:szCs w:val="16"/>
          <w:lang w:val="nl-BE" w:eastAsia="fr-FR"/>
        </w:rPr>
        <w:t>Optional</w:t>
      </w:r>
      <w:proofErr w:type="spellEnd"/>
      <w:r w:rsidRPr="00E95997">
        <w:rPr>
          <w:color w:val="000000" w:themeColor="text1"/>
          <w:sz w:val="16"/>
          <w:szCs w:val="16"/>
          <w:lang w:val="nl-BE" w:eastAsia="fr-FR"/>
        </w:rPr>
        <w:t xml:space="preserve"> (geen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 xml:space="preserve">), </w:t>
      </w:r>
      <w:proofErr w:type="spellStart"/>
      <w:r w:rsidRPr="00E95997">
        <w:rPr>
          <w:color w:val="000000" w:themeColor="text1"/>
          <w:sz w:val="16"/>
          <w:szCs w:val="16"/>
          <w:lang w:val="nl-BE" w:eastAsia="fr-FR"/>
        </w:rPr>
        <w:t>Mandatory</w:t>
      </w:r>
      <w:proofErr w:type="spellEnd"/>
      <w:r w:rsidRPr="00E95997">
        <w:rPr>
          <w:color w:val="000000" w:themeColor="text1"/>
          <w:sz w:val="16"/>
          <w:szCs w:val="16"/>
          <w:lang w:val="nl-BE" w:eastAsia="fr-FR"/>
        </w:rPr>
        <w:t xml:space="preserve">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w:t>
      </w:r>
    </w:p>
    <w:p w14:paraId="626EB880"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en-US" w:eastAsia="fr-FR"/>
        </w:rPr>
      </w:pPr>
      <w:r w:rsidRPr="00E95997">
        <w:rPr>
          <w:color w:val="000000" w:themeColor="text1"/>
          <w:sz w:val="16"/>
          <w:szCs w:val="16"/>
          <w:lang w:val="en-US" w:eastAsia="fr-FR"/>
        </w:rPr>
        <w:t>Returns</w:t>
      </w:r>
      <w:r w:rsidRPr="00E95997">
        <w:rPr>
          <w:color w:val="000000" w:themeColor="text1"/>
          <w:sz w:val="16"/>
          <w:szCs w:val="16"/>
          <w:lang w:val="en-US" w:eastAsia="fr-FR"/>
        </w:rPr>
        <w:tab/>
        <w:t>:</w:t>
      </w:r>
      <w:r w:rsidRPr="00E95997">
        <w:rPr>
          <w:color w:val="000000" w:themeColor="text1"/>
          <w:sz w:val="16"/>
          <w:szCs w:val="16"/>
          <w:lang w:val="en-US" w:eastAsia="fr-FR"/>
        </w:rPr>
        <w:tab/>
        <w:t xml:space="preserve">email </w:t>
      </w:r>
      <w:proofErr w:type="spellStart"/>
      <w:r w:rsidRPr="00E95997">
        <w:rPr>
          <w:color w:val="000000" w:themeColor="text1"/>
          <w:sz w:val="16"/>
          <w:szCs w:val="16"/>
          <w:lang w:val="en-US" w:eastAsia="fr-FR"/>
        </w:rPr>
        <w:t>adres</w:t>
      </w:r>
      <w:proofErr w:type="spellEnd"/>
    </w:p>
    <w:p w14:paraId="4CA8E31C" w14:textId="77777777" w:rsidR="00121AB6" w:rsidRPr="00E95997" w:rsidRDefault="00121AB6" w:rsidP="00D3285B">
      <w:pPr>
        <w:pStyle w:val="ListParagraph"/>
        <w:tabs>
          <w:tab w:val="left" w:pos="3119"/>
          <w:tab w:val="left" w:pos="3402"/>
        </w:tabs>
        <w:ind w:left="1211"/>
        <w:rPr>
          <w:color w:val="000000"/>
          <w:sz w:val="16"/>
          <w:szCs w:val="16"/>
          <w:lang w:val="fr-FR" w:eastAsia="fr-FR"/>
        </w:rPr>
      </w:pPr>
    </w:p>
    <w:p w14:paraId="061D967F" w14:textId="77777777" w:rsidR="00121AB6" w:rsidRPr="00E95997" w:rsidRDefault="00121AB6">
      <w:pPr>
        <w:pStyle w:val="ListParagraph"/>
        <w:widowControl w:val="0"/>
        <w:numPr>
          <w:ilvl w:val="0"/>
          <w:numId w:val="12"/>
        </w:numPr>
        <w:tabs>
          <w:tab w:val="clear" w:pos="720"/>
          <w:tab w:val="num" w:pos="1211"/>
          <w:tab w:val="left" w:pos="3119"/>
          <w:tab w:val="left" w:pos="3402"/>
        </w:tabs>
        <w:ind w:left="1211"/>
        <w:rPr>
          <w:color w:val="000000"/>
          <w:sz w:val="16"/>
          <w:szCs w:val="16"/>
          <w:lang w:val="fr-FR" w:eastAsia="fr-FR"/>
        </w:rPr>
      </w:pPr>
      <w:r w:rsidRPr="00E95997">
        <w:rPr>
          <w:color w:val="0000FF"/>
          <w:sz w:val="16"/>
          <w:szCs w:val="16"/>
          <w:lang w:val="fr-FR" w:eastAsia="fr-FR"/>
        </w:rPr>
        <w:t>string</w:t>
      </w:r>
      <w:r w:rsidRPr="00E95997">
        <w:rPr>
          <w:color w:val="000000"/>
          <w:sz w:val="16"/>
          <w:szCs w:val="16"/>
          <w:lang w:val="fr-FR" w:eastAsia="fr-FR"/>
        </w:rPr>
        <w:t> </w:t>
      </w:r>
      <w:proofErr w:type="spellStart"/>
      <w:r w:rsidRPr="00E95997">
        <w:rPr>
          <w:color w:val="74531F"/>
          <w:sz w:val="16"/>
          <w:szCs w:val="16"/>
          <w:lang w:val="fr-FR" w:eastAsia="fr-FR"/>
        </w:rPr>
        <w:t>LeesWebsiteUrl</w:t>
      </w:r>
      <w:proofErr w:type="spellEnd"/>
      <w:r w:rsidRPr="00E95997">
        <w:rPr>
          <w:color w:val="000000"/>
          <w:sz w:val="16"/>
          <w:szCs w:val="16"/>
          <w:lang w:val="fr-FR" w:eastAsia="fr-FR"/>
        </w:rPr>
        <w:t>(</w:t>
      </w:r>
      <w:r w:rsidRPr="00E95997">
        <w:rPr>
          <w:color w:val="0000FF"/>
          <w:sz w:val="16"/>
          <w:szCs w:val="16"/>
          <w:lang w:val="fr-FR" w:eastAsia="fr-FR"/>
        </w:rPr>
        <w:t>string</w:t>
      </w:r>
      <w:r w:rsidRPr="00E95997">
        <w:rPr>
          <w:color w:val="000000"/>
          <w:sz w:val="16"/>
          <w:szCs w:val="16"/>
          <w:lang w:val="fr-FR" w:eastAsia="fr-FR"/>
        </w:rPr>
        <w:t> </w:t>
      </w:r>
      <w:r w:rsidRPr="00E95997">
        <w:rPr>
          <w:sz w:val="16"/>
          <w:szCs w:val="16"/>
          <w:lang w:val="fr-FR" w:eastAsia="fr-FR"/>
        </w:rPr>
        <w:t>label</w:t>
      </w:r>
      <w:r w:rsidRPr="00E95997">
        <w:rPr>
          <w:color w:val="000000"/>
          <w:sz w:val="16"/>
          <w:szCs w:val="16"/>
          <w:lang w:val="fr-FR" w:eastAsia="fr-FR"/>
        </w:rPr>
        <w:t>, </w:t>
      </w:r>
      <w:proofErr w:type="spellStart"/>
      <w:r w:rsidRPr="00E95997">
        <w:rPr>
          <w:color w:val="2B91AF"/>
          <w:sz w:val="16"/>
          <w:szCs w:val="16"/>
          <w:lang w:val="fr-FR" w:eastAsia="fr-FR"/>
        </w:rPr>
        <w:t>OptionMode</w:t>
      </w:r>
      <w:proofErr w:type="spellEnd"/>
      <w:r w:rsidRPr="00E95997">
        <w:rPr>
          <w:color w:val="000000"/>
          <w:sz w:val="16"/>
          <w:szCs w:val="16"/>
          <w:lang w:val="fr-FR" w:eastAsia="fr-FR"/>
        </w:rPr>
        <w:t> </w:t>
      </w:r>
      <w:proofErr w:type="spellStart"/>
      <w:r w:rsidRPr="00E95997">
        <w:rPr>
          <w:sz w:val="16"/>
          <w:szCs w:val="16"/>
          <w:lang w:val="fr-FR" w:eastAsia="fr-FR"/>
        </w:rPr>
        <w:t>optionMode</w:t>
      </w:r>
      <w:proofErr w:type="spellEnd"/>
      <w:r w:rsidRPr="00E95997">
        <w:rPr>
          <w:color w:val="000000"/>
          <w:sz w:val="16"/>
          <w:szCs w:val="16"/>
          <w:lang w:val="fr-FR" w:eastAsia="fr-FR"/>
        </w:rPr>
        <w:t>)</w:t>
      </w:r>
    </w:p>
    <w:p w14:paraId="38233A23" w14:textId="77777777" w:rsidR="00121AB6" w:rsidRPr="00E95997" w:rsidRDefault="00121AB6" w:rsidP="00D3285B">
      <w:pPr>
        <w:pStyle w:val="ListParagraph"/>
        <w:tabs>
          <w:tab w:val="left" w:pos="3119"/>
          <w:tab w:val="left" w:pos="3402"/>
        </w:tabs>
        <w:ind w:left="1211"/>
        <w:rPr>
          <w:color w:val="000000"/>
          <w:sz w:val="16"/>
          <w:szCs w:val="16"/>
          <w:lang w:val="fr-FR" w:eastAsia="fr-FR"/>
        </w:rPr>
      </w:pPr>
    </w:p>
    <w:p w14:paraId="3A7A2CCD"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fr-FR" w:eastAsia="fr-FR"/>
        </w:rPr>
      </w:pPr>
      <w:r w:rsidRPr="00E95997">
        <w:rPr>
          <w:color w:val="000000" w:themeColor="text1"/>
          <w:sz w:val="16"/>
          <w:szCs w:val="16"/>
          <w:lang w:val="fr-FR" w:eastAsia="fr-FR"/>
        </w:rPr>
        <w:t>label</w:t>
      </w:r>
      <w:r w:rsidRPr="00E95997">
        <w:rPr>
          <w:color w:val="000000" w:themeColor="text1"/>
          <w:sz w:val="16"/>
          <w:szCs w:val="16"/>
          <w:lang w:val="fr-FR" w:eastAsia="fr-FR"/>
        </w:rPr>
        <w:tab/>
        <w:t>:</w:t>
      </w:r>
      <w:r w:rsidRPr="00E95997">
        <w:rPr>
          <w:color w:val="000000" w:themeColor="text1"/>
          <w:sz w:val="16"/>
          <w:szCs w:val="16"/>
          <w:lang w:val="fr-FR" w:eastAsia="fr-FR"/>
        </w:rPr>
        <w:tab/>
      </w:r>
      <w:proofErr w:type="spellStart"/>
      <w:r w:rsidRPr="00E95997">
        <w:rPr>
          <w:color w:val="000000" w:themeColor="text1"/>
          <w:sz w:val="16"/>
          <w:szCs w:val="16"/>
          <w:lang w:val="en-US" w:eastAsia="fr-FR"/>
        </w:rPr>
        <w:t>tekst</w:t>
      </w:r>
      <w:proofErr w:type="spellEnd"/>
      <w:r w:rsidRPr="00E95997">
        <w:rPr>
          <w:color w:val="000000" w:themeColor="text1"/>
          <w:sz w:val="16"/>
          <w:szCs w:val="16"/>
          <w:lang w:val="en-US" w:eastAsia="fr-FR"/>
        </w:rPr>
        <w:t xml:space="preserve"> </w:t>
      </w:r>
      <w:proofErr w:type="spellStart"/>
      <w:r w:rsidRPr="00E95997">
        <w:rPr>
          <w:color w:val="000000" w:themeColor="text1"/>
          <w:sz w:val="16"/>
          <w:szCs w:val="16"/>
          <w:lang w:val="en-US" w:eastAsia="fr-FR"/>
        </w:rPr>
        <w:t>voor</w:t>
      </w:r>
      <w:proofErr w:type="spellEnd"/>
      <w:r w:rsidRPr="00E95997">
        <w:rPr>
          <w:color w:val="000000" w:themeColor="text1"/>
          <w:sz w:val="16"/>
          <w:szCs w:val="16"/>
          <w:lang w:val="en-US" w:eastAsia="fr-FR"/>
        </w:rPr>
        <w:t xml:space="preserve"> input</w:t>
      </w:r>
    </w:p>
    <w:p w14:paraId="7C159760"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proofErr w:type="spellStart"/>
      <w:r w:rsidRPr="00E95997">
        <w:rPr>
          <w:color w:val="000000" w:themeColor="text1"/>
          <w:sz w:val="16"/>
          <w:szCs w:val="16"/>
          <w:lang w:val="nl-BE" w:eastAsia="fr-FR"/>
        </w:rPr>
        <w:t>optionMode</w:t>
      </w:r>
      <w:proofErr w:type="spellEnd"/>
      <w:r w:rsidRPr="00E95997">
        <w:rPr>
          <w:color w:val="000000" w:themeColor="text1"/>
          <w:sz w:val="16"/>
          <w:szCs w:val="16"/>
          <w:lang w:val="nl-BE" w:eastAsia="fr-FR"/>
        </w:rPr>
        <w:tab/>
        <w:t xml:space="preserve">: </w:t>
      </w:r>
      <w:r w:rsidRPr="00E95997">
        <w:rPr>
          <w:color w:val="000000" w:themeColor="text1"/>
          <w:sz w:val="16"/>
          <w:szCs w:val="16"/>
          <w:lang w:val="nl-BE" w:eastAsia="fr-FR"/>
        </w:rPr>
        <w:tab/>
      </w:r>
      <w:proofErr w:type="spellStart"/>
      <w:r w:rsidRPr="00E95997">
        <w:rPr>
          <w:color w:val="000000" w:themeColor="text1"/>
          <w:sz w:val="16"/>
          <w:szCs w:val="16"/>
          <w:lang w:val="nl-BE" w:eastAsia="fr-FR"/>
        </w:rPr>
        <w:t>Optional</w:t>
      </w:r>
      <w:proofErr w:type="spellEnd"/>
      <w:r w:rsidRPr="00E95997">
        <w:rPr>
          <w:color w:val="000000" w:themeColor="text1"/>
          <w:sz w:val="16"/>
          <w:szCs w:val="16"/>
          <w:lang w:val="nl-BE" w:eastAsia="fr-FR"/>
        </w:rPr>
        <w:t xml:space="preserve"> (geen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 xml:space="preserve">), </w:t>
      </w:r>
      <w:proofErr w:type="spellStart"/>
      <w:r w:rsidRPr="00E95997">
        <w:rPr>
          <w:color w:val="000000" w:themeColor="text1"/>
          <w:sz w:val="16"/>
          <w:szCs w:val="16"/>
          <w:lang w:val="nl-BE" w:eastAsia="fr-FR"/>
        </w:rPr>
        <w:t>Mandatory</w:t>
      </w:r>
      <w:proofErr w:type="spellEnd"/>
      <w:r w:rsidRPr="00E95997">
        <w:rPr>
          <w:color w:val="000000" w:themeColor="text1"/>
          <w:sz w:val="16"/>
          <w:szCs w:val="16"/>
          <w:lang w:val="nl-BE" w:eastAsia="fr-FR"/>
        </w:rPr>
        <w:t xml:space="preserve">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w:t>
      </w:r>
    </w:p>
    <w:p w14:paraId="635D3516"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r w:rsidRPr="00E95997">
        <w:rPr>
          <w:color w:val="000000" w:themeColor="text1"/>
          <w:sz w:val="16"/>
          <w:szCs w:val="16"/>
          <w:lang w:val="nl-BE" w:eastAsia="fr-FR"/>
        </w:rPr>
        <w:t>Returns</w:t>
      </w:r>
      <w:r w:rsidRPr="00E95997">
        <w:rPr>
          <w:color w:val="000000" w:themeColor="text1"/>
          <w:sz w:val="16"/>
          <w:szCs w:val="16"/>
          <w:lang w:val="nl-BE" w:eastAsia="fr-FR"/>
        </w:rPr>
        <w:tab/>
        <w:t>:</w:t>
      </w:r>
      <w:r w:rsidRPr="00E95997">
        <w:rPr>
          <w:color w:val="000000" w:themeColor="text1"/>
          <w:sz w:val="16"/>
          <w:szCs w:val="16"/>
          <w:lang w:val="nl-BE" w:eastAsia="fr-FR"/>
        </w:rPr>
        <w:tab/>
        <w:t>URL van een website</w:t>
      </w:r>
    </w:p>
    <w:p w14:paraId="09CA6689" w14:textId="77777777" w:rsidR="00121AB6" w:rsidRPr="00E95997" w:rsidRDefault="00121AB6" w:rsidP="00D3285B">
      <w:pPr>
        <w:pStyle w:val="ListParagraph"/>
        <w:tabs>
          <w:tab w:val="left" w:pos="3119"/>
          <w:tab w:val="left" w:pos="3402"/>
        </w:tabs>
        <w:ind w:left="1211"/>
        <w:rPr>
          <w:color w:val="000000" w:themeColor="text1"/>
          <w:sz w:val="16"/>
          <w:szCs w:val="16"/>
          <w:lang w:val="nl-BE" w:eastAsia="fr-FR"/>
        </w:rPr>
      </w:pPr>
    </w:p>
    <w:p w14:paraId="7235333E" w14:textId="7832D34C" w:rsidR="00053D39" w:rsidRPr="00E95997" w:rsidRDefault="00121AB6">
      <w:pPr>
        <w:pStyle w:val="ListParagraph"/>
        <w:widowControl w:val="0"/>
        <w:numPr>
          <w:ilvl w:val="0"/>
          <w:numId w:val="12"/>
        </w:numPr>
        <w:tabs>
          <w:tab w:val="clear" w:pos="720"/>
          <w:tab w:val="num" w:pos="1211"/>
          <w:tab w:val="left" w:pos="3119"/>
          <w:tab w:val="left" w:pos="3402"/>
        </w:tabs>
        <w:ind w:left="1211"/>
        <w:rPr>
          <w:rFonts w:asciiTheme="minorHAnsi" w:hAnsiTheme="minorHAnsi" w:cstheme="minorHAnsi"/>
          <w:color w:val="000000"/>
          <w:sz w:val="16"/>
          <w:szCs w:val="16"/>
          <w:lang w:val="nl-BE" w:eastAsia="fr-FR"/>
        </w:rPr>
      </w:pPr>
      <w:r w:rsidRPr="00E95997">
        <w:rPr>
          <w:rFonts w:asciiTheme="minorHAnsi" w:hAnsiTheme="minorHAnsi" w:cstheme="minorHAnsi"/>
          <w:color w:val="0000FF"/>
          <w:sz w:val="16"/>
          <w:szCs w:val="16"/>
          <w:lang w:val="nl-BE" w:eastAsia="fr-FR"/>
        </w:rPr>
        <w:t>string</w:t>
      </w:r>
      <w:r w:rsidRPr="00E95997">
        <w:rPr>
          <w:rFonts w:asciiTheme="minorHAnsi" w:hAnsiTheme="minorHAnsi" w:cstheme="minorHAnsi"/>
          <w:color w:val="000000"/>
          <w:sz w:val="16"/>
          <w:szCs w:val="16"/>
          <w:lang w:val="nl-BE" w:eastAsia="fr-FR"/>
        </w:rPr>
        <w:t> </w:t>
      </w:r>
      <w:r w:rsidRPr="00E95997">
        <w:rPr>
          <w:rFonts w:asciiTheme="minorHAnsi" w:hAnsiTheme="minorHAnsi" w:cstheme="minorHAnsi"/>
          <w:color w:val="74531F"/>
          <w:sz w:val="16"/>
          <w:szCs w:val="16"/>
          <w:lang w:val="nl-BE" w:eastAsia="fr-FR"/>
        </w:rPr>
        <w:t>LeesRegex</w:t>
      </w:r>
      <w:r w:rsidRPr="00E95997">
        <w:rPr>
          <w:rFonts w:asciiTheme="minorHAnsi" w:hAnsiTheme="minorHAnsi" w:cstheme="minorHAnsi"/>
          <w:color w:val="000000"/>
          <w:sz w:val="16"/>
          <w:szCs w:val="16"/>
          <w:lang w:val="nl-BE" w:eastAsia="fr-FR"/>
        </w:rPr>
        <w:t>(</w:t>
      </w:r>
      <w:r w:rsidRPr="00E95997">
        <w:rPr>
          <w:rFonts w:asciiTheme="minorHAnsi" w:hAnsiTheme="minorHAnsi" w:cstheme="minorHAnsi"/>
          <w:color w:val="0000FF"/>
          <w:sz w:val="16"/>
          <w:szCs w:val="16"/>
          <w:lang w:val="nl-BE" w:eastAsia="fr-FR"/>
        </w:rPr>
        <w:t>string</w:t>
      </w:r>
      <w:r w:rsidRPr="00E95997">
        <w:rPr>
          <w:rFonts w:asciiTheme="minorHAnsi" w:hAnsiTheme="minorHAnsi" w:cstheme="minorHAnsi"/>
          <w:color w:val="000000"/>
          <w:sz w:val="16"/>
          <w:szCs w:val="16"/>
          <w:lang w:val="nl-BE" w:eastAsia="fr-FR"/>
        </w:rPr>
        <w:t> </w:t>
      </w:r>
      <w:r w:rsidRPr="00E95997">
        <w:rPr>
          <w:rFonts w:asciiTheme="minorHAnsi" w:hAnsiTheme="minorHAnsi" w:cstheme="minorHAnsi"/>
          <w:sz w:val="16"/>
          <w:szCs w:val="16"/>
          <w:lang w:val="nl-BE" w:eastAsia="fr-FR"/>
        </w:rPr>
        <w:t>label</w:t>
      </w:r>
      <w:r w:rsidRPr="00E95997">
        <w:rPr>
          <w:rFonts w:asciiTheme="minorHAnsi" w:hAnsiTheme="minorHAnsi" w:cstheme="minorHAnsi"/>
          <w:color w:val="000000"/>
          <w:sz w:val="16"/>
          <w:szCs w:val="16"/>
          <w:lang w:val="nl-BE" w:eastAsia="fr-FR"/>
        </w:rPr>
        <w:t>, </w:t>
      </w:r>
      <w:r w:rsidRPr="00E95997">
        <w:rPr>
          <w:rFonts w:asciiTheme="minorHAnsi" w:hAnsiTheme="minorHAnsi" w:cstheme="minorHAnsi"/>
          <w:color w:val="2B91AF"/>
          <w:sz w:val="16"/>
          <w:szCs w:val="16"/>
          <w:lang w:val="nl-BE" w:eastAsia="fr-FR"/>
        </w:rPr>
        <w:t>Regex</w:t>
      </w:r>
      <w:r w:rsidRPr="00E95997">
        <w:rPr>
          <w:rFonts w:asciiTheme="minorHAnsi" w:hAnsiTheme="minorHAnsi" w:cstheme="minorHAnsi"/>
          <w:color w:val="000000"/>
          <w:sz w:val="16"/>
          <w:szCs w:val="16"/>
          <w:lang w:val="nl-BE" w:eastAsia="fr-FR"/>
        </w:rPr>
        <w:t> </w:t>
      </w:r>
      <w:r w:rsidRPr="00E95997">
        <w:rPr>
          <w:rFonts w:asciiTheme="minorHAnsi" w:hAnsiTheme="minorHAnsi" w:cstheme="minorHAnsi"/>
          <w:sz w:val="16"/>
          <w:szCs w:val="16"/>
          <w:lang w:val="nl-BE" w:eastAsia="fr-FR"/>
        </w:rPr>
        <w:t>regex</w:t>
      </w:r>
      <w:r w:rsidRPr="00E95997">
        <w:rPr>
          <w:rFonts w:asciiTheme="minorHAnsi" w:hAnsiTheme="minorHAnsi" w:cstheme="minorHAnsi"/>
          <w:color w:val="000000"/>
          <w:sz w:val="16"/>
          <w:szCs w:val="16"/>
          <w:lang w:val="nl-BE" w:eastAsia="fr-FR"/>
        </w:rPr>
        <w:t>, </w:t>
      </w:r>
      <w:r w:rsidRPr="00E95997">
        <w:rPr>
          <w:rFonts w:asciiTheme="minorHAnsi" w:hAnsiTheme="minorHAnsi" w:cstheme="minorHAnsi"/>
          <w:color w:val="2B91AF"/>
          <w:sz w:val="16"/>
          <w:szCs w:val="16"/>
          <w:lang w:val="nl-BE" w:eastAsia="fr-FR"/>
        </w:rPr>
        <w:t>OptionMode</w:t>
      </w:r>
      <w:r w:rsidRPr="00E95997">
        <w:rPr>
          <w:rFonts w:asciiTheme="minorHAnsi" w:hAnsiTheme="minorHAnsi" w:cstheme="minorHAnsi"/>
          <w:color w:val="000000"/>
          <w:sz w:val="16"/>
          <w:szCs w:val="16"/>
          <w:lang w:val="nl-BE" w:eastAsia="fr-FR"/>
        </w:rPr>
        <w:t> </w:t>
      </w:r>
      <w:r w:rsidRPr="00E95997">
        <w:rPr>
          <w:rFonts w:asciiTheme="minorHAnsi" w:hAnsiTheme="minorHAnsi" w:cstheme="minorHAnsi"/>
          <w:sz w:val="16"/>
          <w:szCs w:val="16"/>
          <w:lang w:val="nl-BE" w:eastAsia="fr-FR"/>
        </w:rPr>
        <w:t>optionMode</w:t>
      </w:r>
      <w:r w:rsidRPr="00E95997">
        <w:rPr>
          <w:rFonts w:asciiTheme="minorHAnsi" w:hAnsiTheme="minorHAnsi" w:cstheme="minorHAnsi"/>
          <w:color w:val="000000"/>
          <w:sz w:val="16"/>
          <w:szCs w:val="16"/>
          <w:lang w:val="nl-BE" w:eastAsia="fr-FR"/>
        </w:rPr>
        <w:t>)</w:t>
      </w:r>
    </w:p>
    <w:p w14:paraId="1C7BE38D" w14:textId="77777777" w:rsidR="00121AB6" w:rsidRPr="00E95997" w:rsidRDefault="00121AB6" w:rsidP="00D3285B">
      <w:pPr>
        <w:pStyle w:val="ListParagraph"/>
        <w:tabs>
          <w:tab w:val="left" w:pos="3119"/>
          <w:tab w:val="left" w:pos="3402"/>
        </w:tabs>
        <w:ind w:left="1211"/>
        <w:rPr>
          <w:rFonts w:asciiTheme="minorHAnsi" w:hAnsiTheme="minorHAnsi" w:cstheme="minorHAnsi"/>
          <w:color w:val="000000"/>
          <w:sz w:val="16"/>
          <w:szCs w:val="16"/>
          <w:lang w:val="nl-BE" w:eastAsia="fr-FR"/>
        </w:rPr>
      </w:pPr>
    </w:p>
    <w:p w14:paraId="57D564F3" w14:textId="77777777" w:rsidR="00121AB6" w:rsidRPr="00E95997" w:rsidRDefault="00121AB6" w:rsidP="00D3285B">
      <w:pPr>
        <w:pStyle w:val="ListParagraph"/>
        <w:widowControl w:val="0"/>
        <w:numPr>
          <w:ilvl w:val="0"/>
          <w:numId w:val="10"/>
        </w:numPr>
        <w:tabs>
          <w:tab w:val="left" w:pos="3119"/>
          <w:tab w:val="left" w:pos="3402"/>
        </w:tabs>
        <w:ind w:left="2062"/>
        <w:rPr>
          <w:rFonts w:asciiTheme="minorHAnsi" w:hAnsiTheme="minorHAnsi" w:cstheme="minorHAnsi"/>
          <w:color w:val="000000" w:themeColor="text1"/>
          <w:sz w:val="16"/>
          <w:szCs w:val="16"/>
          <w:lang w:val="nl-BE" w:eastAsia="fr-FR"/>
        </w:rPr>
      </w:pPr>
      <w:r w:rsidRPr="00E95997">
        <w:rPr>
          <w:rFonts w:asciiTheme="minorHAnsi" w:hAnsiTheme="minorHAnsi" w:cstheme="minorHAnsi"/>
          <w:color w:val="000000" w:themeColor="text1"/>
          <w:sz w:val="16"/>
          <w:szCs w:val="16"/>
          <w:lang w:val="nl-BE" w:eastAsia="fr-FR"/>
        </w:rPr>
        <w:t>label</w:t>
      </w:r>
      <w:r w:rsidRPr="00E95997">
        <w:rPr>
          <w:rFonts w:asciiTheme="minorHAnsi" w:hAnsiTheme="minorHAnsi" w:cstheme="minorHAnsi"/>
          <w:color w:val="000000" w:themeColor="text1"/>
          <w:sz w:val="16"/>
          <w:szCs w:val="16"/>
          <w:lang w:val="nl-BE" w:eastAsia="fr-FR"/>
        </w:rPr>
        <w:tab/>
        <w:t>:</w:t>
      </w:r>
      <w:r w:rsidRPr="00E95997">
        <w:rPr>
          <w:rFonts w:asciiTheme="minorHAnsi" w:hAnsiTheme="minorHAnsi" w:cstheme="minorHAnsi"/>
          <w:color w:val="000000" w:themeColor="text1"/>
          <w:sz w:val="16"/>
          <w:szCs w:val="16"/>
          <w:lang w:val="en-US" w:eastAsia="fr-FR"/>
        </w:rPr>
        <w:tab/>
      </w:r>
      <w:proofErr w:type="spellStart"/>
      <w:r w:rsidRPr="00E95997">
        <w:rPr>
          <w:rFonts w:asciiTheme="minorHAnsi" w:hAnsiTheme="minorHAnsi" w:cstheme="minorHAnsi"/>
          <w:color w:val="000000" w:themeColor="text1"/>
          <w:sz w:val="16"/>
          <w:szCs w:val="16"/>
          <w:lang w:val="en-US" w:eastAsia="fr-FR"/>
        </w:rPr>
        <w:t>tekst</w:t>
      </w:r>
      <w:proofErr w:type="spellEnd"/>
      <w:r w:rsidRPr="00E95997">
        <w:rPr>
          <w:rFonts w:asciiTheme="minorHAnsi" w:hAnsiTheme="minorHAnsi" w:cstheme="minorHAnsi"/>
          <w:color w:val="000000" w:themeColor="text1"/>
          <w:sz w:val="16"/>
          <w:szCs w:val="16"/>
          <w:lang w:val="en-US" w:eastAsia="fr-FR"/>
        </w:rPr>
        <w:t xml:space="preserve"> </w:t>
      </w:r>
      <w:proofErr w:type="spellStart"/>
      <w:r w:rsidRPr="00E95997">
        <w:rPr>
          <w:rFonts w:asciiTheme="minorHAnsi" w:hAnsiTheme="minorHAnsi" w:cstheme="minorHAnsi"/>
          <w:color w:val="000000" w:themeColor="text1"/>
          <w:sz w:val="16"/>
          <w:szCs w:val="16"/>
          <w:lang w:val="en-US" w:eastAsia="fr-FR"/>
        </w:rPr>
        <w:t>voor</w:t>
      </w:r>
      <w:proofErr w:type="spellEnd"/>
      <w:r w:rsidRPr="00E95997">
        <w:rPr>
          <w:rFonts w:asciiTheme="minorHAnsi" w:hAnsiTheme="minorHAnsi" w:cstheme="minorHAnsi"/>
          <w:color w:val="000000" w:themeColor="text1"/>
          <w:sz w:val="16"/>
          <w:szCs w:val="16"/>
          <w:lang w:val="en-US" w:eastAsia="fr-FR"/>
        </w:rPr>
        <w:t xml:space="preserve"> input</w:t>
      </w:r>
    </w:p>
    <w:p w14:paraId="308E981E"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proofErr w:type="spellStart"/>
      <w:r w:rsidRPr="00E95997">
        <w:rPr>
          <w:color w:val="000000" w:themeColor="text1"/>
          <w:sz w:val="16"/>
          <w:szCs w:val="16"/>
          <w:lang w:val="nl-BE" w:eastAsia="fr-FR"/>
        </w:rPr>
        <w:t>regex</w:t>
      </w:r>
      <w:proofErr w:type="spellEnd"/>
      <w:r w:rsidRPr="00E95997">
        <w:rPr>
          <w:color w:val="000000" w:themeColor="text1"/>
          <w:sz w:val="16"/>
          <w:szCs w:val="16"/>
          <w:lang w:val="nl-BE" w:eastAsia="fr-FR"/>
        </w:rPr>
        <w:tab/>
        <w:t>:</w:t>
      </w:r>
      <w:r w:rsidRPr="00E95997">
        <w:rPr>
          <w:color w:val="000000" w:themeColor="text1"/>
          <w:sz w:val="16"/>
          <w:szCs w:val="16"/>
          <w:lang w:val="nl-BE" w:eastAsia="fr-FR"/>
        </w:rPr>
        <w:tab/>
        <w:t xml:space="preserve">het formaat van de </w:t>
      </w:r>
      <w:proofErr w:type="spellStart"/>
      <w:r w:rsidRPr="00E95997">
        <w:rPr>
          <w:color w:val="000000" w:themeColor="text1"/>
          <w:sz w:val="16"/>
          <w:szCs w:val="16"/>
          <w:lang w:val="nl-BE" w:eastAsia="fr-FR"/>
        </w:rPr>
        <w:t>ingave</w:t>
      </w:r>
      <w:proofErr w:type="spellEnd"/>
    </w:p>
    <w:p w14:paraId="696E8891"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proofErr w:type="spellStart"/>
      <w:r w:rsidRPr="00E95997">
        <w:rPr>
          <w:color w:val="000000" w:themeColor="text1"/>
          <w:sz w:val="16"/>
          <w:szCs w:val="16"/>
          <w:lang w:val="nl-BE" w:eastAsia="fr-FR"/>
        </w:rPr>
        <w:t>optionMode</w:t>
      </w:r>
      <w:proofErr w:type="spellEnd"/>
      <w:r w:rsidRPr="00E95997">
        <w:rPr>
          <w:color w:val="000000" w:themeColor="text1"/>
          <w:sz w:val="16"/>
          <w:szCs w:val="16"/>
          <w:lang w:val="nl-BE" w:eastAsia="fr-FR"/>
        </w:rPr>
        <w:tab/>
        <w:t xml:space="preserve">: </w:t>
      </w:r>
      <w:r w:rsidRPr="00E95997">
        <w:rPr>
          <w:color w:val="000000" w:themeColor="text1"/>
          <w:sz w:val="16"/>
          <w:szCs w:val="16"/>
          <w:lang w:val="nl-BE" w:eastAsia="fr-FR"/>
        </w:rPr>
        <w:tab/>
      </w:r>
      <w:proofErr w:type="spellStart"/>
      <w:r w:rsidRPr="00E95997">
        <w:rPr>
          <w:color w:val="000000" w:themeColor="text1"/>
          <w:sz w:val="16"/>
          <w:szCs w:val="16"/>
          <w:lang w:val="nl-BE" w:eastAsia="fr-FR"/>
        </w:rPr>
        <w:t>Optional</w:t>
      </w:r>
      <w:proofErr w:type="spellEnd"/>
      <w:r w:rsidRPr="00E95997">
        <w:rPr>
          <w:color w:val="000000" w:themeColor="text1"/>
          <w:sz w:val="16"/>
          <w:szCs w:val="16"/>
          <w:lang w:val="nl-BE" w:eastAsia="fr-FR"/>
        </w:rPr>
        <w:t xml:space="preserve"> (geen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 xml:space="preserve">), </w:t>
      </w:r>
      <w:proofErr w:type="spellStart"/>
      <w:r w:rsidRPr="00E95997">
        <w:rPr>
          <w:color w:val="000000" w:themeColor="text1"/>
          <w:sz w:val="16"/>
          <w:szCs w:val="16"/>
          <w:lang w:val="nl-BE" w:eastAsia="fr-FR"/>
        </w:rPr>
        <w:t>Mandatory</w:t>
      </w:r>
      <w:proofErr w:type="spellEnd"/>
      <w:r w:rsidRPr="00E95997">
        <w:rPr>
          <w:color w:val="000000" w:themeColor="text1"/>
          <w:sz w:val="16"/>
          <w:szCs w:val="16"/>
          <w:lang w:val="nl-BE" w:eastAsia="fr-FR"/>
        </w:rPr>
        <w:t xml:space="preserve"> (verplichte </w:t>
      </w:r>
      <w:proofErr w:type="spellStart"/>
      <w:r w:rsidRPr="00E95997">
        <w:rPr>
          <w:color w:val="000000" w:themeColor="text1"/>
          <w:sz w:val="16"/>
          <w:szCs w:val="16"/>
          <w:lang w:val="nl-BE" w:eastAsia="fr-FR"/>
        </w:rPr>
        <w:t>ingave</w:t>
      </w:r>
      <w:proofErr w:type="spellEnd"/>
      <w:r w:rsidRPr="00E95997">
        <w:rPr>
          <w:color w:val="000000" w:themeColor="text1"/>
          <w:sz w:val="16"/>
          <w:szCs w:val="16"/>
          <w:lang w:val="nl-BE" w:eastAsia="fr-FR"/>
        </w:rPr>
        <w:t>)</w:t>
      </w:r>
    </w:p>
    <w:p w14:paraId="507A226E" w14:textId="4BF5F6CC"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r w:rsidRPr="00E95997">
        <w:rPr>
          <w:color w:val="000000" w:themeColor="text1"/>
          <w:sz w:val="16"/>
          <w:szCs w:val="16"/>
          <w:lang w:val="nl-BE" w:eastAsia="fr-FR"/>
        </w:rPr>
        <w:t>Returns</w:t>
      </w:r>
      <w:r w:rsidRPr="00E95997">
        <w:rPr>
          <w:color w:val="000000" w:themeColor="text1"/>
          <w:sz w:val="16"/>
          <w:szCs w:val="16"/>
          <w:lang w:val="nl-BE" w:eastAsia="fr-FR"/>
        </w:rPr>
        <w:tab/>
        <w:t>:</w:t>
      </w:r>
      <w:r w:rsidRPr="00E95997">
        <w:rPr>
          <w:color w:val="000000" w:themeColor="text1"/>
          <w:sz w:val="16"/>
          <w:szCs w:val="16"/>
          <w:lang w:val="nl-BE" w:eastAsia="fr-FR"/>
        </w:rPr>
        <w:tab/>
        <w:t xml:space="preserve">de </w:t>
      </w:r>
      <w:proofErr w:type="spellStart"/>
      <w:r w:rsidRPr="00E95997">
        <w:rPr>
          <w:color w:val="000000" w:themeColor="text1"/>
          <w:sz w:val="16"/>
          <w:szCs w:val="16"/>
          <w:lang w:val="nl-BE" w:eastAsia="fr-FR"/>
        </w:rPr>
        <w:t>ingave</w:t>
      </w:r>
      <w:proofErr w:type="spellEnd"/>
    </w:p>
    <w:p w14:paraId="3609D94F" w14:textId="77777777" w:rsidR="00053D39" w:rsidRPr="00E95997" w:rsidRDefault="00053D39" w:rsidP="00053D39">
      <w:pPr>
        <w:pStyle w:val="ListParagraph"/>
        <w:widowControl w:val="0"/>
        <w:tabs>
          <w:tab w:val="left" w:pos="3119"/>
          <w:tab w:val="left" w:pos="3402"/>
        </w:tabs>
        <w:ind w:left="2062"/>
        <w:rPr>
          <w:color w:val="000000" w:themeColor="text1"/>
          <w:sz w:val="16"/>
          <w:szCs w:val="16"/>
          <w:lang w:val="nl-BE" w:eastAsia="fr-FR"/>
        </w:rPr>
      </w:pPr>
    </w:p>
    <w:p w14:paraId="06B29132" w14:textId="0F123804" w:rsidR="00121AB6" w:rsidRPr="00E95997" w:rsidRDefault="00121AB6">
      <w:pPr>
        <w:pStyle w:val="ListParagraph"/>
        <w:widowControl w:val="0"/>
        <w:numPr>
          <w:ilvl w:val="0"/>
          <w:numId w:val="12"/>
        </w:numPr>
        <w:tabs>
          <w:tab w:val="clear" w:pos="720"/>
          <w:tab w:val="num" w:pos="1211"/>
          <w:tab w:val="left" w:pos="3119"/>
          <w:tab w:val="left" w:pos="3402"/>
        </w:tabs>
        <w:ind w:left="1211"/>
        <w:rPr>
          <w:color w:val="000000"/>
          <w:sz w:val="16"/>
          <w:szCs w:val="16"/>
          <w:lang w:val="nl-BE" w:eastAsia="fr-FR"/>
        </w:rPr>
      </w:pPr>
      <w:proofErr w:type="spellStart"/>
      <w:r w:rsidRPr="00E95997">
        <w:rPr>
          <w:color w:val="0000FF"/>
          <w:sz w:val="16"/>
          <w:szCs w:val="16"/>
          <w:lang w:val="nl-BE" w:eastAsia="fr-FR"/>
        </w:rPr>
        <w:t>void</w:t>
      </w:r>
      <w:proofErr w:type="spellEnd"/>
      <w:r w:rsidRPr="00E95997">
        <w:rPr>
          <w:color w:val="000000"/>
          <w:sz w:val="16"/>
          <w:szCs w:val="16"/>
          <w:lang w:val="nl-BE" w:eastAsia="fr-FR"/>
        </w:rPr>
        <w:t> </w:t>
      </w:r>
      <w:proofErr w:type="spellStart"/>
      <w:r w:rsidR="002C3860" w:rsidRPr="00E95997">
        <w:rPr>
          <w:rFonts w:asciiTheme="minorHAnsi" w:hAnsiTheme="minorHAnsi" w:cstheme="minorHAnsi"/>
          <w:color w:val="74531F"/>
          <w:sz w:val="16"/>
          <w:szCs w:val="16"/>
          <w:lang w:val="nl-BE"/>
        </w:rPr>
        <w:t>ToonFoutBoodschap</w:t>
      </w:r>
      <w:proofErr w:type="spellEnd"/>
      <w:r w:rsidR="002C3860" w:rsidRPr="00E95997">
        <w:rPr>
          <w:sz w:val="16"/>
          <w:szCs w:val="16"/>
          <w:lang w:val="nl-BE" w:eastAsia="fr-FR"/>
        </w:rPr>
        <w:t xml:space="preserve"> </w:t>
      </w:r>
      <w:proofErr w:type="spellStart"/>
      <w:r w:rsidRPr="00E95997">
        <w:rPr>
          <w:sz w:val="16"/>
          <w:szCs w:val="16"/>
          <w:lang w:val="nl-BE" w:eastAsia="fr-FR"/>
        </w:rPr>
        <w:t>ToonFoutBoodschap</w:t>
      </w:r>
      <w:proofErr w:type="spellEnd"/>
      <w:r w:rsidRPr="00E95997">
        <w:rPr>
          <w:color w:val="000000"/>
          <w:sz w:val="16"/>
          <w:szCs w:val="16"/>
          <w:lang w:val="nl-BE" w:eastAsia="fr-FR"/>
        </w:rPr>
        <w:t>(</w:t>
      </w:r>
      <w:r w:rsidRPr="00E95997">
        <w:rPr>
          <w:color w:val="0000FF"/>
          <w:sz w:val="16"/>
          <w:szCs w:val="16"/>
          <w:lang w:val="nl-BE" w:eastAsia="fr-FR"/>
        </w:rPr>
        <w:t>string</w:t>
      </w:r>
      <w:r w:rsidRPr="00E95997">
        <w:rPr>
          <w:color w:val="000000"/>
          <w:sz w:val="16"/>
          <w:szCs w:val="16"/>
          <w:lang w:val="nl-BE" w:eastAsia="fr-FR"/>
        </w:rPr>
        <w:t> </w:t>
      </w:r>
      <w:r w:rsidRPr="00E95997">
        <w:rPr>
          <w:color w:val="1F377F"/>
          <w:sz w:val="16"/>
          <w:szCs w:val="16"/>
          <w:lang w:val="nl-BE" w:eastAsia="fr-FR"/>
        </w:rPr>
        <w:t>tekst</w:t>
      </w:r>
      <w:r w:rsidRPr="00E95997">
        <w:rPr>
          <w:color w:val="000000"/>
          <w:sz w:val="16"/>
          <w:szCs w:val="16"/>
          <w:lang w:val="nl-BE" w:eastAsia="fr-FR"/>
        </w:rPr>
        <w:t>)</w:t>
      </w:r>
    </w:p>
    <w:p w14:paraId="74AEEF63" w14:textId="2E23BEEB" w:rsidR="00053D39" w:rsidRPr="00E95997" w:rsidRDefault="00053D39" w:rsidP="00053D39">
      <w:pPr>
        <w:pStyle w:val="ListParagraph"/>
        <w:widowControl w:val="0"/>
        <w:tabs>
          <w:tab w:val="left" w:pos="3119"/>
          <w:tab w:val="left" w:pos="3402"/>
        </w:tabs>
        <w:ind w:left="1211"/>
        <w:rPr>
          <w:color w:val="000000"/>
          <w:sz w:val="16"/>
          <w:szCs w:val="16"/>
          <w:lang w:val="fr-FR" w:eastAsia="fr-FR"/>
        </w:rPr>
      </w:pPr>
      <w:proofErr w:type="spellStart"/>
      <w:r w:rsidRPr="00E95997">
        <w:rPr>
          <w:color w:val="0000FF"/>
          <w:sz w:val="16"/>
          <w:szCs w:val="16"/>
          <w:lang w:val="fr-FR" w:eastAsia="fr-FR"/>
        </w:rPr>
        <w:t>void</w:t>
      </w:r>
      <w:proofErr w:type="spellEnd"/>
      <w:r w:rsidRPr="00E95997">
        <w:rPr>
          <w:color w:val="000000"/>
          <w:sz w:val="16"/>
          <w:szCs w:val="16"/>
          <w:lang w:val="fr-FR" w:eastAsia="fr-FR"/>
        </w:rPr>
        <w:t> </w:t>
      </w:r>
      <w:proofErr w:type="spellStart"/>
      <w:r w:rsidR="002C3860" w:rsidRPr="00E95997">
        <w:rPr>
          <w:rFonts w:asciiTheme="minorHAnsi" w:hAnsiTheme="minorHAnsi" w:cstheme="minorHAnsi"/>
          <w:color w:val="74531F"/>
          <w:sz w:val="16"/>
          <w:szCs w:val="16"/>
          <w:lang w:val="nl-BE"/>
        </w:rPr>
        <w:t>ToonInfoBoodschap</w:t>
      </w:r>
      <w:proofErr w:type="spellEnd"/>
      <w:r w:rsidR="002C3860" w:rsidRPr="00E95997">
        <w:rPr>
          <w:color w:val="000000"/>
          <w:sz w:val="16"/>
          <w:szCs w:val="16"/>
          <w:lang w:val="fr-FR" w:eastAsia="fr-FR"/>
        </w:rPr>
        <w:t xml:space="preserve"> </w:t>
      </w:r>
      <w:r w:rsidRPr="00E95997">
        <w:rPr>
          <w:color w:val="000000"/>
          <w:sz w:val="16"/>
          <w:szCs w:val="16"/>
          <w:lang w:val="fr-FR" w:eastAsia="fr-FR"/>
        </w:rPr>
        <w:t>(</w:t>
      </w:r>
      <w:r w:rsidRPr="00E95997">
        <w:rPr>
          <w:color w:val="0000FF"/>
          <w:sz w:val="16"/>
          <w:szCs w:val="16"/>
          <w:lang w:val="fr-FR" w:eastAsia="fr-FR"/>
        </w:rPr>
        <w:t>string</w:t>
      </w:r>
      <w:r w:rsidRPr="00E95997">
        <w:rPr>
          <w:color w:val="000000"/>
          <w:sz w:val="16"/>
          <w:szCs w:val="16"/>
          <w:lang w:val="fr-FR" w:eastAsia="fr-FR"/>
        </w:rPr>
        <w:t> </w:t>
      </w:r>
      <w:proofErr w:type="spellStart"/>
      <w:r w:rsidRPr="00E95997">
        <w:rPr>
          <w:color w:val="1F377F"/>
          <w:sz w:val="16"/>
          <w:szCs w:val="16"/>
          <w:lang w:val="fr-FR" w:eastAsia="fr-FR"/>
        </w:rPr>
        <w:t>tekst</w:t>
      </w:r>
      <w:proofErr w:type="spellEnd"/>
      <w:r w:rsidRPr="00E95997">
        <w:rPr>
          <w:color w:val="000000"/>
          <w:sz w:val="16"/>
          <w:szCs w:val="16"/>
          <w:lang w:val="fr-FR" w:eastAsia="fr-FR"/>
        </w:rPr>
        <w:t>)</w:t>
      </w:r>
    </w:p>
    <w:p w14:paraId="0B78D0DB" w14:textId="77777777" w:rsidR="00121AB6" w:rsidRPr="00E95997" w:rsidRDefault="00121AB6" w:rsidP="00D3285B">
      <w:pPr>
        <w:pStyle w:val="ListParagraph"/>
        <w:tabs>
          <w:tab w:val="left" w:pos="3119"/>
          <w:tab w:val="left" w:pos="3402"/>
        </w:tabs>
        <w:ind w:left="1211"/>
        <w:rPr>
          <w:color w:val="000000" w:themeColor="text1"/>
          <w:sz w:val="16"/>
          <w:szCs w:val="16"/>
          <w:lang w:val="fr-FR" w:eastAsia="fr-FR"/>
        </w:rPr>
      </w:pPr>
    </w:p>
    <w:p w14:paraId="34F1230C" w14:textId="77777777" w:rsidR="00121AB6" w:rsidRPr="00E95997" w:rsidRDefault="00121AB6" w:rsidP="00D3285B">
      <w:pPr>
        <w:pStyle w:val="ListParagraph"/>
        <w:widowControl w:val="0"/>
        <w:numPr>
          <w:ilvl w:val="0"/>
          <w:numId w:val="10"/>
        </w:numPr>
        <w:tabs>
          <w:tab w:val="left" w:pos="3119"/>
          <w:tab w:val="left" w:pos="3402"/>
        </w:tabs>
        <w:ind w:left="2062"/>
        <w:rPr>
          <w:color w:val="000000" w:themeColor="text1"/>
          <w:sz w:val="16"/>
          <w:szCs w:val="16"/>
          <w:lang w:val="nl-BE" w:eastAsia="fr-FR"/>
        </w:rPr>
      </w:pPr>
      <w:r w:rsidRPr="00E95997">
        <w:rPr>
          <w:color w:val="000000" w:themeColor="text1"/>
          <w:sz w:val="16"/>
          <w:szCs w:val="16"/>
          <w:lang w:val="nl-BE" w:eastAsia="fr-FR"/>
        </w:rPr>
        <w:t>tekst</w:t>
      </w:r>
      <w:r w:rsidRPr="00E95997">
        <w:rPr>
          <w:color w:val="000000" w:themeColor="text1"/>
          <w:sz w:val="16"/>
          <w:szCs w:val="16"/>
          <w:lang w:val="nl-BE" w:eastAsia="fr-FR"/>
        </w:rPr>
        <w:tab/>
        <w:t>:</w:t>
      </w:r>
      <w:r w:rsidRPr="00E95997">
        <w:rPr>
          <w:color w:val="000000" w:themeColor="text1"/>
          <w:sz w:val="16"/>
          <w:szCs w:val="16"/>
          <w:lang w:val="nl-BE" w:eastAsia="fr-FR"/>
        </w:rPr>
        <w:tab/>
        <w:t>tekst van de foutboodschap</w:t>
      </w:r>
    </w:p>
    <w:p w14:paraId="443D5C9B" w14:textId="75F4A149" w:rsidR="00B73EA4" w:rsidRDefault="00B73EA4" w:rsidP="00BF0616">
      <w:pPr>
        <w:pStyle w:val="Heading1"/>
        <w:rPr>
          <w:lang w:val="nl-BE" w:eastAsia="en-GB"/>
        </w:rPr>
      </w:pPr>
      <w:bookmarkStart w:id="35" w:name="_Toc127084755"/>
      <w:bookmarkStart w:id="36" w:name="_Toc182697515"/>
      <w:r>
        <w:rPr>
          <w:lang w:val="nl-BE" w:eastAsia="en-GB"/>
        </w:rPr>
        <w:lastRenderedPageBreak/>
        <w:t>Demo</w:t>
      </w:r>
      <w:r w:rsidR="00D700AF">
        <w:rPr>
          <w:lang w:val="nl-BE" w:eastAsia="en-GB"/>
        </w:rPr>
        <w:t xml:space="preserve"> </w:t>
      </w:r>
      <w:r w:rsidR="00660523">
        <w:rPr>
          <w:lang w:val="nl-BE" w:eastAsia="en-GB"/>
        </w:rPr>
        <w:t>project</w:t>
      </w:r>
      <w:bookmarkEnd w:id="35"/>
      <w:bookmarkEnd w:id="36"/>
    </w:p>
    <w:p w14:paraId="7B020FF9" w14:textId="40FB3E56" w:rsidR="00277C82" w:rsidRDefault="00277C82" w:rsidP="001E2C89">
      <w:pPr>
        <w:rPr>
          <w:lang w:val="nl-BE" w:eastAsia="en-GB"/>
        </w:rPr>
      </w:pPr>
      <w:r>
        <w:rPr>
          <w:lang w:val="nl-BE" w:eastAsia="en-GB"/>
        </w:rPr>
        <w:t xml:space="preserve">Om het gebruik van de </w:t>
      </w:r>
      <w:r w:rsidRPr="00C211E0">
        <w:rPr>
          <w:rStyle w:val="KlemtoonChar"/>
        </w:rPr>
        <w:t>ConsoleHelper</w:t>
      </w:r>
      <w:r>
        <w:rPr>
          <w:lang w:val="nl-BE" w:eastAsia="en-GB"/>
        </w:rPr>
        <w:t xml:space="preserve"> te verduidelijken maken we een demo programma</w:t>
      </w:r>
      <w:r w:rsidR="0015058F">
        <w:rPr>
          <w:lang w:val="nl-BE" w:eastAsia="en-GB"/>
        </w:rPr>
        <w:t xml:space="preserve"> waarin we alle methodes gebruiken</w:t>
      </w:r>
      <w:r>
        <w:rPr>
          <w:lang w:val="nl-BE" w:eastAsia="en-GB"/>
        </w:rPr>
        <w:t>.</w:t>
      </w:r>
    </w:p>
    <w:p w14:paraId="3EDFBBC7" w14:textId="496BDD4A" w:rsidR="001E2C89" w:rsidRDefault="001E2C89" w:rsidP="001E2C89">
      <w:pPr>
        <w:rPr>
          <w:lang w:val="nl-BE" w:eastAsia="en-GB"/>
        </w:rPr>
      </w:pPr>
      <w:r>
        <w:rPr>
          <w:lang w:val="nl-BE" w:eastAsia="en-GB"/>
        </w:rPr>
        <w:t xml:space="preserve">Voeg aan de solution een nieuw console project toe met de naam </w:t>
      </w:r>
      <w:r w:rsidRPr="001E2C89">
        <w:rPr>
          <w:rStyle w:val="KlemtoonChar"/>
        </w:rPr>
        <w:t>UI</w:t>
      </w:r>
      <w:r w:rsidR="00F96553">
        <w:rPr>
          <w:rStyle w:val="KlemtoonChar"/>
        </w:rPr>
        <w:t>Console</w:t>
      </w:r>
      <w:r>
        <w:rPr>
          <w:lang w:val="nl-BE" w:eastAsia="en-GB"/>
        </w:rPr>
        <w:t xml:space="preserve">.  </w:t>
      </w:r>
      <w:proofErr w:type="spellStart"/>
      <w:r>
        <w:rPr>
          <w:lang w:val="nl-BE" w:eastAsia="en-GB"/>
        </w:rPr>
        <w:t>Copieer</w:t>
      </w:r>
      <w:proofErr w:type="spellEnd"/>
      <w:r>
        <w:rPr>
          <w:lang w:val="nl-BE" w:eastAsia="en-GB"/>
        </w:rPr>
        <w:t xml:space="preserve"> daarin de </w:t>
      </w:r>
      <w:r w:rsidRPr="001E2C89">
        <w:rPr>
          <w:rStyle w:val="KlemtoonChar"/>
        </w:rPr>
        <w:t>ConsoleHelper</w:t>
      </w:r>
      <w:r w:rsidR="0035168C">
        <w:rPr>
          <w:rStyle w:val="KlemtoonChar"/>
        </w:rPr>
        <w:t>.cs</w:t>
      </w:r>
      <w:r>
        <w:rPr>
          <w:lang w:val="nl-BE" w:eastAsia="en-GB"/>
        </w:rPr>
        <w:t xml:space="preserve"> </w:t>
      </w:r>
      <w:r w:rsidR="0035168C">
        <w:rPr>
          <w:lang w:val="nl-BE" w:eastAsia="en-GB"/>
        </w:rPr>
        <w:t xml:space="preserve"> de </w:t>
      </w:r>
      <w:r w:rsidR="0035168C" w:rsidRPr="0035168C">
        <w:rPr>
          <w:rStyle w:val="KlemtoonChar"/>
        </w:rPr>
        <w:t>ConsoleMenu</w:t>
      </w:r>
      <w:r w:rsidR="0035168C">
        <w:rPr>
          <w:rStyle w:val="KlemtoonChar"/>
        </w:rPr>
        <w:t>.cs</w:t>
      </w:r>
      <w:r w:rsidR="0035168C">
        <w:rPr>
          <w:lang w:val="nl-BE" w:eastAsia="en-GB"/>
        </w:rPr>
        <w:t xml:space="preserve"> classes, het bestand </w:t>
      </w:r>
      <w:r w:rsidR="0035168C" w:rsidRPr="0035168C">
        <w:rPr>
          <w:rStyle w:val="KlemtoonChar"/>
        </w:rPr>
        <w:t>appSettings.json</w:t>
      </w:r>
      <w:r w:rsidR="0035168C">
        <w:rPr>
          <w:lang w:val="nl-BE" w:eastAsia="en-GB"/>
        </w:rPr>
        <w:t xml:space="preserve"> </w:t>
      </w:r>
      <w:r w:rsidR="009E1166">
        <w:rPr>
          <w:lang w:val="nl-BE" w:eastAsia="en-GB"/>
        </w:rPr>
        <w:t xml:space="preserve">en de </w:t>
      </w:r>
      <w:r w:rsidR="009E1166" w:rsidRPr="009E1166">
        <w:rPr>
          <w:rStyle w:val="KlemtoonChar"/>
        </w:rPr>
        <w:t>Program</w:t>
      </w:r>
      <w:r w:rsidR="0035168C">
        <w:rPr>
          <w:rStyle w:val="KlemtoonChar"/>
        </w:rPr>
        <w:t>.cs</w:t>
      </w:r>
      <w:r w:rsidR="009E1166">
        <w:rPr>
          <w:lang w:val="nl-BE" w:eastAsia="en-GB"/>
        </w:rPr>
        <w:t xml:space="preserve"> class die je vind bij de startbestanden onder de map </w:t>
      </w:r>
      <w:r w:rsidR="009E1166" w:rsidRPr="009E1166">
        <w:rPr>
          <w:rStyle w:val="KlemtoonChar"/>
        </w:rPr>
        <w:t>UI</w:t>
      </w:r>
      <w:r w:rsidR="00F96553">
        <w:rPr>
          <w:rStyle w:val="KlemtoonChar"/>
        </w:rPr>
        <w:t>Console</w:t>
      </w:r>
      <w:r>
        <w:rPr>
          <w:lang w:val="nl-BE" w:eastAsia="en-GB"/>
        </w:rPr>
        <w:t>.</w:t>
      </w:r>
      <w:r w:rsidR="00C84E64">
        <w:rPr>
          <w:lang w:val="nl-BE" w:eastAsia="en-GB"/>
        </w:rPr>
        <w:t xml:space="preserve">  Je maakt van dat project het startup project.</w:t>
      </w:r>
    </w:p>
    <w:p w14:paraId="4DB8D79A" w14:textId="331623B7" w:rsidR="00BD5C9E" w:rsidRDefault="00BD5C9E" w:rsidP="001E2C89">
      <w:pPr>
        <w:rPr>
          <w:lang w:val="nl-BE" w:eastAsia="en-GB"/>
        </w:rPr>
      </w:pPr>
      <w:r w:rsidRPr="00BD5C9E">
        <w:rPr>
          <w:lang w:val="nl-BE" w:eastAsia="en-GB"/>
        </w:rPr>
        <w:t xml:space="preserve">De source code </w:t>
      </w:r>
      <w:r w:rsidR="00A26EE2">
        <w:rPr>
          <w:lang w:val="nl-BE" w:eastAsia="en-GB"/>
        </w:rPr>
        <w:t xml:space="preserve">van al deze classes </w:t>
      </w:r>
      <w:r w:rsidRPr="00BD5C9E">
        <w:rPr>
          <w:lang w:val="nl-BE" w:eastAsia="en-GB"/>
        </w:rPr>
        <w:t>kan je vinden op</w:t>
      </w:r>
      <w:r>
        <w:rPr>
          <w:lang w:val="nl-BE" w:eastAsia="en-GB"/>
        </w:rPr>
        <w:t>:</w:t>
      </w:r>
    </w:p>
    <w:p w14:paraId="2A9E045F" w14:textId="0890776E" w:rsidR="00BD5C9E" w:rsidRDefault="00BD5C9E" w:rsidP="00BD5C9E">
      <w:pPr>
        <w:ind w:left="1135" w:firstLine="1"/>
        <w:rPr>
          <w:lang w:val="nl-BE" w:eastAsia="en-GB"/>
        </w:rPr>
      </w:pPr>
      <w:hyperlink r:id="rId20" w:history="1">
        <w:r w:rsidRPr="00E650C0">
          <w:rPr>
            <w:rStyle w:val="Hyperlink"/>
            <w:lang w:val="nl-BE" w:eastAsia="en-GB"/>
          </w:rPr>
          <w:t>https://github.com/JohanVandaele/ConsoleHelper</w:t>
        </w:r>
      </w:hyperlink>
    </w:p>
    <w:p w14:paraId="093B0E8E" w14:textId="0A48D2A6" w:rsidR="0070376D" w:rsidRDefault="00545A5B" w:rsidP="0070376D">
      <w:pPr>
        <w:rPr>
          <w:lang w:val="nl-BE" w:eastAsia="en-GB"/>
        </w:rPr>
      </w:pPr>
      <w:r>
        <w:rPr>
          <w:lang w:val="nl-BE" w:eastAsia="en-GB"/>
        </w:rPr>
        <w:t xml:space="preserve">Je kan hier zelf ook nog testen </w:t>
      </w:r>
      <w:r w:rsidR="00A444C3">
        <w:rPr>
          <w:lang w:val="nl-BE" w:eastAsia="en-GB"/>
        </w:rPr>
        <w:t xml:space="preserve">of voorbeelden </w:t>
      </w:r>
      <w:r>
        <w:rPr>
          <w:lang w:val="nl-BE" w:eastAsia="en-GB"/>
        </w:rPr>
        <w:t>aan toevoegen.</w:t>
      </w:r>
    </w:p>
    <w:p w14:paraId="03D1FFB9" w14:textId="7898767F" w:rsidR="00A50360" w:rsidRDefault="00A50360" w:rsidP="0070376D">
      <w:pPr>
        <w:rPr>
          <w:lang w:val="nl-BE" w:eastAsia="en-GB"/>
        </w:rPr>
      </w:pPr>
      <w:r>
        <w:rPr>
          <w:lang w:val="nl-BE" w:eastAsia="en-GB"/>
        </w:rPr>
        <w:t xml:space="preserve">Je kan nu de werking van </w:t>
      </w:r>
      <w:r w:rsidRPr="00A50360">
        <w:rPr>
          <w:rStyle w:val="KlemtoonChar"/>
        </w:rPr>
        <w:t>UI</w:t>
      </w:r>
      <w:r w:rsidR="0070376D">
        <w:rPr>
          <w:rStyle w:val="KlemtoonChar"/>
        </w:rPr>
        <w:t>Console</w:t>
      </w:r>
      <w:r>
        <w:rPr>
          <w:lang w:val="nl-BE" w:eastAsia="en-GB"/>
        </w:rPr>
        <w:t xml:space="preserve"> bekijken.</w:t>
      </w:r>
    </w:p>
    <w:p w14:paraId="234E037D" w14:textId="3936B8CC" w:rsidR="00130AE4" w:rsidRDefault="00130AE4" w:rsidP="001E2C89">
      <w:pPr>
        <w:rPr>
          <w:lang w:val="nl-BE" w:eastAsia="en-GB"/>
        </w:rPr>
      </w:pPr>
      <w:r>
        <w:rPr>
          <w:lang w:val="nl-BE" w:eastAsia="en-GB"/>
        </w:rPr>
        <w:t xml:space="preserve">Wijzig je in de </w:t>
      </w:r>
      <w:r w:rsidRPr="00130AE4">
        <w:rPr>
          <w:rStyle w:val="KlemtoonChar"/>
        </w:rPr>
        <w:t>Main()</w:t>
      </w:r>
      <w:r>
        <w:rPr>
          <w:lang w:val="nl-BE" w:eastAsia="en-GB"/>
        </w:rPr>
        <w:t xml:space="preserve"> </w:t>
      </w:r>
      <w:proofErr w:type="spellStart"/>
      <w:r>
        <w:rPr>
          <w:lang w:val="nl-BE" w:eastAsia="en-GB"/>
        </w:rPr>
        <w:t>method</w:t>
      </w:r>
      <w:proofErr w:type="spellEnd"/>
      <w:r>
        <w:rPr>
          <w:lang w:val="nl-BE" w:eastAsia="en-GB"/>
        </w:rPr>
        <w:t xml:space="preserve"> de oproepen </w:t>
      </w:r>
      <w:r w:rsidRPr="00130AE4">
        <w:rPr>
          <w:rStyle w:val="KlemtoonChar"/>
        </w:rPr>
        <w:t>ToonMenu()</w:t>
      </w:r>
      <w:r>
        <w:rPr>
          <w:lang w:val="nl-BE" w:eastAsia="en-GB"/>
        </w:rPr>
        <w:t xml:space="preserve"> naar </w:t>
      </w:r>
      <w:r w:rsidRPr="00130AE4">
        <w:rPr>
          <w:rStyle w:val="KlemtoonChar"/>
        </w:rPr>
        <w:t>PrintMenu()</w:t>
      </w:r>
      <w:r>
        <w:rPr>
          <w:lang w:val="nl-BE" w:eastAsia="en-GB"/>
        </w:rPr>
        <w:t xml:space="preserve"> dan zie je volgende structuur</w:t>
      </w:r>
      <w:r w:rsidR="00E56246">
        <w:rPr>
          <w:lang w:val="nl-BE" w:eastAsia="en-GB"/>
        </w:rPr>
        <w:t xml:space="preserve"> van het menu</w:t>
      </w:r>
      <w:r>
        <w:rPr>
          <w:lang w:val="nl-BE" w:eastAsia="en-GB"/>
        </w:rPr>
        <w:t>:</w:t>
      </w:r>
    </w:p>
    <w:tbl>
      <w:tblPr>
        <w:tblStyle w:val="TableGrid"/>
        <w:tblW w:w="9917" w:type="dxa"/>
        <w:tblInd w:w="-5" w:type="dxa"/>
        <w:tblLook w:val="04A0" w:firstRow="1" w:lastRow="0" w:firstColumn="1" w:lastColumn="0" w:noHBand="0" w:noVBand="1"/>
      </w:tblPr>
      <w:tblGrid>
        <w:gridCol w:w="341"/>
        <w:gridCol w:w="9576"/>
      </w:tblGrid>
      <w:tr w:rsidR="00130AE4" w:rsidRPr="00E719DF" w14:paraId="7BCFBE14" w14:textId="77777777" w:rsidTr="006F6313">
        <w:tc>
          <w:tcPr>
            <w:tcW w:w="9917" w:type="dxa"/>
            <w:gridSpan w:val="2"/>
            <w:shd w:val="clear" w:color="auto" w:fill="DBE5F1" w:themeFill="accent1" w:themeFillTint="33"/>
          </w:tcPr>
          <w:p w14:paraId="36A1E4B5" w14:textId="60463435" w:rsidR="00130AE4" w:rsidRPr="00E719DF" w:rsidRDefault="00130AE4" w:rsidP="006F6313">
            <w:pPr>
              <w:spacing w:before="0" w:after="0"/>
              <w:ind w:left="0"/>
              <w:rPr>
                <w:rFonts w:cs="Courier New"/>
                <w:b/>
                <w:bCs/>
                <w:color w:val="0000FF"/>
                <w:sz w:val="18"/>
                <w:szCs w:val="18"/>
                <w:lang w:val="en-US"/>
              </w:rPr>
            </w:pPr>
            <w:r>
              <w:rPr>
                <w:rFonts w:cs="Courier New"/>
                <w:b/>
                <w:bCs/>
                <w:color w:val="0D0D0D" w:themeColor="text1" w:themeTint="F2"/>
                <w:sz w:val="18"/>
                <w:szCs w:val="18"/>
                <w:lang w:val="en-US"/>
              </w:rPr>
              <w:t xml:space="preserve">Project </w:t>
            </w:r>
            <w:proofErr w:type="spellStart"/>
            <w:r>
              <w:rPr>
                <w:rFonts w:cs="Courier New"/>
                <w:b/>
                <w:bCs/>
                <w:color w:val="0D0D0D" w:themeColor="text1" w:themeTint="F2"/>
                <w:sz w:val="18"/>
                <w:szCs w:val="18"/>
                <w:lang w:val="en-US"/>
              </w:rPr>
              <w:t>UIConsole</w:t>
            </w:r>
            <w:proofErr w:type="spellEnd"/>
            <w:r>
              <w:rPr>
                <w:rFonts w:cs="Courier New"/>
                <w:b/>
                <w:bCs/>
                <w:color w:val="0D0D0D" w:themeColor="text1" w:themeTint="F2"/>
                <w:sz w:val="18"/>
                <w:szCs w:val="18"/>
                <w:lang w:val="en-US"/>
              </w:rPr>
              <w:t xml:space="preserve"> : </w:t>
            </w:r>
            <w:proofErr w:type="spellStart"/>
            <w:r>
              <w:rPr>
                <w:rFonts w:cs="Courier New"/>
                <w:b/>
                <w:bCs/>
                <w:color w:val="0D0D0D" w:themeColor="text1" w:themeTint="F2"/>
                <w:sz w:val="18"/>
                <w:szCs w:val="18"/>
                <w:lang w:val="en-US"/>
              </w:rPr>
              <w:t>Program.cs</w:t>
            </w:r>
            <w:proofErr w:type="spellEnd"/>
          </w:p>
        </w:tc>
      </w:tr>
      <w:tr w:rsidR="00130AE4" w:rsidRPr="00A3716B" w14:paraId="6424D43A" w14:textId="77777777" w:rsidTr="006F6313">
        <w:tc>
          <w:tcPr>
            <w:tcW w:w="341" w:type="dxa"/>
            <w:shd w:val="clear" w:color="auto" w:fill="auto"/>
          </w:tcPr>
          <w:p w14:paraId="6BBC0CA9" w14:textId="77777777" w:rsidR="00130AE4" w:rsidRPr="00130AE4" w:rsidRDefault="00130AE4" w:rsidP="00130AE4">
            <w:pPr>
              <w:spacing w:before="0" w:after="0"/>
              <w:ind w:left="0" w:right="57"/>
              <w:jc w:val="center"/>
              <w:rPr>
                <w:rFonts w:ascii="Cascadia Mono" w:hAnsi="Cascadia Mono" w:cstheme="minorHAnsi"/>
                <w:b/>
                <w:bCs/>
                <w:color w:val="00B050"/>
                <w:sz w:val="14"/>
                <w:szCs w:val="14"/>
                <w:lang w:val="nl-BE"/>
              </w:rPr>
            </w:pPr>
          </w:p>
          <w:p w14:paraId="63C83A11" w14:textId="74200F8E" w:rsidR="00130AE4" w:rsidRPr="00130AE4" w:rsidRDefault="00130AE4" w:rsidP="00130AE4">
            <w:pPr>
              <w:spacing w:before="0" w:after="0"/>
              <w:ind w:left="0" w:right="57"/>
              <w:jc w:val="center"/>
              <w:rPr>
                <w:rFonts w:ascii="Cascadia Mono" w:hAnsi="Cascadia Mono" w:cstheme="minorHAnsi"/>
                <w:b/>
                <w:bCs/>
                <w:color w:val="00B050"/>
                <w:sz w:val="14"/>
                <w:szCs w:val="14"/>
                <w:lang w:val="nl-BE"/>
              </w:rPr>
            </w:pPr>
          </w:p>
        </w:tc>
        <w:tc>
          <w:tcPr>
            <w:tcW w:w="9576" w:type="dxa"/>
            <w:shd w:val="clear" w:color="auto" w:fill="auto"/>
          </w:tcPr>
          <w:p w14:paraId="136883EE" w14:textId="77777777" w:rsidR="00130AE4" w:rsidRPr="00B07EEF" w:rsidRDefault="00130AE4" w:rsidP="00130AE4">
            <w:pPr>
              <w:shd w:val="clear" w:color="auto" w:fill="FFFFFF"/>
              <w:spacing w:before="0" w:after="0"/>
              <w:ind w:left="0"/>
              <w:jc w:val="left"/>
              <w:rPr>
                <w:rFonts w:ascii="Cascadia Mono" w:hAnsi="Cascadia Mono" w:cs="Courier New"/>
                <w:color w:val="000000"/>
                <w:sz w:val="14"/>
                <w:szCs w:val="14"/>
                <w:lang w:val="en-US"/>
              </w:rPr>
            </w:pPr>
          </w:p>
          <w:p w14:paraId="140CF663" w14:textId="77777777" w:rsidR="00130AE4" w:rsidRPr="00B07EEF" w:rsidRDefault="00130AE4" w:rsidP="00130AE4">
            <w:pPr>
              <w:shd w:val="clear" w:color="auto" w:fill="FFFFFF"/>
              <w:spacing w:before="0" w:after="0"/>
              <w:ind w:left="0"/>
              <w:jc w:val="left"/>
              <w:rPr>
                <w:rFonts w:ascii="Cascadia Mono" w:hAnsi="Cascadia Mono" w:cs="Cascadia Mono"/>
                <w:color w:val="000000"/>
                <w:sz w:val="14"/>
                <w:szCs w:val="14"/>
                <w:lang w:val="en-US"/>
              </w:rPr>
            </w:pPr>
            <w:r w:rsidRPr="00B07EEF">
              <w:rPr>
                <w:rFonts w:ascii="Cascadia Mono" w:hAnsi="Cascadia Mono" w:cs="Cascadia Mono"/>
                <w:color w:val="0000FF"/>
                <w:sz w:val="14"/>
                <w:szCs w:val="14"/>
                <w:lang w:val="en-US"/>
              </w:rPr>
              <w:t>static</w:t>
            </w:r>
            <w:r w:rsidRPr="00B07EEF">
              <w:rPr>
                <w:rFonts w:ascii="Cascadia Mono" w:hAnsi="Cascadia Mono" w:cs="Cascadia Mono"/>
                <w:color w:val="000000"/>
                <w:sz w:val="14"/>
                <w:szCs w:val="14"/>
                <w:lang w:val="en-US"/>
              </w:rPr>
              <w:t> </w:t>
            </w:r>
            <w:r w:rsidRPr="00B07EEF">
              <w:rPr>
                <w:rFonts w:ascii="Cascadia Mono" w:hAnsi="Cascadia Mono" w:cs="Cascadia Mono"/>
                <w:color w:val="0000FF"/>
                <w:sz w:val="14"/>
                <w:szCs w:val="14"/>
                <w:lang w:val="en-US"/>
              </w:rPr>
              <w:t>void</w:t>
            </w:r>
            <w:r w:rsidRPr="00B07EEF">
              <w:rPr>
                <w:rFonts w:ascii="Cascadia Mono" w:hAnsi="Cascadia Mono" w:cs="Cascadia Mono"/>
                <w:color w:val="000000"/>
                <w:sz w:val="14"/>
                <w:szCs w:val="14"/>
                <w:lang w:val="en-US"/>
              </w:rPr>
              <w:t> </w:t>
            </w:r>
            <w:r w:rsidRPr="00B07EEF">
              <w:rPr>
                <w:rFonts w:ascii="Cascadia Mono" w:hAnsi="Cascadia Mono" w:cs="Cascadia Mono"/>
                <w:color w:val="74531F"/>
                <w:sz w:val="14"/>
                <w:szCs w:val="14"/>
                <w:lang w:val="en-US"/>
              </w:rPr>
              <w:t>Main</w:t>
            </w:r>
            <w:r w:rsidRPr="00B07EEF">
              <w:rPr>
                <w:rFonts w:ascii="Cascadia Mono" w:hAnsi="Cascadia Mono" w:cs="Cascadia Mono"/>
                <w:color w:val="000000"/>
                <w:sz w:val="14"/>
                <w:szCs w:val="14"/>
                <w:lang w:val="en-US"/>
              </w:rPr>
              <w:t>(</w:t>
            </w:r>
            <w:r w:rsidRPr="00B07EEF">
              <w:rPr>
                <w:rFonts w:ascii="Cascadia Mono" w:hAnsi="Cascadia Mono" w:cs="Cascadia Mono"/>
                <w:color w:val="0000FF"/>
                <w:sz w:val="14"/>
                <w:szCs w:val="14"/>
                <w:lang w:val="en-US"/>
              </w:rPr>
              <w:t>string</w:t>
            </w:r>
            <w:r w:rsidRPr="00B07EEF">
              <w:rPr>
                <w:rFonts w:ascii="Cascadia Mono" w:hAnsi="Cascadia Mono" w:cs="Cascadia Mono"/>
                <w:color w:val="000000"/>
                <w:sz w:val="14"/>
                <w:szCs w:val="14"/>
                <w:lang w:val="en-US"/>
              </w:rPr>
              <w:t>[] </w:t>
            </w:r>
            <w:proofErr w:type="spellStart"/>
            <w:r w:rsidRPr="00B07EEF">
              <w:rPr>
                <w:rFonts w:ascii="Cascadia Mono" w:hAnsi="Cascadia Mono" w:cs="Cascadia Mono"/>
                <w:color w:val="1F377F"/>
                <w:sz w:val="14"/>
                <w:szCs w:val="14"/>
                <w:lang w:val="en-US"/>
              </w:rPr>
              <w:t>args</w:t>
            </w:r>
            <w:proofErr w:type="spellEnd"/>
            <w:r w:rsidRPr="00B07EEF">
              <w:rPr>
                <w:rFonts w:ascii="Cascadia Mono" w:hAnsi="Cascadia Mono" w:cs="Cascadia Mono"/>
                <w:color w:val="000000"/>
                <w:sz w:val="14"/>
                <w:szCs w:val="14"/>
                <w:lang w:val="en-US"/>
              </w:rPr>
              <w:t>)</w:t>
            </w:r>
          </w:p>
          <w:p w14:paraId="5054E2CC" w14:textId="77777777" w:rsidR="00130AE4" w:rsidRPr="00155692" w:rsidRDefault="00130AE4" w:rsidP="00130AE4">
            <w:pPr>
              <w:shd w:val="clear" w:color="auto" w:fill="FFFFFF"/>
              <w:spacing w:before="0" w:after="0"/>
              <w:ind w:left="0"/>
              <w:jc w:val="left"/>
              <w:rPr>
                <w:rFonts w:ascii="Cascadia Mono" w:hAnsi="Cascadia Mono" w:cs="Cascadia Mono"/>
                <w:color w:val="000000"/>
                <w:sz w:val="14"/>
                <w:szCs w:val="14"/>
              </w:rPr>
            </w:pPr>
            <w:r w:rsidRPr="00155692">
              <w:rPr>
                <w:rFonts w:ascii="Cascadia Mono" w:hAnsi="Cascadia Mono" w:cs="Cascadia Mono"/>
                <w:color w:val="000000"/>
                <w:sz w:val="14"/>
                <w:szCs w:val="14"/>
              </w:rPr>
              <w:t>{</w:t>
            </w:r>
          </w:p>
          <w:p w14:paraId="638D7F3E" w14:textId="77777777" w:rsidR="00130AE4" w:rsidRPr="00155692" w:rsidRDefault="00130AE4" w:rsidP="00130AE4">
            <w:pPr>
              <w:shd w:val="clear" w:color="auto" w:fill="FFFFFF"/>
              <w:spacing w:before="0" w:after="0"/>
              <w:ind w:left="0"/>
              <w:jc w:val="left"/>
              <w:rPr>
                <w:rFonts w:ascii="Cascadia Mono" w:hAnsi="Cascadia Mono" w:cs="Cascadia Mono"/>
                <w:color w:val="000000"/>
                <w:sz w:val="14"/>
                <w:szCs w:val="14"/>
              </w:rPr>
            </w:pPr>
            <w:r w:rsidRPr="00155692">
              <w:rPr>
                <w:rFonts w:ascii="Cascadia Mono" w:hAnsi="Cascadia Mono" w:cs="Cascadia Mono"/>
                <w:color w:val="000000"/>
                <w:sz w:val="14"/>
                <w:szCs w:val="14"/>
              </w:rPr>
              <w:tab/>
              <w:t>MenuGegevens = </w:t>
            </w:r>
            <w:r w:rsidRPr="00155692">
              <w:rPr>
                <w:rFonts w:ascii="Cascadia Mono" w:hAnsi="Cascadia Mono" w:cs="Cascadia Mono"/>
                <w:color w:val="A31515"/>
                <w:sz w:val="14"/>
                <w:szCs w:val="14"/>
              </w:rPr>
              <w:t>$"Demo toepassing voor het testen van de ConsoleHelper methods"</w:t>
            </w:r>
            <w:r w:rsidRPr="00155692">
              <w:rPr>
                <w:rFonts w:ascii="Cascadia Mono" w:hAnsi="Cascadia Mono" w:cs="Cascadia Mono"/>
                <w:color w:val="000000"/>
                <w:sz w:val="14"/>
                <w:szCs w:val="14"/>
              </w:rPr>
              <w:t>;</w:t>
            </w:r>
          </w:p>
          <w:p w14:paraId="4657487C" w14:textId="77777777" w:rsidR="00130AE4" w:rsidRPr="00155692" w:rsidRDefault="00130AE4" w:rsidP="00130AE4">
            <w:pPr>
              <w:shd w:val="clear" w:color="auto" w:fill="FFFFFF"/>
              <w:spacing w:before="0" w:after="0"/>
              <w:ind w:left="0"/>
              <w:jc w:val="left"/>
              <w:rPr>
                <w:rFonts w:ascii="Cascadia Mono" w:hAnsi="Cascadia Mono" w:cs="Cascadia Mono"/>
                <w:color w:val="000000"/>
                <w:sz w:val="14"/>
                <w:szCs w:val="14"/>
              </w:rPr>
            </w:pPr>
            <w:r w:rsidRPr="00155692">
              <w:rPr>
                <w:rFonts w:ascii="Cascadia Mono" w:hAnsi="Cascadia Mono" w:cs="Cascadia Mono"/>
                <w:color w:val="000000"/>
                <w:sz w:val="14"/>
                <w:szCs w:val="14"/>
              </w:rPr>
              <w:t xml:space="preserve"> </w:t>
            </w:r>
          </w:p>
          <w:p w14:paraId="1D84AA85" w14:textId="77777777" w:rsidR="00130AE4" w:rsidRPr="00155692" w:rsidRDefault="00130AE4" w:rsidP="00130AE4">
            <w:pPr>
              <w:shd w:val="clear" w:color="auto" w:fill="FFFFFF"/>
              <w:spacing w:before="0" w:after="0"/>
              <w:ind w:left="0"/>
              <w:jc w:val="left"/>
              <w:rPr>
                <w:rFonts w:ascii="Cascadia Mono" w:hAnsi="Cascadia Mono" w:cs="Cascadia Mono"/>
                <w:color w:val="000000"/>
                <w:sz w:val="14"/>
                <w:szCs w:val="14"/>
              </w:rPr>
            </w:pPr>
            <w:r w:rsidRPr="00155692">
              <w:rPr>
                <w:rFonts w:ascii="Cascadia Mono" w:hAnsi="Cascadia Mono" w:cs="Cascadia Mono"/>
                <w:color w:val="000000"/>
                <w:sz w:val="14"/>
                <w:szCs w:val="14"/>
              </w:rPr>
              <w:tab/>
            </w:r>
            <w:r w:rsidRPr="00155692">
              <w:rPr>
                <w:rFonts w:ascii="Cascadia Mono" w:hAnsi="Cascadia Mono" w:cs="Cascadia Mono"/>
                <w:color w:val="008000"/>
                <w:sz w:val="14"/>
                <w:szCs w:val="14"/>
              </w:rPr>
              <w:t>// - - - </w:t>
            </w:r>
          </w:p>
          <w:p w14:paraId="058E7242" w14:textId="77777777" w:rsidR="00130AE4" w:rsidRPr="00155692" w:rsidRDefault="00130AE4" w:rsidP="00130AE4">
            <w:pPr>
              <w:shd w:val="clear" w:color="auto" w:fill="FFFFFF"/>
              <w:spacing w:before="0" w:after="0"/>
              <w:ind w:left="0"/>
              <w:jc w:val="left"/>
              <w:rPr>
                <w:rFonts w:ascii="Cascadia Mono" w:hAnsi="Cascadia Mono" w:cs="Cascadia Mono"/>
                <w:color w:val="000000"/>
                <w:sz w:val="14"/>
                <w:szCs w:val="14"/>
              </w:rPr>
            </w:pPr>
            <w:r w:rsidRPr="00155692">
              <w:rPr>
                <w:rFonts w:ascii="Cascadia Mono" w:hAnsi="Cascadia Mono" w:cs="Cascadia Mono"/>
                <w:color w:val="000000"/>
                <w:sz w:val="14"/>
                <w:szCs w:val="14"/>
              </w:rPr>
              <w:tab/>
            </w:r>
            <w:r w:rsidRPr="00155692">
              <w:rPr>
                <w:rFonts w:ascii="Cascadia Mono" w:hAnsi="Cascadia Mono" w:cs="Cascadia Mono"/>
                <w:color w:val="008000"/>
                <w:sz w:val="14"/>
                <w:szCs w:val="14"/>
              </w:rPr>
              <w:t>// Menu</w:t>
            </w:r>
          </w:p>
          <w:p w14:paraId="44C1FB75" w14:textId="77777777" w:rsidR="00130AE4" w:rsidRPr="00155692" w:rsidRDefault="00130AE4" w:rsidP="00130AE4">
            <w:pPr>
              <w:shd w:val="clear" w:color="auto" w:fill="FFFFFF"/>
              <w:spacing w:before="0" w:after="0"/>
              <w:ind w:left="0"/>
              <w:jc w:val="left"/>
              <w:rPr>
                <w:rFonts w:ascii="Cascadia Mono" w:hAnsi="Cascadia Mono" w:cs="Cascadia Mono"/>
                <w:color w:val="000000"/>
                <w:sz w:val="14"/>
                <w:szCs w:val="14"/>
              </w:rPr>
            </w:pPr>
            <w:r w:rsidRPr="00155692">
              <w:rPr>
                <w:rFonts w:ascii="Cascadia Mono" w:hAnsi="Cascadia Mono" w:cs="Cascadia Mono"/>
                <w:color w:val="000000"/>
                <w:sz w:val="14"/>
                <w:szCs w:val="14"/>
              </w:rPr>
              <w:tab/>
            </w:r>
            <w:r w:rsidRPr="00155692">
              <w:rPr>
                <w:rFonts w:ascii="Cascadia Mono" w:hAnsi="Cascadia Mono" w:cs="Cascadia Mono"/>
                <w:color w:val="008000"/>
                <w:sz w:val="14"/>
                <w:szCs w:val="14"/>
              </w:rPr>
              <w:t>// - - - </w:t>
            </w:r>
          </w:p>
          <w:p w14:paraId="60D89B28" w14:textId="77777777" w:rsidR="00130AE4" w:rsidRPr="00155692" w:rsidRDefault="00130AE4" w:rsidP="00130AE4">
            <w:pPr>
              <w:shd w:val="clear" w:color="auto" w:fill="DBE5F1" w:themeFill="accent1" w:themeFillTint="33"/>
              <w:spacing w:before="0" w:after="0"/>
              <w:ind w:left="0"/>
              <w:jc w:val="left"/>
              <w:rPr>
                <w:rFonts w:ascii="Cascadia Mono" w:hAnsi="Cascadia Mono" w:cs="Cascadia Mono"/>
                <w:color w:val="000000"/>
                <w:sz w:val="14"/>
                <w:szCs w:val="14"/>
              </w:rPr>
            </w:pPr>
            <w:r w:rsidRPr="00155692">
              <w:rPr>
                <w:rFonts w:ascii="Cascadia Mono" w:hAnsi="Cascadia Mono" w:cs="Cascadia Mono"/>
                <w:color w:val="000000"/>
                <w:sz w:val="14"/>
                <w:szCs w:val="14"/>
              </w:rPr>
              <w:tab/>
            </w:r>
            <w:proofErr w:type="spellStart"/>
            <w:r w:rsidRPr="00155692">
              <w:rPr>
                <w:rFonts w:ascii="Cascadia Mono" w:hAnsi="Cascadia Mono" w:cs="Cascadia Mono"/>
                <w:color w:val="000000"/>
                <w:sz w:val="14"/>
                <w:szCs w:val="14"/>
              </w:rPr>
              <w:t>PrintMenu</w:t>
            </w:r>
            <w:proofErr w:type="spellEnd"/>
            <w:r w:rsidRPr="00155692">
              <w:rPr>
                <w:rFonts w:ascii="Cascadia Mono" w:hAnsi="Cascadia Mono" w:cs="Cascadia Mono"/>
                <w:color w:val="000000"/>
                <w:sz w:val="14"/>
                <w:szCs w:val="14"/>
              </w:rPr>
              <w:t>(</w:t>
            </w:r>
            <w:r w:rsidRPr="00155692">
              <w:rPr>
                <w:rFonts w:ascii="Cascadia Mono" w:hAnsi="Cascadia Mono" w:cs="Cascadia Mono"/>
                <w:color w:val="A31515"/>
                <w:sz w:val="14"/>
                <w:szCs w:val="14"/>
              </w:rPr>
              <w:t>"UI Demo"</w:t>
            </w:r>
            <w:r w:rsidRPr="00155692">
              <w:rPr>
                <w:rFonts w:ascii="Cascadia Mono" w:hAnsi="Cascadia Mono" w:cs="Cascadia Mono"/>
                <w:color w:val="000000"/>
                <w:sz w:val="14"/>
                <w:szCs w:val="14"/>
              </w:rPr>
              <w:t>, menu);</w:t>
            </w:r>
            <w:r w:rsidRPr="00155692">
              <w:rPr>
                <w:rFonts w:ascii="Cascadia Mono" w:hAnsi="Cascadia Mono" w:cs="Cascadia Mono"/>
                <w:color w:val="000000"/>
                <w:sz w:val="14"/>
                <w:szCs w:val="14"/>
              </w:rPr>
              <w:tab/>
            </w:r>
            <w:r w:rsidRPr="00155692">
              <w:rPr>
                <w:rFonts w:ascii="Cascadia Mono" w:hAnsi="Cascadia Mono" w:cs="Cascadia Mono"/>
                <w:color w:val="000000"/>
                <w:sz w:val="14"/>
                <w:szCs w:val="14"/>
              </w:rPr>
              <w:tab/>
            </w:r>
            <w:r w:rsidRPr="00155692">
              <w:rPr>
                <w:rFonts w:ascii="Cascadia Mono" w:hAnsi="Cascadia Mono" w:cs="Cascadia Mono"/>
                <w:color w:val="008000"/>
                <w:sz w:val="14"/>
                <w:szCs w:val="14"/>
              </w:rPr>
              <w:t>// Toon menustructuur</w:t>
            </w:r>
          </w:p>
          <w:p w14:paraId="70C53DB2" w14:textId="0922FF02" w:rsidR="00130AE4" w:rsidRPr="00155692" w:rsidRDefault="00130AE4" w:rsidP="00130AE4">
            <w:pPr>
              <w:shd w:val="clear" w:color="auto" w:fill="DBE5F1" w:themeFill="accent1" w:themeFillTint="33"/>
              <w:spacing w:before="0" w:after="0"/>
              <w:ind w:left="0"/>
              <w:jc w:val="left"/>
              <w:rPr>
                <w:rFonts w:ascii="Cascadia Mono" w:hAnsi="Cascadia Mono" w:cs="Cascadia Mono"/>
                <w:color w:val="000000"/>
                <w:sz w:val="14"/>
                <w:szCs w:val="14"/>
              </w:rPr>
            </w:pPr>
            <w:r w:rsidRPr="00155692">
              <w:rPr>
                <w:rFonts w:ascii="Cascadia Mono" w:hAnsi="Cascadia Mono" w:cs="Cascadia Mono"/>
                <w:color w:val="000000"/>
                <w:sz w:val="14"/>
                <w:szCs w:val="14"/>
              </w:rPr>
              <w:tab/>
            </w:r>
            <w:r w:rsidRPr="00155692">
              <w:rPr>
                <w:rFonts w:ascii="Cascadia Mono" w:hAnsi="Cascadia Mono" w:cs="Cascadia Mono"/>
                <w:color w:val="008000"/>
                <w:sz w:val="14"/>
                <w:szCs w:val="14"/>
              </w:rPr>
              <w:t>//</w:t>
            </w:r>
            <w:proofErr w:type="spellStart"/>
            <w:r w:rsidRPr="00155692">
              <w:rPr>
                <w:rFonts w:ascii="Cascadia Mono" w:hAnsi="Cascadia Mono" w:cs="Cascadia Mono"/>
                <w:color w:val="008000"/>
                <w:sz w:val="14"/>
                <w:szCs w:val="14"/>
              </w:rPr>
              <w:t>ToonMenu</w:t>
            </w:r>
            <w:proofErr w:type="spellEnd"/>
            <w:r w:rsidRPr="00155692">
              <w:rPr>
                <w:rFonts w:ascii="Cascadia Mono" w:hAnsi="Cascadia Mono" w:cs="Cascadia Mono"/>
                <w:color w:val="008000"/>
                <w:sz w:val="14"/>
                <w:szCs w:val="14"/>
              </w:rPr>
              <w:t>("UI Demo", menu);   // Start het programma</w:t>
            </w:r>
          </w:p>
          <w:p w14:paraId="59DCD2A5" w14:textId="77777777" w:rsidR="00130AE4" w:rsidRPr="00130AE4" w:rsidRDefault="00130AE4" w:rsidP="00130AE4">
            <w:pPr>
              <w:shd w:val="clear" w:color="auto" w:fill="FFFFFF"/>
              <w:spacing w:before="0" w:after="0"/>
              <w:ind w:left="0"/>
              <w:jc w:val="left"/>
              <w:rPr>
                <w:rFonts w:ascii="Cascadia Mono" w:hAnsi="Cascadia Mono" w:cs="Cascadia Mono"/>
                <w:color w:val="000000"/>
                <w:sz w:val="14"/>
                <w:szCs w:val="14"/>
              </w:rPr>
            </w:pPr>
            <w:r w:rsidRPr="00130AE4">
              <w:rPr>
                <w:rFonts w:ascii="Cascadia Mono" w:hAnsi="Cascadia Mono" w:cs="Cascadia Mono"/>
                <w:color w:val="000000"/>
                <w:sz w:val="14"/>
                <w:szCs w:val="14"/>
              </w:rPr>
              <w:t>}</w:t>
            </w:r>
          </w:p>
          <w:p w14:paraId="3091CAFB" w14:textId="77777777" w:rsidR="00130AE4" w:rsidRPr="00130AE4" w:rsidRDefault="00130AE4" w:rsidP="00130AE4">
            <w:pPr>
              <w:shd w:val="clear" w:color="auto" w:fill="FFFFFF"/>
              <w:spacing w:before="0" w:after="0"/>
              <w:ind w:left="0"/>
              <w:jc w:val="left"/>
              <w:rPr>
                <w:rFonts w:ascii="Cascadia Mono" w:hAnsi="Cascadia Mono" w:cs="Courier New"/>
                <w:color w:val="000000"/>
                <w:sz w:val="14"/>
                <w:szCs w:val="14"/>
              </w:rPr>
            </w:pPr>
          </w:p>
        </w:tc>
      </w:tr>
    </w:tbl>
    <w:p w14:paraId="48ACB16E" w14:textId="259F6BC8" w:rsidR="00130AE4" w:rsidRPr="001E2C89" w:rsidRDefault="00D742DB" w:rsidP="005E14F9">
      <w:pPr>
        <w:ind w:left="568" w:firstLine="284"/>
        <w:rPr>
          <w:lang w:val="nl-BE" w:eastAsia="en-GB"/>
        </w:rPr>
      </w:pPr>
      <w:r w:rsidRPr="008525CF">
        <w:rPr>
          <w:noProof/>
          <w:lang w:val="nl-BE" w:eastAsia="en-GB"/>
        </w:rPr>
        <w:drawing>
          <wp:inline distT="0" distB="0" distL="0" distR="0" wp14:anchorId="6FF69385" wp14:editId="61865A8A">
            <wp:extent cx="2454910" cy="4185088"/>
            <wp:effectExtent l="0" t="0" r="2540" b="6350"/>
            <wp:docPr id="211419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94083" name=""/>
                    <pic:cNvPicPr/>
                  </pic:nvPicPr>
                  <pic:blipFill>
                    <a:blip r:embed="rId21"/>
                    <a:stretch>
                      <a:fillRect/>
                    </a:stretch>
                  </pic:blipFill>
                  <pic:spPr>
                    <a:xfrm>
                      <a:off x="0" y="0"/>
                      <a:ext cx="2464931" cy="4202172"/>
                    </a:xfrm>
                    <a:prstGeom prst="rect">
                      <a:avLst/>
                    </a:prstGeom>
                  </pic:spPr>
                </pic:pic>
              </a:graphicData>
            </a:graphic>
          </wp:inline>
        </w:drawing>
      </w:r>
    </w:p>
    <w:p w14:paraId="72FA8434" w14:textId="77777777" w:rsidR="005A57D7" w:rsidRDefault="005A57D7" w:rsidP="005A57D7">
      <w:pPr>
        <w:pStyle w:val="Heading1"/>
        <w:rPr>
          <w:lang w:val="nl-BE" w:eastAsia="en-GB"/>
        </w:rPr>
      </w:pPr>
      <w:bookmarkStart w:id="37" w:name="_Toc182697516"/>
      <w:r>
        <w:rPr>
          <w:lang w:val="nl-BE" w:eastAsia="en-GB"/>
        </w:rPr>
        <w:lastRenderedPageBreak/>
        <w:t>Menu voor de voorbeelden</w:t>
      </w:r>
      <w:bookmarkEnd w:id="37"/>
    </w:p>
    <w:p w14:paraId="27354A16" w14:textId="293794C6" w:rsidR="00DB23DD" w:rsidRDefault="00DB23DD" w:rsidP="005A57D7">
      <w:pPr>
        <w:rPr>
          <w:lang w:val="nl-BE" w:eastAsia="en-GB"/>
        </w:rPr>
      </w:pPr>
      <w:r>
        <w:rPr>
          <w:lang w:val="nl-BE" w:eastAsia="en-GB"/>
        </w:rPr>
        <w:t xml:space="preserve">Om de voorbeelden en oefeningen in de cursus toegankelijk en overzichtelijk te maken, gaan we gebruik maken van een menustructuur </w:t>
      </w:r>
      <w:r w:rsidRPr="000C0A54">
        <w:rPr>
          <w:lang w:val="nl-BE" w:eastAsia="en-GB"/>
        </w:rPr>
        <w:t>die geleidelijk aan opgebouwd wordt</w:t>
      </w:r>
      <w:r>
        <w:rPr>
          <w:lang w:val="nl-BE" w:eastAsia="en-GB"/>
        </w:rPr>
        <w:t xml:space="preserve"> naargelang de theorie vordert</w:t>
      </w:r>
      <w:r w:rsidRPr="000C0A54">
        <w:rPr>
          <w:lang w:val="nl-BE" w:eastAsia="en-GB"/>
        </w:rPr>
        <w:t>. Voor elk voorbeeld voegen we een menu-item toe.</w:t>
      </w:r>
    </w:p>
    <w:p w14:paraId="5D3006FF" w14:textId="20172F33" w:rsidR="005A57D7" w:rsidRPr="000C0A54" w:rsidRDefault="005A57D7" w:rsidP="005A57D7">
      <w:pPr>
        <w:rPr>
          <w:lang w:val="nl-BE" w:eastAsia="en-GB"/>
        </w:rPr>
      </w:pPr>
      <w:r>
        <w:rPr>
          <w:lang w:val="nl-BE" w:eastAsia="en-GB"/>
        </w:rPr>
        <w:t xml:space="preserve">In de menu kan </w:t>
      </w:r>
      <w:r w:rsidR="00EF3E84">
        <w:rPr>
          <w:lang w:val="nl-BE" w:eastAsia="en-GB"/>
        </w:rPr>
        <w:t>je</w:t>
      </w:r>
      <w:r w:rsidRPr="000C0A54">
        <w:rPr>
          <w:lang w:val="nl-BE" w:eastAsia="en-GB"/>
        </w:rPr>
        <w:t xml:space="preserve"> een getal ingeven om het </w:t>
      </w:r>
      <w:r>
        <w:rPr>
          <w:lang w:val="nl-BE" w:eastAsia="en-GB"/>
        </w:rPr>
        <w:t>des</w:t>
      </w:r>
      <w:r w:rsidRPr="000C0A54">
        <w:rPr>
          <w:lang w:val="nl-BE" w:eastAsia="en-GB"/>
        </w:rPr>
        <w:t>betreffende voorbeeld uit te voeren of</w:t>
      </w:r>
      <w:r>
        <w:rPr>
          <w:lang w:val="nl-BE" w:eastAsia="en-GB"/>
        </w:rPr>
        <w:t xml:space="preserve"> een </w:t>
      </w:r>
      <w:r w:rsidRPr="000C0A54">
        <w:rPr>
          <w:lang w:val="nl-BE" w:eastAsia="en-GB"/>
        </w:rPr>
        <w:t xml:space="preserve"> ‘</w:t>
      </w:r>
      <w:r w:rsidRPr="002670C1">
        <w:rPr>
          <w:rStyle w:val="KlemtoonChar"/>
        </w:rPr>
        <w:t>X</w:t>
      </w:r>
      <w:r w:rsidRPr="000C0A54">
        <w:rPr>
          <w:lang w:val="nl-BE" w:eastAsia="en-GB"/>
        </w:rPr>
        <w:t xml:space="preserve">’ om het programma te stoppen. </w:t>
      </w:r>
    </w:p>
    <w:p w14:paraId="16895675" w14:textId="77777777" w:rsidR="005A57D7" w:rsidRDefault="005A57D7" w:rsidP="005A57D7">
      <w:pPr>
        <w:rPr>
          <w:lang w:val="nl-BE" w:eastAsia="en-GB"/>
        </w:rPr>
      </w:pPr>
      <w:r>
        <w:rPr>
          <w:lang w:val="nl-BE" w:eastAsia="en-GB"/>
        </w:rPr>
        <w:t>Deze code wordt in de voorbeelden verder uitgewerkt:</w:t>
      </w:r>
    </w:p>
    <w:p w14:paraId="2DC6769C" w14:textId="77777777" w:rsidR="005A57D7" w:rsidRPr="00516497" w:rsidRDefault="005A57D7">
      <w:pPr>
        <w:pStyle w:val="ListParagraph"/>
        <w:widowControl w:val="0"/>
        <w:numPr>
          <w:ilvl w:val="0"/>
          <w:numId w:val="11"/>
        </w:numPr>
        <w:rPr>
          <w:lang w:val="nl-BE" w:eastAsia="en-GB"/>
        </w:rPr>
      </w:pPr>
      <w:r w:rsidRPr="00516497">
        <w:rPr>
          <w:lang w:val="nl-BE" w:eastAsia="en-GB"/>
        </w:rPr>
        <w:t xml:space="preserve">Voeg voor elk voorbeeld een </w:t>
      </w:r>
      <w:proofErr w:type="spellStart"/>
      <w:r w:rsidRPr="0027521C">
        <w:rPr>
          <w:u w:val="single"/>
          <w:lang w:val="nl-BE" w:eastAsia="en-GB"/>
        </w:rPr>
        <w:t>menuitem</w:t>
      </w:r>
      <w:proofErr w:type="spellEnd"/>
      <w:r w:rsidRPr="00516497">
        <w:rPr>
          <w:lang w:val="nl-BE" w:eastAsia="en-GB"/>
        </w:rPr>
        <w:t xml:space="preserve"> toe.</w:t>
      </w:r>
    </w:p>
    <w:p w14:paraId="4961CA6F" w14:textId="41CFCAEA" w:rsidR="00DB23DD" w:rsidRPr="00DB23DD" w:rsidRDefault="005A57D7">
      <w:pPr>
        <w:pStyle w:val="ListParagraph"/>
        <w:widowControl w:val="0"/>
        <w:numPr>
          <w:ilvl w:val="0"/>
          <w:numId w:val="11"/>
        </w:numPr>
        <w:rPr>
          <w:lang w:val="nl-BE" w:eastAsia="en-GB"/>
        </w:rPr>
      </w:pPr>
      <w:r w:rsidRPr="00516497">
        <w:rPr>
          <w:lang w:val="nl-BE" w:eastAsia="en-GB"/>
        </w:rPr>
        <w:t xml:space="preserve">Voeg voor elk voorbeeld een </w:t>
      </w:r>
      <w:r w:rsidRPr="0027521C">
        <w:rPr>
          <w:u w:val="single"/>
          <w:lang w:val="nl-BE" w:eastAsia="en-GB"/>
        </w:rPr>
        <w:t>methode</w:t>
      </w:r>
      <w:r w:rsidRPr="00516497">
        <w:rPr>
          <w:lang w:val="nl-BE" w:eastAsia="en-GB"/>
        </w:rPr>
        <w:t xml:space="preserve"> toe met de code van het voorbeeld</w:t>
      </w:r>
      <w:r>
        <w:rPr>
          <w:lang w:val="nl-BE" w:eastAsia="en-GB"/>
        </w:rPr>
        <w:t xml:space="preserve"> uit de cursus</w:t>
      </w:r>
      <w:r w:rsidRPr="00516497">
        <w:rPr>
          <w:lang w:val="nl-BE" w:eastAsia="en-GB"/>
        </w:rPr>
        <w:t>.</w:t>
      </w:r>
    </w:p>
    <w:p w14:paraId="72FAA37A" w14:textId="32FB0A6F" w:rsidR="00DB23DD" w:rsidRDefault="00DB23DD" w:rsidP="00DB23DD">
      <w:pPr>
        <w:rPr>
          <w:lang w:val="nl-BE" w:eastAsia="en-GB"/>
        </w:rPr>
      </w:pPr>
      <w:r w:rsidRPr="00DB23DD">
        <w:rPr>
          <w:lang w:val="nl-BE" w:eastAsia="en-GB"/>
        </w:rPr>
        <w:t xml:space="preserve">Maak van </w:t>
      </w:r>
      <w:r w:rsidRPr="00576C9B">
        <w:t xml:space="preserve">het </w:t>
      </w:r>
      <w:r>
        <w:t>C</w:t>
      </w:r>
      <w:r w:rsidRPr="00576C9B">
        <w:t xml:space="preserve">onsole </w:t>
      </w:r>
      <w:r w:rsidR="00AE7D4C">
        <w:rPr>
          <w:rStyle w:val="KlemtoonChar"/>
        </w:rPr>
        <w:t>VoorbeeldenCursus</w:t>
      </w:r>
      <w:r w:rsidRPr="00576C9B">
        <w:t xml:space="preserve"> project het startup</w:t>
      </w:r>
      <w:r w:rsidRPr="00DB23DD">
        <w:rPr>
          <w:lang w:val="nl-BE" w:eastAsia="en-GB"/>
        </w:rPr>
        <w:t xml:space="preserve"> project.</w:t>
      </w:r>
    </w:p>
    <w:p w14:paraId="26411EDE" w14:textId="4BA21C4A" w:rsidR="00AE7D4C" w:rsidRPr="00DB23DD" w:rsidRDefault="00AE7D4C" w:rsidP="00DB23DD">
      <w:pPr>
        <w:rPr>
          <w:lang w:val="nl-BE" w:eastAsia="en-GB"/>
        </w:rPr>
      </w:pPr>
      <w:r>
        <w:rPr>
          <w:noProof/>
        </w:rPr>
        <w:drawing>
          <wp:inline distT="0" distB="0" distL="0" distR="0" wp14:anchorId="252418E7" wp14:editId="3F25A897">
            <wp:extent cx="2647925" cy="3336926"/>
            <wp:effectExtent l="0" t="0" r="635" b="0"/>
            <wp:docPr id="1256817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17621" name="Picture 1" descr="A screenshot of a computer&#10;&#10;Description automatically generated"/>
                    <pic:cNvPicPr/>
                  </pic:nvPicPr>
                  <pic:blipFill>
                    <a:blip r:embed="rId22"/>
                    <a:stretch>
                      <a:fillRect/>
                    </a:stretch>
                  </pic:blipFill>
                  <pic:spPr>
                    <a:xfrm>
                      <a:off x="0" y="0"/>
                      <a:ext cx="2653569" cy="3344039"/>
                    </a:xfrm>
                    <a:prstGeom prst="rect">
                      <a:avLst/>
                    </a:prstGeom>
                  </pic:spPr>
                </pic:pic>
              </a:graphicData>
            </a:graphic>
          </wp:inline>
        </w:drawing>
      </w:r>
    </w:p>
    <w:p w14:paraId="559D04DE" w14:textId="7DE1467C" w:rsidR="005A57D7" w:rsidRDefault="005A57D7" w:rsidP="005A57D7">
      <w:pPr>
        <w:rPr>
          <w:lang w:val="nl-BE" w:eastAsia="en-GB"/>
        </w:rPr>
      </w:pPr>
      <w:r w:rsidRPr="00E95997">
        <w:rPr>
          <w:rStyle w:val="KlemtoonChar"/>
        </w:rPr>
        <w:t>Program.cs</w:t>
      </w:r>
      <w:r w:rsidRPr="001E07E3">
        <w:rPr>
          <w:color w:val="C00000"/>
          <w:lang w:val="nl-BE" w:eastAsia="en-GB"/>
        </w:rPr>
        <w:t xml:space="preserve"> </w:t>
      </w:r>
      <w:r>
        <w:rPr>
          <w:lang w:val="nl-BE" w:eastAsia="en-GB"/>
        </w:rPr>
        <w:t xml:space="preserve">in het project </w:t>
      </w:r>
      <w:r w:rsidR="00B44CE5">
        <w:rPr>
          <w:rStyle w:val="KlemtoonChar"/>
        </w:rPr>
        <w:t>VoorbeeldenCursus</w:t>
      </w:r>
      <w:r>
        <w:rPr>
          <w:rStyle w:val="KlemtoonChar"/>
        </w:rPr>
        <w:t xml:space="preserve"> </w:t>
      </w:r>
      <w:r w:rsidRPr="00576C9B">
        <w:t>project</w:t>
      </w:r>
      <w:r>
        <w:rPr>
          <w:lang w:val="nl-BE" w:eastAsia="en-GB"/>
        </w:rPr>
        <w:t>:</w:t>
      </w:r>
    </w:p>
    <w:tbl>
      <w:tblPr>
        <w:tblStyle w:val="TableGrid"/>
        <w:tblW w:w="9781" w:type="dxa"/>
        <w:tblInd w:w="-5" w:type="dxa"/>
        <w:tblLook w:val="04A0" w:firstRow="1" w:lastRow="0" w:firstColumn="1" w:lastColumn="0" w:noHBand="0" w:noVBand="1"/>
      </w:tblPr>
      <w:tblGrid>
        <w:gridCol w:w="567"/>
        <w:gridCol w:w="9214"/>
      </w:tblGrid>
      <w:tr w:rsidR="005A57D7" w:rsidRPr="00805FFB" w14:paraId="750C0602" w14:textId="77777777" w:rsidTr="009C0AF4">
        <w:tc>
          <w:tcPr>
            <w:tcW w:w="9781" w:type="dxa"/>
            <w:gridSpan w:val="2"/>
            <w:shd w:val="clear" w:color="auto" w:fill="DBE5F1" w:themeFill="accent1" w:themeFillTint="33"/>
          </w:tcPr>
          <w:p w14:paraId="03D09C62" w14:textId="769DD992" w:rsidR="005A57D7" w:rsidRPr="00E719DF" w:rsidRDefault="00A60E6C" w:rsidP="009C0AF4">
            <w:pPr>
              <w:spacing w:before="0" w:after="0"/>
              <w:ind w:left="0"/>
              <w:rPr>
                <w:rFonts w:cs="Courier New"/>
                <w:b/>
                <w:bCs/>
                <w:color w:val="0000FF"/>
                <w:sz w:val="18"/>
                <w:szCs w:val="18"/>
                <w:lang w:val="en-US"/>
              </w:rPr>
            </w:pPr>
            <w:proofErr w:type="spellStart"/>
            <w:r>
              <w:rPr>
                <w:rFonts w:cs="Courier New"/>
                <w:b/>
                <w:bCs/>
                <w:color w:val="0D0D0D" w:themeColor="text1" w:themeTint="F2"/>
                <w:sz w:val="18"/>
                <w:szCs w:val="18"/>
                <w:lang w:val="en-US"/>
              </w:rPr>
              <w:t>VoorbeeldenCursus</w:t>
            </w:r>
            <w:proofErr w:type="spellEnd"/>
            <w:r w:rsidR="005A57D7">
              <w:rPr>
                <w:rFonts w:cs="Courier New"/>
                <w:b/>
                <w:bCs/>
                <w:color w:val="0D0D0D" w:themeColor="text1" w:themeTint="F2"/>
                <w:sz w:val="18"/>
                <w:szCs w:val="18"/>
                <w:lang w:val="en-US"/>
              </w:rPr>
              <w:t xml:space="preserve"> </w:t>
            </w:r>
            <w:r w:rsidR="00DB23DD">
              <w:rPr>
                <w:rFonts w:cs="Courier New"/>
                <w:b/>
                <w:bCs/>
                <w:color w:val="0D0D0D" w:themeColor="text1" w:themeTint="F2"/>
                <w:sz w:val="18"/>
                <w:szCs w:val="18"/>
                <w:lang w:val="en-US"/>
              </w:rPr>
              <w:t>-</w:t>
            </w:r>
            <w:r w:rsidR="005A57D7">
              <w:rPr>
                <w:rFonts w:cs="Courier New"/>
                <w:b/>
                <w:bCs/>
                <w:color w:val="0D0D0D" w:themeColor="text1" w:themeTint="F2"/>
                <w:sz w:val="18"/>
                <w:szCs w:val="18"/>
                <w:lang w:val="en-US"/>
              </w:rPr>
              <w:t xml:space="preserve"> </w:t>
            </w:r>
            <w:proofErr w:type="spellStart"/>
            <w:r w:rsidR="005A57D7">
              <w:rPr>
                <w:rFonts w:cs="Courier New"/>
                <w:b/>
                <w:bCs/>
                <w:color w:val="0D0D0D" w:themeColor="text1" w:themeTint="F2"/>
                <w:sz w:val="18"/>
                <w:szCs w:val="18"/>
                <w:lang w:val="en-US"/>
              </w:rPr>
              <w:t>Program.cs</w:t>
            </w:r>
            <w:proofErr w:type="spellEnd"/>
          </w:p>
        </w:tc>
      </w:tr>
      <w:tr w:rsidR="005A57D7" w:rsidRPr="007A60E1" w14:paraId="7EFED58B" w14:textId="77777777" w:rsidTr="009C0AF4">
        <w:tc>
          <w:tcPr>
            <w:tcW w:w="567" w:type="dxa"/>
            <w:shd w:val="clear" w:color="auto" w:fill="auto"/>
          </w:tcPr>
          <w:p w14:paraId="0FB16929" w14:textId="77777777" w:rsidR="005A57D7" w:rsidRDefault="005A57D7" w:rsidP="00733FFC">
            <w:pPr>
              <w:spacing w:before="0" w:after="0"/>
              <w:ind w:left="0" w:right="57"/>
              <w:jc w:val="center"/>
              <w:rPr>
                <w:rFonts w:ascii="Cascadia Mono" w:hAnsi="Cascadia Mono" w:cstheme="minorHAnsi"/>
                <w:b/>
                <w:bCs/>
                <w:color w:val="00B050"/>
                <w:sz w:val="14"/>
                <w:szCs w:val="14"/>
                <w:lang w:val="nl-BE"/>
              </w:rPr>
            </w:pPr>
          </w:p>
          <w:p w14:paraId="629D029E"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E5E36B2"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66CD814"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8A8ADF8"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451273CD"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1BB9842E"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155CAB62"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49D2C9A5"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3B3F6B7"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r>
              <w:rPr>
                <w:rFonts w:ascii="Cascadia Mono" w:hAnsi="Cascadia Mono" w:cstheme="minorHAnsi"/>
                <w:b/>
                <w:bCs/>
                <w:color w:val="00B050"/>
                <w:sz w:val="14"/>
                <w:szCs w:val="14"/>
                <w:lang w:val="nl-BE"/>
              </w:rPr>
              <w:t>1</w:t>
            </w:r>
          </w:p>
          <w:p w14:paraId="23927DBF"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4396CFA"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4321B1A"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0A12809A"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781B959"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80AE2D9"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01E66307"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8A44DBA"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E56AAE2"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F4B2AEE"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6955B4A"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54D099D"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A9318E8"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08C02F31"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C6B890B"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71241EA"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r>
              <w:rPr>
                <w:rFonts w:ascii="Cascadia Mono" w:hAnsi="Cascadia Mono" w:cstheme="minorHAnsi"/>
                <w:b/>
                <w:bCs/>
                <w:color w:val="00B050"/>
                <w:sz w:val="14"/>
                <w:szCs w:val="14"/>
                <w:lang w:val="nl-BE"/>
              </w:rPr>
              <w:t>2</w:t>
            </w:r>
          </w:p>
          <w:p w14:paraId="1496DD0A"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AC3E031"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16A050A1"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4145C4B3"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9A8D5AC"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C49A0F4"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4DFD790F"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518823B"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131FEF74"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7C0C406"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BE51DA2"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F092B12"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AF5E675"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0A60B12F"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73F5036"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1FACB024"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1686C1B"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081119B7"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08B39304"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F455272"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5EAF95A"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202C15D"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BA99F48"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E1DD63C"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B854531"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E0FDFD3"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686CA13"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F1F9918"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1D3652D"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14B5647"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0DD15127"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04FCA8D9"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9D0D8CB"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62E4B56"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4490B1E"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26C25EE"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5799FF4"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5BEA6C0"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2573FD4"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FC2A7B7"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180C57C"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D7336DE"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8E798C4"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0ACD05C"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BAA38CD"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B328C48"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44693FA"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28EF5FF"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17EC355A"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0CCC1C7B"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456B856"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A0A47F3"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D7A8458"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94015F9"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47AD6A57"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F009F54"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7DDBB79"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287F4C9"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F51DA10"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1FDDD2B8"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D4F090F"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135E7337"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4CD6B7EC"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078CD70D"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D57B353"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0878964"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BAE0251"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4D916AA"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0962261B"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1C5FA747"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A704540"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9EE9D2E"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70F518E"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C4EAA88"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B8E84D6"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B5CCC8D"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4B9EBA1"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13D1A988"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35EF8CD"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C5D9B99"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r>
              <w:rPr>
                <w:rFonts w:ascii="Cascadia Mono" w:hAnsi="Cascadia Mono" w:cstheme="minorHAnsi"/>
                <w:b/>
                <w:bCs/>
                <w:color w:val="00B050"/>
                <w:sz w:val="14"/>
                <w:szCs w:val="14"/>
                <w:lang w:val="nl-BE"/>
              </w:rPr>
              <w:t>3</w:t>
            </w:r>
          </w:p>
          <w:p w14:paraId="59274659"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138D7DDE"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3955086"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76352B7"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74CAA5B"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D14ED4A"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84CD922"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3890387"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F3C5210"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3DB5034"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61F3AA0"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04A7BEF6"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19D33F45"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1F01F524"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61F4937"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208CE349"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647E16D1"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F15A8D8"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r>
              <w:rPr>
                <w:rFonts w:ascii="Cascadia Mono" w:hAnsi="Cascadia Mono" w:cstheme="minorHAnsi"/>
                <w:b/>
                <w:bCs/>
                <w:color w:val="00B050"/>
                <w:sz w:val="14"/>
                <w:szCs w:val="14"/>
                <w:lang w:val="nl-BE"/>
              </w:rPr>
              <w:t>3</w:t>
            </w:r>
          </w:p>
          <w:p w14:paraId="0EADDF10"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3E6C3BD"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6A5537A"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C96C130"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46A5B6F1"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AE9A4E9"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198365E"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08D9549"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4BDA7A9C"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AE87396"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5FD05D8D"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3DA4343"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159AB47"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3A03C098"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4F09171E" w14:textId="77777777" w:rsidR="00733FFC" w:rsidRDefault="00733FFC" w:rsidP="00733FFC">
            <w:pPr>
              <w:spacing w:before="0" w:after="0"/>
              <w:ind w:left="0" w:right="57"/>
              <w:jc w:val="center"/>
              <w:rPr>
                <w:rFonts w:ascii="Cascadia Mono" w:hAnsi="Cascadia Mono" w:cstheme="minorHAnsi"/>
                <w:b/>
                <w:bCs/>
                <w:color w:val="00B050"/>
                <w:sz w:val="14"/>
                <w:szCs w:val="14"/>
                <w:lang w:val="nl-BE"/>
              </w:rPr>
            </w:pPr>
          </w:p>
          <w:p w14:paraId="70E5E4F8" w14:textId="77777777" w:rsidR="00733FFC" w:rsidRDefault="00733FFC" w:rsidP="00733FFC">
            <w:pPr>
              <w:spacing w:before="0" w:after="0"/>
              <w:ind w:left="0" w:right="57"/>
              <w:rPr>
                <w:rFonts w:ascii="Cascadia Mono" w:hAnsi="Cascadia Mono" w:cstheme="minorHAnsi"/>
                <w:b/>
                <w:bCs/>
                <w:color w:val="00B050"/>
                <w:sz w:val="14"/>
                <w:szCs w:val="14"/>
                <w:lang w:val="nl-BE"/>
              </w:rPr>
            </w:pPr>
            <w:r>
              <w:rPr>
                <w:rFonts w:ascii="Cascadia Mono" w:hAnsi="Cascadia Mono" w:cstheme="minorHAnsi"/>
                <w:b/>
                <w:bCs/>
                <w:color w:val="00B050"/>
                <w:sz w:val="14"/>
                <w:szCs w:val="14"/>
                <w:lang w:val="nl-BE"/>
              </w:rPr>
              <w:t>3</w:t>
            </w:r>
          </w:p>
          <w:p w14:paraId="67D78190" w14:textId="77777777" w:rsidR="00733FFC" w:rsidRDefault="00733FFC" w:rsidP="00733FFC">
            <w:pPr>
              <w:spacing w:before="0" w:after="0"/>
              <w:ind w:left="0" w:right="57"/>
              <w:rPr>
                <w:rFonts w:ascii="Cascadia Mono" w:hAnsi="Cascadia Mono" w:cstheme="minorHAnsi"/>
                <w:b/>
                <w:bCs/>
                <w:color w:val="00B050"/>
                <w:sz w:val="14"/>
                <w:szCs w:val="14"/>
                <w:lang w:val="nl-BE"/>
              </w:rPr>
            </w:pPr>
          </w:p>
          <w:p w14:paraId="694F7395" w14:textId="2AC8B550" w:rsidR="00733FFC" w:rsidRPr="00733FFC" w:rsidRDefault="00733FFC" w:rsidP="00733FFC">
            <w:pPr>
              <w:spacing w:before="0" w:after="0"/>
              <w:ind w:left="0" w:right="57"/>
              <w:rPr>
                <w:rFonts w:ascii="Cascadia Mono" w:hAnsi="Cascadia Mono" w:cstheme="minorHAnsi"/>
                <w:b/>
                <w:bCs/>
                <w:color w:val="00B050"/>
                <w:sz w:val="14"/>
                <w:szCs w:val="14"/>
                <w:lang w:val="nl-BE"/>
              </w:rPr>
            </w:pPr>
          </w:p>
        </w:tc>
        <w:tc>
          <w:tcPr>
            <w:tcW w:w="9214" w:type="dxa"/>
            <w:shd w:val="clear" w:color="auto" w:fill="auto"/>
          </w:tcPr>
          <w:p w14:paraId="28121AE2" w14:textId="77777777" w:rsidR="005A57D7" w:rsidRPr="00B07EEF" w:rsidRDefault="005A57D7" w:rsidP="00733FFC">
            <w:pPr>
              <w:shd w:val="clear" w:color="auto" w:fill="FFFFFF"/>
              <w:spacing w:before="0" w:after="0"/>
              <w:ind w:left="0"/>
              <w:jc w:val="left"/>
              <w:rPr>
                <w:rFonts w:ascii="Cascadia Mono" w:hAnsi="Cascadia Mono" w:cs="Courier New"/>
                <w:color w:val="000000"/>
                <w:sz w:val="14"/>
                <w:szCs w:val="14"/>
                <w:lang w:val="en-US"/>
              </w:rPr>
            </w:pPr>
          </w:p>
          <w:p w14:paraId="186C964F"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bookmarkStart w:id="38" w:name="OLE_LINK1"/>
            <w:r w:rsidRPr="00B07EEF">
              <w:rPr>
                <w:rFonts w:ascii="Cascadia Mono" w:hAnsi="Cascadia Mono" w:cs="Cascadia Mono"/>
                <w:color w:val="0000FF"/>
                <w:sz w:val="14"/>
                <w:szCs w:val="14"/>
                <w:lang w:val="en-US" w:eastAsia="nl-BE"/>
              </w:rPr>
              <w:t>using</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System.Reflection</w:t>
            </w:r>
            <w:proofErr w:type="spellEnd"/>
            <w:r w:rsidRPr="00B07EEF">
              <w:rPr>
                <w:rFonts w:ascii="Cascadia Mono" w:hAnsi="Cascadia Mono" w:cs="Cascadia Mono"/>
                <w:color w:val="000000"/>
                <w:sz w:val="14"/>
                <w:szCs w:val="14"/>
                <w:lang w:val="en-US" w:eastAsia="nl-BE"/>
              </w:rPr>
              <w:t>;</w:t>
            </w:r>
          </w:p>
          <w:p w14:paraId="18CF24CD"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5DC3869E"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FF"/>
                <w:sz w:val="14"/>
                <w:szCs w:val="14"/>
                <w:lang w:val="en-US" w:eastAsia="nl-BE"/>
              </w:rPr>
              <w:t>namespace</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UIConsole</w:t>
            </w:r>
            <w:proofErr w:type="spellEnd"/>
            <w:r w:rsidRPr="00B07EEF">
              <w:rPr>
                <w:rFonts w:ascii="Cascadia Mono" w:hAnsi="Cascadia Mono" w:cs="Cascadia Mono"/>
                <w:color w:val="000000"/>
                <w:sz w:val="14"/>
                <w:szCs w:val="14"/>
                <w:lang w:val="en-US" w:eastAsia="nl-BE"/>
              </w:rPr>
              <w:t>;</w:t>
            </w:r>
          </w:p>
          <w:p w14:paraId="31103371"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559239EF"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FF"/>
                <w:sz w:val="14"/>
                <w:szCs w:val="14"/>
                <w:lang w:val="en-US" w:eastAsia="nl-BE"/>
              </w:rPr>
              <w:t>public</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partial</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class</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2B91AF"/>
                <w:sz w:val="14"/>
                <w:szCs w:val="14"/>
                <w:lang w:val="en-US" w:eastAsia="nl-BE"/>
              </w:rPr>
              <w:t>Program</w:t>
            </w:r>
          </w:p>
          <w:p w14:paraId="65C57564"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w:t>
            </w:r>
          </w:p>
          <w:p w14:paraId="633568EC"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private</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static</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FF"/>
                <w:sz w:val="14"/>
                <w:szCs w:val="14"/>
                <w:lang w:val="en-US" w:eastAsia="nl-BE"/>
              </w:rPr>
              <w:t>readonly</w:t>
            </w:r>
            <w:proofErr w:type="spellEnd"/>
            <w:r w:rsidRPr="00B07EEF">
              <w:rPr>
                <w:rFonts w:ascii="Cascadia Mono" w:hAnsi="Cascadia Mono" w:cs="Cascadia Mono"/>
                <w:color w:val="000000"/>
                <w:sz w:val="14"/>
                <w:szCs w:val="14"/>
                <w:lang w:val="en-US" w:eastAsia="nl-BE"/>
              </w:rPr>
              <w:t xml:space="preserve"> List&lt;</w:t>
            </w:r>
            <w:r w:rsidRPr="00B07EEF">
              <w:rPr>
                <w:rFonts w:ascii="Cascadia Mono" w:hAnsi="Cascadia Mono" w:cs="Cascadia Mono"/>
                <w:color w:val="0000FF"/>
                <w:sz w:val="14"/>
                <w:szCs w:val="14"/>
                <w:lang w:val="en-US" w:eastAsia="nl-BE"/>
              </w:rPr>
              <w:t>string</w:t>
            </w:r>
            <w:r w:rsidRPr="00B07EEF">
              <w:rPr>
                <w:rFonts w:ascii="Cascadia Mono" w:hAnsi="Cascadia Mono" w:cs="Cascadia Mono"/>
                <w:color w:val="000000"/>
                <w:sz w:val="14"/>
                <w:szCs w:val="14"/>
                <w:lang w:val="en-US" w:eastAsia="nl-BE"/>
              </w:rPr>
              <w:t xml:space="preserve">&gt; Menu =     </w:t>
            </w:r>
            <w:r w:rsidRPr="00B07EEF">
              <w:rPr>
                <w:rFonts w:ascii="Cascadia Mono" w:hAnsi="Cascadia Mono" w:cs="Cascadia Mono"/>
                <w:color w:val="008000"/>
                <w:sz w:val="14"/>
                <w:szCs w:val="14"/>
                <w:lang w:val="en-US" w:eastAsia="nl-BE"/>
              </w:rPr>
              <w:t>// Spread operator</w:t>
            </w:r>
          </w:p>
          <w:p w14:paraId="13071FA5" w14:textId="77777777" w:rsidR="00733FFC" w:rsidRPr="00733FFC" w:rsidRDefault="00733FFC" w:rsidP="00733FFC">
            <w:pPr>
              <w:autoSpaceDE w:val="0"/>
              <w:autoSpaceDN w:val="0"/>
              <w:adjustRightInd w:val="0"/>
              <w:spacing w:before="0" w:after="0"/>
              <w:ind w:left="0"/>
              <w:jc w:val="left"/>
              <w:rPr>
                <w:rFonts w:ascii="Cascadia Mono" w:hAnsi="Cascadia Mono" w:cs="Cascadia Mono"/>
                <w:color w:val="000000"/>
                <w:sz w:val="14"/>
                <w:szCs w:val="14"/>
                <w:lang w:eastAsia="nl-BE"/>
              </w:rPr>
            </w:pPr>
            <w:r w:rsidRPr="00B07EEF">
              <w:rPr>
                <w:rFonts w:ascii="Cascadia Mono" w:hAnsi="Cascadia Mono" w:cs="Cascadia Mono"/>
                <w:color w:val="000000"/>
                <w:sz w:val="14"/>
                <w:szCs w:val="14"/>
                <w:lang w:val="en-US" w:eastAsia="nl-BE"/>
              </w:rPr>
              <w:tab/>
            </w:r>
            <w:r w:rsidRPr="00733FFC">
              <w:rPr>
                <w:rFonts w:ascii="Cascadia Mono" w:hAnsi="Cascadia Mono" w:cs="Cascadia Mono"/>
                <w:color w:val="000000"/>
                <w:sz w:val="14"/>
                <w:szCs w:val="14"/>
                <w:lang w:eastAsia="nl-BE"/>
              </w:rPr>
              <w:t>[</w:t>
            </w:r>
          </w:p>
          <w:p w14:paraId="1355C4BA" w14:textId="22221BBE" w:rsidR="00733FFC" w:rsidRPr="00733FFC"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A31515"/>
                <w:sz w:val="14"/>
                <w:szCs w:val="14"/>
                <w:lang w:eastAsia="nl-BE"/>
              </w:rPr>
              <w:t>"Menu Item 0"</w:t>
            </w:r>
            <w:r w:rsidRPr="00733FFC">
              <w:rPr>
                <w:rFonts w:ascii="Cascadia Mono" w:hAnsi="Cascadia Mono" w:cs="Cascadia Mono"/>
                <w:color w:val="000000"/>
                <w:sz w:val="14"/>
                <w:szCs w:val="14"/>
                <w:lang w:eastAsia="nl-BE"/>
              </w:rPr>
              <w:t>,</w:t>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sidRPr="00733FFC">
              <w:rPr>
                <w:rFonts w:ascii="Cascadia Mono" w:hAnsi="Cascadia Mono" w:cs="Cascadia Mono"/>
                <w:color w:val="008000"/>
                <w:sz w:val="14"/>
                <w:szCs w:val="14"/>
                <w:lang w:eastAsia="nl-BE"/>
              </w:rPr>
              <w:t>// 00</w:t>
            </w:r>
          </w:p>
          <w:p w14:paraId="5C68C77F" w14:textId="1377E8C8" w:rsidR="00733FFC" w:rsidRPr="00733FFC"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A31515"/>
                <w:sz w:val="14"/>
                <w:szCs w:val="14"/>
                <w:lang w:eastAsia="nl-BE"/>
              </w:rPr>
              <w:t>"Menu Item 1"</w:t>
            </w:r>
            <w:r w:rsidRPr="00733FFC">
              <w:rPr>
                <w:rFonts w:ascii="Cascadia Mono" w:hAnsi="Cascadia Mono" w:cs="Cascadia Mono"/>
                <w:color w:val="000000"/>
                <w:sz w:val="14"/>
                <w:szCs w:val="14"/>
                <w:lang w:eastAsia="nl-BE"/>
              </w:rPr>
              <w:t>,</w:t>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sidRPr="00733FFC">
              <w:rPr>
                <w:rFonts w:ascii="Cascadia Mono" w:hAnsi="Cascadia Mono" w:cs="Cascadia Mono"/>
                <w:color w:val="008000"/>
                <w:sz w:val="14"/>
                <w:szCs w:val="14"/>
                <w:lang w:eastAsia="nl-BE"/>
              </w:rPr>
              <w:t>// 01</w:t>
            </w:r>
          </w:p>
          <w:p w14:paraId="3ABA2842" w14:textId="25926903" w:rsidR="00733FFC" w:rsidRPr="00733FFC"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A31515"/>
                <w:sz w:val="14"/>
                <w:szCs w:val="14"/>
                <w:lang w:eastAsia="nl-BE"/>
              </w:rPr>
              <w:t>"Menu Item 2"</w:t>
            </w:r>
            <w:r w:rsidRPr="00733FFC">
              <w:rPr>
                <w:rFonts w:ascii="Cascadia Mono" w:hAnsi="Cascadia Mono" w:cs="Cascadia Mono"/>
                <w:color w:val="000000"/>
                <w:sz w:val="14"/>
                <w:szCs w:val="14"/>
                <w:lang w:eastAsia="nl-BE"/>
              </w:rPr>
              <w:t>,</w:t>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Pr>
                <w:rFonts w:ascii="Cascadia Mono" w:hAnsi="Cascadia Mono" w:cs="Cascadia Mono"/>
                <w:color w:val="000000"/>
                <w:sz w:val="14"/>
                <w:szCs w:val="14"/>
                <w:lang w:eastAsia="nl-BE"/>
              </w:rPr>
              <w:tab/>
            </w:r>
            <w:r w:rsidRPr="00733FFC">
              <w:rPr>
                <w:rFonts w:ascii="Cascadia Mono" w:hAnsi="Cascadia Mono" w:cs="Cascadia Mono"/>
                <w:color w:val="008000"/>
                <w:sz w:val="14"/>
                <w:szCs w:val="14"/>
                <w:lang w:eastAsia="nl-BE"/>
              </w:rPr>
              <w:t>// 02</w:t>
            </w:r>
          </w:p>
          <w:p w14:paraId="12A72CA5" w14:textId="54DB032F" w:rsidR="00733FFC" w:rsidRPr="00784845"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it-IT"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84845">
              <w:rPr>
                <w:rFonts w:ascii="Cascadia Mono" w:hAnsi="Cascadia Mono" w:cs="Cascadia Mono"/>
                <w:color w:val="008000"/>
                <w:sz w:val="14"/>
                <w:szCs w:val="14"/>
                <w:lang w:val="it-IT" w:eastAsia="nl-BE"/>
              </w:rPr>
              <w:t>// "Menu Item n",</w:t>
            </w:r>
            <w:r w:rsidRPr="00784845">
              <w:rPr>
                <w:rFonts w:ascii="Cascadia Mono" w:hAnsi="Cascadia Mono" w:cs="Cascadia Mono"/>
                <w:color w:val="008000"/>
                <w:sz w:val="14"/>
                <w:szCs w:val="14"/>
                <w:lang w:val="it-IT" w:eastAsia="nl-BE"/>
              </w:rPr>
              <w:tab/>
              <w:t>/</w:t>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r>
            <w:r w:rsidRPr="00784845">
              <w:rPr>
                <w:rFonts w:ascii="Cascadia Mono" w:hAnsi="Cascadia Mono" w:cs="Cascadia Mono"/>
                <w:color w:val="008000"/>
                <w:sz w:val="14"/>
                <w:szCs w:val="14"/>
                <w:lang w:val="it-IT" w:eastAsia="nl-BE"/>
              </w:rPr>
              <w:tab/>
              <w:t>// 0n</w:t>
            </w:r>
          </w:p>
          <w:p w14:paraId="3268600D"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it-IT" w:eastAsia="nl-BE"/>
              </w:rPr>
            </w:pPr>
            <w:r w:rsidRPr="00784845">
              <w:rPr>
                <w:rFonts w:ascii="Cascadia Mono" w:hAnsi="Cascadia Mono" w:cs="Cascadia Mono"/>
                <w:color w:val="000000"/>
                <w:sz w:val="14"/>
                <w:szCs w:val="14"/>
                <w:lang w:val="it-IT" w:eastAsia="nl-BE"/>
              </w:rPr>
              <w:tab/>
            </w:r>
            <w:r w:rsidRPr="00784845">
              <w:rPr>
                <w:rFonts w:ascii="Cascadia Mono" w:hAnsi="Cascadia Mono" w:cs="Cascadia Mono"/>
                <w:color w:val="000000"/>
                <w:sz w:val="14"/>
                <w:szCs w:val="14"/>
                <w:lang w:val="it-IT" w:eastAsia="nl-BE"/>
              </w:rPr>
              <w:tab/>
            </w:r>
            <w:r w:rsidRPr="00B07EEF">
              <w:rPr>
                <w:rFonts w:ascii="Cascadia Mono" w:hAnsi="Cascadia Mono" w:cs="Cascadia Mono"/>
                <w:color w:val="008000"/>
                <w:sz w:val="14"/>
                <w:szCs w:val="14"/>
                <w:lang w:val="it-IT" w:eastAsia="nl-BE"/>
              </w:rPr>
              <w:t>// . . . .</w:t>
            </w:r>
          </w:p>
          <w:p w14:paraId="6939AFB5"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it-IT" w:eastAsia="nl-BE"/>
              </w:rPr>
            </w:pPr>
            <w:r w:rsidRPr="00B07EEF">
              <w:rPr>
                <w:rFonts w:ascii="Cascadia Mono" w:hAnsi="Cascadia Mono" w:cs="Cascadia Mono"/>
                <w:color w:val="000000"/>
                <w:sz w:val="14"/>
                <w:szCs w:val="14"/>
                <w:lang w:val="it-IT" w:eastAsia="nl-BE"/>
              </w:rPr>
              <w:tab/>
            </w:r>
            <w:r w:rsidRPr="00B07EEF">
              <w:rPr>
                <w:rFonts w:ascii="Cascadia Mono" w:hAnsi="Cascadia Mono" w:cs="Cascadia Mono"/>
                <w:color w:val="000000"/>
                <w:sz w:val="14"/>
                <w:szCs w:val="14"/>
                <w:lang w:val="it-IT" w:eastAsia="nl-BE"/>
              </w:rPr>
              <w:tab/>
            </w:r>
            <w:r w:rsidRPr="00B07EEF">
              <w:rPr>
                <w:rFonts w:ascii="Cascadia Mono" w:hAnsi="Cascadia Mono" w:cs="Cascadia Mono"/>
                <w:color w:val="008000"/>
                <w:sz w:val="14"/>
                <w:szCs w:val="14"/>
                <w:lang w:val="it-IT" w:eastAsia="nl-BE"/>
              </w:rPr>
              <w:t xml:space="preserve">// P l a </w:t>
            </w:r>
            <w:proofErr w:type="spellStart"/>
            <w:r w:rsidRPr="00B07EEF">
              <w:rPr>
                <w:rFonts w:ascii="Cascadia Mono" w:hAnsi="Cascadia Mono" w:cs="Cascadia Mono"/>
                <w:color w:val="008000"/>
                <w:sz w:val="14"/>
                <w:szCs w:val="14"/>
                <w:lang w:val="it-IT" w:eastAsia="nl-BE"/>
              </w:rPr>
              <w:t>a</w:t>
            </w:r>
            <w:proofErr w:type="spellEnd"/>
            <w:r w:rsidRPr="00B07EEF">
              <w:rPr>
                <w:rFonts w:ascii="Cascadia Mono" w:hAnsi="Cascadia Mono" w:cs="Cascadia Mono"/>
                <w:color w:val="008000"/>
                <w:sz w:val="14"/>
                <w:szCs w:val="14"/>
                <w:lang w:val="it-IT" w:eastAsia="nl-BE"/>
              </w:rPr>
              <w:t xml:space="preserve"> t s   h i e r   d e   v e r s c h i l </w:t>
            </w:r>
            <w:proofErr w:type="spellStart"/>
            <w:r w:rsidRPr="00B07EEF">
              <w:rPr>
                <w:rFonts w:ascii="Cascadia Mono" w:hAnsi="Cascadia Mono" w:cs="Cascadia Mono"/>
                <w:color w:val="008000"/>
                <w:sz w:val="14"/>
                <w:szCs w:val="14"/>
                <w:lang w:val="it-IT" w:eastAsia="nl-BE"/>
              </w:rPr>
              <w:t>l e</w:t>
            </w:r>
            <w:proofErr w:type="spellEnd"/>
            <w:r w:rsidRPr="00B07EEF">
              <w:rPr>
                <w:rFonts w:ascii="Cascadia Mono" w:hAnsi="Cascadia Mono" w:cs="Cascadia Mono"/>
                <w:color w:val="008000"/>
                <w:sz w:val="14"/>
                <w:szCs w:val="14"/>
                <w:lang w:val="it-IT" w:eastAsia="nl-BE"/>
              </w:rPr>
              <w:t xml:space="preserve"> n d e   m e n u   i t e m s</w:t>
            </w:r>
          </w:p>
          <w:p w14:paraId="65169C8D"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it-IT" w:eastAsia="nl-BE"/>
              </w:rPr>
            </w:pPr>
            <w:r w:rsidRPr="00B07EEF">
              <w:rPr>
                <w:rFonts w:ascii="Cascadia Mono" w:hAnsi="Cascadia Mono" w:cs="Cascadia Mono"/>
                <w:color w:val="000000"/>
                <w:sz w:val="14"/>
                <w:szCs w:val="14"/>
                <w:lang w:val="it-IT" w:eastAsia="nl-BE"/>
              </w:rPr>
              <w:tab/>
            </w:r>
            <w:r w:rsidRPr="00B07EEF">
              <w:rPr>
                <w:rFonts w:ascii="Cascadia Mono" w:hAnsi="Cascadia Mono" w:cs="Cascadia Mono"/>
                <w:color w:val="000000"/>
                <w:sz w:val="14"/>
                <w:szCs w:val="14"/>
                <w:lang w:val="it-IT" w:eastAsia="nl-BE"/>
              </w:rPr>
              <w:tab/>
            </w:r>
            <w:r w:rsidRPr="00B07EEF">
              <w:rPr>
                <w:rFonts w:ascii="Cascadia Mono" w:hAnsi="Cascadia Mono" w:cs="Cascadia Mono"/>
                <w:color w:val="008000"/>
                <w:sz w:val="14"/>
                <w:szCs w:val="14"/>
                <w:lang w:val="it-IT" w:eastAsia="nl-BE"/>
              </w:rPr>
              <w:t>// . . . .</w:t>
            </w:r>
          </w:p>
          <w:p w14:paraId="2F80B958"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it-IT" w:eastAsia="nl-BE"/>
              </w:rPr>
            </w:pPr>
            <w:r w:rsidRPr="00B07EEF">
              <w:rPr>
                <w:rFonts w:ascii="Cascadia Mono" w:hAnsi="Cascadia Mono" w:cs="Cascadia Mono"/>
                <w:color w:val="000000"/>
                <w:sz w:val="14"/>
                <w:szCs w:val="14"/>
                <w:lang w:val="it-IT" w:eastAsia="nl-BE"/>
              </w:rPr>
              <w:tab/>
              <w:t>];</w:t>
            </w:r>
          </w:p>
          <w:p w14:paraId="785342ED"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it-IT" w:eastAsia="nl-BE"/>
              </w:rPr>
            </w:pPr>
          </w:p>
          <w:p w14:paraId="2D3B75C2"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it-IT" w:eastAsia="nl-BE"/>
              </w:rPr>
            </w:pPr>
            <w:r w:rsidRPr="00B07EEF">
              <w:rPr>
                <w:rFonts w:ascii="Cascadia Mono" w:hAnsi="Cascadia Mono" w:cs="Cascadia Mono"/>
                <w:color w:val="000000"/>
                <w:sz w:val="14"/>
                <w:szCs w:val="14"/>
                <w:lang w:val="it-IT" w:eastAsia="nl-BE"/>
              </w:rPr>
              <w:tab/>
            </w:r>
            <w:r w:rsidRPr="00B07EEF">
              <w:rPr>
                <w:rFonts w:ascii="Cascadia Mono" w:hAnsi="Cascadia Mono" w:cs="Cascadia Mono"/>
                <w:color w:val="0000FF"/>
                <w:sz w:val="14"/>
                <w:szCs w:val="14"/>
                <w:lang w:val="it-IT" w:eastAsia="nl-BE"/>
              </w:rPr>
              <w:t>private</w:t>
            </w:r>
            <w:r w:rsidRPr="00B07EEF">
              <w:rPr>
                <w:rFonts w:ascii="Cascadia Mono" w:hAnsi="Cascadia Mono" w:cs="Cascadia Mono"/>
                <w:color w:val="000000"/>
                <w:sz w:val="14"/>
                <w:szCs w:val="14"/>
                <w:lang w:val="it-IT" w:eastAsia="nl-BE"/>
              </w:rPr>
              <w:t xml:space="preserve"> </w:t>
            </w:r>
            <w:proofErr w:type="spellStart"/>
            <w:r w:rsidRPr="00B07EEF">
              <w:rPr>
                <w:rFonts w:ascii="Cascadia Mono" w:hAnsi="Cascadia Mono" w:cs="Cascadia Mono"/>
                <w:color w:val="0000FF"/>
                <w:sz w:val="14"/>
                <w:szCs w:val="14"/>
                <w:lang w:val="it-IT" w:eastAsia="nl-BE"/>
              </w:rPr>
              <w:t>static</w:t>
            </w:r>
            <w:proofErr w:type="spellEnd"/>
            <w:r w:rsidRPr="00B07EEF">
              <w:rPr>
                <w:rFonts w:ascii="Cascadia Mono" w:hAnsi="Cascadia Mono" w:cs="Cascadia Mono"/>
                <w:color w:val="000000"/>
                <w:sz w:val="14"/>
                <w:szCs w:val="14"/>
                <w:lang w:val="it-IT" w:eastAsia="nl-BE"/>
              </w:rPr>
              <w:t xml:space="preserve"> </w:t>
            </w:r>
            <w:proofErr w:type="spellStart"/>
            <w:r w:rsidRPr="00B07EEF">
              <w:rPr>
                <w:rFonts w:ascii="Cascadia Mono" w:hAnsi="Cascadia Mono" w:cs="Cascadia Mono"/>
                <w:color w:val="0000FF"/>
                <w:sz w:val="14"/>
                <w:szCs w:val="14"/>
                <w:lang w:val="it-IT" w:eastAsia="nl-BE"/>
              </w:rPr>
              <w:t>string</w:t>
            </w:r>
            <w:proofErr w:type="spellEnd"/>
            <w:r w:rsidRPr="00B07EEF">
              <w:rPr>
                <w:rFonts w:ascii="Cascadia Mono" w:hAnsi="Cascadia Mono" w:cs="Cascadia Mono"/>
                <w:color w:val="000000"/>
                <w:sz w:val="14"/>
                <w:szCs w:val="14"/>
                <w:lang w:val="it-IT" w:eastAsia="nl-BE"/>
              </w:rPr>
              <w:t xml:space="preserve"> </w:t>
            </w:r>
            <w:proofErr w:type="spellStart"/>
            <w:r w:rsidRPr="00B07EEF">
              <w:rPr>
                <w:rFonts w:ascii="Cascadia Mono" w:hAnsi="Cascadia Mono" w:cs="Cascadia Mono"/>
                <w:color w:val="000000"/>
                <w:sz w:val="14"/>
                <w:szCs w:val="14"/>
                <w:lang w:val="it-IT" w:eastAsia="nl-BE"/>
              </w:rPr>
              <w:t>Titel</w:t>
            </w:r>
            <w:proofErr w:type="spellEnd"/>
            <w:r w:rsidRPr="00B07EEF">
              <w:rPr>
                <w:rFonts w:ascii="Cascadia Mono" w:hAnsi="Cascadia Mono" w:cs="Cascadia Mono"/>
                <w:color w:val="000000"/>
                <w:sz w:val="14"/>
                <w:szCs w:val="14"/>
                <w:lang w:val="it-IT" w:eastAsia="nl-BE"/>
              </w:rPr>
              <w:t>(</w:t>
            </w:r>
            <w:proofErr w:type="spellStart"/>
            <w:r w:rsidRPr="00B07EEF">
              <w:rPr>
                <w:rFonts w:ascii="Cascadia Mono" w:hAnsi="Cascadia Mono" w:cs="Cascadia Mono"/>
                <w:color w:val="0000FF"/>
                <w:sz w:val="14"/>
                <w:szCs w:val="14"/>
                <w:lang w:val="it-IT" w:eastAsia="nl-BE"/>
              </w:rPr>
              <w:t>string</w:t>
            </w:r>
            <w:proofErr w:type="spellEnd"/>
            <w:r w:rsidRPr="00B07EEF">
              <w:rPr>
                <w:rFonts w:ascii="Cascadia Mono" w:hAnsi="Cascadia Mono" w:cs="Cascadia Mono"/>
                <w:color w:val="000000"/>
                <w:sz w:val="14"/>
                <w:szCs w:val="14"/>
                <w:lang w:val="it-IT" w:eastAsia="nl-BE"/>
              </w:rPr>
              <w:t xml:space="preserve"> t) =&gt; </w:t>
            </w:r>
            <w:r w:rsidRPr="00B07EEF">
              <w:rPr>
                <w:rFonts w:ascii="Cascadia Mono" w:hAnsi="Cascadia Mono" w:cs="Cascadia Mono"/>
                <w:color w:val="A31515"/>
                <w:sz w:val="14"/>
                <w:szCs w:val="14"/>
                <w:lang w:val="it-IT" w:eastAsia="nl-BE"/>
              </w:rPr>
              <w:t>$"</w:t>
            </w:r>
            <w:r w:rsidRPr="00B07EEF">
              <w:rPr>
                <w:rFonts w:ascii="Cascadia Mono" w:hAnsi="Cascadia Mono" w:cs="Cascadia Mono"/>
                <w:color w:val="000000"/>
                <w:sz w:val="14"/>
                <w:szCs w:val="14"/>
                <w:lang w:val="it-IT" w:eastAsia="nl-BE"/>
              </w:rPr>
              <w:t>{</w:t>
            </w:r>
            <w:proofErr w:type="spellStart"/>
            <w:r w:rsidRPr="00B07EEF">
              <w:rPr>
                <w:rFonts w:ascii="Cascadia Mono" w:hAnsi="Cascadia Mono" w:cs="Cascadia Mono"/>
                <w:color w:val="000000"/>
                <w:sz w:val="14"/>
                <w:szCs w:val="14"/>
                <w:lang w:val="it-IT" w:eastAsia="nl-BE"/>
              </w:rPr>
              <w:t>Ansi.CURSORHOME</w:t>
            </w:r>
            <w:proofErr w:type="spellEnd"/>
            <w:r w:rsidRPr="00B07EEF">
              <w:rPr>
                <w:rFonts w:ascii="Cascadia Mono" w:hAnsi="Cascadia Mono" w:cs="Cascadia Mono"/>
                <w:color w:val="000000"/>
                <w:sz w:val="14"/>
                <w:szCs w:val="14"/>
                <w:lang w:val="it-IT" w:eastAsia="nl-BE"/>
              </w:rPr>
              <w:t>}{</w:t>
            </w:r>
            <w:proofErr w:type="spellStart"/>
            <w:r w:rsidRPr="00B07EEF">
              <w:rPr>
                <w:rFonts w:ascii="Cascadia Mono" w:hAnsi="Cascadia Mono" w:cs="Cascadia Mono"/>
                <w:color w:val="000000"/>
                <w:sz w:val="14"/>
                <w:szCs w:val="14"/>
                <w:lang w:val="it-IT" w:eastAsia="nl-BE"/>
              </w:rPr>
              <w:t>Ansi.EraseScreen</w:t>
            </w:r>
            <w:proofErr w:type="spellEnd"/>
            <w:r w:rsidRPr="00B07EEF">
              <w:rPr>
                <w:rFonts w:ascii="Cascadia Mono" w:hAnsi="Cascadia Mono" w:cs="Cascadia Mono"/>
                <w:color w:val="000000"/>
                <w:sz w:val="14"/>
                <w:szCs w:val="14"/>
                <w:lang w:val="it-IT" w:eastAsia="nl-BE"/>
              </w:rPr>
              <w:t>}{</w:t>
            </w:r>
            <w:r w:rsidRPr="00B07EEF">
              <w:rPr>
                <w:rFonts w:ascii="Cascadia Mono" w:hAnsi="Cascadia Mono" w:cs="Cascadia Mono"/>
                <w:color w:val="0000FF"/>
                <w:sz w:val="14"/>
                <w:szCs w:val="14"/>
                <w:lang w:val="it-IT" w:eastAsia="nl-BE"/>
              </w:rPr>
              <w:t>new</w:t>
            </w:r>
            <w:r w:rsidRPr="00B07EEF">
              <w:rPr>
                <w:rFonts w:ascii="Cascadia Mono" w:hAnsi="Cascadia Mono" w:cs="Cascadia Mono"/>
                <w:color w:val="000000"/>
                <w:sz w:val="14"/>
                <w:szCs w:val="14"/>
                <w:lang w:val="it-IT" w:eastAsia="nl-BE"/>
              </w:rPr>
              <w:t xml:space="preserve"> </w:t>
            </w:r>
            <w:proofErr w:type="spellStart"/>
            <w:r w:rsidRPr="00B07EEF">
              <w:rPr>
                <w:rFonts w:ascii="Cascadia Mono" w:hAnsi="Cascadia Mono" w:cs="Cascadia Mono"/>
                <w:color w:val="0000FF"/>
                <w:sz w:val="14"/>
                <w:szCs w:val="14"/>
                <w:lang w:val="it-IT" w:eastAsia="nl-BE"/>
              </w:rPr>
              <w:t>string</w:t>
            </w:r>
            <w:proofErr w:type="spellEnd"/>
            <w:r w:rsidRPr="00B07EEF">
              <w:rPr>
                <w:rFonts w:ascii="Cascadia Mono" w:hAnsi="Cascadia Mono" w:cs="Cascadia Mono"/>
                <w:color w:val="000000"/>
                <w:sz w:val="14"/>
                <w:szCs w:val="14"/>
                <w:lang w:val="it-IT" w:eastAsia="nl-BE"/>
              </w:rPr>
              <w:t>(</w:t>
            </w:r>
            <w:r w:rsidRPr="00B07EEF">
              <w:rPr>
                <w:rFonts w:ascii="Cascadia Mono" w:hAnsi="Cascadia Mono" w:cs="Cascadia Mono"/>
                <w:color w:val="A31515"/>
                <w:sz w:val="14"/>
                <w:szCs w:val="14"/>
                <w:lang w:val="it-IT" w:eastAsia="nl-BE"/>
              </w:rPr>
              <w:t>'='</w:t>
            </w:r>
            <w:r w:rsidRPr="00B07EEF">
              <w:rPr>
                <w:rFonts w:ascii="Cascadia Mono" w:hAnsi="Cascadia Mono" w:cs="Cascadia Mono"/>
                <w:color w:val="000000"/>
                <w:sz w:val="14"/>
                <w:szCs w:val="14"/>
                <w:lang w:val="it-IT" w:eastAsia="nl-BE"/>
              </w:rPr>
              <w:t xml:space="preserve">, </w:t>
            </w:r>
            <w:proofErr w:type="spellStart"/>
            <w:r w:rsidRPr="00B07EEF">
              <w:rPr>
                <w:rFonts w:ascii="Cascadia Mono" w:hAnsi="Cascadia Mono" w:cs="Cascadia Mono"/>
                <w:color w:val="000000"/>
                <w:sz w:val="14"/>
                <w:szCs w:val="14"/>
                <w:lang w:val="it-IT" w:eastAsia="nl-BE"/>
              </w:rPr>
              <w:t>t.Length</w:t>
            </w:r>
            <w:proofErr w:type="spellEnd"/>
            <w:r w:rsidRPr="00B07EEF">
              <w:rPr>
                <w:rFonts w:ascii="Cascadia Mono" w:hAnsi="Cascadia Mono" w:cs="Cascadia Mono"/>
                <w:color w:val="000000"/>
                <w:sz w:val="14"/>
                <w:szCs w:val="14"/>
                <w:lang w:val="it-IT" w:eastAsia="nl-BE"/>
              </w:rPr>
              <w:t>)}</w:t>
            </w:r>
            <w:r w:rsidRPr="00B07EEF">
              <w:rPr>
                <w:rFonts w:ascii="Cascadia Mono" w:hAnsi="Cascadia Mono" w:cs="Cascadia Mono"/>
                <w:color w:val="A31515"/>
                <w:sz w:val="14"/>
                <w:szCs w:val="14"/>
                <w:lang w:val="it-IT" w:eastAsia="nl-BE"/>
              </w:rPr>
              <w:t>\n</w:t>
            </w:r>
            <w:r w:rsidRPr="00B07EEF">
              <w:rPr>
                <w:rFonts w:ascii="Cascadia Mono" w:hAnsi="Cascadia Mono" w:cs="Cascadia Mono"/>
                <w:color w:val="000000"/>
                <w:sz w:val="14"/>
                <w:szCs w:val="14"/>
                <w:lang w:val="it-IT" w:eastAsia="nl-BE"/>
              </w:rPr>
              <w:t>{t}</w:t>
            </w:r>
            <w:r w:rsidRPr="00B07EEF">
              <w:rPr>
                <w:rFonts w:ascii="Cascadia Mono" w:hAnsi="Cascadia Mono" w:cs="Cascadia Mono"/>
                <w:color w:val="A31515"/>
                <w:sz w:val="14"/>
                <w:szCs w:val="14"/>
                <w:lang w:val="it-IT" w:eastAsia="nl-BE"/>
              </w:rPr>
              <w:t>\n</w:t>
            </w:r>
            <w:r w:rsidRPr="00B07EEF">
              <w:rPr>
                <w:rFonts w:ascii="Cascadia Mono" w:hAnsi="Cascadia Mono" w:cs="Cascadia Mono"/>
                <w:color w:val="000000"/>
                <w:sz w:val="14"/>
                <w:szCs w:val="14"/>
                <w:lang w:val="it-IT" w:eastAsia="nl-BE"/>
              </w:rPr>
              <w:t>{</w:t>
            </w:r>
            <w:r w:rsidRPr="00B07EEF">
              <w:rPr>
                <w:rFonts w:ascii="Cascadia Mono" w:hAnsi="Cascadia Mono" w:cs="Cascadia Mono"/>
                <w:color w:val="0000FF"/>
                <w:sz w:val="14"/>
                <w:szCs w:val="14"/>
                <w:lang w:val="it-IT" w:eastAsia="nl-BE"/>
              </w:rPr>
              <w:t>new</w:t>
            </w:r>
            <w:r w:rsidRPr="00B07EEF">
              <w:rPr>
                <w:rFonts w:ascii="Cascadia Mono" w:hAnsi="Cascadia Mono" w:cs="Cascadia Mono"/>
                <w:color w:val="000000"/>
                <w:sz w:val="14"/>
                <w:szCs w:val="14"/>
                <w:lang w:val="it-IT" w:eastAsia="nl-BE"/>
              </w:rPr>
              <w:t xml:space="preserve"> </w:t>
            </w:r>
            <w:proofErr w:type="spellStart"/>
            <w:r w:rsidRPr="00B07EEF">
              <w:rPr>
                <w:rFonts w:ascii="Cascadia Mono" w:hAnsi="Cascadia Mono" w:cs="Cascadia Mono"/>
                <w:color w:val="0000FF"/>
                <w:sz w:val="14"/>
                <w:szCs w:val="14"/>
                <w:lang w:val="it-IT" w:eastAsia="nl-BE"/>
              </w:rPr>
              <w:t>string</w:t>
            </w:r>
            <w:proofErr w:type="spellEnd"/>
            <w:r w:rsidRPr="00B07EEF">
              <w:rPr>
                <w:rFonts w:ascii="Cascadia Mono" w:hAnsi="Cascadia Mono" w:cs="Cascadia Mono"/>
                <w:color w:val="000000"/>
                <w:sz w:val="14"/>
                <w:szCs w:val="14"/>
                <w:lang w:val="it-IT" w:eastAsia="nl-BE"/>
              </w:rPr>
              <w:t>(</w:t>
            </w:r>
            <w:r w:rsidRPr="00B07EEF">
              <w:rPr>
                <w:rFonts w:ascii="Cascadia Mono" w:hAnsi="Cascadia Mono" w:cs="Cascadia Mono"/>
                <w:color w:val="A31515"/>
                <w:sz w:val="14"/>
                <w:szCs w:val="14"/>
                <w:lang w:val="it-IT" w:eastAsia="nl-BE"/>
              </w:rPr>
              <w:t>'='</w:t>
            </w:r>
            <w:r w:rsidRPr="00B07EEF">
              <w:rPr>
                <w:rFonts w:ascii="Cascadia Mono" w:hAnsi="Cascadia Mono" w:cs="Cascadia Mono"/>
                <w:color w:val="000000"/>
                <w:sz w:val="14"/>
                <w:szCs w:val="14"/>
                <w:lang w:val="it-IT" w:eastAsia="nl-BE"/>
              </w:rPr>
              <w:t xml:space="preserve">, </w:t>
            </w:r>
            <w:proofErr w:type="spellStart"/>
            <w:r w:rsidRPr="00B07EEF">
              <w:rPr>
                <w:rFonts w:ascii="Cascadia Mono" w:hAnsi="Cascadia Mono" w:cs="Cascadia Mono"/>
                <w:color w:val="000000"/>
                <w:sz w:val="14"/>
                <w:szCs w:val="14"/>
                <w:lang w:val="it-IT" w:eastAsia="nl-BE"/>
              </w:rPr>
              <w:t>t.Length</w:t>
            </w:r>
            <w:proofErr w:type="spellEnd"/>
            <w:r w:rsidRPr="00B07EEF">
              <w:rPr>
                <w:rFonts w:ascii="Cascadia Mono" w:hAnsi="Cascadia Mono" w:cs="Cascadia Mono"/>
                <w:color w:val="000000"/>
                <w:sz w:val="14"/>
                <w:szCs w:val="14"/>
                <w:lang w:val="it-IT" w:eastAsia="nl-BE"/>
              </w:rPr>
              <w:t>)}</w:t>
            </w:r>
            <w:r w:rsidRPr="00B07EEF">
              <w:rPr>
                <w:rFonts w:ascii="Cascadia Mono" w:hAnsi="Cascadia Mono" w:cs="Cascadia Mono"/>
                <w:color w:val="A31515"/>
                <w:sz w:val="14"/>
                <w:szCs w:val="14"/>
                <w:lang w:val="it-IT" w:eastAsia="nl-BE"/>
              </w:rPr>
              <w:t>\n"</w:t>
            </w:r>
            <w:r w:rsidRPr="00B07EEF">
              <w:rPr>
                <w:rFonts w:ascii="Cascadia Mono" w:hAnsi="Cascadia Mono" w:cs="Cascadia Mono"/>
                <w:color w:val="000000"/>
                <w:sz w:val="14"/>
                <w:szCs w:val="14"/>
                <w:lang w:val="it-IT" w:eastAsia="nl-BE"/>
              </w:rPr>
              <w:t>;</w:t>
            </w:r>
          </w:p>
          <w:p w14:paraId="5D217076"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it-IT" w:eastAsia="nl-BE"/>
              </w:rPr>
            </w:pPr>
          </w:p>
          <w:p w14:paraId="66E448AA"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it-IT" w:eastAsia="nl-BE"/>
              </w:rPr>
              <w:tab/>
            </w:r>
            <w:r w:rsidRPr="00B07EEF">
              <w:rPr>
                <w:rFonts w:ascii="Cascadia Mono" w:hAnsi="Cascadia Mono" w:cs="Cascadia Mono"/>
                <w:color w:val="0000FF"/>
                <w:sz w:val="14"/>
                <w:szCs w:val="14"/>
                <w:lang w:val="en-US" w:eastAsia="nl-BE"/>
              </w:rPr>
              <w:t>private</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static</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void</w:t>
            </w:r>
            <w:r w:rsidRPr="00B07EEF">
              <w:rPr>
                <w:rFonts w:ascii="Cascadia Mono" w:hAnsi="Cascadia Mono" w:cs="Cascadia Mono"/>
                <w:color w:val="000000"/>
                <w:sz w:val="14"/>
                <w:szCs w:val="14"/>
                <w:lang w:val="en-US" w:eastAsia="nl-BE"/>
              </w:rPr>
              <w:t xml:space="preserve"> Main(</w:t>
            </w:r>
            <w:r w:rsidRPr="00B07EEF">
              <w:rPr>
                <w:rFonts w:ascii="Cascadia Mono" w:hAnsi="Cascadia Mono" w:cs="Cascadia Mono"/>
                <w:color w:val="0000FF"/>
                <w:sz w:val="14"/>
                <w:szCs w:val="14"/>
                <w:lang w:val="en-US" w:eastAsia="nl-BE"/>
              </w:rPr>
              <w:t>string</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args</w:t>
            </w:r>
            <w:proofErr w:type="spellEnd"/>
            <w:r w:rsidRPr="00B07EEF">
              <w:rPr>
                <w:rFonts w:ascii="Cascadia Mono" w:hAnsi="Cascadia Mono" w:cs="Cascadia Mono"/>
                <w:color w:val="000000"/>
                <w:sz w:val="14"/>
                <w:szCs w:val="14"/>
                <w:lang w:val="en-US" w:eastAsia="nl-BE"/>
              </w:rPr>
              <w:t>)</w:t>
            </w:r>
          </w:p>
          <w:p w14:paraId="5EC48DE1"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t>{</w:t>
            </w:r>
          </w:p>
          <w:p w14:paraId="3583CEB3"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proofErr w:type="spellStart"/>
            <w:r w:rsidRPr="00B07EEF">
              <w:rPr>
                <w:rFonts w:ascii="Cascadia Mono" w:hAnsi="Cascadia Mono" w:cs="Cascadia Mono"/>
                <w:color w:val="000000"/>
                <w:sz w:val="14"/>
                <w:szCs w:val="14"/>
                <w:lang w:val="en-US" w:eastAsia="nl-BE"/>
              </w:rPr>
              <w:t>StartConsole</w:t>
            </w:r>
            <w:proofErr w:type="spellEnd"/>
            <w:r w:rsidRPr="00B07EEF">
              <w:rPr>
                <w:rFonts w:ascii="Cascadia Mono" w:hAnsi="Cascadia Mono" w:cs="Cascadia Mono"/>
                <w:color w:val="000000"/>
                <w:sz w:val="14"/>
                <w:szCs w:val="14"/>
                <w:lang w:val="en-US" w:eastAsia="nl-BE"/>
              </w:rPr>
              <w:t>();</w:t>
            </w:r>
          </w:p>
          <w:p w14:paraId="1C9D7A54"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606A9F10"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proofErr w:type="spellStart"/>
            <w:r w:rsidRPr="00B07EEF">
              <w:rPr>
                <w:rFonts w:ascii="Cascadia Mono" w:hAnsi="Cascadia Mono" w:cs="Cascadia Mono"/>
                <w:color w:val="000000"/>
                <w:sz w:val="14"/>
                <w:szCs w:val="14"/>
                <w:lang w:val="en-US" w:eastAsia="nl-BE"/>
              </w:rPr>
              <w:t>Console.Title</w:t>
            </w:r>
            <w:proofErr w:type="spellEnd"/>
            <w:r w:rsidRPr="00B07EEF">
              <w:rPr>
                <w:rFonts w:ascii="Cascadia Mono" w:hAnsi="Cascadia Mono" w:cs="Cascadia Mono"/>
                <w:color w:val="000000"/>
                <w:sz w:val="14"/>
                <w:szCs w:val="14"/>
                <w:lang w:val="en-US" w:eastAsia="nl-BE"/>
              </w:rPr>
              <w:t xml:space="preserve"> = </w:t>
            </w:r>
            <w:r w:rsidRPr="00B07EEF">
              <w:rPr>
                <w:rFonts w:ascii="Cascadia Mono" w:hAnsi="Cascadia Mono" w:cs="Cascadia Mono"/>
                <w:color w:val="A31515"/>
                <w:sz w:val="14"/>
                <w:szCs w:val="14"/>
                <w:lang w:val="en-US" w:eastAsia="nl-BE"/>
              </w:rPr>
              <w:t>"</w:t>
            </w:r>
            <w:proofErr w:type="spellStart"/>
            <w:r w:rsidRPr="00B07EEF">
              <w:rPr>
                <w:rFonts w:ascii="Cascadia Mono" w:hAnsi="Cascadia Mono" w:cs="Cascadia Mono"/>
                <w:color w:val="A31515"/>
                <w:sz w:val="14"/>
                <w:szCs w:val="14"/>
                <w:lang w:val="en-US" w:eastAsia="nl-BE"/>
              </w:rPr>
              <w:t>EFCoreStart</w:t>
            </w:r>
            <w:proofErr w:type="spellEnd"/>
            <w:r w:rsidRPr="00B07EEF">
              <w:rPr>
                <w:rFonts w:ascii="Cascadia Mono" w:hAnsi="Cascadia Mono" w:cs="Cascadia Mono"/>
                <w:color w:val="A31515"/>
                <w:sz w:val="14"/>
                <w:szCs w:val="14"/>
                <w:lang w:val="en-US" w:eastAsia="nl-BE"/>
              </w:rPr>
              <w:t>"</w:t>
            </w:r>
            <w:r w:rsidRPr="00B07EEF">
              <w:rPr>
                <w:rFonts w:ascii="Cascadia Mono" w:hAnsi="Cascadia Mono" w:cs="Cascadia Mono"/>
                <w:color w:val="000000"/>
                <w:sz w:val="14"/>
                <w:szCs w:val="14"/>
                <w:lang w:val="en-US" w:eastAsia="nl-BE"/>
              </w:rPr>
              <w:t>;</w:t>
            </w:r>
          </w:p>
          <w:p w14:paraId="75650BA4"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407C82D2"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var</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keuze</w:t>
            </w:r>
            <w:proofErr w:type="spellEnd"/>
            <w:r w:rsidRPr="00B07EEF">
              <w:rPr>
                <w:rFonts w:ascii="Cascadia Mono" w:hAnsi="Cascadia Mono" w:cs="Cascadia Mono"/>
                <w:color w:val="000000"/>
                <w:sz w:val="14"/>
                <w:szCs w:val="14"/>
                <w:lang w:val="en-US" w:eastAsia="nl-BE"/>
              </w:rPr>
              <w:t xml:space="preserve"> = </w:t>
            </w:r>
            <w:proofErr w:type="spellStart"/>
            <w:r w:rsidRPr="00B07EEF">
              <w:rPr>
                <w:rFonts w:ascii="Cascadia Mono" w:hAnsi="Cascadia Mono" w:cs="Cascadia Mono"/>
                <w:color w:val="0000FF"/>
                <w:sz w:val="14"/>
                <w:szCs w:val="14"/>
                <w:lang w:val="en-US" w:eastAsia="nl-BE"/>
              </w:rPr>
              <w:t>string</w:t>
            </w:r>
            <w:r w:rsidRPr="00B07EEF">
              <w:rPr>
                <w:rFonts w:ascii="Cascadia Mono" w:hAnsi="Cascadia Mono" w:cs="Cascadia Mono"/>
                <w:color w:val="000000"/>
                <w:sz w:val="14"/>
                <w:szCs w:val="14"/>
                <w:lang w:val="en-US" w:eastAsia="nl-BE"/>
              </w:rPr>
              <w:t>.Empty</w:t>
            </w:r>
            <w:proofErr w:type="spellEnd"/>
            <w:r w:rsidRPr="00B07EEF">
              <w:rPr>
                <w:rFonts w:ascii="Cascadia Mono" w:hAnsi="Cascadia Mono" w:cs="Cascadia Mono"/>
                <w:color w:val="000000"/>
                <w:sz w:val="14"/>
                <w:szCs w:val="14"/>
                <w:lang w:val="en-US" w:eastAsia="nl-BE"/>
              </w:rPr>
              <w:t>;</w:t>
            </w:r>
          </w:p>
          <w:p w14:paraId="03B39007"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1AA918F0"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while</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keuze</w:t>
            </w:r>
            <w:proofErr w:type="spellEnd"/>
            <w:r w:rsidRPr="00B07EEF">
              <w:rPr>
                <w:rFonts w:ascii="Cascadia Mono" w:hAnsi="Cascadia Mono" w:cs="Cascadia Mono"/>
                <w:color w:val="000000"/>
                <w:sz w:val="14"/>
                <w:szCs w:val="14"/>
                <w:lang w:val="en-US" w:eastAsia="nl-BE"/>
              </w:rPr>
              <w:t xml:space="preserve"> != </w:t>
            </w:r>
            <w:r w:rsidRPr="00B07EEF">
              <w:rPr>
                <w:rFonts w:ascii="Cascadia Mono" w:hAnsi="Cascadia Mono" w:cs="Cascadia Mono"/>
                <w:color w:val="A31515"/>
                <w:sz w:val="14"/>
                <w:szCs w:val="14"/>
                <w:lang w:val="en-US" w:eastAsia="nl-BE"/>
              </w:rPr>
              <w:t>"X"</w:t>
            </w:r>
            <w:r w:rsidRPr="00B07EEF">
              <w:rPr>
                <w:rFonts w:ascii="Cascadia Mono" w:hAnsi="Cascadia Mono" w:cs="Cascadia Mono"/>
                <w:color w:val="000000"/>
                <w:sz w:val="14"/>
                <w:szCs w:val="14"/>
                <w:lang w:val="en-US" w:eastAsia="nl-BE"/>
              </w:rPr>
              <w:t>)</w:t>
            </w:r>
          </w:p>
          <w:p w14:paraId="642E7219"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w:t>
            </w:r>
          </w:p>
          <w:p w14:paraId="64DC0AC9"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w:t>
            </w:r>
            <w:proofErr w:type="spellStart"/>
            <w:r w:rsidRPr="00B07EEF">
              <w:rPr>
                <w:rFonts w:ascii="Cascadia Mono" w:hAnsi="Cascadia Mono" w:cs="Cascadia Mono"/>
                <w:color w:val="008000"/>
                <w:sz w:val="14"/>
                <w:szCs w:val="14"/>
                <w:lang w:val="en-US" w:eastAsia="nl-BE"/>
              </w:rPr>
              <w:t>ResetConsole</w:t>
            </w:r>
            <w:proofErr w:type="spellEnd"/>
            <w:r w:rsidRPr="00B07EEF">
              <w:rPr>
                <w:rFonts w:ascii="Cascadia Mono" w:hAnsi="Cascadia Mono" w:cs="Cascadia Mono"/>
                <w:color w:val="008000"/>
                <w:sz w:val="14"/>
                <w:szCs w:val="14"/>
                <w:lang w:val="en-US" w:eastAsia="nl-BE"/>
              </w:rPr>
              <w:t>();</w:t>
            </w:r>
            <w:r w:rsidRPr="00B07EEF">
              <w:rPr>
                <w:rFonts w:ascii="Cascadia Mono" w:hAnsi="Cascadia Mono" w:cs="Cascadia Mono"/>
                <w:color w:val="008000"/>
                <w:sz w:val="14"/>
                <w:szCs w:val="14"/>
                <w:lang w:val="en-US" w:eastAsia="nl-BE"/>
              </w:rPr>
              <w:tab/>
              <w:t>// Problem when using Terminal !!!</w:t>
            </w:r>
          </w:p>
          <w:p w14:paraId="6896BBD3"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Console.Write(</w:t>
            </w:r>
            <w:r w:rsidRPr="00B07EEF">
              <w:rPr>
                <w:rFonts w:ascii="Cascadia Mono" w:hAnsi="Cascadia Mono" w:cs="Cascadia Mono"/>
                <w:color w:val="A31515"/>
                <w:sz w:val="14"/>
                <w:szCs w:val="14"/>
                <w:lang w:val="en-US" w:eastAsia="nl-BE"/>
              </w:rPr>
              <w:t>$"</w:t>
            </w:r>
            <w:r w:rsidRPr="00B07EEF">
              <w:rPr>
                <w:rFonts w:ascii="Cascadia Mono" w:hAnsi="Cascadia Mono" w:cs="Cascadia Mono"/>
                <w:color w:val="000000"/>
                <w:sz w:val="14"/>
                <w:szCs w:val="14"/>
                <w:lang w:val="en-US" w:eastAsia="nl-BE"/>
              </w:rPr>
              <w:t>{ConsBGC}{ConsFGC}{Ansi.EraseScreen}{Ansi.CURSORHOME}</w:t>
            </w:r>
            <w:r w:rsidRPr="00B07EEF">
              <w:rPr>
                <w:rFonts w:ascii="Cascadia Mono" w:hAnsi="Cascadia Mono" w:cs="Cascadia Mono"/>
                <w:color w:val="A31515"/>
                <w:sz w:val="14"/>
                <w:szCs w:val="14"/>
                <w:lang w:val="en-US" w:eastAsia="nl-BE"/>
              </w:rPr>
              <w:t>"</w:t>
            </w:r>
            <w:r w:rsidRPr="00B07EEF">
              <w:rPr>
                <w:rFonts w:ascii="Cascadia Mono" w:hAnsi="Cascadia Mono" w:cs="Cascadia Mono"/>
                <w:color w:val="000000"/>
                <w:sz w:val="14"/>
                <w:szCs w:val="14"/>
                <w:lang w:val="en-US" w:eastAsia="nl-BE"/>
              </w:rPr>
              <w:t>);</w:t>
            </w:r>
          </w:p>
          <w:p w14:paraId="79B082B0"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proofErr w:type="spellStart"/>
            <w:r w:rsidRPr="00B07EEF">
              <w:rPr>
                <w:rFonts w:ascii="Cascadia Mono" w:hAnsi="Cascadia Mono" w:cs="Cascadia Mono"/>
                <w:color w:val="000000"/>
                <w:sz w:val="14"/>
                <w:szCs w:val="14"/>
                <w:lang w:val="en-US" w:eastAsia="nl-BE"/>
              </w:rPr>
              <w:t>Console.WriteLine</w:t>
            </w:r>
            <w:proofErr w:type="spellEnd"/>
            <w:r w:rsidRPr="00B07EEF">
              <w:rPr>
                <w:rFonts w:ascii="Cascadia Mono" w:hAnsi="Cascadia Mono" w:cs="Cascadia Mono"/>
                <w:color w:val="000000"/>
                <w:sz w:val="14"/>
                <w:szCs w:val="14"/>
                <w:lang w:val="en-US" w:eastAsia="nl-BE"/>
              </w:rPr>
              <w:t>(</w:t>
            </w:r>
            <w:r w:rsidRPr="00B07EEF">
              <w:rPr>
                <w:rFonts w:ascii="Cascadia Mono" w:hAnsi="Cascadia Mono" w:cs="Cascadia Mono"/>
                <w:color w:val="A31515"/>
                <w:sz w:val="14"/>
                <w:szCs w:val="14"/>
                <w:lang w:val="en-US" w:eastAsia="nl-BE"/>
              </w:rPr>
              <w:t>$"</w:t>
            </w:r>
            <w:r w:rsidRPr="00B07EEF">
              <w:rPr>
                <w:rFonts w:ascii="Cascadia Mono" w:hAnsi="Cascadia Mono" w:cs="Cascadia Mono"/>
                <w:color w:val="000000"/>
                <w:sz w:val="14"/>
                <w:szCs w:val="14"/>
                <w:lang w:val="en-US" w:eastAsia="nl-BE"/>
              </w:rPr>
              <w:t>{</w:t>
            </w:r>
            <w:proofErr w:type="spellStart"/>
            <w:r w:rsidRPr="00B07EEF">
              <w:rPr>
                <w:rFonts w:ascii="Cascadia Mono" w:hAnsi="Cascadia Mono" w:cs="Cascadia Mono"/>
                <w:color w:val="000000"/>
                <w:sz w:val="14"/>
                <w:szCs w:val="14"/>
                <w:lang w:val="en-US" w:eastAsia="nl-BE"/>
              </w:rPr>
              <w:t>Ansi.UnderlineOn</w:t>
            </w:r>
            <w:proofErr w:type="spellEnd"/>
            <w:r w:rsidRPr="00B07EEF">
              <w:rPr>
                <w:rFonts w:ascii="Cascadia Mono" w:hAnsi="Cascadia Mono" w:cs="Cascadia Mono"/>
                <w:color w:val="000000"/>
                <w:sz w:val="14"/>
                <w:szCs w:val="14"/>
                <w:lang w:val="en-US" w:eastAsia="nl-BE"/>
              </w:rPr>
              <w:t>}</w:t>
            </w:r>
            <w:r w:rsidRPr="00B07EEF">
              <w:rPr>
                <w:rFonts w:ascii="Cascadia Mono" w:hAnsi="Cascadia Mono" w:cs="Cascadia Mono"/>
                <w:color w:val="A31515"/>
                <w:sz w:val="14"/>
                <w:szCs w:val="14"/>
                <w:lang w:val="en-US" w:eastAsia="nl-BE"/>
              </w:rPr>
              <w:t>MENU</w:t>
            </w:r>
            <w:r w:rsidRPr="00B07EEF">
              <w:rPr>
                <w:rFonts w:ascii="Cascadia Mono" w:hAnsi="Cascadia Mono" w:cs="Cascadia Mono"/>
                <w:color w:val="000000"/>
                <w:sz w:val="14"/>
                <w:szCs w:val="14"/>
                <w:lang w:val="en-US" w:eastAsia="nl-BE"/>
              </w:rPr>
              <w:t>{</w:t>
            </w:r>
            <w:proofErr w:type="spellStart"/>
            <w:r w:rsidRPr="00B07EEF">
              <w:rPr>
                <w:rFonts w:ascii="Cascadia Mono" w:hAnsi="Cascadia Mono" w:cs="Cascadia Mono"/>
                <w:color w:val="000000"/>
                <w:sz w:val="14"/>
                <w:szCs w:val="14"/>
                <w:lang w:val="en-US" w:eastAsia="nl-BE"/>
              </w:rPr>
              <w:t>Ansi.UnderlineOf</w:t>
            </w:r>
            <w:proofErr w:type="spellEnd"/>
            <w:r w:rsidRPr="00B07EEF">
              <w:rPr>
                <w:rFonts w:ascii="Cascadia Mono" w:hAnsi="Cascadia Mono" w:cs="Cascadia Mono"/>
                <w:color w:val="000000"/>
                <w:sz w:val="14"/>
                <w:szCs w:val="14"/>
                <w:lang w:val="en-US" w:eastAsia="nl-BE"/>
              </w:rPr>
              <w:t>}</w:t>
            </w:r>
            <w:r w:rsidRPr="00B07EEF">
              <w:rPr>
                <w:rFonts w:ascii="Cascadia Mono" w:hAnsi="Cascadia Mono" w:cs="Cascadia Mono"/>
                <w:color w:val="A31515"/>
                <w:sz w:val="14"/>
                <w:szCs w:val="14"/>
                <w:lang w:val="en-US" w:eastAsia="nl-BE"/>
              </w:rPr>
              <w:t>"</w:t>
            </w:r>
            <w:r w:rsidRPr="00B07EEF">
              <w:rPr>
                <w:rFonts w:ascii="Cascadia Mono" w:hAnsi="Cascadia Mono" w:cs="Cascadia Mono"/>
                <w:color w:val="000000"/>
                <w:sz w:val="14"/>
                <w:szCs w:val="14"/>
                <w:lang w:val="en-US" w:eastAsia="nl-BE"/>
              </w:rPr>
              <w:t>);</w:t>
            </w:r>
          </w:p>
          <w:p w14:paraId="03928F81"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2897FB31"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var</w:t>
            </w:r>
            <w:r w:rsidRPr="00B07EEF">
              <w:rPr>
                <w:rFonts w:ascii="Cascadia Mono" w:hAnsi="Cascadia Mono" w:cs="Cascadia Mono"/>
                <w:color w:val="000000"/>
                <w:sz w:val="14"/>
                <w:szCs w:val="14"/>
                <w:lang w:val="en-US" w:eastAsia="nl-BE"/>
              </w:rPr>
              <w:t xml:space="preserve"> item = 0;</w:t>
            </w:r>
          </w:p>
          <w:p w14:paraId="698C4A89" w14:textId="77777777" w:rsidR="00733FFC" w:rsidRPr="00733FFC" w:rsidRDefault="00733FFC" w:rsidP="00733FFC">
            <w:pPr>
              <w:autoSpaceDE w:val="0"/>
              <w:autoSpaceDN w:val="0"/>
              <w:adjustRightInd w:val="0"/>
              <w:spacing w:before="0" w:after="0"/>
              <w:ind w:left="0"/>
              <w:jc w:val="left"/>
              <w:rPr>
                <w:rFonts w:ascii="Cascadia Mono" w:hAnsi="Cascadia Mono" w:cs="Cascadia Mono"/>
                <w:color w:val="000000"/>
                <w:sz w:val="14"/>
                <w:szCs w:val="14"/>
                <w:lang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foreach</w:t>
            </w:r>
            <w:r w:rsidRPr="00B07EEF">
              <w:rPr>
                <w:rFonts w:ascii="Cascadia Mono" w:hAnsi="Cascadia Mono" w:cs="Cascadia Mono"/>
                <w:color w:val="000000"/>
                <w:sz w:val="14"/>
                <w:szCs w:val="14"/>
                <w:lang w:val="en-US" w:eastAsia="nl-BE"/>
              </w:rPr>
              <w:t xml:space="preserve"> (var m </w:t>
            </w:r>
            <w:r w:rsidRPr="00B07EEF">
              <w:rPr>
                <w:rFonts w:ascii="Cascadia Mono" w:hAnsi="Cascadia Mono" w:cs="Cascadia Mono"/>
                <w:color w:val="0000FF"/>
                <w:sz w:val="14"/>
                <w:szCs w:val="14"/>
                <w:lang w:val="en-US" w:eastAsia="nl-BE"/>
              </w:rPr>
              <w:t>in</w:t>
            </w:r>
            <w:r w:rsidRPr="00B07EEF">
              <w:rPr>
                <w:rFonts w:ascii="Cascadia Mono" w:hAnsi="Cascadia Mono" w:cs="Cascadia Mono"/>
                <w:color w:val="000000"/>
                <w:sz w:val="14"/>
                <w:szCs w:val="14"/>
                <w:lang w:val="en-US" w:eastAsia="nl-BE"/>
              </w:rPr>
              <w:t xml:space="preserve"> Menu) </w:t>
            </w:r>
            <w:proofErr w:type="spellStart"/>
            <w:r w:rsidRPr="00B07EEF">
              <w:rPr>
                <w:rFonts w:ascii="Cascadia Mono" w:hAnsi="Cascadia Mono" w:cs="Cascadia Mono"/>
                <w:color w:val="000000"/>
                <w:sz w:val="14"/>
                <w:szCs w:val="14"/>
                <w:lang w:val="en-US" w:eastAsia="nl-BE"/>
              </w:rPr>
              <w:t>Console.WriteLine</w:t>
            </w:r>
            <w:proofErr w:type="spellEnd"/>
            <w:r w:rsidRPr="00B07EEF">
              <w:rPr>
                <w:rFonts w:ascii="Cascadia Mono" w:hAnsi="Cascadia Mono" w:cs="Cascadia Mono"/>
                <w:color w:val="000000"/>
                <w:sz w:val="14"/>
                <w:szCs w:val="14"/>
                <w:lang w:val="en-US" w:eastAsia="nl-BE"/>
              </w:rPr>
              <w:t>(</w:t>
            </w:r>
            <w:r w:rsidRPr="00B07EEF">
              <w:rPr>
                <w:rFonts w:ascii="Cascadia Mono" w:hAnsi="Cascadia Mono" w:cs="Cascadia Mono"/>
                <w:color w:val="A31515"/>
                <w:sz w:val="14"/>
                <w:szCs w:val="14"/>
                <w:lang w:val="en-US" w:eastAsia="nl-BE"/>
              </w:rPr>
              <w:t>$"</w:t>
            </w:r>
            <w:r w:rsidRPr="00B07EEF">
              <w:rPr>
                <w:rFonts w:ascii="Cascadia Mono" w:hAnsi="Cascadia Mono" w:cs="Cascadia Mono"/>
                <w:color w:val="000000"/>
                <w:sz w:val="14"/>
                <w:szCs w:val="14"/>
                <w:lang w:val="en-US" w:eastAsia="nl-BE"/>
              </w:rPr>
              <w:t>{item++}</w:t>
            </w:r>
            <w:r w:rsidRPr="00B07EEF">
              <w:rPr>
                <w:rFonts w:ascii="Cascadia Mono" w:hAnsi="Cascadia Mono" w:cs="Cascadia Mono"/>
                <w:color w:val="A31515"/>
                <w:sz w:val="14"/>
                <w:szCs w:val="14"/>
                <w:lang w:val="en-US" w:eastAsia="nl-BE"/>
              </w:rPr>
              <w:t xml:space="preserve">. </w:t>
            </w:r>
            <w:r w:rsidRPr="00733FFC">
              <w:rPr>
                <w:rFonts w:ascii="Cascadia Mono" w:hAnsi="Cascadia Mono" w:cs="Cascadia Mono"/>
                <w:color w:val="000000"/>
                <w:sz w:val="14"/>
                <w:szCs w:val="14"/>
                <w:lang w:eastAsia="nl-BE"/>
              </w:rPr>
              <w:t>{m}</w:t>
            </w:r>
            <w:r w:rsidRPr="00733FFC">
              <w:rPr>
                <w:rFonts w:ascii="Cascadia Mono" w:hAnsi="Cascadia Mono" w:cs="Cascadia Mono"/>
                <w:color w:val="A31515"/>
                <w:sz w:val="14"/>
                <w:szCs w:val="14"/>
                <w:lang w:eastAsia="nl-BE"/>
              </w:rPr>
              <w:t>"</w:t>
            </w:r>
            <w:r w:rsidRPr="00733FFC">
              <w:rPr>
                <w:rFonts w:ascii="Cascadia Mono" w:hAnsi="Cascadia Mono" w:cs="Cascadia Mono"/>
                <w:color w:val="000000"/>
                <w:sz w:val="14"/>
                <w:szCs w:val="14"/>
                <w:lang w:eastAsia="nl-BE"/>
              </w:rPr>
              <w:t>);</w:t>
            </w:r>
          </w:p>
          <w:p w14:paraId="46144B67" w14:textId="77777777" w:rsidR="00733FFC" w:rsidRPr="00733FFC" w:rsidRDefault="00733FFC" w:rsidP="00733FFC">
            <w:pPr>
              <w:autoSpaceDE w:val="0"/>
              <w:autoSpaceDN w:val="0"/>
              <w:adjustRightInd w:val="0"/>
              <w:spacing w:before="0" w:after="0"/>
              <w:ind w:left="0"/>
              <w:jc w:val="left"/>
              <w:rPr>
                <w:rFonts w:ascii="Cascadia Mono" w:hAnsi="Cascadia Mono" w:cs="Cascadia Mono"/>
                <w:color w:val="000000"/>
                <w:sz w:val="14"/>
                <w:szCs w:val="14"/>
                <w:lang w:eastAsia="nl-BE"/>
              </w:rPr>
            </w:pPr>
          </w:p>
          <w:p w14:paraId="139D7BE6" w14:textId="77777777" w:rsidR="00733FFC" w:rsidRPr="00733FFC" w:rsidRDefault="00733FFC" w:rsidP="00733FFC">
            <w:pPr>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t xml:space="preserve">keuze = </w:t>
            </w:r>
            <w:proofErr w:type="spellStart"/>
            <w:r w:rsidRPr="00733FFC">
              <w:rPr>
                <w:rFonts w:ascii="Cascadia Mono" w:hAnsi="Cascadia Mono" w:cs="Cascadia Mono"/>
                <w:color w:val="000000"/>
                <w:sz w:val="14"/>
                <w:szCs w:val="14"/>
                <w:lang w:eastAsia="nl-BE"/>
              </w:rPr>
              <w:t>LeesString</w:t>
            </w:r>
            <w:proofErr w:type="spellEnd"/>
            <w:r w:rsidRPr="00733FFC">
              <w:rPr>
                <w:rFonts w:ascii="Cascadia Mono" w:hAnsi="Cascadia Mono" w:cs="Cascadia Mono"/>
                <w:color w:val="000000"/>
                <w:sz w:val="14"/>
                <w:szCs w:val="14"/>
                <w:lang w:eastAsia="nl-BE"/>
              </w:rPr>
              <w:t>(</w:t>
            </w:r>
            <w:r w:rsidRPr="00733FFC">
              <w:rPr>
                <w:rFonts w:ascii="Cascadia Mono" w:hAnsi="Cascadia Mono" w:cs="Cascadia Mono"/>
                <w:color w:val="A31515"/>
                <w:sz w:val="14"/>
                <w:szCs w:val="14"/>
                <w:lang w:eastAsia="nl-BE"/>
              </w:rPr>
              <w:t>"Keuze ('X' om te stoppen):"</w:t>
            </w:r>
            <w:r w:rsidRPr="00733FFC">
              <w:rPr>
                <w:rFonts w:ascii="Cascadia Mono" w:hAnsi="Cascadia Mono" w:cs="Cascadia Mono"/>
                <w:color w:val="000000"/>
                <w:sz w:val="14"/>
                <w:szCs w:val="14"/>
                <w:lang w:eastAsia="nl-BE"/>
              </w:rPr>
              <w:t xml:space="preserve">, 1, 2, </w:t>
            </w:r>
            <w:proofErr w:type="spellStart"/>
            <w:r w:rsidRPr="00733FFC">
              <w:rPr>
                <w:rFonts w:ascii="Cascadia Mono" w:hAnsi="Cascadia Mono" w:cs="Cascadia Mono"/>
                <w:color w:val="000000"/>
                <w:sz w:val="14"/>
                <w:szCs w:val="14"/>
                <w:lang w:eastAsia="nl-BE"/>
              </w:rPr>
              <w:t>OptionMode.Mandatory</w:t>
            </w:r>
            <w:proofErr w:type="spellEnd"/>
            <w:r w:rsidRPr="00733FFC">
              <w:rPr>
                <w:rFonts w:ascii="Cascadia Mono" w:hAnsi="Cascadia Mono" w:cs="Cascadia Mono"/>
                <w:color w:val="000000"/>
                <w:sz w:val="14"/>
                <w:szCs w:val="14"/>
                <w:lang w:eastAsia="nl-BE"/>
              </w:rPr>
              <w:t>)!.</w:t>
            </w:r>
            <w:proofErr w:type="spellStart"/>
            <w:r w:rsidRPr="00733FFC">
              <w:rPr>
                <w:rFonts w:ascii="Cascadia Mono" w:hAnsi="Cascadia Mono" w:cs="Cascadia Mono"/>
                <w:color w:val="000000"/>
                <w:sz w:val="14"/>
                <w:szCs w:val="14"/>
                <w:lang w:eastAsia="nl-BE"/>
              </w:rPr>
              <w:t>ToUpper</w:t>
            </w:r>
            <w:proofErr w:type="spellEnd"/>
            <w:r w:rsidRPr="00733FFC">
              <w:rPr>
                <w:rFonts w:ascii="Cascadia Mono" w:hAnsi="Cascadia Mono" w:cs="Cascadia Mono"/>
                <w:color w:val="000000"/>
                <w:sz w:val="14"/>
                <w:szCs w:val="14"/>
                <w:lang w:eastAsia="nl-BE"/>
              </w:rPr>
              <w:t>();</w:t>
            </w:r>
          </w:p>
          <w:p w14:paraId="1BA6D2FD" w14:textId="77777777" w:rsidR="00733FFC" w:rsidRPr="00733FFC" w:rsidRDefault="00733FFC" w:rsidP="00733FFC">
            <w:pPr>
              <w:autoSpaceDE w:val="0"/>
              <w:autoSpaceDN w:val="0"/>
              <w:adjustRightInd w:val="0"/>
              <w:spacing w:before="0" w:after="0"/>
              <w:ind w:left="0"/>
              <w:jc w:val="left"/>
              <w:rPr>
                <w:rFonts w:ascii="Cascadia Mono" w:hAnsi="Cascadia Mono" w:cs="Cascadia Mono"/>
                <w:color w:val="000000"/>
                <w:sz w:val="14"/>
                <w:szCs w:val="14"/>
                <w:lang w:eastAsia="nl-BE"/>
              </w:rPr>
            </w:pPr>
          </w:p>
          <w:p w14:paraId="69F902BC"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B07EEF">
              <w:rPr>
                <w:rFonts w:ascii="Cascadia Mono" w:hAnsi="Cascadia Mono" w:cs="Cascadia Mono"/>
                <w:color w:val="0000FF"/>
                <w:sz w:val="14"/>
                <w:szCs w:val="14"/>
                <w:lang w:val="en-US" w:eastAsia="nl-BE"/>
              </w:rPr>
              <w:t>if</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keuze</w:t>
            </w:r>
            <w:proofErr w:type="spellEnd"/>
            <w:r w:rsidRPr="00B07EEF">
              <w:rPr>
                <w:rFonts w:ascii="Cascadia Mono" w:hAnsi="Cascadia Mono" w:cs="Cascadia Mono"/>
                <w:color w:val="000000"/>
                <w:sz w:val="14"/>
                <w:szCs w:val="14"/>
                <w:lang w:val="en-US" w:eastAsia="nl-BE"/>
              </w:rPr>
              <w:t xml:space="preserve"> != </w:t>
            </w:r>
            <w:r w:rsidRPr="00B07EEF">
              <w:rPr>
                <w:rFonts w:ascii="Cascadia Mono" w:hAnsi="Cascadia Mono" w:cs="Cascadia Mono"/>
                <w:color w:val="A31515"/>
                <w:sz w:val="14"/>
                <w:szCs w:val="14"/>
                <w:lang w:val="en-US" w:eastAsia="nl-BE"/>
              </w:rPr>
              <w:t>"X"</w:t>
            </w:r>
            <w:r w:rsidRPr="00B07EEF">
              <w:rPr>
                <w:rFonts w:ascii="Cascadia Mono" w:hAnsi="Cascadia Mono" w:cs="Cascadia Mono"/>
                <w:color w:val="000000"/>
                <w:sz w:val="14"/>
                <w:szCs w:val="14"/>
                <w:lang w:val="en-US" w:eastAsia="nl-BE"/>
              </w:rPr>
              <w:t>)</w:t>
            </w:r>
          </w:p>
          <w:p w14:paraId="10EAC370"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w:t>
            </w:r>
          </w:p>
          <w:p w14:paraId="19584AB3"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proofErr w:type="spellStart"/>
            <w:r w:rsidRPr="00B07EEF">
              <w:rPr>
                <w:rFonts w:ascii="Cascadia Mono" w:hAnsi="Cascadia Mono" w:cs="Cascadia Mono"/>
                <w:color w:val="000000"/>
                <w:sz w:val="14"/>
                <w:szCs w:val="14"/>
                <w:lang w:val="en-US" w:eastAsia="nl-BE"/>
              </w:rPr>
              <w:t>Seperator</w:t>
            </w:r>
            <w:proofErr w:type="spellEnd"/>
            <w:r w:rsidRPr="00B07EEF">
              <w:rPr>
                <w:rFonts w:ascii="Cascadia Mono" w:hAnsi="Cascadia Mono" w:cs="Cascadia Mono"/>
                <w:color w:val="000000"/>
                <w:sz w:val="14"/>
                <w:szCs w:val="14"/>
                <w:lang w:val="en-US" w:eastAsia="nl-BE"/>
              </w:rPr>
              <w:t xml:space="preserve"> = </w:t>
            </w:r>
            <w:r w:rsidRPr="00B07EEF">
              <w:rPr>
                <w:rFonts w:ascii="Cascadia Mono" w:hAnsi="Cascadia Mono" w:cs="Cascadia Mono"/>
                <w:color w:val="0000FF"/>
                <w:sz w:val="14"/>
                <w:szCs w:val="14"/>
                <w:lang w:val="en-US" w:eastAsia="nl-BE"/>
              </w:rPr>
              <w:t>true</w:t>
            </w:r>
            <w:r w:rsidRPr="00B07EEF">
              <w:rPr>
                <w:rFonts w:ascii="Cascadia Mono" w:hAnsi="Cascadia Mono" w:cs="Cascadia Mono"/>
                <w:color w:val="000000"/>
                <w:sz w:val="14"/>
                <w:szCs w:val="14"/>
                <w:lang w:val="en-US" w:eastAsia="nl-BE"/>
              </w:rPr>
              <w:t>;</w:t>
            </w:r>
          </w:p>
          <w:p w14:paraId="6B36728B"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22D51D35"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 Reflection</w:t>
            </w:r>
          </w:p>
          <w:p w14:paraId="64CE4482"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try</w:t>
            </w:r>
          </w:p>
          <w:p w14:paraId="5827094A"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w:t>
            </w:r>
          </w:p>
          <w:p w14:paraId="6C9C4275"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w:t>
            </w:r>
            <w:proofErr w:type="spellStart"/>
            <w:r w:rsidRPr="00B07EEF">
              <w:rPr>
                <w:rFonts w:ascii="Cascadia Mono" w:hAnsi="Cascadia Mono" w:cs="Cascadia Mono"/>
                <w:color w:val="008000"/>
                <w:sz w:val="14"/>
                <w:szCs w:val="14"/>
                <w:lang w:val="en-US" w:eastAsia="nl-BE"/>
              </w:rPr>
              <w:t>ResetConsole</w:t>
            </w:r>
            <w:proofErr w:type="spellEnd"/>
            <w:r w:rsidRPr="00B07EEF">
              <w:rPr>
                <w:rFonts w:ascii="Cascadia Mono" w:hAnsi="Cascadia Mono" w:cs="Cascadia Mono"/>
                <w:color w:val="008000"/>
                <w:sz w:val="14"/>
                <w:szCs w:val="14"/>
                <w:lang w:val="en-US" w:eastAsia="nl-BE"/>
              </w:rPr>
              <w:t>();</w:t>
            </w:r>
            <w:r w:rsidRPr="00B07EEF">
              <w:rPr>
                <w:rFonts w:ascii="Cascadia Mono" w:hAnsi="Cascadia Mono" w:cs="Cascadia Mono"/>
                <w:color w:val="008000"/>
                <w:sz w:val="14"/>
                <w:szCs w:val="14"/>
                <w:lang w:val="en-US" w:eastAsia="nl-BE"/>
              </w:rPr>
              <w:tab/>
              <w:t>// Problem when using Terminal !!!</w:t>
            </w:r>
          </w:p>
          <w:p w14:paraId="41AE75E5"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//Console.Write($"{ConsBGC}{ConsFGC}{Ansi.EraseScreen}{Ansi.CURSORHOME}");</w:t>
            </w:r>
          </w:p>
          <w:p w14:paraId="5CEDA18A"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235B12B0"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if</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keuze.All</w:t>
            </w:r>
            <w:proofErr w:type="spellEnd"/>
            <w:r w:rsidRPr="00B07EEF">
              <w:rPr>
                <w:rFonts w:ascii="Cascadia Mono" w:hAnsi="Cascadia Mono" w:cs="Cascadia Mono"/>
                <w:color w:val="000000"/>
                <w:sz w:val="14"/>
                <w:szCs w:val="14"/>
                <w:lang w:val="en-US" w:eastAsia="nl-BE"/>
              </w:rPr>
              <w:t>(</w:t>
            </w:r>
            <w:proofErr w:type="spellStart"/>
            <w:r w:rsidRPr="00B07EEF">
              <w:rPr>
                <w:rFonts w:ascii="Cascadia Mono" w:hAnsi="Cascadia Mono" w:cs="Cascadia Mono"/>
                <w:color w:val="0000FF"/>
                <w:sz w:val="14"/>
                <w:szCs w:val="14"/>
                <w:lang w:val="en-US" w:eastAsia="nl-BE"/>
              </w:rPr>
              <w:t>char</w:t>
            </w:r>
            <w:r w:rsidRPr="00B07EEF">
              <w:rPr>
                <w:rFonts w:ascii="Cascadia Mono" w:hAnsi="Cascadia Mono" w:cs="Cascadia Mono"/>
                <w:color w:val="000000"/>
                <w:sz w:val="14"/>
                <w:szCs w:val="14"/>
                <w:lang w:val="en-US" w:eastAsia="nl-BE"/>
              </w:rPr>
              <w:t>.IsNumber</w:t>
            </w:r>
            <w:proofErr w:type="spellEnd"/>
            <w:r w:rsidRPr="00B07EEF">
              <w:rPr>
                <w:rFonts w:ascii="Cascadia Mono" w:hAnsi="Cascadia Mono" w:cs="Cascadia Mono"/>
                <w:color w:val="000000"/>
                <w:sz w:val="14"/>
                <w:szCs w:val="14"/>
                <w:lang w:val="en-US" w:eastAsia="nl-BE"/>
              </w:rPr>
              <w:t xml:space="preserve">) &amp;&amp; </w:t>
            </w:r>
            <w:proofErr w:type="spellStart"/>
            <w:r w:rsidRPr="00B07EEF">
              <w:rPr>
                <w:rFonts w:ascii="Cascadia Mono" w:hAnsi="Cascadia Mono" w:cs="Cascadia Mono"/>
                <w:color w:val="0000FF"/>
                <w:sz w:val="14"/>
                <w:szCs w:val="14"/>
                <w:lang w:val="en-US" w:eastAsia="nl-BE"/>
              </w:rPr>
              <w:t>int</w:t>
            </w:r>
            <w:r w:rsidRPr="00B07EEF">
              <w:rPr>
                <w:rFonts w:ascii="Cascadia Mono" w:hAnsi="Cascadia Mono" w:cs="Cascadia Mono"/>
                <w:color w:val="000000"/>
                <w:sz w:val="14"/>
                <w:szCs w:val="14"/>
                <w:lang w:val="en-US" w:eastAsia="nl-BE"/>
              </w:rPr>
              <w:t>.Parse</w:t>
            </w:r>
            <w:proofErr w:type="spellEnd"/>
            <w:r w:rsidRPr="00B07EEF">
              <w:rPr>
                <w:rFonts w:ascii="Cascadia Mono" w:hAnsi="Cascadia Mono" w:cs="Cascadia Mono"/>
                <w:color w:val="000000"/>
                <w:sz w:val="14"/>
                <w:szCs w:val="14"/>
                <w:lang w:val="en-US" w:eastAsia="nl-BE"/>
              </w:rPr>
              <w:t>(</w:t>
            </w:r>
            <w:proofErr w:type="spellStart"/>
            <w:r w:rsidRPr="00B07EEF">
              <w:rPr>
                <w:rFonts w:ascii="Cascadia Mono" w:hAnsi="Cascadia Mono" w:cs="Cascadia Mono"/>
                <w:color w:val="000000"/>
                <w:sz w:val="14"/>
                <w:szCs w:val="14"/>
                <w:lang w:val="en-US" w:eastAsia="nl-BE"/>
              </w:rPr>
              <w:t>keuze</w:t>
            </w:r>
            <w:proofErr w:type="spellEnd"/>
            <w:r w:rsidRPr="00B07EEF">
              <w:rPr>
                <w:rFonts w:ascii="Cascadia Mono" w:hAnsi="Cascadia Mono" w:cs="Cascadia Mono"/>
                <w:color w:val="000000"/>
                <w:sz w:val="14"/>
                <w:szCs w:val="14"/>
                <w:lang w:val="en-US" w:eastAsia="nl-BE"/>
              </w:rPr>
              <w:t xml:space="preserve">) &lt; </w:t>
            </w:r>
            <w:proofErr w:type="spellStart"/>
            <w:r w:rsidRPr="00B07EEF">
              <w:rPr>
                <w:rFonts w:ascii="Cascadia Mono" w:hAnsi="Cascadia Mono" w:cs="Cascadia Mono"/>
                <w:color w:val="000000"/>
                <w:sz w:val="14"/>
                <w:szCs w:val="14"/>
                <w:lang w:val="en-US" w:eastAsia="nl-BE"/>
              </w:rPr>
              <w:t>Menu.Count</w:t>
            </w:r>
            <w:proofErr w:type="spellEnd"/>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Console.WriteLine</w:t>
            </w:r>
            <w:proofErr w:type="spellEnd"/>
            <w:r w:rsidRPr="00B07EEF">
              <w:rPr>
                <w:rFonts w:ascii="Cascadia Mono" w:hAnsi="Cascadia Mono" w:cs="Cascadia Mono"/>
                <w:color w:val="000000"/>
                <w:sz w:val="14"/>
                <w:szCs w:val="14"/>
                <w:lang w:val="en-US" w:eastAsia="nl-BE"/>
              </w:rPr>
              <w:t>(Titel(</w:t>
            </w:r>
            <w:r w:rsidRPr="00B07EEF">
              <w:rPr>
                <w:rFonts w:ascii="Cascadia Mono" w:hAnsi="Cascadia Mono" w:cs="Cascadia Mono"/>
                <w:color w:val="A31515"/>
                <w:sz w:val="14"/>
                <w:szCs w:val="14"/>
                <w:lang w:val="en-US" w:eastAsia="nl-BE"/>
              </w:rPr>
              <w:t>$"</w:t>
            </w:r>
            <w:r w:rsidRPr="00B07EEF">
              <w:rPr>
                <w:rFonts w:ascii="Cascadia Mono" w:hAnsi="Cascadia Mono" w:cs="Cascadia Mono"/>
                <w:color w:val="000000"/>
                <w:sz w:val="14"/>
                <w:szCs w:val="14"/>
                <w:lang w:val="en-US" w:eastAsia="nl-BE"/>
              </w:rPr>
              <w:t>{</w:t>
            </w:r>
            <w:r w:rsidRPr="00B07EEF">
              <w:rPr>
                <w:rFonts w:ascii="Cascadia Mono" w:hAnsi="Cascadia Mono" w:cs="Cascadia Mono"/>
                <w:color w:val="A31515"/>
                <w:sz w:val="14"/>
                <w:szCs w:val="14"/>
                <w:lang w:val="en-US" w:eastAsia="nl-BE"/>
              </w:rPr>
              <w:t>"00"</w:t>
            </w:r>
            <w:r w:rsidRPr="00B07EEF">
              <w:rPr>
                <w:rFonts w:ascii="Cascadia Mono" w:hAnsi="Cascadia Mono" w:cs="Cascadia Mono"/>
                <w:color w:val="000000"/>
                <w:sz w:val="14"/>
                <w:szCs w:val="14"/>
                <w:lang w:val="en-US" w:eastAsia="nl-BE"/>
              </w:rPr>
              <w:t>[..(-</w:t>
            </w:r>
            <w:proofErr w:type="spellStart"/>
            <w:r w:rsidRPr="00B07EEF">
              <w:rPr>
                <w:rFonts w:ascii="Cascadia Mono" w:hAnsi="Cascadia Mono" w:cs="Cascadia Mono"/>
                <w:color w:val="000000"/>
                <w:sz w:val="14"/>
                <w:szCs w:val="14"/>
                <w:lang w:val="en-US" w:eastAsia="nl-BE"/>
              </w:rPr>
              <w:t>keuze.Length</w:t>
            </w:r>
            <w:proofErr w:type="spellEnd"/>
            <w:r w:rsidRPr="00B07EEF">
              <w:rPr>
                <w:rFonts w:ascii="Cascadia Mono" w:hAnsi="Cascadia Mono" w:cs="Cascadia Mono"/>
                <w:color w:val="000000"/>
                <w:sz w:val="14"/>
                <w:szCs w:val="14"/>
                <w:lang w:val="en-US" w:eastAsia="nl-BE"/>
              </w:rPr>
              <w:t xml:space="preserve"> + 2)] + </w:t>
            </w:r>
            <w:proofErr w:type="spellStart"/>
            <w:r w:rsidRPr="00B07EEF">
              <w:rPr>
                <w:rFonts w:ascii="Cascadia Mono" w:hAnsi="Cascadia Mono" w:cs="Cascadia Mono"/>
                <w:color w:val="000000"/>
                <w:sz w:val="14"/>
                <w:szCs w:val="14"/>
                <w:lang w:val="en-US" w:eastAsia="nl-BE"/>
              </w:rPr>
              <w:t>keuze</w:t>
            </w:r>
            <w:proofErr w:type="spellEnd"/>
            <w:r w:rsidRPr="00B07EEF">
              <w:rPr>
                <w:rFonts w:ascii="Cascadia Mono" w:hAnsi="Cascadia Mono" w:cs="Cascadia Mono"/>
                <w:color w:val="000000"/>
                <w:sz w:val="14"/>
                <w:szCs w:val="14"/>
                <w:lang w:val="en-US" w:eastAsia="nl-BE"/>
              </w:rPr>
              <w:t>}</w:t>
            </w:r>
            <w:r w:rsidRPr="00B07EEF">
              <w:rPr>
                <w:rFonts w:ascii="Cascadia Mono" w:hAnsi="Cascadia Mono" w:cs="Cascadia Mono"/>
                <w:color w:val="A31515"/>
                <w:sz w:val="14"/>
                <w:szCs w:val="14"/>
                <w:lang w:val="en-US" w:eastAsia="nl-BE"/>
              </w:rPr>
              <w:t>"</w:t>
            </w:r>
            <w:r w:rsidRPr="00B07EEF">
              <w:rPr>
                <w:rFonts w:ascii="Cascadia Mono" w:hAnsi="Cascadia Mono" w:cs="Cascadia Mono"/>
                <w:color w:val="000000"/>
                <w:sz w:val="14"/>
                <w:szCs w:val="14"/>
                <w:lang w:val="en-US" w:eastAsia="nl-BE"/>
              </w:rPr>
              <w:t xml:space="preserve"> + </w:t>
            </w:r>
            <w:r w:rsidRPr="00B07EEF">
              <w:rPr>
                <w:rFonts w:ascii="Cascadia Mono" w:hAnsi="Cascadia Mono" w:cs="Cascadia Mono"/>
                <w:color w:val="A31515"/>
                <w:sz w:val="14"/>
                <w:szCs w:val="14"/>
                <w:lang w:val="en-US" w:eastAsia="nl-BE"/>
              </w:rPr>
              <w:t>". "</w:t>
            </w:r>
            <w:r w:rsidRPr="00B07EEF">
              <w:rPr>
                <w:rFonts w:ascii="Cascadia Mono" w:hAnsi="Cascadia Mono" w:cs="Cascadia Mono"/>
                <w:color w:val="000000"/>
                <w:sz w:val="14"/>
                <w:szCs w:val="14"/>
                <w:lang w:val="en-US" w:eastAsia="nl-BE"/>
              </w:rPr>
              <w:t xml:space="preserve"> + </w:t>
            </w:r>
            <w:proofErr w:type="spellStart"/>
            <w:r w:rsidRPr="00B07EEF">
              <w:rPr>
                <w:rFonts w:ascii="Cascadia Mono" w:hAnsi="Cascadia Mono" w:cs="Cascadia Mono"/>
                <w:color w:val="000000"/>
                <w:sz w:val="14"/>
                <w:szCs w:val="14"/>
                <w:lang w:val="en-US" w:eastAsia="nl-BE"/>
              </w:rPr>
              <w:t>Menu.ElementAt</w:t>
            </w:r>
            <w:proofErr w:type="spellEnd"/>
            <w:r w:rsidRPr="00B07EEF">
              <w:rPr>
                <w:rFonts w:ascii="Cascadia Mono" w:hAnsi="Cascadia Mono" w:cs="Cascadia Mono"/>
                <w:color w:val="000000"/>
                <w:sz w:val="14"/>
                <w:szCs w:val="14"/>
                <w:lang w:val="en-US" w:eastAsia="nl-BE"/>
              </w:rPr>
              <w:t>(</w:t>
            </w:r>
            <w:proofErr w:type="spellStart"/>
            <w:r w:rsidRPr="00B07EEF">
              <w:rPr>
                <w:rFonts w:ascii="Cascadia Mono" w:hAnsi="Cascadia Mono" w:cs="Cascadia Mono"/>
                <w:color w:val="0000FF"/>
                <w:sz w:val="14"/>
                <w:szCs w:val="14"/>
                <w:lang w:val="en-US" w:eastAsia="nl-BE"/>
              </w:rPr>
              <w:t>int</w:t>
            </w:r>
            <w:r w:rsidRPr="00B07EEF">
              <w:rPr>
                <w:rFonts w:ascii="Cascadia Mono" w:hAnsi="Cascadia Mono" w:cs="Cascadia Mono"/>
                <w:color w:val="000000"/>
                <w:sz w:val="14"/>
                <w:szCs w:val="14"/>
                <w:lang w:val="en-US" w:eastAsia="nl-BE"/>
              </w:rPr>
              <w:t>.Parse</w:t>
            </w:r>
            <w:proofErr w:type="spellEnd"/>
            <w:r w:rsidRPr="00B07EEF">
              <w:rPr>
                <w:rFonts w:ascii="Cascadia Mono" w:hAnsi="Cascadia Mono" w:cs="Cascadia Mono"/>
                <w:color w:val="000000"/>
                <w:sz w:val="14"/>
                <w:szCs w:val="14"/>
                <w:lang w:val="en-US" w:eastAsia="nl-BE"/>
              </w:rPr>
              <w:t>(</w:t>
            </w:r>
            <w:proofErr w:type="spellStart"/>
            <w:r w:rsidRPr="00B07EEF">
              <w:rPr>
                <w:rFonts w:ascii="Cascadia Mono" w:hAnsi="Cascadia Mono" w:cs="Cascadia Mono"/>
                <w:color w:val="000000"/>
                <w:sz w:val="14"/>
                <w:szCs w:val="14"/>
                <w:lang w:val="en-US" w:eastAsia="nl-BE"/>
              </w:rPr>
              <w:t>keuze</w:t>
            </w:r>
            <w:proofErr w:type="spellEnd"/>
            <w:r w:rsidRPr="00B07EEF">
              <w:rPr>
                <w:rFonts w:ascii="Cascadia Mono" w:hAnsi="Cascadia Mono" w:cs="Cascadia Mono"/>
                <w:color w:val="000000"/>
                <w:sz w:val="14"/>
                <w:szCs w:val="14"/>
                <w:lang w:val="en-US" w:eastAsia="nl-BE"/>
              </w:rPr>
              <w:t>))));</w:t>
            </w:r>
          </w:p>
          <w:p w14:paraId="77E89E76"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3213FB5F"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w:t>
            </w:r>
            <w:proofErr w:type="spellStart"/>
            <w:r w:rsidRPr="00B07EEF">
              <w:rPr>
                <w:rFonts w:ascii="Cascadia Mono" w:hAnsi="Cascadia Mono" w:cs="Cascadia Mono"/>
                <w:color w:val="008000"/>
                <w:sz w:val="14"/>
                <w:szCs w:val="14"/>
                <w:lang w:val="en-US" w:eastAsia="nl-BE"/>
              </w:rPr>
              <w:t>typeof</w:t>
            </w:r>
            <w:proofErr w:type="spellEnd"/>
            <w:r w:rsidRPr="00B07EEF">
              <w:rPr>
                <w:rFonts w:ascii="Cascadia Mono" w:hAnsi="Cascadia Mono" w:cs="Cascadia Mono"/>
                <w:color w:val="008000"/>
                <w:sz w:val="14"/>
                <w:szCs w:val="14"/>
                <w:lang w:val="en-US" w:eastAsia="nl-BE"/>
              </w:rPr>
              <w:t>(Program).</w:t>
            </w:r>
            <w:proofErr w:type="spellStart"/>
            <w:r w:rsidRPr="00B07EEF">
              <w:rPr>
                <w:rFonts w:ascii="Cascadia Mono" w:hAnsi="Cascadia Mono" w:cs="Cascadia Mono"/>
                <w:color w:val="008000"/>
                <w:sz w:val="14"/>
                <w:szCs w:val="14"/>
                <w:lang w:val="en-US" w:eastAsia="nl-BE"/>
              </w:rPr>
              <w:t>InvokeMember</w:t>
            </w:r>
            <w:proofErr w:type="spellEnd"/>
            <w:r w:rsidRPr="00B07EEF">
              <w:rPr>
                <w:rFonts w:ascii="Cascadia Mono" w:hAnsi="Cascadia Mono" w:cs="Cascadia Mono"/>
                <w:color w:val="008000"/>
                <w:sz w:val="14"/>
                <w:szCs w:val="14"/>
                <w:lang w:val="en-US" w:eastAsia="nl-BE"/>
              </w:rPr>
              <w:t>($"Item{("00".Substring(0, -</w:t>
            </w:r>
            <w:proofErr w:type="spellStart"/>
            <w:r w:rsidRPr="00B07EEF">
              <w:rPr>
                <w:rFonts w:ascii="Cascadia Mono" w:hAnsi="Cascadia Mono" w:cs="Cascadia Mono"/>
                <w:color w:val="008000"/>
                <w:sz w:val="14"/>
                <w:szCs w:val="14"/>
                <w:lang w:val="en-US" w:eastAsia="nl-BE"/>
              </w:rPr>
              <w:t>keuze.Length</w:t>
            </w:r>
            <w:proofErr w:type="spellEnd"/>
            <w:r w:rsidRPr="00B07EEF">
              <w:rPr>
                <w:rFonts w:ascii="Cascadia Mono" w:hAnsi="Cascadia Mono" w:cs="Cascadia Mono"/>
                <w:color w:val="008000"/>
                <w:sz w:val="14"/>
                <w:szCs w:val="14"/>
                <w:lang w:val="en-US" w:eastAsia="nl-BE"/>
              </w:rPr>
              <w:t xml:space="preserve"> + 2)) + </w:t>
            </w:r>
            <w:proofErr w:type="spellStart"/>
            <w:r w:rsidRPr="00B07EEF">
              <w:rPr>
                <w:rFonts w:ascii="Cascadia Mono" w:hAnsi="Cascadia Mono" w:cs="Cascadia Mono"/>
                <w:color w:val="008000"/>
                <w:sz w:val="14"/>
                <w:szCs w:val="14"/>
                <w:lang w:val="en-US" w:eastAsia="nl-BE"/>
              </w:rPr>
              <w:t>keuze</w:t>
            </w:r>
            <w:proofErr w:type="spellEnd"/>
            <w:r w:rsidRPr="00B07EEF">
              <w:rPr>
                <w:rFonts w:ascii="Cascadia Mono" w:hAnsi="Cascadia Mono" w:cs="Cascadia Mono"/>
                <w:color w:val="008000"/>
                <w:sz w:val="14"/>
                <w:szCs w:val="14"/>
                <w:lang w:val="en-US" w:eastAsia="nl-BE"/>
              </w:rPr>
              <w:t>}"</w:t>
            </w:r>
          </w:p>
          <w:p w14:paraId="439F3192"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proofErr w:type="spellStart"/>
            <w:r w:rsidRPr="00B07EEF">
              <w:rPr>
                <w:rFonts w:ascii="Cascadia Mono" w:hAnsi="Cascadia Mono" w:cs="Cascadia Mono"/>
                <w:color w:val="0000FF"/>
                <w:sz w:val="14"/>
                <w:szCs w:val="14"/>
                <w:lang w:val="en-US" w:eastAsia="nl-BE"/>
              </w:rPr>
              <w:t>typeof</w:t>
            </w:r>
            <w:proofErr w:type="spellEnd"/>
            <w:r w:rsidRPr="00B07EEF">
              <w:rPr>
                <w:rFonts w:ascii="Cascadia Mono" w:hAnsi="Cascadia Mono" w:cs="Cascadia Mono"/>
                <w:color w:val="000000"/>
                <w:sz w:val="14"/>
                <w:szCs w:val="14"/>
                <w:lang w:val="en-US" w:eastAsia="nl-BE"/>
              </w:rPr>
              <w:t>(Program).</w:t>
            </w:r>
            <w:proofErr w:type="spellStart"/>
            <w:r w:rsidRPr="00B07EEF">
              <w:rPr>
                <w:rFonts w:ascii="Cascadia Mono" w:hAnsi="Cascadia Mono" w:cs="Cascadia Mono"/>
                <w:color w:val="000000"/>
                <w:sz w:val="14"/>
                <w:szCs w:val="14"/>
                <w:lang w:val="en-US" w:eastAsia="nl-BE"/>
              </w:rPr>
              <w:t>InvokeMember</w:t>
            </w:r>
            <w:proofErr w:type="spellEnd"/>
          </w:p>
          <w:p w14:paraId="4D3D8182"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w:t>
            </w:r>
          </w:p>
          <w:p w14:paraId="4B9E3F67"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 xml:space="preserve">  </w:t>
            </w:r>
            <w:r w:rsidRPr="00B07EEF">
              <w:rPr>
                <w:rFonts w:ascii="Cascadia Mono" w:hAnsi="Cascadia Mono" w:cs="Cascadia Mono"/>
                <w:color w:val="A31515"/>
                <w:sz w:val="14"/>
                <w:szCs w:val="14"/>
                <w:lang w:val="en-US" w:eastAsia="nl-BE"/>
              </w:rPr>
              <w:t>$"Item</w:t>
            </w:r>
            <w:r w:rsidRPr="00B07EEF">
              <w:rPr>
                <w:rFonts w:ascii="Cascadia Mono" w:hAnsi="Cascadia Mono" w:cs="Cascadia Mono"/>
                <w:color w:val="000000"/>
                <w:sz w:val="14"/>
                <w:szCs w:val="14"/>
                <w:lang w:val="en-US" w:eastAsia="nl-BE"/>
              </w:rPr>
              <w:t>{</w:t>
            </w:r>
            <w:r w:rsidRPr="00B07EEF">
              <w:rPr>
                <w:rFonts w:ascii="Cascadia Mono" w:hAnsi="Cascadia Mono" w:cs="Cascadia Mono"/>
                <w:color w:val="A31515"/>
                <w:sz w:val="14"/>
                <w:szCs w:val="14"/>
                <w:lang w:val="en-US" w:eastAsia="nl-BE"/>
              </w:rPr>
              <w:t>"00"</w:t>
            </w:r>
            <w:r w:rsidRPr="00B07EEF">
              <w:rPr>
                <w:rFonts w:ascii="Cascadia Mono" w:hAnsi="Cascadia Mono" w:cs="Cascadia Mono"/>
                <w:color w:val="000000"/>
                <w:sz w:val="14"/>
                <w:szCs w:val="14"/>
                <w:lang w:val="en-US" w:eastAsia="nl-BE"/>
              </w:rPr>
              <w:t>[..(-</w:t>
            </w:r>
            <w:proofErr w:type="spellStart"/>
            <w:r w:rsidRPr="00B07EEF">
              <w:rPr>
                <w:rFonts w:ascii="Cascadia Mono" w:hAnsi="Cascadia Mono" w:cs="Cascadia Mono"/>
                <w:color w:val="000000"/>
                <w:sz w:val="14"/>
                <w:szCs w:val="14"/>
                <w:lang w:val="en-US" w:eastAsia="nl-BE"/>
              </w:rPr>
              <w:t>keuze.Length</w:t>
            </w:r>
            <w:proofErr w:type="spellEnd"/>
            <w:r w:rsidRPr="00B07EEF">
              <w:rPr>
                <w:rFonts w:ascii="Cascadia Mono" w:hAnsi="Cascadia Mono" w:cs="Cascadia Mono"/>
                <w:color w:val="000000"/>
                <w:sz w:val="14"/>
                <w:szCs w:val="14"/>
                <w:lang w:val="en-US" w:eastAsia="nl-BE"/>
              </w:rPr>
              <w:t xml:space="preserve"> + 2)] + </w:t>
            </w:r>
            <w:proofErr w:type="spellStart"/>
            <w:r w:rsidRPr="00B07EEF">
              <w:rPr>
                <w:rFonts w:ascii="Cascadia Mono" w:hAnsi="Cascadia Mono" w:cs="Cascadia Mono"/>
                <w:color w:val="000000"/>
                <w:sz w:val="14"/>
                <w:szCs w:val="14"/>
                <w:lang w:val="en-US" w:eastAsia="nl-BE"/>
              </w:rPr>
              <w:t>keuze</w:t>
            </w:r>
            <w:proofErr w:type="spellEnd"/>
            <w:r w:rsidRPr="00B07EEF">
              <w:rPr>
                <w:rFonts w:ascii="Cascadia Mono" w:hAnsi="Cascadia Mono" w:cs="Cascadia Mono"/>
                <w:color w:val="000000"/>
                <w:sz w:val="14"/>
                <w:szCs w:val="14"/>
                <w:lang w:val="en-US" w:eastAsia="nl-BE"/>
              </w:rPr>
              <w:t>}</w:t>
            </w:r>
            <w:r w:rsidRPr="00B07EEF">
              <w:rPr>
                <w:rFonts w:ascii="Cascadia Mono" w:hAnsi="Cascadia Mono" w:cs="Cascadia Mono"/>
                <w:color w:val="A31515"/>
                <w:sz w:val="14"/>
                <w:szCs w:val="14"/>
                <w:lang w:val="en-US" w:eastAsia="nl-BE"/>
              </w:rPr>
              <w:t>"</w:t>
            </w:r>
          </w:p>
          <w:p w14:paraId="10F330D5"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 xml:space="preserve">, </w:t>
            </w:r>
            <w:proofErr w:type="spellStart"/>
            <w:r w:rsidRPr="00B07EEF">
              <w:rPr>
                <w:rFonts w:ascii="Cascadia Mono" w:hAnsi="Cascadia Mono" w:cs="Cascadia Mono"/>
                <w:color w:val="000000"/>
                <w:sz w:val="14"/>
                <w:szCs w:val="14"/>
                <w:lang w:val="en-US" w:eastAsia="nl-BE"/>
              </w:rPr>
              <w:t>BindingFlags.InvokeMethod</w:t>
            </w:r>
            <w:proofErr w:type="spellEnd"/>
            <w:r w:rsidRPr="00B07EEF">
              <w:rPr>
                <w:rFonts w:ascii="Cascadia Mono" w:hAnsi="Cascadia Mono" w:cs="Cascadia Mono"/>
                <w:color w:val="000000"/>
                <w:sz w:val="14"/>
                <w:szCs w:val="14"/>
                <w:lang w:val="en-US" w:eastAsia="nl-BE"/>
              </w:rPr>
              <w:t xml:space="preserve"> | </w:t>
            </w:r>
            <w:proofErr w:type="spellStart"/>
            <w:r w:rsidRPr="00B07EEF">
              <w:rPr>
                <w:rFonts w:ascii="Cascadia Mono" w:hAnsi="Cascadia Mono" w:cs="Cascadia Mono"/>
                <w:color w:val="000000"/>
                <w:sz w:val="14"/>
                <w:szCs w:val="14"/>
                <w:lang w:val="en-US" w:eastAsia="nl-BE"/>
              </w:rPr>
              <w:t>BindingFlags.Static</w:t>
            </w:r>
            <w:proofErr w:type="spellEnd"/>
            <w:r w:rsidRPr="00B07EEF">
              <w:rPr>
                <w:rFonts w:ascii="Cascadia Mono" w:hAnsi="Cascadia Mono" w:cs="Cascadia Mono"/>
                <w:color w:val="000000"/>
                <w:sz w:val="14"/>
                <w:szCs w:val="14"/>
                <w:lang w:val="en-US" w:eastAsia="nl-BE"/>
              </w:rPr>
              <w:t xml:space="preserve"> | </w:t>
            </w:r>
            <w:proofErr w:type="spellStart"/>
            <w:r w:rsidRPr="00B07EEF">
              <w:rPr>
                <w:rFonts w:ascii="Cascadia Mono" w:hAnsi="Cascadia Mono" w:cs="Cascadia Mono"/>
                <w:color w:val="000000"/>
                <w:sz w:val="14"/>
                <w:szCs w:val="14"/>
                <w:lang w:val="en-US" w:eastAsia="nl-BE"/>
              </w:rPr>
              <w:t>BindingFlags.NonPublic</w:t>
            </w:r>
            <w:proofErr w:type="spellEnd"/>
          </w:p>
          <w:p w14:paraId="5CA509C2"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 xml:space="preserve">, </w:t>
            </w:r>
            <w:r w:rsidRPr="00B07EEF">
              <w:rPr>
                <w:rFonts w:ascii="Cascadia Mono" w:hAnsi="Cascadia Mono" w:cs="Cascadia Mono"/>
                <w:color w:val="0000FF"/>
                <w:sz w:val="14"/>
                <w:szCs w:val="14"/>
                <w:lang w:val="en-US" w:eastAsia="nl-BE"/>
              </w:rPr>
              <w:t>null</w:t>
            </w:r>
          </w:p>
          <w:p w14:paraId="42744206"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 xml:space="preserve">, </w:t>
            </w:r>
            <w:r w:rsidRPr="00B07EEF">
              <w:rPr>
                <w:rFonts w:ascii="Cascadia Mono" w:hAnsi="Cascadia Mono" w:cs="Cascadia Mono"/>
                <w:color w:val="0000FF"/>
                <w:sz w:val="14"/>
                <w:szCs w:val="14"/>
                <w:lang w:val="en-US" w:eastAsia="nl-BE"/>
              </w:rPr>
              <w:t>null</w:t>
            </w:r>
          </w:p>
          <w:p w14:paraId="0115C543" w14:textId="77777777" w:rsidR="00733FFC" w:rsidRPr="00733FFC" w:rsidRDefault="00733FFC" w:rsidP="00733FFC">
            <w:pPr>
              <w:autoSpaceDE w:val="0"/>
              <w:autoSpaceDN w:val="0"/>
              <w:adjustRightInd w:val="0"/>
              <w:spacing w:before="0" w:after="0"/>
              <w:ind w:left="0"/>
              <w:jc w:val="left"/>
              <w:rPr>
                <w:rFonts w:ascii="Cascadia Mono" w:hAnsi="Cascadia Mono" w:cs="Cascadia Mono"/>
                <w:color w:val="000000"/>
                <w:sz w:val="14"/>
                <w:szCs w:val="14"/>
                <w:lang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 xml:space="preserve">, </w:t>
            </w:r>
            <w:r w:rsidRPr="00B07EEF">
              <w:rPr>
                <w:rFonts w:ascii="Cascadia Mono" w:hAnsi="Cascadia Mono" w:cs="Cascadia Mono"/>
                <w:color w:val="0000FF"/>
                <w:sz w:val="14"/>
                <w:szCs w:val="14"/>
                <w:lang w:val="en-US" w:eastAsia="nl-BE"/>
              </w:rPr>
              <w:t>new</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object</w:t>
            </w:r>
            <w:r w:rsidRPr="00B07EEF">
              <w:rPr>
                <w:rFonts w:ascii="Cascadia Mono" w:hAnsi="Cascadia Mono" w:cs="Cascadia Mono"/>
                <w:color w:val="000000"/>
                <w:sz w:val="14"/>
                <w:szCs w:val="14"/>
                <w:lang w:val="en-US" w:eastAsia="nl-BE"/>
              </w:rPr>
              <w:t xml:space="preserve">[] { </w:t>
            </w:r>
            <w:r w:rsidRPr="00B07EEF">
              <w:rPr>
                <w:rFonts w:ascii="Cascadia Mono" w:hAnsi="Cascadia Mono" w:cs="Cascadia Mono"/>
                <w:color w:val="0000FF"/>
                <w:sz w:val="14"/>
                <w:szCs w:val="14"/>
                <w:lang w:val="en-US" w:eastAsia="nl-BE"/>
              </w:rPr>
              <w:t>new</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object</w:t>
            </w:r>
            <w:r w:rsidRPr="00B07EEF">
              <w:rPr>
                <w:rFonts w:ascii="Cascadia Mono" w:hAnsi="Cascadia Mono" w:cs="Cascadia Mono"/>
                <w:color w:val="000000"/>
                <w:sz w:val="14"/>
                <w:szCs w:val="14"/>
                <w:lang w:val="en-US" w:eastAsia="nl-BE"/>
              </w:rPr>
              <w:t>[] { Titel(</w:t>
            </w:r>
            <w:r w:rsidRPr="00B07EEF">
              <w:rPr>
                <w:rFonts w:ascii="Cascadia Mono" w:hAnsi="Cascadia Mono" w:cs="Cascadia Mono"/>
                <w:color w:val="A31515"/>
                <w:sz w:val="14"/>
                <w:szCs w:val="14"/>
                <w:lang w:val="en-US" w:eastAsia="nl-BE"/>
              </w:rPr>
              <w:t>$"</w:t>
            </w:r>
            <w:r w:rsidRPr="00B07EEF">
              <w:rPr>
                <w:rFonts w:ascii="Cascadia Mono" w:hAnsi="Cascadia Mono" w:cs="Cascadia Mono"/>
                <w:color w:val="000000"/>
                <w:sz w:val="14"/>
                <w:szCs w:val="14"/>
                <w:lang w:val="en-US" w:eastAsia="nl-BE"/>
              </w:rPr>
              <w:t>{</w:t>
            </w:r>
            <w:r w:rsidRPr="00B07EEF">
              <w:rPr>
                <w:rFonts w:ascii="Cascadia Mono" w:hAnsi="Cascadia Mono" w:cs="Cascadia Mono"/>
                <w:color w:val="A31515"/>
                <w:sz w:val="14"/>
                <w:szCs w:val="14"/>
                <w:lang w:val="en-US" w:eastAsia="nl-BE"/>
              </w:rPr>
              <w:t>"00"</w:t>
            </w:r>
            <w:r w:rsidRPr="00B07EEF">
              <w:rPr>
                <w:rFonts w:ascii="Cascadia Mono" w:hAnsi="Cascadia Mono" w:cs="Cascadia Mono"/>
                <w:color w:val="000000"/>
                <w:sz w:val="14"/>
                <w:szCs w:val="14"/>
                <w:lang w:val="en-US" w:eastAsia="nl-BE"/>
              </w:rPr>
              <w:t>[..(-</w:t>
            </w:r>
            <w:proofErr w:type="spellStart"/>
            <w:r w:rsidRPr="00B07EEF">
              <w:rPr>
                <w:rFonts w:ascii="Cascadia Mono" w:hAnsi="Cascadia Mono" w:cs="Cascadia Mono"/>
                <w:color w:val="000000"/>
                <w:sz w:val="14"/>
                <w:szCs w:val="14"/>
                <w:lang w:val="en-US" w:eastAsia="nl-BE"/>
              </w:rPr>
              <w:t>keuze.Length</w:t>
            </w:r>
            <w:proofErr w:type="spellEnd"/>
            <w:r w:rsidRPr="00B07EEF">
              <w:rPr>
                <w:rFonts w:ascii="Cascadia Mono" w:hAnsi="Cascadia Mono" w:cs="Cascadia Mono"/>
                <w:color w:val="000000"/>
                <w:sz w:val="14"/>
                <w:szCs w:val="14"/>
                <w:lang w:val="en-US" w:eastAsia="nl-BE"/>
              </w:rPr>
              <w:t xml:space="preserve"> + 2)] + </w:t>
            </w:r>
            <w:proofErr w:type="spellStart"/>
            <w:r w:rsidRPr="00B07EEF">
              <w:rPr>
                <w:rFonts w:ascii="Cascadia Mono" w:hAnsi="Cascadia Mono" w:cs="Cascadia Mono"/>
                <w:color w:val="000000"/>
                <w:sz w:val="14"/>
                <w:szCs w:val="14"/>
                <w:lang w:val="en-US" w:eastAsia="nl-BE"/>
              </w:rPr>
              <w:t>keuze</w:t>
            </w:r>
            <w:proofErr w:type="spellEnd"/>
            <w:r w:rsidRPr="00B07EEF">
              <w:rPr>
                <w:rFonts w:ascii="Cascadia Mono" w:hAnsi="Cascadia Mono" w:cs="Cascadia Mono"/>
                <w:color w:val="000000"/>
                <w:sz w:val="14"/>
                <w:szCs w:val="14"/>
                <w:lang w:val="en-US" w:eastAsia="nl-BE"/>
              </w:rPr>
              <w:t>}</w:t>
            </w:r>
            <w:r w:rsidRPr="00B07EEF">
              <w:rPr>
                <w:rFonts w:ascii="Cascadia Mono" w:hAnsi="Cascadia Mono" w:cs="Cascadia Mono"/>
                <w:color w:val="A31515"/>
                <w:sz w:val="14"/>
                <w:szCs w:val="14"/>
                <w:lang w:val="en-US" w:eastAsia="nl-BE"/>
              </w:rPr>
              <w:t>"</w:t>
            </w:r>
            <w:r w:rsidRPr="00B07EEF">
              <w:rPr>
                <w:rFonts w:ascii="Cascadia Mono" w:hAnsi="Cascadia Mono" w:cs="Cascadia Mono"/>
                <w:color w:val="000000"/>
                <w:sz w:val="14"/>
                <w:szCs w:val="14"/>
                <w:lang w:val="en-US" w:eastAsia="nl-BE"/>
              </w:rPr>
              <w:t xml:space="preserve"> + </w:t>
            </w:r>
            <w:r w:rsidRPr="00B07EEF">
              <w:rPr>
                <w:rFonts w:ascii="Cascadia Mono" w:hAnsi="Cascadia Mono" w:cs="Cascadia Mono"/>
                <w:color w:val="A31515"/>
                <w:sz w:val="14"/>
                <w:szCs w:val="14"/>
                <w:lang w:val="en-US" w:eastAsia="nl-BE"/>
              </w:rPr>
              <w:t xml:space="preserve">". </w:t>
            </w:r>
            <w:r w:rsidRPr="00733FFC">
              <w:rPr>
                <w:rFonts w:ascii="Cascadia Mono" w:hAnsi="Cascadia Mono" w:cs="Cascadia Mono"/>
                <w:color w:val="A31515"/>
                <w:sz w:val="14"/>
                <w:szCs w:val="14"/>
                <w:lang w:eastAsia="nl-BE"/>
              </w:rPr>
              <w:t>"</w:t>
            </w:r>
            <w:r w:rsidRPr="00733FFC">
              <w:rPr>
                <w:rFonts w:ascii="Cascadia Mono" w:hAnsi="Cascadia Mono" w:cs="Cascadia Mono"/>
                <w:color w:val="000000"/>
                <w:sz w:val="14"/>
                <w:szCs w:val="14"/>
                <w:lang w:eastAsia="nl-BE"/>
              </w:rPr>
              <w:t xml:space="preserve"> + </w:t>
            </w:r>
            <w:proofErr w:type="spellStart"/>
            <w:r w:rsidRPr="00733FFC">
              <w:rPr>
                <w:rFonts w:ascii="Cascadia Mono" w:hAnsi="Cascadia Mono" w:cs="Cascadia Mono"/>
                <w:color w:val="000000"/>
                <w:sz w:val="14"/>
                <w:szCs w:val="14"/>
                <w:lang w:eastAsia="nl-BE"/>
              </w:rPr>
              <w:t>Menu.ElementAt</w:t>
            </w:r>
            <w:proofErr w:type="spellEnd"/>
            <w:r w:rsidRPr="00733FFC">
              <w:rPr>
                <w:rFonts w:ascii="Cascadia Mono" w:hAnsi="Cascadia Mono" w:cs="Cascadia Mono"/>
                <w:color w:val="000000"/>
                <w:sz w:val="14"/>
                <w:szCs w:val="14"/>
                <w:lang w:eastAsia="nl-BE"/>
              </w:rPr>
              <w:t>(</w:t>
            </w:r>
            <w:proofErr w:type="spellStart"/>
            <w:r w:rsidRPr="00733FFC">
              <w:rPr>
                <w:rFonts w:ascii="Cascadia Mono" w:hAnsi="Cascadia Mono" w:cs="Cascadia Mono"/>
                <w:color w:val="0000FF"/>
                <w:sz w:val="14"/>
                <w:szCs w:val="14"/>
                <w:lang w:eastAsia="nl-BE"/>
              </w:rPr>
              <w:t>int</w:t>
            </w:r>
            <w:r w:rsidRPr="00733FFC">
              <w:rPr>
                <w:rFonts w:ascii="Cascadia Mono" w:hAnsi="Cascadia Mono" w:cs="Cascadia Mono"/>
                <w:color w:val="000000"/>
                <w:sz w:val="14"/>
                <w:szCs w:val="14"/>
                <w:lang w:eastAsia="nl-BE"/>
              </w:rPr>
              <w:t>.Parse</w:t>
            </w:r>
            <w:proofErr w:type="spellEnd"/>
            <w:r w:rsidRPr="00733FFC">
              <w:rPr>
                <w:rFonts w:ascii="Cascadia Mono" w:hAnsi="Cascadia Mono" w:cs="Cascadia Mono"/>
                <w:color w:val="000000"/>
                <w:sz w:val="14"/>
                <w:szCs w:val="14"/>
                <w:lang w:eastAsia="nl-BE"/>
              </w:rPr>
              <w:t>(keuze))), 123 } }</w:t>
            </w:r>
          </w:p>
          <w:p w14:paraId="3B3D5017" w14:textId="77777777" w:rsidR="00733FFC" w:rsidRPr="00733FFC" w:rsidRDefault="00733FFC" w:rsidP="00733FFC">
            <w:pPr>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t>);</w:t>
            </w:r>
          </w:p>
          <w:p w14:paraId="3A365767" w14:textId="77777777" w:rsidR="00733FFC" w:rsidRPr="00733FFC" w:rsidRDefault="00733FFC" w:rsidP="00733FFC">
            <w:pPr>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t>}</w:t>
            </w:r>
          </w:p>
          <w:p w14:paraId="51C3CF93" w14:textId="77777777" w:rsidR="00733FFC" w:rsidRPr="00733FFC" w:rsidRDefault="00733FFC" w:rsidP="00733FFC">
            <w:pPr>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FF"/>
                <w:sz w:val="14"/>
                <w:szCs w:val="14"/>
                <w:lang w:eastAsia="nl-BE"/>
              </w:rPr>
              <w:t>catch</w:t>
            </w:r>
            <w:r w:rsidRPr="00733FFC">
              <w:rPr>
                <w:rFonts w:ascii="Cascadia Mono" w:hAnsi="Cascadia Mono" w:cs="Cascadia Mono"/>
                <w:color w:val="000000"/>
                <w:sz w:val="14"/>
                <w:szCs w:val="14"/>
                <w:lang w:eastAsia="nl-BE"/>
              </w:rPr>
              <w:t xml:space="preserve"> (</w:t>
            </w:r>
            <w:proofErr w:type="spellStart"/>
            <w:r w:rsidRPr="00733FFC">
              <w:rPr>
                <w:rFonts w:ascii="Cascadia Mono" w:hAnsi="Cascadia Mono" w:cs="Cascadia Mono"/>
                <w:color w:val="000000"/>
                <w:sz w:val="14"/>
                <w:szCs w:val="14"/>
                <w:lang w:eastAsia="nl-BE"/>
              </w:rPr>
              <w:t>Exception</w:t>
            </w:r>
            <w:proofErr w:type="spellEnd"/>
            <w:r w:rsidRPr="00733FFC">
              <w:rPr>
                <w:rFonts w:ascii="Cascadia Mono" w:hAnsi="Cascadia Mono" w:cs="Cascadia Mono"/>
                <w:color w:val="000000"/>
                <w:sz w:val="14"/>
                <w:szCs w:val="14"/>
                <w:lang w:eastAsia="nl-BE"/>
              </w:rPr>
              <w:t>)</w:t>
            </w:r>
          </w:p>
          <w:p w14:paraId="5FFF2D57" w14:textId="77777777" w:rsidR="00733FFC" w:rsidRPr="00733FFC" w:rsidRDefault="00733FFC" w:rsidP="00733FFC">
            <w:pPr>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t>{</w:t>
            </w:r>
          </w:p>
          <w:p w14:paraId="5B7B54DF" w14:textId="77777777" w:rsidR="00733FFC" w:rsidRPr="00733FFC" w:rsidRDefault="00733FFC" w:rsidP="00733FFC">
            <w:pPr>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proofErr w:type="spellStart"/>
            <w:r w:rsidRPr="00733FFC">
              <w:rPr>
                <w:rFonts w:ascii="Cascadia Mono" w:hAnsi="Cascadia Mono" w:cs="Cascadia Mono"/>
                <w:color w:val="000000"/>
                <w:sz w:val="14"/>
                <w:szCs w:val="14"/>
                <w:lang w:eastAsia="nl-BE"/>
              </w:rPr>
              <w:t>ToonFoutBoodschap</w:t>
            </w:r>
            <w:proofErr w:type="spellEnd"/>
            <w:r w:rsidRPr="00733FFC">
              <w:rPr>
                <w:rFonts w:ascii="Cascadia Mono" w:hAnsi="Cascadia Mono" w:cs="Cascadia Mono"/>
                <w:color w:val="000000"/>
                <w:sz w:val="14"/>
                <w:szCs w:val="14"/>
                <w:lang w:eastAsia="nl-BE"/>
              </w:rPr>
              <w:t>(</w:t>
            </w:r>
            <w:r w:rsidRPr="00733FFC">
              <w:rPr>
                <w:rFonts w:ascii="Cascadia Mono" w:hAnsi="Cascadia Mono" w:cs="Cascadia Mono"/>
                <w:color w:val="A31515"/>
                <w:sz w:val="14"/>
                <w:szCs w:val="14"/>
                <w:lang w:eastAsia="nl-BE"/>
              </w:rPr>
              <w:t>"Ongeldige keuze"</w:t>
            </w:r>
            <w:r w:rsidRPr="00733FFC">
              <w:rPr>
                <w:rFonts w:ascii="Cascadia Mono" w:hAnsi="Cascadia Mono" w:cs="Cascadia Mono"/>
                <w:color w:val="000000"/>
                <w:sz w:val="14"/>
                <w:szCs w:val="14"/>
                <w:lang w:eastAsia="nl-BE"/>
              </w:rPr>
              <w:t>);</w:t>
            </w:r>
          </w:p>
          <w:p w14:paraId="2573C8ED"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B07EEF">
              <w:rPr>
                <w:rFonts w:ascii="Cascadia Mono" w:hAnsi="Cascadia Mono" w:cs="Cascadia Mono"/>
                <w:color w:val="000000"/>
                <w:sz w:val="14"/>
                <w:szCs w:val="14"/>
                <w:lang w:val="en-US" w:eastAsia="nl-BE"/>
              </w:rPr>
              <w:t>}</w:t>
            </w:r>
          </w:p>
          <w:p w14:paraId="65F004BC"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w:t>
            </w:r>
          </w:p>
          <w:p w14:paraId="43F29BEE"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4D54C80F"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 ===</w:t>
            </w:r>
          </w:p>
          <w:p w14:paraId="488BD60B"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 End</w:t>
            </w:r>
          </w:p>
          <w:p w14:paraId="379F41BB"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 ===</w:t>
            </w:r>
          </w:p>
          <w:p w14:paraId="73A985B0"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if</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keuze</w:t>
            </w:r>
            <w:proofErr w:type="spellEnd"/>
            <w:r w:rsidRPr="00B07EEF">
              <w:rPr>
                <w:rFonts w:ascii="Cascadia Mono" w:hAnsi="Cascadia Mono" w:cs="Cascadia Mono"/>
                <w:color w:val="000000"/>
                <w:sz w:val="14"/>
                <w:szCs w:val="14"/>
                <w:lang w:val="en-US" w:eastAsia="nl-BE"/>
              </w:rPr>
              <w:t xml:space="preserve"> == </w:t>
            </w:r>
            <w:r w:rsidRPr="00B07EEF">
              <w:rPr>
                <w:rFonts w:ascii="Cascadia Mono" w:hAnsi="Cascadia Mono" w:cs="Cascadia Mono"/>
                <w:color w:val="A31515"/>
                <w:sz w:val="14"/>
                <w:szCs w:val="14"/>
                <w:lang w:val="en-US" w:eastAsia="nl-BE"/>
              </w:rPr>
              <w:t>"X"</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break</w:t>
            </w:r>
            <w:r w:rsidRPr="00B07EEF">
              <w:rPr>
                <w:rFonts w:ascii="Cascadia Mono" w:hAnsi="Cascadia Mono" w:cs="Cascadia Mono"/>
                <w:color w:val="000000"/>
                <w:sz w:val="14"/>
                <w:szCs w:val="14"/>
                <w:lang w:val="en-US" w:eastAsia="nl-BE"/>
              </w:rPr>
              <w:t>;</w:t>
            </w:r>
          </w:p>
          <w:p w14:paraId="497A9A36"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7F7AEB65"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proofErr w:type="spellStart"/>
            <w:r w:rsidRPr="00B07EEF">
              <w:rPr>
                <w:rFonts w:ascii="Cascadia Mono" w:hAnsi="Cascadia Mono" w:cs="Cascadia Mono"/>
                <w:color w:val="000000"/>
                <w:sz w:val="14"/>
                <w:szCs w:val="14"/>
                <w:lang w:val="en-US" w:eastAsia="nl-BE"/>
              </w:rPr>
              <w:t>DrukToets</w:t>
            </w:r>
            <w:proofErr w:type="spellEnd"/>
            <w:r w:rsidRPr="00B07EEF">
              <w:rPr>
                <w:rFonts w:ascii="Cascadia Mono" w:hAnsi="Cascadia Mono" w:cs="Cascadia Mono"/>
                <w:color w:val="000000"/>
                <w:sz w:val="14"/>
                <w:szCs w:val="14"/>
                <w:lang w:val="en-US" w:eastAsia="nl-BE"/>
              </w:rPr>
              <w:t>();</w:t>
            </w:r>
          </w:p>
          <w:p w14:paraId="29A58378"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w:t>
            </w:r>
          </w:p>
          <w:p w14:paraId="4DB15D26"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t>}</w:t>
            </w:r>
          </w:p>
          <w:p w14:paraId="284F4A61"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04E54156"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 ---------</w:t>
            </w:r>
          </w:p>
          <w:p w14:paraId="6A082867"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5602DF0B"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private</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static</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bool</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Seperator</w:t>
            </w:r>
            <w:proofErr w:type="spellEnd"/>
            <w:r w:rsidRPr="00B07EEF">
              <w:rPr>
                <w:rFonts w:ascii="Cascadia Mono" w:hAnsi="Cascadia Mono" w:cs="Cascadia Mono"/>
                <w:color w:val="000000"/>
                <w:sz w:val="14"/>
                <w:szCs w:val="14"/>
                <w:lang w:val="en-US" w:eastAsia="nl-BE"/>
              </w:rPr>
              <w:t xml:space="preserve"> = </w:t>
            </w:r>
            <w:r w:rsidRPr="00B07EEF">
              <w:rPr>
                <w:rFonts w:ascii="Cascadia Mono" w:hAnsi="Cascadia Mono" w:cs="Cascadia Mono"/>
                <w:color w:val="0000FF"/>
                <w:sz w:val="14"/>
                <w:szCs w:val="14"/>
                <w:lang w:val="en-US" w:eastAsia="nl-BE"/>
              </w:rPr>
              <w:t>false</w:t>
            </w:r>
            <w:r w:rsidRPr="00B07EEF">
              <w:rPr>
                <w:rFonts w:ascii="Cascadia Mono" w:hAnsi="Cascadia Mono" w:cs="Cascadia Mono"/>
                <w:color w:val="000000"/>
                <w:sz w:val="14"/>
                <w:szCs w:val="14"/>
                <w:lang w:val="en-US" w:eastAsia="nl-BE"/>
              </w:rPr>
              <w:t>;</w:t>
            </w:r>
          </w:p>
          <w:p w14:paraId="47338ADA"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1F62AF94"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private</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static</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void</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SeperateLog</w:t>
            </w:r>
            <w:proofErr w:type="spellEnd"/>
            <w:r w:rsidRPr="00B07EEF">
              <w:rPr>
                <w:rFonts w:ascii="Cascadia Mono" w:hAnsi="Cascadia Mono" w:cs="Cascadia Mono"/>
                <w:color w:val="000000"/>
                <w:sz w:val="14"/>
                <w:szCs w:val="14"/>
                <w:lang w:val="en-US" w:eastAsia="nl-BE"/>
              </w:rPr>
              <w:t>()</w:t>
            </w:r>
          </w:p>
          <w:p w14:paraId="27F68733"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t>{</w:t>
            </w:r>
          </w:p>
          <w:p w14:paraId="37AD7F7A"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if</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Seperator</w:t>
            </w:r>
            <w:proofErr w:type="spellEnd"/>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return</w:t>
            </w:r>
            <w:r w:rsidRPr="00B07EEF">
              <w:rPr>
                <w:rFonts w:ascii="Cascadia Mono" w:hAnsi="Cascadia Mono" w:cs="Cascadia Mono"/>
                <w:color w:val="000000"/>
                <w:sz w:val="14"/>
                <w:szCs w:val="14"/>
                <w:lang w:val="en-US" w:eastAsia="nl-BE"/>
              </w:rPr>
              <w:t>;</w:t>
            </w:r>
          </w:p>
          <w:p w14:paraId="16003DE5"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2253341D"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proofErr w:type="spellStart"/>
            <w:r w:rsidRPr="00B07EEF">
              <w:rPr>
                <w:rFonts w:ascii="Cascadia Mono" w:hAnsi="Cascadia Mono" w:cs="Cascadia Mono"/>
                <w:color w:val="000000"/>
                <w:sz w:val="14"/>
                <w:szCs w:val="14"/>
                <w:lang w:val="en-US" w:eastAsia="nl-BE"/>
              </w:rPr>
              <w:t>Thread.Sleep</w:t>
            </w:r>
            <w:proofErr w:type="spellEnd"/>
            <w:r w:rsidRPr="00B07EEF">
              <w:rPr>
                <w:rFonts w:ascii="Cascadia Mono" w:hAnsi="Cascadia Mono" w:cs="Cascadia Mono"/>
                <w:color w:val="000000"/>
                <w:sz w:val="14"/>
                <w:szCs w:val="14"/>
                <w:lang w:val="en-US" w:eastAsia="nl-BE"/>
              </w:rPr>
              <w:t xml:space="preserve">(2000); </w:t>
            </w:r>
            <w:r w:rsidRPr="00B07EEF">
              <w:rPr>
                <w:rFonts w:ascii="Cascadia Mono" w:hAnsi="Cascadia Mono" w:cs="Cascadia Mono"/>
                <w:color w:val="008000"/>
                <w:sz w:val="14"/>
                <w:szCs w:val="14"/>
                <w:lang w:val="en-US" w:eastAsia="nl-BE"/>
              </w:rPr>
              <w:t>// Wait to Finish logging threat</w:t>
            </w:r>
          </w:p>
          <w:p w14:paraId="6D02FFAB"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if</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Seperator</w:t>
            </w:r>
            <w:proofErr w:type="spellEnd"/>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Console.WriteLine</w:t>
            </w:r>
            <w:proofErr w:type="spellEnd"/>
            <w:r w:rsidRPr="00B07EEF">
              <w:rPr>
                <w:rFonts w:ascii="Cascadia Mono" w:hAnsi="Cascadia Mono" w:cs="Cascadia Mono"/>
                <w:color w:val="000000"/>
                <w:sz w:val="14"/>
                <w:szCs w:val="14"/>
                <w:lang w:val="en-US" w:eastAsia="nl-BE"/>
              </w:rPr>
              <w:t>(</w:t>
            </w:r>
            <w:r w:rsidRPr="00B07EEF">
              <w:rPr>
                <w:rFonts w:ascii="Cascadia Mono" w:hAnsi="Cascadia Mono" w:cs="Cascadia Mono"/>
                <w:color w:val="A31515"/>
                <w:sz w:val="14"/>
                <w:szCs w:val="14"/>
                <w:lang w:val="en-US" w:eastAsia="nl-BE"/>
              </w:rPr>
              <w:t>"\n- - - - - - - - - - - - - - - - - - - -\n"</w:t>
            </w:r>
            <w:r w:rsidRPr="00B07EEF">
              <w:rPr>
                <w:rFonts w:ascii="Cascadia Mono" w:hAnsi="Cascadia Mono" w:cs="Cascadia Mono"/>
                <w:color w:val="000000"/>
                <w:sz w:val="14"/>
                <w:szCs w:val="14"/>
                <w:lang w:val="en-US" w:eastAsia="nl-BE"/>
              </w:rPr>
              <w:t>);</w:t>
            </w:r>
          </w:p>
          <w:p w14:paraId="271739BC"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proofErr w:type="spellStart"/>
            <w:r w:rsidRPr="00B07EEF">
              <w:rPr>
                <w:rFonts w:ascii="Cascadia Mono" w:hAnsi="Cascadia Mono" w:cs="Cascadia Mono"/>
                <w:color w:val="000000"/>
                <w:sz w:val="14"/>
                <w:szCs w:val="14"/>
                <w:lang w:val="en-US" w:eastAsia="nl-BE"/>
              </w:rPr>
              <w:t>Seperator</w:t>
            </w:r>
            <w:proofErr w:type="spellEnd"/>
            <w:r w:rsidRPr="00B07EEF">
              <w:rPr>
                <w:rFonts w:ascii="Cascadia Mono" w:hAnsi="Cascadia Mono" w:cs="Cascadia Mono"/>
                <w:color w:val="000000"/>
                <w:sz w:val="14"/>
                <w:szCs w:val="14"/>
                <w:lang w:val="en-US" w:eastAsia="nl-BE"/>
              </w:rPr>
              <w:t xml:space="preserve"> = </w:t>
            </w:r>
            <w:r w:rsidRPr="00B07EEF">
              <w:rPr>
                <w:rFonts w:ascii="Cascadia Mono" w:hAnsi="Cascadia Mono" w:cs="Cascadia Mono"/>
                <w:color w:val="0000FF"/>
                <w:sz w:val="14"/>
                <w:szCs w:val="14"/>
                <w:lang w:val="en-US" w:eastAsia="nl-BE"/>
              </w:rPr>
              <w:t>false</w:t>
            </w:r>
            <w:r w:rsidRPr="00B07EEF">
              <w:rPr>
                <w:rFonts w:ascii="Cascadia Mono" w:hAnsi="Cascadia Mono" w:cs="Cascadia Mono"/>
                <w:color w:val="000000"/>
                <w:sz w:val="14"/>
                <w:szCs w:val="14"/>
                <w:lang w:val="en-US" w:eastAsia="nl-BE"/>
              </w:rPr>
              <w:t>;</w:t>
            </w:r>
          </w:p>
          <w:p w14:paraId="410EA974"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t>}</w:t>
            </w:r>
          </w:p>
          <w:p w14:paraId="6A879DE8"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6FC1B428"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 ---------</w:t>
            </w:r>
          </w:p>
          <w:p w14:paraId="75294B6E"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4C3FA030"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private</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static</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void</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ProcessException</w:t>
            </w:r>
            <w:proofErr w:type="spellEnd"/>
            <w:r w:rsidRPr="00B07EEF">
              <w:rPr>
                <w:rFonts w:ascii="Cascadia Mono" w:hAnsi="Cascadia Mono" w:cs="Cascadia Mono"/>
                <w:color w:val="000000"/>
                <w:sz w:val="14"/>
                <w:szCs w:val="14"/>
                <w:lang w:val="en-US" w:eastAsia="nl-BE"/>
              </w:rPr>
              <w:t>(Exception e)</w:t>
            </w:r>
          </w:p>
          <w:p w14:paraId="3FF13A90"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t>{</w:t>
            </w:r>
          </w:p>
          <w:p w14:paraId="24607A16"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Console.WriteLine(</w:t>
            </w:r>
            <w:r w:rsidRPr="00B07EEF">
              <w:rPr>
                <w:rFonts w:ascii="Cascadia Mono" w:hAnsi="Cascadia Mono" w:cs="Cascadia Mono"/>
                <w:color w:val="A31515"/>
                <w:sz w:val="14"/>
                <w:szCs w:val="14"/>
                <w:lang w:val="en-US" w:eastAsia="nl-BE"/>
              </w:rPr>
              <w:t>$"\n</w:t>
            </w:r>
            <w:r w:rsidRPr="00B07EEF">
              <w:rPr>
                <w:rFonts w:ascii="Cascadia Mono" w:hAnsi="Cascadia Mono" w:cs="Cascadia Mono"/>
                <w:color w:val="000000"/>
                <w:sz w:val="14"/>
                <w:szCs w:val="14"/>
                <w:lang w:val="en-US" w:eastAsia="nl-BE"/>
              </w:rPr>
              <w:t>{Ansi.UnderlineOn}</w:t>
            </w:r>
            <w:r w:rsidRPr="00B07EEF">
              <w:rPr>
                <w:rFonts w:ascii="Cascadia Mono" w:hAnsi="Cascadia Mono" w:cs="Cascadia Mono"/>
                <w:color w:val="A31515"/>
                <w:sz w:val="14"/>
                <w:szCs w:val="14"/>
                <w:lang w:val="en-US" w:eastAsia="nl-BE"/>
              </w:rPr>
              <w:t>Exception</w:t>
            </w:r>
            <w:r w:rsidRPr="00B07EEF">
              <w:rPr>
                <w:rFonts w:ascii="Cascadia Mono" w:hAnsi="Cascadia Mono" w:cs="Cascadia Mono"/>
                <w:color w:val="000000"/>
                <w:sz w:val="14"/>
                <w:szCs w:val="14"/>
                <w:lang w:val="en-US" w:eastAsia="nl-BE"/>
              </w:rPr>
              <w:t>{Ansi.UnderlineOf}</w:t>
            </w:r>
            <w:r w:rsidRPr="00B07EEF">
              <w:rPr>
                <w:rFonts w:ascii="Cascadia Mono" w:hAnsi="Cascadia Mono" w:cs="Cascadia Mono"/>
                <w:color w:val="A31515"/>
                <w:sz w:val="14"/>
                <w:szCs w:val="14"/>
                <w:lang w:val="en-US" w:eastAsia="nl-BE"/>
              </w:rPr>
              <w:t>\n\n</w:t>
            </w:r>
            <w:r w:rsidRPr="00B07EEF">
              <w:rPr>
                <w:rFonts w:ascii="Cascadia Mono" w:hAnsi="Cascadia Mono" w:cs="Cascadia Mono"/>
                <w:color w:val="000000"/>
                <w:sz w:val="14"/>
                <w:szCs w:val="14"/>
                <w:lang w:val="en-US" w:eastAsia="nl-BE"/>
              </w:rPr>
              <w:t xml:space="preserve">{e.Message}{(e.InnerException != </w:t>
            </w:r>
            <w:r w:rsidRPr="00B07EEF">
              <w:rPr>
                <w:rFonts w:ascii="Cascadia Mono" w:hAnsi="Cascadia Mono" w:cs="Cascadia Mono"/>
                <w:color w:val="0000FF"/>
                <w:sz w:val="14"/>
                <w:szCs w:val="14"/>
                <w:lang w:val="en-US" w:eastAsia="nl-BE"/>
              </w:rPr>
              <w:t>null</w:t>
            </w:r>
            <w:r w:rsidRPr="00B07EEF">
              <w:rPr>
                <w:rFonts w:ascii="Cascadia Mono" w:hAnsi="Cascadia Mono" w:cs="Cascadia Mono"/>
                <w:color w:val="000000"/>
                <w:sz w:val="14"/>
                <w:szCs w:val="14"/>
                <w:lang w:val="en-US" w:eastAsia="nl-BE"/>
              </w:rPr>
              <w:t xml:space="preserve"> ? </w:t>
            </w:r>
            <w:r w:rsidRPr="00B07EEF">
              <w:rPr>
                <w:rFonts w:ascii="Cascadia Mono" w:hAnsi="Cascadia Mono" w:cs="Cascadia Mono"/>
                <w:color w:val="A31515"/>
                <w:sz w:val="14"/>
                <w:szCs w:val="14"/>
                <w:lang w:val="en-US" w:eastAsia="nl-BE"/>
              </w:rPr>
              <w:t>"\n\n"</w:t>
            </w:r>
            <w:r w:rsidRPr="00B07EEF">
              <w:rPr>
                <w:rFonts w:ascii="Cascadia Mono" w:hAnsi="Cascadia Mono" w:cs="Cascadia Mono"/>
                <w:color w:val="000000"/>
                <w:sz w:val="14"/>
                <w:szCs w:val="14"/>
                <w:lang w:val="en-US" w:eastAsia="nl-BE"/>
              </w:rPr>
              <w:t xml:space="preserve"> + </w:t>
            </w:r>
            <w:proofErr w:type="spellStart"/>
            <w:r w:rsidRPr="00B07EEF">
              <w:rPr>
                <w:rFonts w:ascii="Cascadia Mono" w:hAnsi="Cascadia Mono" w:cs="Cascadia Mono"/>
                <w:color w:val="000000"/>
                <w:sz w:val="14"/>
                <w:szCs w:val="14"/>
                <w:lang w:val="en-US" w:eastAsia="nl-BE"/>
              </w:rPr>
              <w:t>e.InnerException.Message</w:t>
            </w:r>
            <w:proofErr w:type="spellEnd"/>
            <w:r w:rsidRPr="00B07EEF">
              <w:rPr>
                <w:rFonts w:ascii="Cascadia Mono" w:hAnsi="Cascadia Mono" w:cs="Cascadia Mono"/>
                <w:color w:val="000000"/>
                <w:sz w:val="14"/>
                <w:szCs w:val="14"/>
                <w:lang w:val="en-US" w:eastAsia="nl-BE"/>
              </w:rPr>
              <w:t xml:space="preserve"> : </w:t>
            </w:r>
            <w:r w:rsidRPr="00B07EEF">
              <w:rPr>
                <w:rFonts w:ascii="Cascadia Mono" w:hAnsi="Cascadia Mono" w:cs="Cascadia Mono"/>
                <w:color w:val="A31515"/>
                <w:sz w:val="14"/>
                <w:szCs w:val="14"/>
                <w:lang w:val="en-US" w:eastAsia="nl-BE"/>
              </w:rPr>
              <w:t>""</w:t>
            </w:r>
            <w:r w:rsidRPr="00B07EEF">
              <w:rPr>
                <w:rFonts w:ascii="Cascadia Mono" w:hAnsi="Cascadia Mono" w:cs="Cascadia Mono"/>
                <w:color w:val="000000"/>
                <w:sz w:val="14"/>
                <w:szCs w:val="14"/>
                <w:lang w:val="en-US" w:eastAsia="nl-BE"/>
              </w:rPr>
              <w:t>)}</w:t>
            </w:r>
            <w:r w:rsidRPr="00B07EEF">
              <w:rPr>
                <w:rFonts w:ascii="Cascadia Mono" w:hAnsi="Cascadia Mono" w:cs="Cascadia Mono"/>
                <w:color w:val="A31515"/>
                <w:sz w:val="14"/>
                <w:szCs w:val="14"/>
                <w:lang w:val="en-US" w:eastAsia="nl-BE"/>
              </w:rPr>
              <w:t>"</w:t>
            </w:r>
            <w:r w:rsidRPr="00B07EEF">
              <w:rPr>
                <w:rFonts w:ascii="Cascadia Mono" w:hAnsi="Cascadia Mono" w:cs="Cascadia Mono"/>
                <w:color w:val="000000"/>
                <w:sz w:val="14"/>
                <w:szCs w:val="14"/>
                <w:lang w:val="en-US" w:eastAsia="nl-BE"/>
              </w:rPr>
              <w:t>);</w:t>
            </w:r>
          </w:p>
          <w:p w14:paraId="24385451"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proofErr w:type="spellStart"/>
            <w:r w:rsidRPr="00B07EEF">
              <w:rPr>
                <w:rFonts w:ascii="Cascadia Mono" w:hAnsi="Cascadia Mono" w:cs="Cascadia Mono"/>
                <w:color w:val="000000"/>
                <w:sz w:val="14"/>
                <w:szCs w:val="14"/>
                <w:lang w:val="en-US" w:eastAsia="nl-BE"/>
              </w:rPr>
              <w:t>Thread.Sleep</w:t>
            </w:r>
            <w:proofErr w:type="spellEnd"/>
            <w:r w:rsidRPr="00B07EEF">
              <w:rPr>
                <w:rFonts w:ascii="Cascadia Mono" w:hAnsi="Cascadia Mono" w:cs="Cascadia Mono"/>
                <w:color w:val="000000"/>
                <w:sz w:val="14"/>
                <w:szCs w:val="14"/>
                <w:lang w:val="en-US" w:eastAsia="nl-BE"/>
              </w:rPr>
              <w:t xml:space="preserve">(2000); </w:t>
            </w:r>
            <w:r w:rsidRPr="00B07EEF">
              <w:rPr>
                <w:rFonts w:ascii="Cascadia Mono" w:hAnsi="Cascadia Mono" w:cs="Cascadia Mono"/>
                <w:color w:val="008000"/>
                <w:sz w:val="14"/>
                <w:szCs w:val="14"/>
                <w:lang w:val="en-US" w:eastAsia="nl-BE"/>
              </w:rPr>
              <w:t>// Wait to Finish logging threat</w:t>
            </w:r>
          </w:p>
          <w:p w14:paraId="2007755A"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t>}</w:t>
            </w:r>
          </w:p>
          <w:p w14:paraId="592DD3F0"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4E287AA6"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 ----------</w:t>
            </w:r>
          </w:p>
          <w:p w14:paraId="01F611B1"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 Menu-items</w:t>
            </w:r>
          </w:p>
          <w:p w14:paraId="58116F8B"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 ----------</w:t>
            </w:r>
          </w:p>
          <w:p w14:paraId="2FF102D6"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 00. Menu Item 0</w:t>
            </w:r>
          </w:p>
          <w:p w14:paraId="4C06A655"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private</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static</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void</w:t>
            </w:r>
            <w:r w:rsidRPr="00B07EEF">
              <w:rPr>
                <w:rFonts w:ascii="Cascadia Mono" w:hAnsi="Cascadia Mono" w:cs="Cascadia Mono"/>
                <w:color w:val="000000"/>
                <w:sz w:val="14"/>
                <w:szCs w:val="14"/>
                <w:lang w:val="en-US" w:eastAsia="nl-BE"/>
              </w:rPr>
              <w:t xml:space="preserve"> Item00(</w:t>
            </w:r>
            <w:r w:rsidRPr="00B07EEF">
              <w:rPr>
                <w:rFonts w:ascii="Cascadia Mono" w:hAnsi="Cascadia Mono" w:cs="Cascadia Mono"/>
                <w:color w:val="0000FF"/>
                <w:sz w:val="14"/>
                <w:szCs w:val="14"/>
                <w:lang w:val="en-US" w:eastAsia="nl-BE"/>
              </w:rPr>
              <w:t>object</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args</w:t>
            </w:r>
            <w:proofErr w:type="spellEnd"/>
            <w:r w:rsidRPr="00B07EEF">
              <w:rPr>
                <w:rFonts w:ascii="Cascadia Mono" w:hAnsi="Cascadia Mono" w:cs="Cascadia Mono"/>
                <w:color w:val="000000"/>
                <w:sz w:val="14"/>
                <w:szCs w:val="14"/>
                <w:lang w:val="en-US" w:eastAsia="nl-BE"/>
              </w:rPr>
              <w:t>)</w:t>
            </w:r>
          </w:p>
          <w:p w14:paraId="3627D582" w14:textId="77777777" w:rsidR="00733FFC" w:rsidRPr="00733FFC"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eastAsia="nl-BE"/>
              </w:rPr>
            </w:pPr>
            <w:r w:rsidRPr="00B07EEF">
              <w:rPr>
                <w:rFonts w:ascii="Cascadia Mono" w:hAnsi="Cascadia Mono" w:cs="Cascadia Mono"/>
                <w:color w:val="000000"/>
                <w:sz w:val="14"/>
                <w:szCs w:val="14"/>
                <w:lang w:val="en-US" w:eastAsia="nl-BE"/>
              </w:rPr>
              <w:tab/>
            </w:r>
            <w:r w:rsidRPr="00733FFC">
              <w:rPr>
                <w:rFonts w:ascii="Cascadia Mono" w:hAnsi="Cascadia Mono" w:cs="Cascadia Mono"/>
                <w:color w:val="000000"/>
                <w:sz w:val="14"/>
                <w:szCs w:val="14"/>
                <w:lang w:eastAsia="nl-BE"/>
              </w:rPr>
              <w:t>{</w:t>
            </w:r>
          </w:p>
          <w:p w14:paraId="3136B2C5" w14:textId="77777777" w:rsidR="00733FFC" w:rsidRPr="00733FFC"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proofErr w:type="spellStart"/>
            <w:r w:rsidRPr="00733FFC">
              <w:rPr>
                <w:rFonts w:ascii="Cascadia Mono" w:hAnsi="Cascadia Mono" w:cs="Cascadia Mono"/>
                <w:color w:val="0000FF"/>
                <w:sz w:val="14"/>
                <w:szCs w:val="14"/>
                <w:lang w:eastAsia="nl-BE"/>
              </w:rPr>
              <w:t>try</w:t>
            </w:r>
            <w:proofErr w:type="spellEnd"/>
          </w:p>
          <w:p w14:paraId="1A75018A" w14:textId="77777777" w:rsidR="00733FFC" w:rsidRPr="00733FFC"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t>{</w:t>
            </w:r>
          </w:p>
          <w:p w14:paraId="15C8DA09" w14:textId="77777777" w:rsidR="00733FFC" w:rsidRPr="00733FFC"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proofErr w:type="spellStart"/>
            <w:r w:rsidRPr="00733FFC">
              <w:rPr>
                <w:rFonts w:ascii="Cascadia Mono" w:hAnsi="Cascadia Mono" w:cs="Cascadia Mono"/>
                <w:color w:val="000000"/>
                <w:sz w:val="14"/>
                <w:szCs w:val="14"/>
                <w:lang w:eastAsia="nl-BE"/>
              </w:rPr>
              <w:t>ToonTekst</w:t>
            </w:r>
            <w:proofErr w:type="spellEnd"/>
            <w:r w:rsidRPr="00733FFC">
              <w:rPr>
                <w:rFonts w:ascii="Cascadia Mono" w:hAnsi="Cascadia Mono" w:cs="Cascadia Mono"/>
                <w:color w:val="000000"/>
                <w:sz w:val="14"/>
                <w:szCs w:val="14"/>
                <w:lang w:eastAsia="nl-BE"/>
              </w:rPr>
              <w:t>(</w:t>
            </w:r>
            <w:r w:rsidRPr="00733FFC">
              <w:rPr>
                <w:rFonts w:ascii="Cascadia Mono" w:hAnsi="Cascadia Mono" w:cs="Cascadia Mono"/>
                <w:color w:val="A31515"/>
                <w:sz w:val="14"/>
                <w:szCs w:val="14"/>
                <w:lang w:eastAsia="nl-BE"/>
              </w:rPr>
              <w:t>"Kiekeboe"</w:t>
            </w:r>
            <w:r w:rsidRPr="00733FFC">
              <w:rPr>
                <w:rFonts w:ascii="Cascadia Mono" w:hAnsi="Cascadia Mono" w:cs="Cascadia Mono"/>
                <w:color w:val="000000"/>
                <w:sz w:val="14"/>
                <w:szCs w:val="14"/>
                <w:lang w:eastAsia="nl-BE"/>
              </w:rPr>
              <w:t xml:space="preserve">, </w:t>
            </w:r>
            <w:proofErr w:type="spellStart"/>
            <w:r w:rsidRPr="00733FFC">
              <w:rPr>
                <w:rFonts w:ascii="Cascadia Mono" w:hAnsi="Cascadia Mono" w:cs="Cascadia Mono"/>
                <w:color w:val="000000"/>
                <w:sz w:val="14"/>
                <w:szCs w:val="14"/>
                <w:lang w:eastAsia="nl-BE"/>
              </w:rPr>
              <w:t>Ansi.FDMAGENTA</w:t>
            </w:r>
            <w:proofErr w:type="spellEnd"/>
            <w:r w:rsidRPr="00733FFC">
              <w:rPr>
                <w:rFonts w:ascii="Cascadia Mono" w:hAnsi="Cascadia Mono" w:cs="Cascadia Mono"/>
                <w:color w:val="000000"/>
                <w:sz w:val="14"/>
                <w:szCs w:val="14"/>
                <w:lang w:eastAsia="nl-BE"/>
              </w:rPr>
              <w:t>);</w:t>
            </w:r>
          </w:p>
          <w:p w14:paraId="55614902" w14:textId="77777777" w:rsidR="00733FFC" w:rsidRPr="00733FFC"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proofErr w:type="spellStart"/>
            <w:r w:rsidRPr="00733FFC">
              <w:rPr>
                <w:rFonts w:ascii="Cascadia Mono" w:hAnsi="Cascadia Mono" w:cs="Cascadia Mono"/>
                <w:color w:val="000000"/>
                <w:sz w:val="14"/>
                <w:szCs w:val="14"/>
                <w:lang w:eastAsia="nl-BE"/>
              </w:rPr>
              <w:t>ToonTekst</w:t>
            </w:r>
            <w:proofErr w:type="spellEnd"/>
            <w:r w:rsidRPr="00733FFC">
              <w:rPr>
                <w:rFonts w:ascii="Cascadia Mono" w:hAnsi="Cascadia Mono" w:cs="Cascadia Mono"/>
                <w:color w:val="000000"/>
                <w:sz w:val="14"/>
                <w:szCs w:val="14"/>
                <w:lang w:eastAsia="nl-BE"/>
              </w:rPr>
              <w:t>(</w:t>
            </w:r>
            <w:r w:rsidRPr="00733FFC">
              <w:rPr>
                <w:rFonts w:ascii="Cascadia Mono" w:hAnsi="Cascadia Mono" w:cs="Cascadia Mono"/>
                <w:color w:val="A31515"/>
                <w:sz w:val="14"/>
                <w:szCs w:val="14"/>
                <w:lang w:eastAsia="nl-BE"/>
              </w:rPr>
              <w:t>"Kiekeboe"</w:t>
            </w:r>
            <w:r w:rsidRPr="00733FFC">
              <w:rPr>
                <w:rFonts w:ascii="Cascadia Mono" w:hAnsi="Cascadia Mono" w:cs="Cascadia Mono"/>
                <w:color w:val="000000"/>
                <w:sz w:val="14"/>
                <w:szCs w:val="14"/>
                <w:lang w:eastAsia="nl-BE"/>
              </w:rPr>
              <w:t>);</w:t>
            </w:r>
          </w:p>
          <w:p w14:paraId="103AC558" w14:textId="77777777" w:rsidR="00733FFC" w:rsidRPr="00733FFC"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proofErr w:type="spellStart"/>
            <w:r w:rsidRPr="00733FFC">
              <w:rPr>
                <w:rFonts w:ascii="Cascadia Mono" w:hAnsi="Cascadia Mono" w:cs="Cascadia Mono"/>
                <w:color w:val="000000"/>
                <w:sz w:val="14"/>
                <w:szCs w:val="14"/>
                <w:lang w:eastAsia="nl-BE"/>
              </w:rPr>
              <w:t>ToonInfoBoodschap</w:t>
            </w:r>
            <w:proofErr w:type="spellEnd"/>
            <w:r w:rsidRPr="00733FFC">
              <w:rPr>
                <w:rFonts w:ascii="Cascadia Mono" w:hAnsi="Cascadia Mono" w:cs="Cascadia Mono"/>
                <w:color w:val="000000"/>
                <w:sz w:val="14"/>
                <w:szCs w:val="14"/>
                <w:lang w:eastAsia="nl-BE"/>
              </w:rPr>
              <w:t>(</w:t>
            </w:r>
            <w:r w:rsidRPr="00733FFC">
              <w:rPr>
                <w:rFonts w:ascii="Cascadia Mono" w:hAnsi="Cascadia Mono" w:cs="Cascadia Mono"/>
                <w:color w:val="A31515"/>
                <w:sz w:val="14"/>
                <w:szCs w:val="14"/>
                <w:lang w:eastAsia="nl-BE"/>
              </w:rPr>
              <w:t>"</w:t>
            </w:r>
            <w:proofErr w:type="spellStart"/>
            <w:r w:rsidRPr="00733FFC">
              <w:rPr>
                <w:rFonts w:ascii="Cascadia Mono" w:hAnsi="Cascadia Mono" w:cs="Cascadia Mono"/>
                <w:color w:val="A31515"/>
                <w:sz w:val="14"/>
                <w:szCs w:val="14"/>
                <w:lang w:eastAsia="nl-BE"/>
              </w:rPr>
              <w:t>InfoTekst</w:t>
            </w:r>
            <w:proofErr w:type="spellEnd"/>
            <w:r w:rsidRPr="00733FFC">
              <w:rPr>
                <w:rFonts w:ascii="Cascadia Mono" w:hAnsi="Cascadia Mono" w:cs="Cascadia Mono"/>
                <w:color w:val="A31515"/>
                <w:sz w:val="14"/>
                <w:szCs w:val="14"/>
                <w:lang w:eastAsia="nl-BE"/>
              </w:rPr>
              <w:t>"</w:t>
            </w:r>
            <w:r w:rsidRPr="00733FFC">
              <w:rPr>
                <w:rFonts w:ascii="Cascadia Mono" w:hAnsi="Cascadia Mono" w:cs="Cascadia Mono"/>
                <w:color w:val="000000"/>
                <w:sz w:val="14"/>
                <w:szCs w:val="14"/>
                <w:lang w:eastAsia="nl-BE"/>
              </w:rPr>
              <w:t>);</w:t>
            </w:r>
          </w:p>
          <w:p w14:paraId="39B17EDC" w14:textId="77777777" w:rsidR="00733FFC" w:rsidRPr="00733FFC"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proofErr w:type="spellStart"/>
            <w:r w:rsidRPr="00733FFC">
              <w:rPr>
                <w:rFonts w:ascii="Cascadia Mono" w:hAnsi="Cascadia Mono" w:cs="Cascadia Mono"/>
                <w:color w:val="000000"/>
                <w:sz w:val="14"/>
                <w:szCs w:val="14"/>
                <w:lang w:eastAsia="nl-BE"/>
              </w:rPr>
              <w:t>ToonFoutBoodschap</w:t>
            </w:r>
            <w:proofErr w:type="spellEnd"/>
            <w:r w:rsidRPr="00733FFC">
              <w:rPr>
                <w:rFonts w:ascii="Cascadia Mono" w:hAnsi="Cascadia Mono" w:cs="Cascadia Mono"/>
                <w:color w:val="000000"/>
                <w:sz w:val="14"/>
                <w:szCs w:val="14"/>
                <w:lang w:eastAsia="nl-BE"/>
              </w:rPr>
              <w:t>(</w:t>
            </w:r>
            <w:r w:rsidRPr="00733FFC">
              <w:rPr>
                <w:rFonts w:ascii="Cascadia Mono" w:hAnsi="Cascadia Mono" w:cs="Cascadia Mono"/>
                <w:color w:val="A31515"/>
                <w:sz w:val="14"/>
                <w:szCs w:val="14"/>
                <w:lang w:eastAsia="nl-BE"/>
              </w:rPr>
              <w:t>"</w:t>
            </w:r>
            <w:proofErr w:type="spellStart"/>
            <w:r w:rsidRPr="00733FFC">
              <w:rPr>
                <w:rFonts w:ascii="Cascadia Mono" w:hAnsi="Cascadia Mono" w:cs="Cascadia Mono"/>
                <w:color w:val="A31515"/>
                <w:sz w:val="14"/>
                <w:szCs w:val="14"/>
                <w:lang w:eastAsia="nl-BE"/>
              </w:rPr>
              <w:t>FoutTekst</w:t>
            </w:r>
            <w:proofErr w:type="spellEnd"/>
            <w:r w:rsidRPr="00733FFC">
              <w:rPr>
                <w:rFonts w:ascii="Cascadia Mono" w:hAnsi="Cascadia Mono" w:cs="Cascadia Mono"/>
                <w:color w:val="A31515"/>
                <w:sz w:val="14"/>
                <w:szCs w:val="14"/>
                <w:lang w:eastAsia="nl-BE"/>
              </w:rPr>
              <w:t>"</w:t>
            </w:r>
            <w:r w:rsidRPr="00733FFC">
              <w:rPr>
                <w:rFonts w:ascii="Cascadia Mono" w:hAnsi="Cascadia Mono" w:cs="Cascadia Mono"/>
                <w:color w:val="000000"/>
                <w:sz w:val="14"/>
                <w:szCs w:val="14"/>
                <w:lang w:eastAsia="nl-BE"/>
              </w:rPr>
              <w:t>);</w:t>
            </w:r>
          </w:p>
          <w:p w14:paraId="695C991B"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B07EEF">
              <w:rPr>
                <w:rFonts w:ascii="Cascadia Mono" w:hAnsi="Cascadia Mono" w:cs="Cascadia Mono"/>
                <w:color w:val="000000"/>
                <w:sz w:val="14"/>
                <w:szCs w:val="14"/>
                <w:lang w:val="en-US" w:eastAsia="nl-BE"/>
              </w:rPr>
              <w:t>}</w:t>
            </w:r>
          </w:p>
          <w:p w14:paraId="206AA330"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catch</w:t>
            </w:r>
            <w:r w:rsidRPr="00B07EEF">
              <w:rPr>
                <w:rFonts w:ascii="Cascadia Mono" w:hAnsi="Cascadia Mono" w:cs="Cascadia Mono"/>
                <w:color w:val="000000"/>
                <w:sz w:val="14"/>
                <w:szCs w:val="14"/>
                <w:lang w:val="en-US" w:eastAsia="nl-BE"/>
              </w:rPr>
              <w:t xml:space="preserve"> (Exception e)</w:t>
            </w:r>
          </w:p>
          <w:p w14:paraId="36031E03"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w:t>
            </w:r>
          </w:p>
          <w:p w14:paraId="30A32E0F"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proofErr w:type="spellStart"/>
            <w:r w:rsidRPr="00B07EEF">
              <w:rPr>
                <w:rFonts w:ascii="Cascadia Mono" w:hAnsi="Cascadia Mono" w:cs="Cascadia Mono"/>
                <w:color w:val="000000"/>
                <w:sz w:val="14"/>
                <w:szCs w:val="14"/>
                <w:lang w:val="en-US" w:eastAsia="nl-BE"/>
              </w:rPr>
              <w:t>ProcessException</w:t>
            </w:r>
            <w:proofErr w:type="spellEnd"/>
            <w:r w:rsidRPr="00B07EEF">
              <w:rPr>
                <w:rFonts w:ascii="Cascadia Mono" w:hAnsi="Cascadia Mono" w:cs="Cascadia Mono"/>
                <w:color w:val="000000"/>
                <w:sz w:val="14"/>
                <w:szCs w:val="14"/>
                <w:lang w:val="en-US" w:eastAsia="nl-BE"/>
              </w:rPr>
              <w:t>(e);</w:t>
            </w:r>
          </w:p>
          <w:p w14:paraId="7F2ACE89"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w:t>
            </w:r>
          </w:p>
          <w:p w14:paraId="28425CDA"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t>}</w:t>
            </w:r>
          </w:p>
          <w:p w14:paraId="14F0CD12"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74F7F604"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lastRenderedPageBreak/>
              <w:tab/>
            </w:r>
            <w:r w:rsidRPr="00B07EEF">
              <w:rPr>
                <w:rFonts w:ascii="Cascadia Mono" w:hAnsi="Cascadia Mono" w:cs="Cascadia Mono"/>
                <w:color w:val="008000"/>
                <w:sz w:val="14"/>
                <w:szCs w:val="14"/>
                <w:lang w:val="en-US" w:eastAsia="nl-BE"/>
              </w:rPr>
              <w:t>// ---------</w:t>
            </w:r>
          </w:p>
          <w:p w14:paraId="67A5E66B"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62859785"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 01. Menu Item 1</w:t>
            </w:r>
          </w:p>
          <w:p w14:paraId="3A12C4CD"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private</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static</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void</w:t>
            </w:r>
            <w:r w:rsidRPr="00B07EEF">
              <w:rPr>
                <w:rFonts w:ascii="Cascadia Mono" w:hAnsi="Cascadia Mono" w:cs="Cascadia Mono"/>
                <w:color w:val="000000"/>
                <w:sz w:val="14"/>
                <w:szCs w:val="14"/>
                <w:lang w:val="en-US" w:eastAsia="nl-BE"/>
              </w:rPr>
              <w:t xml:space="preserve"> Item01(</w:t>
            </w:r>
            <w:r w:rsidRPr="00B07EEF">
              <w:rPr>
                <w:rFonts w:ascii="Cascadia Mono" w:hAnsi="Cascadia Mono" w:cs="Cascadia Mono"/>
                <w:color w:val="0000FF"/>
                <w:sz w:val="14"/>
                <w:szCs w:val="14"/>
                <w:lang w:val="en-US" w:eastAsia="nl-BE"/>
              </w:rPr>
              <w:t>object</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args</w:t>
            </w:r>
            <w:proofErr w:type="spellEnd"/>
            <w:r w:rsidRPr="00B07EEF">
              <w:rPr>
                <w:rFonts w:ascii="Cascadia Mono" w:hAnsi="Cascadia Mono" w:cs="Cascadia Mono"/>
                <w:color w:val="000000"/>
                <w:sz w:val="14"/>
                <w:szCs w:val="14"/>
                <w:lang w:val="en-US" w:eastAsia="nl-BE"/>
              </w:rPr>
              <w:t>)</w:t>
            </w:r>
          </w:p>
          <w:p w14:paraId="7D14AD22"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t>{</w:t>
            </w:r>
          </w:p>
          <w:p w14:paraId="1D42E831"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try</w:t>
            </w:r>
          </w:p>
          <w:p w14:paraId="2AD25693"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w:t>
            </w:r>
          </w:p>
          <w:p w14:paraId="625016C6"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proofErr w:type="spellStart"/>
            <w:r w:rsidRPr="00B07EEF">
              <w:rPr>
                <w:rFonts w:ascii="Cascadia Mono" w:hAnsi="Cascadia Mono" w:cs="Cascadia Mono"/>
                <w:color w:val="000000"/>
                <w:sz w:val="14"/>
                <w:szCs w:val="14"/>
                <w:lang w:val="en-US" w:eastAsia="nl-BE"/>
              </w:rPr>
              <w:t>ToonInfoBoodschap</w:t>
            </w:r>
            <w:proofErr w:type="spellEnd"/>
            <w:r w:rsidRPr="00B07EEF">
              <w:rPr>
                <w:rFonts w:ascii="Cascadia Mono" w:hAnsi="Cascadia Mono" w:cs="Cascadia Mono"/>
                <w:color w:val="000000"/>
                <w:sz w:val="14"/>
                <w:szCs w:val="14"/>
                <w:lang w:val="en-US" w:eastAsia="nl-BE"/>
              </w:rPr>
              <w:t>(</w:t>
            </w:r>
            <w:r w:rsidRPr="00B07EEF">
              <w:rPr>
                <w:rFonts w:ascii="Cascadia Mono" w:hAnsi="Cascadia Mono" w:cs="Cascadia Mono"/>
                <w:color w:val="A31515"/>
                <w:sz w:val="14"/>
                <w:szCs w:val="14"/>
                <w:lang w:val="en-US" w:eastAsia="nl-BE"/>
              </w:rPr>
              <w:t>"Hello World"</w:t>
            </w:r>
            <w:r w:rsidRPr="00B07EEF">
              <w:rPr>
                <w:rFonts w:ascii="Cascadia Mono" w:hAnsi="Cascadia Mono" w:cs="Cascadia Mono"/>
                <w:color w:val="000000"/>
                <w:sz w:val="14"/>
                <w:szCs w:val="14"/>
                <w:lang w:val="en-US" w:eastAsia="nl-BE"/>
              </w:rPr>
              <w:t>);</w:t>
            </w:r>
          </w:p>
          <w:p w14:paraId="35868DCF"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w:t>
            </w:r>
          </w:p>
          <w:p w14:paraId="05FB1CEA"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catch</w:t>
            </w:r>
            <w:r w:rsidRPr="00B07EEF">
              <w:rPr>
                <w:rFonts w:ascii="Cascadia Mono" w:hAnsi="Cascadia Mono" w:cs="Cascadia Mono"/>
                <w:color w:val="000000"/>
                <w:sz w:val="14"/>
                <w:szCs w:val="14"/>
                <w:lang w:val="en-US" w:eastAsia="nl-BE"/>
              </w:rPr>
              <w:t xml:space="preserve"> (Exception e)</w:t>
            </w:r>
          </w:p>
          <w:p w14:paraId="0D90E0E7"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w:t>
            </w:r>
          </w:p>
          <w:p w14:paraId="0A10B19F"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proofErr w:type="spellStart"/>
            <w:r w:rsidRPr="00B07EEF">
              <w:rPr>
                <w:rFonts w:ascii="Cascadia Mono" w:hAnsi="Cascadia Mono" w:cs="Cascadia Mono"/>
                <w:color w:val="000000"/>
                <w:sz w:val="14"/>
                <w:szCs w:val="14"/>
                <w:lang w:val="en-US" w:eastAsia="nl-BE"/>
              </w:rPr>
              <w:t>ProcessException</w:t>
            </w:r>
            <w:proofErr w:type="spellEnd"/>
            <w:r w:rsidRPr="00B07EEF">
              <w:rPr>
                <w:rFonts w:ascii="Cascadia Mono" w:hAnsi="Cascadia Mono" w:cs="Cascadia Mono"/>
                <w:color w:val="000000"/>
                <w:sz w:val="14"/>
                <w:szCs w:val="14"/>
                <w:lang w:val="en-US" w:eastAsia="nl-BE"/>
              </w:rPr>
              <w:t>(e);</w:t>
            </w:r>
          </w:p>
          <w:p w14:paraId="3D7AE0FA"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w:t>
            </w:r>
          </w:p>
          <w:p w14:paraId="2E15A3D9"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t>}</w:t>
            </w:r>
          </w:p>
          <w:p w14:paraId="0F3B8B2F"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7A574B42"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 ---------</w:t>
            </w:r>
          </w:p>
          <w:p w14:paraId="01EF243B" w14:textId="77777777" w:rsidR="00733FFC" w:rsidRPr="00B07EEF" w:rsidRDefault="00733FFC" w:rsidP="00733FFC">
            <w:pPr>
              <w:autoSpaceDE w:val="0"/>
              <w:autoSpaceDN w:val="0"/>
              <w:adjustRightInd w:val="0"/>
              <w:spacing w:before="0" w:after="0"/>
              <w:ind w:left="0"/>
              <w:jc w:val="left"/>
              <w:rPr>
                <w:rFonts w:ascii="Cascadia Mono" w:hAnsi="Cascadia Mono" w:cs="Cascadia Mono"/>
                <w:color w:val="000000"/>
                <w:sz w:val="14"/>
                <w:szCs w:val="14"/>
                <w:lang w:val="en-US" w:eastAsia="nl-BE"/>
              </w:rPr>
            </w:pPr>
          </w:p>
          <w:p w14:paraId="4E4DABA6"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8000"/>
                <w:sz w:val="14"/>
                <w:szCs w:val="14"/>
                <w:lang w:val="en-US" w:eastAsia="nl-BE"/>
              </w:rPr>
              <w:t>// 02. Menu Item 2</w:t>
            </w:r>
          </w:p>
          <w:p w14:paraId="14BECC56"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private</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static</w:t>
            </w:r>
            <w:r w:rsidRPr="00B07EEF">
              <w:rPr>
                <w:rFonts w:ascii="Cascadia Mono" w:hAnsi="Cascadia Mono" w:cs="Cascadia Mono"/>
                <w:color w:val="000000"/>
                <w:sz w:val="14"/>
                <w:szCs w:val="14"/>
                <w:lang w:val="en-US" w:eastAsia="nl-BE"/>
              </w:rPr>
              <w:t xml:space="preserve"> </w:t>
            </w:r>
            <w:r w:rsidRPr="00B07EEF">
              <w:rPr>
                <w:rFonts w:ascii="Cascadia Mono" w:hAnsi="Cascadia Mono" w:cs="Cascadia Mono"/>
                <w:color w:val="0000FF"/>
                <w:sz w:val="14"/>
                <w:szCs w:val="14"/>
                <w:lang w:val="en-US" w:eastAsia="nl-BE"/>
              </w:rPr>
              <w:t>void</w:t>
            </w:r>
            <w:r w:rsidRPr="00B07EEF">
              <w:rPr>
                <w:rFonts w:ascii="Cascadia Mono" w:hAnsi="Cascadia Mono" w:cs="Cascadia Mono"/>
                <w:color w:val="000000"/>
                <w:sz w:val="14"/>
                <w:szCs w:val="14"/>
                <w:lang w:val="en-US" w:eastAsia="nl-BE"/>
              </w:rPr>
              <w:t xml:space="preserve"> Item02(</w:t>
            </w:r>
            <w:r w:rsidRPr="00B07EEF">
              <w:rPr>
                <w:rFonts w:ascii="Cascadia Mono" w:hAnsi="Cascadia Mono" w:cs="Cascadia Mono"/>
                <w:color w:val="0000FF"/>
                <w:sz w:val="14"/>
                <w:szCs w:val="14"/>
                <w:lang w:val="en-US" w:eastAsia="nl-BE"/>
              </w:rPr>
              <w:t>object</w:t>
            </w:r>
            <w:r w:rsidRPr="00B07EEF">
              <w:rPr>
                <w:rFonts w:ascii="Cascadia Mono" w:hAnsi="Cascadia Mono" w:cs="Cascadia Mono"/>
                <w:color w:val="000000"/>
                <w:sz w:val="14"/>
                <w:szCs w:val="14"/>
                <w:lang w:val="en-US" w:eastAsia="nl-BE"/>
              </w:rPr>
              <w:t xml:space="preserve">[] </w:t>
            </w:r>
            <w:proofErr w:type="spellStart"/>
            <w:r w:rsidRPr="00B07EEF">
              <w:rPr>
                <w:rFonts w:ascii="Cascadia Mono" w:hAnsi="Cascadia Mono" w:cs="Cascadia Mono"/>
                <w:color w:val="000000"/>
                <w:sz w:val="14"/>
                <w:szCs w:val="14"/>
                <w:lang w:val="en-US" w:eastAsia="nl-BE"/>
              </w:rPr>
              <w:t>args</w:t>
            </w:r>
            <w:proofErr w:type="spellEnd"/>
            <w:r w:rsidRPr="00B07EEF">
              <w:rPr>
                <w:rFonts w:ascii="Cascadia Mono" w:hAnsi="Cascadia Mono" w:cs="Cascadia Mono"/>
                <w:color w:val="000000"/>
                <w:sz w:val="14"/>
                <w:szCs w:val="14"/>
                <w:lang w:val="en-US" w:eastAsia="nl-BE"/>
              </w:rPr>
              <w:t>)</w:t>
            </w:r>
          </w:p>
          <w:p w14:paraId="76B1BF3A"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t>{</w:t>
            </w:r>
          </w:p>
          <w:p w14:paraId="1C0218EC"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try</w:t>
            </w:r>
          </w:p>
          <w:p w14:paraId="1782CB29"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w:t>
            </w:r>
          </w:p>
          <w:p w14:paraId="0FB8AAEE" w14:textId="7490C97A"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proofErr w:type="spellStart"/>
            <w:r w:rsidRPr="00B07EEF">
              <w:rPr>
                <w:rFonts w:ascii="Cascadia Mono" w:hAnsi="Cascadia Mono" w:cs="Cascadia Mono"/>
                <w:color w:val="000000"/>
                <w:sz w:val="14"/>
                <w:szCs w:val="14"/>
                <w:lang w:val="en-US" w:eastAsia="nl-BE"/>
              </w:rPr>
              <w:t>ToonInfoBoodschap</w:t>
            </w:r>
            <w:proofErr w:type="spellEnd"/>
            <w:r w:rsidRPr="00B07EEF">
              <w:rPr>
                <w:rFonts w:ascii="Cascadia Mono" w:hAnsi="Cascadia Mono" w:cs="Cascadia Mono"/>
                <w:color w:val="000000"/>
                <w:sz w:val="14"/>
                <w:szCs w:val="14"/>
                <w:lang w:val="en-US" w:eastAsia="nl-BE"/>
              </w:rPr>
              <w:t>(</w:t>
            </w:r>
            <w:r w:rsidRPr="00B07EEF">
              <w:rPr>
                <w:rFonts w:ascii="Cascadia Mono" w:hAnsi="Cascadia Mono" w:cs="Cascadia Mono"/>
                <w:color w:val="A31515"/>
                <w:sz w:val="14"/>
                <w:szCs w:val="14"/>
                <w:lang w:val="en-US" w:eastAsia="nl-BE"/>
              </w:rPr>
              <w:t xml:space="preserve">"Hello </w:t>
            </w:r>
            <w:r w:rsidR="00A60E6C" w:rsidRPr="00B07EEF">
              <w:rPr>
                <w:rFonts w:ascii="Cascadia Mono" w:hAnsi="Cascadia Mono" w:cs="Cascadia Mono"/>
                <w:color w:val="A31515"/>
                <w:sz w:val="14"/>
                <w:szCs w:val="14"/>
                <w:lang w:val="en-US" w:eastAsia="nl-BE"/>
              </w:rPr>
              <w:t>Johan</w:t>
            </w:r>
            <w:r w:rsidRPr="00B07EEF">
              <w:rPr>
                <w:rFonts w:ascii="Cascadia Mono" w:hAnsi="Cascadia Mono" w:cs="Cascadia Mono"/>
                <w:color w:val="A31515"/>
                <w:sz w:val="14"/>
                <w:szCs w:val="14"/>
                <w:lang w:val="en-US" w:eastAsia="nl-BE"/>
              </w:rPr>
              <w:t>"</w:t>
            </w:r>
            <w:r w:rsidRPr="00B07EEF">
              <w:rPr>
                <w:rFonts w:ascii="Cascadia Mono" w:hAnsi="Cascadia Mono" w:cs="Cascadia Mono"/>
                <w:color w:val="000000"/>
                <w:sz w:val="14"/>
                <w:szCs w:val="14"/>
                <w:lang w:val="en-US" w:eastAsia="nl-BE"/>
              </w:rPr>
              <w:t>);</w:t>
            </w:r>
          </w:p>
          <w:p w14:paraId="3A82276E"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t>}</w:t>
            </w:r>
          </w:p>
          <w:p w14:paraId="2E2F7EEE" w14:textId="77777777" w:rsidR="00733FFC" w:rsidRPr="00B07EEF"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val="en-US"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FF"/>
                <w:sz w:val="14"/>
                <w:szCs w:val="14"/>
                <w:lang w:val="en-US" w:eastAsia="nl-BE"/>
              </w:rPr>
              <w:t>catch</w:t>
            </w:r>
            <w:r w:rsidRPr="00B07EEF">
              <w:rPr>
                <w:rFonts w:ascii="Cascadia Mono" w:hAnsi="Cascadia Mono" w:cs="Cascadia Mono"/>
                <w:color w:val="000000"/>
                <w:sz w:val="14"/>
                <w:szCs w:val="14"/>
                <w:lang w:val="en-US" w:eastAsia="nl-BE"/>
              </w:rPr>
              <w:t xml:space="preserve"> (Exception e)</w:t>
            </w:r>
          </w:p>
          <w:p w14:paraId="6F252D60" w14:textId="77777777" w:rsidR="00733FFC" w:rsidRPr="00733FFC"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eastAsia="nl-BE"/>
              </w:rPr>
            </w:pPr>
            <w:r w:rsidRPr="00B07EEF">
              <w:rPr>
                <w:rFonts w:ascii="Cascadia Mono" w:hAnsi="Cascadia Mono" w:cs="Cascadia Mono"/>
                <w:color w:val="000000"/>
                <w:sz w:val="14"/>
                <w:szCs w:val="14"/>
                <w:lang w:val="en-US" w:eastAsia="nl-BE"/>
              </w:rPr>
              <w:tab/>
            </w:r>
            <w:r w:rsidRPr="00B07EEF">
              <w:rPr>
                <w:rFonts w:ascii="Cascadia Mono" w:hAnsi="Cascadia Mono" w:cs="Cascadia Mono"/>
                <w:color w:val="000000"/>
                <w:sz w:val="14"/>
                <w:szCs w:val="14"/>
                <w:lang w:val="en-US" w:eastAsia="nl-BE"/>
              </w:rPr>
              <w:tab/>
            </w:r>
            <w:r w:rsidRPr="00733FFC">
              <w:rPr>
                <w:rFonts w:ascii="Cascadia Mono" w:hAnsi="Cascadia Mono" w:cs="Cascadia Mono"/>
                <w:color w:val="000000"/>
                <w:sz w:val="14"/>
                <w:szCs w:val="14"/>
                <w:lang w:eastAsia="nl-BE"/>
              </w:rPr>
              <w:t>{</w:t>
            </w:r>
          </w:p>
          <w:p w14:paraId="004AAF92" w14:textId="77777777" w:rsidR="00733FFC" w:rsidRPr="00733FFC"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t>ProcessException(e);</w:t>
            </w:r>
          </w:p>
          <w:p w14:paraId="4C3E1289" w14:textId="77777777" w:rsidR="00733FFC" w:rsidRPr="00733FFC"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r>
            <w:r w:rsidRPr="00733FFC">
              <w:rPr>
                <w:rFonts w:ascii="Cascadia Mono" w:hAnsi="Cascadia Mono" w:cs="Cascadia Mono"/>
                <w:color w:val="000000"/>
                <w:sz w:val="14"/>
                <w:szCs w:val="14"/>
                <w:lang w:eastAsia="nl-BE"/>
              </w:rPr>
              <w:tab/>
              <w:t>}</w:t>
            </w:r>
          </w:p>
          <w:p w14:paraId="0459E8D7" w14:textId="77777777" w:rsidR="00733FFC" w:rsidRPr="00733FFC" w:rsidRDefault="00733FFC" w:rsidP="00733FFC">
            <w:pPr>
              <w:shd w:val="clear" w:color="auto" w:fill="DBE5F1" w:themeFill="accent1" w:themeFillTint="33"/>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ab/>
              <w:t>}</w:t>
            </w:r>
          </w:p>
          <w:p w14:paraId="08464485" w14:textId="77777777" w:rsidR="00733FFC" w:rsidRPr="00733FFC" w:rsidRDefault="00733FFC" w:rsidP="00733FFC">
            <w:pPr>
              <w:autoSpaceDE w:val="0"/>
              <w:autoSpaceDN w:val="0"/>
              <w:adjustRightInd w:val="0"/>
              <w:spacing w:before="0" w:after="0"/>
              <w:ind w:left="0"/>
              <w:jc w:val="left"/>
              <w:rPr>
                <w:rFonts w:ascii="Cascadia Mono" w:hAnsi="Cascadia Mono" w:cs="Cascadia Mono"/>
                <w:color w:val="000000"/>
                <w:sz w:val="14"/>
                <w:szCs w:val="14"/>
                <w:lang w:eastAsia="nl-BE"/>
              </w:rPr>
            </w:pPr>
            <w:r w:rsidRPr="00733FFC">
              <w:rPr>
                <w:rFonts w:ascii="Cascadia Mono" w:hAnsi="Cascadia Mono" w:cs="Cascadia Mono"/>
                <w:color w:val="000000"/>
                <w:sz w:val="14"/>
                <w:szCs w:val="14"/>
                <w:lang w:eastAsia="nl-BE"/>
              </w:rPr>
              <w:t>}</w:t>
            </w:r>
          </w:p>
          <w:bookmarkEnd w:id="38"/>
          <w:p w14:paraId="2DE9D78C" w14:textId="77777777" w:rsidR="00733FFC" w:rsidRPr="00733FFC" w:rsidRDefault="00733FFC" w:rsidP="00733FFC">
            <w:pPr>
              <w:shd w:val="clear" w:color="auto" w:fill="FFFFFF"/>
              <w:spacing w:before="0" w:after="0"/>
              <w:ind w:left="0"/>
              <w:jc w:val="left"/>
              <w:rPr>
                <w:rFonts w:ascii="Cascadia Mono" w:hAnsi="Cascadia Mono" w:cs="Courier New"/>
                <w:color w:val="000000"/>
                <w:sz w:val="14"/>
                <w:szCs w:val="14"/>
              </w:rPr>
            </w:pPr>
          </w:p>
        </w:tc>
      </w:tr>
    </w:tbl>
    <w:p w14:paraId="26663C94" w14:textId="29014DFD" w:rsidR="00733FFC" w:rsidRPr="00733FFC" w:rsidRDefault="00733FFC">
      <w:pPr>
        <w:pStyle w:val="ListParagraph"/>
        <w:numPr>
          <w:ilvl w:val="0"/>
          <w:numId w:val="23"/>
        </w:numPr>
        <w:rPr>
          <w:lang w:val="en-US" w:eastAsia="en-GB"/>
        </w:rPr>
      </w:pPr>
      <w:proofErr w:type="spellStart"/>
      <w:r w:rsidRPr="00733FFC">
        <w:rPr>
          <w:lang w:val="en-US" w:eastAsia="en-GB"/>
        </w:rPr>
        <w:lastRenderedPageBreak/>
        <w:t>Lijst</w:t>
      </w:r>
      <w:proofErr w:type="spellEnd"/>
      <w:r w:rsidRPr="00733FFC">
        <w:rPr>
          <w:lang w:val="en-US" w:eastAsia="en-GB"/>
        </w:rPr>
        <w:t xml:space="preserve"> van menu items</w:t>
      </w:r>
    </w:p>
    <w:p w14:paraId="1F820DE6" w14:textId="59C0BD36" w:rsidR="00733FFC" w:rsidRPr="00733FFC" w:rsidRDefault="00733FFC">
      <w:pPr>
        <w:pStyle w:val="ListParagraph"/>
        <w:numPr>
          <w:ilvl w:val="0"/>
          <w:numId w:val="23"/>
        </w:numPr>
        <w:rPr>
          <w:lang w:val="en-US" w:eastAsia="en-GB"/>
        </w:rPr>
      </w:pPr>
      <w:proofErr w:type="spellStart"/>
      <w:r w:rsidRPr="00733FFC">
        <w:rPr>
          <w:lang w:val="en-US" w:eastAsia="en-GB"/>
        </w:rPr>
        <w:t>Aangepaste</w:t>
      </w:r>
      <w:proofErr w:type="spellEnd"/>
      <w:r w:rsidRPr="00733FFC">
        <w:rPr>
          <w:lang w:val="en-US" w:eastAsia="en-GB"/>
        </w:rPr>
        <w:t xml:space="preserve"> </w:t>
      </w:r>
      <w:proofErr w:type="spellStart"/>
      <w:r w:rsidRPr="00733FFC">
        <w:rPr>
          <w:lang w:val="en-US" w:eastAsia="en-GB"/>
        </w:rPr>
        <w:t>titel</w:t>
      </w:r>
      <w:proofErr w:type="spellEnd"/>
    </w:p>
    <w:p w14:paraId="55BBFC66" w14:textId="2D794B40" w:rsidR="00733FFC" w:rsidRDefault="00733FFC">
      <w:pPr>
        <w:pStyle w:val="ListParagraph"/>
        <w:numPr>
          <w:ilvl w:val="0"/>
          <w:numId w:val="23"/>
        </w:numPr>
        <w:rPr>
          <w:lang w:eastAsia="en-GB"/>
        </w:rPr>
      </w:pPr>
      <w:r w:rsidRPr="00733FFC">
        <w:rPr>
          <w:lang w:eastAsia="en-GB"/>
        </w:rPr>
        <w:t>Methodes die opgeroepen worden v</w:t>
      </w:r>
      <w:r>
        <w:rPr>
          <w:lang w:eastAsia="en-GB"/>
        </w:rPr>
        <w:t>oor elk menu item</w:t>
      </w:r>
    </w:p>
    <w:p w14:paraId="7A0311C5" w14:textId="77777777" w:rsidR="00733FFC" w:rsidRDefault="00733FFC" w:rsidP="00733FFC">
      <w:pPr>
        <w:rPr>
          <w:lang w:eastAsia="en-GB"/>
        </w:rPr>
      </w:pPr>
    </w:p>
    <w:p w14:paraId="068F957E" w14:textId="77777777" w:rsidR="00733FFC" w:rsidRPr="00733FFC" w:rsidRDefault="00733FFC" w:rsidP="00733FFC">
      <w:pPr>
        <w:rPr>
          <w:lang w:eastAsia="en-GB"/>
        </w:rPr>
      </w:pPr>
    </w:p>
    <w:p w14:paraId="115344D6" w14:textId="519257AA" w:rsidR="005A57D7" w:rsidRPr="0096384C" w:rsidRDefault="00AE72A4" w:rsidP="0096384C">
      <w:pPr>
        <w:pStyle w:val="Heading1"/>
        <w:rPr>
          <w:lang w:val="en-US" w:eastAsia="en-GB"/>
        </w:rPr>
      </w:pPr>
      <w:bookmarkStart w:id="39" w:name="_Toc182697517"/>
      <w:r w:rsidRPr="0096384C">
        <w:rPr>
          <w:lang w:val="en-US" w:eastAsia="en-GB"/>
        </w:rPr>
        <w:lastRenderedPageBreak/>
        <w:t>Windows Term</w:t>
      </w:r>
      <w:r w:rsidR="00413D15" w:rsidRPr="0096384C">
        <w:rPr>
          <w:lang w:val="en-US" w:eastAsia="en-GB"/>
        </w:rPr>
        <w:t>i</w:t>
      </w:r>
      <w:r w:rsidRPr="0096384C">
        <w:rPr>
          <w:lang w:val="en-US" w:eastAsia="en-GB"/>
        </w:rPr>
        <w:t>nal</w:t>
      </w:r>
      <w:r w:rsidR="0096384C" w:rsidRPr="0096384C">
        <w:rPr>
          <w:lang w:val="en-US" w:eastAsia="en-GB"/>
        </w:rPr>
        <w:t xml:space="preserve"> – Windows Console H</w:t>
      </w:r>
      <w:r w:rsidR="0096384C">
        <w:rPr>
          <w:lang w:val="en-US" w:eastAsia="en-GB"/>
        </w:rPr>
        <w:t>ost</w:t>
      </w:r>
      <w:bookmarkEnd w:id="39"/>
    </w:p>
    <w:p w14:paraId="1C5AE38C" w14:textId="33C415FB" w:rsidR="004A024D" w:rsidRDefault="004A024D" w:rsidP="004A024D">
      <w:pPr>
        <w:pStyle w:val="Heading2"/>
        <w:rPr>
          <w:lang w:val="nl-BE"/>
        </w:rPr>
      </w:pPr>
      <w:bookmarkStart w:id="40" w:name="_Toc182697518"/>
      <w:r>
        <w:rPr>
          <w:lang w:val="nl-BE"/>
        </w:rPr>
        <w:t>Inleiding</w:t>
      </w:r>
      <w:bookmarkEnd w:id="40"/>
    </w:p>
    <w:p w14:paraId="738B0F36" w14:textId="14E12526" w:rsidR="005E7F88" w:rsidRDefault="005E7F88" w:rsidP="008A3D19">
      <w:pPr>
        <w:rPr>
          <w:lang w:val="nl-BE"/>
        </w:rPr>
      </w:pPr>
      <w:r>
        <w:rPr>
          <w:lang w:val="nl-BE"/>
        </w:rPr>
        <w:t>Voor het uitvoere</w:t>
      </w:r>
      <w:r w:rsidR="004A024D">
        <w:rPr>
          <w:lang w:val="nl-BE"/>
        </w:rPr>
        <w:t>n</w:t>
      </w:r>
      <w:r>
        <w:rPr>
          <w:lang w:val="nl-BE"/>
        </w:rPr>
        <w:t xml:space="preserve"> van een console toepassing kan je kiezen tussen 2 apps: </w:t>
      </w:r>
      <w:r w:rsidRPr="005E7F88">
        <w:rPr>
          <w:rStyle w:val="KlemtoonChar"/>
        </w:rPr>
        <w:t>Terminal</w:t>
      </w:r>
      <w:r>
        <w:rPr>
          <w:lang w:val="nl-BE"/>
        </w:rPr>
        <w:t xml:space="preserve"> of </w:t>
      </w:r>
      <w:r w:rsidRPr="005E7F88">
        <w:rPr>
          <w:rStyle w:val="KlemtoonChar"/>
        </w:rPr>
        <w:t>Console Host</w:t>
      </w:r>
      <w:r>
        <w:rPr>
          <w:lang w:val="nl-BE"/>
        </w:rPr>
        <w:t>.</w:t>
      </w:r>
    </w:p>
    <w:p w14:paraId="3C58C8A9" w14:textId="56721845" w:rsidR="005E7F88" w:rsidRDefault="005E7F88" w:rsidP="008A3D19">
      <w:pPr>
        <w:rPr>
          <w:lang w:val="nl-BE"/>
        </w:rPr>
      </w:pPr>
      <w:r>
        <w:rPr>
          <w:lang w:val="nl-BE"/>
        </w:rPr>
        <w:t>Deze keuze kan je maken op 3 manieren:</w:t>
      </w:r>
    </w:p>
    <w:p w14:paraId="2FFC52F5" w14:textId="2E4B2B55" w:rsidR="005E7F88" w:rsidRPr="005E7F88" w:rsidRDefault="005E7F88">
      <w:pPr>
        <w:pStyle w:val="ListParagraph"/>
        <w:numPr>
          <w:ilvl w:val="0"/>
          <w:numId w:val="20"/>
        </w:numPr>
        <w:rPr>
          <w:lang w:val="nl-BE"/>
        </w:rPr>
      </w:pPr>
      <w:r w:rsidRPr="005E7F88">
        <w:rPr>
          <w:lang w:val="nl-BE"/>
        </w:rPr>
        <w:t xml:space="preserve">Via </w:t>
      </w:r>
      <w:r w:rsidRPr="005E7F88">
        <w:rPr>
          <w:rStyle w:val="KlemtoonChar"/>
          <w:lang w:val="nl-BE"/>
        </w:rPr>
        <w:t>Windows Settings</w:t>
      </w:r>
    </w:p>
    <w:p w14:paraId="5A60DCA0" w14:textId="526693B5" w:rsidR="005E7F88" w:rsidRPr="005E7F88" w:rsidRDefault="005E7F88">
      <w:pPr>
        <w:pStyle w:val="ListParagraph"/>
        <w:numPr>
          <w:ilvl w:val="0"/>
          <w:numId w:val="20"/>
        </w:numPr>
        <w:rPr>
          <w:lang w:val="nl-BE"/>
        </w:rPr>
      </w:pPr>
      <w:r w:rsidRPr="005E7F88">
        <w:rPr>
          <w:lang w:val="nl-BE"/>
        </w:rPr>
        <w:t xml:space="preserve">Via </w:t>
      </w:r>
      <w:r w:rsidRPr="005E7F88">
        <w:rPr>
          <w:rStyle w:val="KlemtoonChar"/>
          <w:lang w:val="nl-BE"/>
        </w:rPr>
        <w:t>Visual Studio</w:t>
      </w:r>
    </w:p>
    <w:p w14:paraId="0364653D" w14:textId="129C0B6C" w:rsidR="005E7F88" w:rsidRPr="005E7F88" w:rsidRDefault="005E7F88">
      <w:pPr>
        <w:pStyle w:val="ListParagraph"/>
        <w:numPr>
          <w:ilvl w:val="0"/>
          <w:numId w:val="20"/>
        </w:numPr>
        <w:rPr>
          <w:lang w:val="nl-BE"/>
        </w:rPr>
      </w:pPr>
      <w:r w:rsidRPr="005E7F88">
        <w:rPr>
          <w:lang w:val="nl-BE"/>
        </w:rPr>
        <w:t xml:space="preserve">Via </w:t>
      </w:r>
      <w:r w:rsidRPr="005E7F88">
        <w:rPr>
          <w:rStyle w:val="KlemtoonChar"/>
          <w:lang w:val="nl-BE"/>
        </w:rPr>
        <w:t>Windows Terminal</w:t>
      </w:r>
    </w:p>
    <w:p w14:paraId="424C0682" w14:textId="6B48ABE5" w:rsidR="005E7F88" w:rsidRDefault="004A024D" w:rsidP="004A024D">
      <w:pPr>
        <w:pStyle w:val="Heading2"/>
        <w:rPr>
          <w:lang w:val="nl-BE"/>
        </w:rPr>
      </w:pPr>
      <w:bookmarkStart w:id="41" w:name="_Toc182697519"/>
      <w:r>
        <w:rPr>
          <w:lang w:val="nl-BE"/>
        </w:rPr>
        <w:t xml:space="preserve">Via Windows </w:t>
      </w:r>
      <w:proofErr w:type="spellStart"/>
      <w:r>
        <w:rPr>
          <w:lang w:val="nl-BE"/>
        </w:rPr>
        <w:t>Settings</w:t>
      </w:r>
      <w:bookmarkEnd w:id="41"/>
      <w:proofErr w:type="spellEnd"/>
    </w:p>
    <w:p w14:paraId="4847D5F6" w14:textId="3B7AE035" w:rsidR="00FB4D69" w:rsidRDefault="00474AED" w:rsidP="00FB4D69">
      <w:pPr>
        <w:rPr>
          <w:lang w:val="nl-BE"/>
        </w:rPr>
      </w:pPr>
      <w:r>
        <w:rPr>
          <w:lang w:val="nl-BE"/>
        </w:rPr>
        <w:t xml:space="preserve">Ga naar Windows </w:t>
      </w:r>
      <w:proofErr w:type="spellStart"/>
      <w:r>
        <w:rPr>
          <w:lang w:val="nl-BE"/>
        </w:rPr>
        <w:t>Settings</w:t>
      </w:r>
      <w:proofErr w:type="spellEnd"/>
      <w:r>
        <w:rPr>
          <w:lang w:val="nl-BE"/>
        </w:rPr>
        <w:t>:</w:t>
      </w:r>
    </w:p>
    <w:p w14:paraId="1101DBC2" w14:textId="2466F2FA" w:rsidR="00474AED" w:rsidRPr="00474AED" w:rsidRDefault="00474AED">
      <w:pPr>
        <w:pStyle w:val="ListParagraph"/>
        <w:numPr>
          <w:ilvl w:val="0"/>
          <w:numId w:val="21"/>
        </w:numPr>
        <w:rPr>
          <w:lang w:val="nl-BE"/>
        </w:rPr>
      </w:pPr>
      <w:r w:rsidRPr="00474AED">
        <w:rPr>
          <w:lang w:val="nl-BE"/>
        </w:rPr>
        <w:t xml:space="preserve">Druk </w:t>
      </w:r>
      <w:r w:rsidRPr="00474AED">
        <w:rPr>
          <w:rStyle w:val="KlemtoonChar"/>
          <w:lang w:val="nl-BE"/>
        </w:rPr>
        <w:t>Windows + I</w:t>
      </w:r>
    </w:p>
    <w:p w14:paraId="19D3342A" w14:textId="32047639" w:rsidR="00474AED" w:rsidRPr="00474AED" w:rsidRDefault="00474AED">
      <w:pPr>
        <w:pStyle w:val="ListParagraph"/>
        <w:numPr>
          <w:ilvl w:val="0"/>
          <w:numId w:val="21"/>
        </w:numPr>
        <w:rPr>
          <w:lang w:val="nl-BE"/>
        </w:rPr>
      </w:pPr>
      <w:r w:rsidRPr="00474AED">
        <w:rPr>
          <w:lang w:val="nl-BE"/>
        </w:rPr>
        <w:t xml:space="preserve">Tik </w:t>
      </w:r>
      <w:r w:rsidRPr="00474AED">
        <w:rPr>
          <w:rStyle w:val="KlemtoonChar"/>
          <w:lang w:val="nl-BE"/>
        </w:rPr>
        <w:t>Settings</w:t>
      </w:r>
      <w:r w:rsidRPr="00474AED">
        <w:rPr>
          <w:lang w:val="nl-BE"/>
        </w:rPr>
        <w:t xml:space="preserve"> in de </w:t>
      </w:r>
      <w:proofErr w:type="spellStart"/>
      <w:r w:rsidRPr="00474AED">
        <w:rPr>
          <w:lang w:val="nl-BE"/>
        </w:rPr>
        <w:t>win</w:t>
      </w:r>
      <w:r>
        <w:rPr>
          <w:lang w:val="nl-BE"/>
        </w:rPr>
        <w:t>d</w:t>
      </w:r>
      <w:r w:rsidRPr="00474AED">
        <w:rPr>
          <w:lang w:val="nl-BE"/>
        </w:rPr>
        <w:t>ows</w:t>
      </w:r>
      <w:proofErr w:type="spellEnd"/>
      <w:r w:rsidRPr="00474AED">
        <w:rPr>
          <w:lang w:val="nl-BE"/>
        </w:rPr>
        <w:t xml:space="preserve"> menu</w:t>
      </w:r>
    </w:p>
    <w:p w14:paraId="15238951" w14:textId="58BE6256" w:rsidR="000A30BC" w:rsidRDefault="000A30BC" w:rsidP="00FB4D69">
      <w:pPr>
        <w:rPr>
          <w:lang w:val="nl-BE"/>
        </w:rPr>
      </w:pPr>
      <w:r>
        <w:rPr>
          <w:lang w:val="nl-BE"/>
        </w:rPr>
        <w:t xml:space="preserve">Kies </w:t>
      </w:r>
      <w:r w:rsidRPr="000A30BC">
        <w:rPr>
          <w:rStyle w:val="KlemtoonChar"/>
        </w:rPr>
        <w:t>Syst</w:t>
      </w:r>
      <w:r w:rsidR="000E11D6">
        <w:rPr>
          <w:rStyle w:val="KlemtoonChar"/>
        </w:rPr>
        <w:t>em</w:t>
      </w:r>
      <w:r>
        <w:rPr>
          <w:lang w:val="nl-BE"/>
        </w:rPr>
        <w:t xml:space="preserve"> &gt; </w:t>
      </w:r>
      <w:r w:rsidR="000E11D6">
        <w:rPr>
          <w:rStyle w:val="KlemtoonChar"/>
        </w:rPr>
        <w:t>For developers</w:t>
      </w:r>
      <w:r>
        <w:rPr>
          <w:lang w:val="nl-BE"/>
        </w:rPr>
        <w:t xml:space="preserve"> &gt; Maak bij het item </w:t>
      </w:r>
      <w:r w:rsidRPr="000A30BC">
        <w:rPr>
          <w:rStyle w:val="KlemtoonChar"/>
        </w:rPr>
        <w:t>Terminal</w:t>
      </w:r>
      <w:r>
        <w:rPr>
          <w:lang w:val="nl-BE"/>
        </w:rPr>
        <w:t xml:space="preserve"> je keuze.</w:t>
      </w:r>
    </w:p>
    <w:p w14:paraId="483CE5C3" w14:textId="6E03043F" w:rsidR="003032F7" w:rsidRPr="0096664B" w:rsidRDefault="000E11D6" w:rsidP="003032F7">
      <w:pPr>
        <w:spacing w:before="100" w:beforeAutospacing="1" w:after="100" w:afterAutospacing="1"/>
        <w:ind w:left="0"/>
        <w:jc w:val="left"/>
        <w:rPr>
          <w:rFonts w:ascii="Times New Roman" w:hAnsi="Times New Roman"/>
          <w:sz w:val="24"/>
          <w:szCs w:val="24"/>
        </w:rPr>
      </w:pPr>
      <w:r>
        <w:rPr>
          <w:noProof/>
        </w:rPr>
        <w:drawing>
          <wp:inline distT="0" distB="0" distL="0" distR="0" wp14:anchorId="04C6E551" wp14:editId="6EAFADBA">
            <wp:extent cx="5477187" cy="4284814"/>
            <wp:effectExtent l="0" t="0" r="0" b="1905"/>
            <wp:docPr id="267789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89905" name="Picture 1" descr="A screenshot of a computer&#10;&#10;Description automatically generated"/>
                    <pic:cNvPicPr/>
                  </pic:nvPicPr>
                  <pic:blipFill>
                    <a:blip r:embed="rId23"/>
                    <a:stretch>
                      <a:fillRect/>
                    </a:stretch>
                  </pic:blipFill>
                  <pic:spPr>
                    <a:xfrm>
                      <a:off x="0" y="0"/>
                      <a:ext cx="5491688" cy="4296158"/>
                    </a:xfrm>
                    <a:prstGeom prst="rect">
                      <a:avLst/>
                    </a:prstGeom>
                  </pic:spPr>
                </pic:pic>
              </a:graphicData>
            </a:graphic>
          </wp:inline>
        </w:drawing>
      </w:r>
    </w:p>
    <w:p w14:paraId="18ECD7C1" w14:textId="0AC34B3C" w:rsidR="004A024D" w:rsidRDefault="004A024D" w:rsidP="004A024D">
      <w:pPr>
        <w:pStyle w:val="Heading2"/>
        <w:rPr>
          <w:lang w:val="nl-BE"/>
        </w:rPr>
      </w:pPr>
      <w:bookmarkStart w:id="42" w:name="_Toc182697520"/>
      <w:r>
        <w:rPr>
          <w:lang w:val="nl-BE"/>
        </w:rPr>
        <w:t>Via Visual Studio</w:t>
      </w:r>
      <w:bookmarkEnd w:id="42"/>
    </w:p>
    <w:p w14:paraId="30B81E67" w14:textId="11D1E806" w:rsidR="002966C2" w:rsidRPr="002966C2" w:rsidRDefault="002966C2" w:rsidP="002966C2">
      <w:pPr>
        <w:rPr>
          <w:rStyle w:val="KlemtoonChar"/>
          <w:lang w:val="en-US"/>
        </w:rPr>
      </w:pPr>
      <w:r w:rsidRPr="002966C2">
        <w:rPr>
          <w:lang w:val="en-US"/>
        </w:rPr>
        <w:t xml:space="preserve">Kies in Visual Studio: </w:t>
      </w:r>
      <w:r w:rsidRPr="002966C2">
        <w:rPr>
          <w:rStyle w:val="KlemtoonChar"/>
          <w:lang w:val="en-US"/>
        </w:rPr>
        <w:t>Tools</w:t>
      </w:r>
      <w:r w:rsidRPr="002966C2">
        <w:rPr>
          <w:lang w:val="en-US"/>
        </w:rPr>
        <w:t xml:space="preserve"> &gt; </w:t>
      </w:r>
      <w:r w:rsidRPr="002966C2">
        <w:rPr>
          <w:rStyle w:val="KlemtoonChar"/>
          <w:lang w:val="en-US"/>
        </w:rPr>
        <w:t>Options…</w:t>
      </w:r>
    </w:p>
    <w:p w14:paraId="01CF9C9D" w14:textId="5AC19406" w:rsidR="002966C2" w:rsidRDefault="002966C2" w:rsidP="002966C2">
      <w:pPr>
        <w:rPr>
          <w:lang w:val="en-US"/>
        </w:rPr>
      </w:pPr>
      <w:r>
        <w:rPr>
          <w:noProof/>
        </w:rPr>
        <w:lastRenderedPageBreak/>
        <w:drawing>
          <wp:inline distT="0" distB="0" distL="0" distR="0" wp14:anchorId="4F588EF5" wp14:editId="195013A2">
            <wp:extent cx="4928870" cy="2405817"/>
            <wp:effectExtent l="0" t="0" r="5080" b="0"/>
            <wp:docPr id="56026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64179" name=""/>
                    <pic:cNvPicPr/>
                  </pic:nvPicPr>
                  <pic:blipFill>
                    <a:blip r:embed="rId24"/>
                    <a:stretch>
                      <a:fillRect/>
                    </a:stretch>
                  </pic:blipFill>
                  <pic:spPr>
                    <a:xfrm>
                      <a:off x="0" y="0"/>
                      <a:ext cx="4936749" cy="2409663"/>
                    </a:xfrm>
                    <a:prstGeom prst="rect">
                      <a:avLst/>
                    </a:prstGeom>
                  </pic:spPr>
                </pic:pic>
              </a:graphicData>
            </a:graphic>
          </wp:inline>
        </w:drawing>
      </w:r>
    </w:p>
    <w:p w14:paraId="347C0C32" w14:textId="45655287" w:rsidR="002966C2" w:rsidRDefault="002646FD" w:rsidP="002966C2">
      <w:r w:rsidRPr="002646FD">
        <w:t>Maak je keuze in h</w:t>
      </w:r>
      <w:r>
        <w:t xml:space="preserve">et </w:t>
      </w:r>
      <w:r w:rsidRPr="002646FD">
        <w:rPr>
          <w:rStyle w:val="KlemtoonChar"/>
        </w:rPr>
        <w:t>Options Window</w:t>
      </w:r>
      <w:r>
        <w:t>:</w:t>
      </w:r>
    </w:p>
    <w:p w14:paraId="470B2E59" w14:textId="77777777" w:rsidR="002646FD" w:rsidRDefault="002646FD">
      <w:pPr>
        <w:pStyle w:val="ListParagraph"/>
        <w:numPr>
          <w:ilvl w:val="0"/>
          <w:numId w:val="22"/>
        </w:numPr>
      </w:pPr>
      <w:r w:rsidRPr="002646FD">
        <w:t xml:space="preserve">Kies de rubriek </w:t>
      </w:r>
      <w:r w:rsidRPr="002646FD">
        <w:rPr>
          <w:rStyle w:val="KlemtoonChar"/>
        </w:rPr>
        <w:t>Environment</w:t>
      </w:r>
      <w:r w:rsidRPr="002646FD">
        <w:t xml:space="preserve"> &gt; </w:t>
      </w:r>
      <w:r w:rsidRPr="002646FD">
        <w:rPr>
          <w:rStyle w:val="KlemtoonChar"/>
        </w:rPr>
        <w:t>Terminal</w:t>
      </w:r>
      <w:r w:rsidRPr="002646FD">
        <w:t xml:space="preserve"> </w:t>
      </w:r>
    </w:p>
    <w:p w14:paraId="6D781650" w14:textId="14438BF0" w:rsidR="002646FD" w:rsidRDefault="002646FD">
      <w:pPr>
        <w:pStyle w:val="ListParagraph"/>
        <w:numPr>
          <w:ilvl w:val="0"/>
          <w:numId w:val="22"/>
        </w:numPr>
      </w:pPr>
      <w:r>
        <w:t>Kies de gewenste Console App uit de lijst</w:t>
      </w:r>
    </w:p>
    <w:p w14:paraId="7E1DD2C1" w14:textId="2F41458B" w:rsidR="002646FD" w:rsidRDefault="002646FD">
      <w:pPr>
        <w:pStyle w:val="ListParagraph"/>
        <w:numPr>
          <w:ilvl w:val="0"/>
          <w:numId w:val="22"/>
        </w:numPr>
      </w:pPr>
      <w:r>
        <w:t xml:space="preserve">Klik op </w:t>
      </w:r>
      <w:r w:rsidRPr="002646FD">
        <w:rPr>
          <w:rStyle w:val="KlemtoonChar"/>
        </w:rPr>
        <w:t>Set as Default</w:t>
      </w:r>
    </w:p>
    <w:p w14:paraId="39FB67B1" w14:textId="6B0AD4E9" w:rsidR="002646FD" w:rsidRPr="002646FD" w:rsidRDefault="002646FD">
      <w:pPr>
        <w:pStyle w:val="ListParagraph"/>
        <w:numPr>
          <w:ilvl w:val="0"/>
          <w:numId w:val="22"/>
        </w:numPr>
      </w:pPr>
      <w:r>
        <w:t xml:space="preserve">Klik </w:t>
      </w:r>
      <w:r w:rsidRPr="002646FD">
        <w:rPr>
          <w:rStyle w:val="KlemtoonChar"/>
        </w:rPr>
        <w:t>OK</w:t>
      </w:r>
    </w:p>
    <w:p w14:paraId="57259711" w14:textId="0BD0C179" w:rsidR="002646FD" w:rsidRDefault="002646FD" w:rsidP="002966C2">
      <w:r>
        <w:rPr>
          <w:noProof/>
        </w:rPr>
        <w:drawing>
          <wp:inline distT="0" distB="0" distL="0" distR="0" wp14:anchorId="629B02D7" wp14:editId="6A4E1F2D">
            <wp:extent cx="4986020" cy="2908595"/>
            <wp:effectExtent l="0" t="0" r="5080" b="6350"/>
            <wp:docPr id="10475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5298" name=""/>
                    <pic:cNvPicPr/>
                  </pic:nvPicPr>
                  <pic:blipFill>
                    <a:blip r:embed="rId25"/>
                    <a:stretch>
                      <a:fillRect/>
                    </a:stretch>
                  </pic:blipFill>
                  <pic:spPr>
                    <a:xfrm>
                      <a:off x="0" y="0"/>
                      <a:ext cx="4990723" cy="2911338"/>
                    </a:xfrm>
                    <a:prstGeom prst="rect">
                      <a:avLst/>
                    </a:prstGeom>
                  </pic:spPr>
                </pic:pic>
              </a:graphicData>
            </a:graphic>
          </wp:inline>
        </w:drawing>
      </w:r>
    </w:p>
    <w:p w14:paraId="43A28031" w14:textId="37507273" w:rsidR="004A024D" w:rsidRDefault="004A024D" w:rsidP="004A024D">
      <w:pPr>
        <w:pStyle w:val="Heading2"/>
        <w:rPr>
          <w:lang w:val="nl-BE"/>
        </w:rPr>
      </w:pPr>
      <w:bookmarkStart w:id="43" w:name="_Toc182697521"/>
      <w:r>
        <w:rPr>
          <w:lang w:val="nl-BE"/>
        </w:rPr>
        <w:t>Via Windows Terminal</w:t>
      </w:r>
      <w:bookmarkEnd w:id="43"/>
    </w:p>
    <w:p w14:paraId="2CD4B82B" w14:textId="6147F0AC" w:rsidR="0013221F" w:rsidRPr="0013221F" w:rsidRDefault="0013221F" w:rsidP="0013221F">
      <w:pPr>
        <w:rPr>
          <w:lang w:val="nl-BE"/>
        </w:rPr>
      </w:pPr>
      <w:r>
        <w:rPr>
          <w:lang w:val="nl-BE"/>
        </w:rPr>
        <w:t xml:space="preserve">Start de </w:t>
      </w:r>
      <w:r w:rsidRPr="0013221F">
        <w:rPr>
          <w:rStyle w:val="KlemtoonChar"/>
        </w:rPr>
        <w:t>Windows terminal</w:t>
      </w:r>
      <w:r>
        <w:rPr>
          <w:lang w:val="nl-BE"/>
        </w:rPr>
        <w:t xml:space="preserve"> app op.</w:t>
      </w:r>
    </w:p>
    <w:p w14:paraId="642790EA" w14:textId="77777777" w:rsidR="00D35F6B" w:rsidRPr="00B07EEF" w:rsidRDefault="00D35F6B" w:rsidP="00D35F6B">
      <w:pPr>
        <w:spacing w:before="100" w:beforeAutospacing="1" w:after="100" w:afterAutospacing="1"/>
        <w:ind w:left="0"/>
        <w:jc w:val="left"/>
        <w:rPr>
          <w:rFonts w:ascii="Times New Roman" w:hAnsi="Times New Roman"/>
          <w:sz w:val="24"/>
          <w:szCs w:val="24"/>
          <w:lang w:val="en-US"/>
        </w:rPr>
      </w:pPr>
      <w:r w:rsidRPr="00B07EEF">
        <w:rPr>
          <w:rFonts w:ascii="Courier New" w:hAnsi="Courier New" w:cs="Courier New"/>
          <w:sz w:val="16"/>
          <w:szCs w:val="16"/>
          <w:lang w:val="en-US"/>
        </w:rPr>
        <w:t>Windows Terminal App &gt; Settings &gt; Startup &gt; Default terminal application: Windows Terminal</w:t>
      </w:r>
      <w:r w:rsidRPr="00B07EEF">
        <w:rPr>
          <w:rFonts w:ascii="Times New Roman" w:hAnsi="Times New Roman"/>
          <w:sz w:val="24"/>
          <w:szCs w:val="24"/>
          <w:lang w:val="en-US"/>
        </w:rPr>
        <w:t xml:space="preserve"> </w:t>
      </w:r>
    </w:p>
    <w:p w14:paraId="5CEF4842" w14:textId="77777777" w:rsidR="00D35F6B" w:rsidRPr="0096664B" w:rsidRDefault="00D35F6B" w:rsidP="00D35F6B">
      <w:pPr>
        <w:spacing w:before="100" w:beforeAutospacing="1" w:after="100" w:afterAutospacing="1"/>
        <w:ind w:left="0"/>
        <w:jc w:val="left"/>
        <w:rPr>
          <w:rFonts w:ascii="Times New Roman" w:hAnsi="Times New Roman"/>
          <w:sz w:val="24"/>
          <w:szCs w:val="24"/>
        </w:rPr>
      </w:pPr>
      <w:r w:rsidRPr="0096664B">
        <w:rPr>
          <w:rFonts w:ascii="Times New Roman" w:hAnsi="Times New Roman"/>
          <w:noProof/>
          <w:color w:val="0000FF"/>
          <w:sz w:val="24"/>
          <w:szCs w:val="24"/>
        </w:rPr>
        <w:drawing>
          <wp:inline distT="0" distB="0" distL="0" distR="0" wp14:anchorId="2C3F00AF" wp14:editId="0809FE23">
            <wp:extent cx="6300470" cy="533400"/>
            <wp:effectExtent l="0" t="0" r="5080" b="0"/>
            <wp:docPr id="1785312273" name="Picture 1" descr="enter image description her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00470" cy="533400"/>
                    </a:xfrm>
                    <a:prstGeom prst="rect">
                      <a:avLst/>
                    </a:prstGeom>
                    <a:noFill/>
                    <a:ln>
                      <a:noFill/>
                    </a:ln>
                  </pic:spPr>
                </pic:pic>
              </a:graphicData>
            </a:graphic>
          </wp:inline>
        </w:drawing>
      </w:r>
    </w:p>
    <w:p w14:paraId="62B3F15A" w14:textId="21591B78" w:rsidR="00D35F6B" w:rsidRPr="0096664B" w:rsidRDefault="00356CAB" w:rsidP="00D35F6B">
      <w:pPr>
        <w:ind w:left="0"/>
        <w:rPr>
          <w:lang w:val="en-US"/>
        </w:rPr>
      </w:pPr>
      <w:r>
        <w:rPr>
          <w:noProof/>
        </w:rPr>
        <w:lastRenderedPageBreak/>
        <w:drawing>
          <wp:inline distT="0" distB="0" distL="0" distR="0" wp14:anchorId="727F9046" wp14:editId="1A4D519E">
            <wp:extent cx="6165298" cy="3467281"/>
            <wp:effectExtent l="0" t="0" r="6985" b="0"/>
            <wp:docPr id="1997492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92172" name="Picture 1" descr="A screenshot of a computer&#10;&#10;Description automatically generated"/>
                    <pic:cNvPicPr/>
                  </pic:nvPicPr>
                  <pic:blipFill>
                    <a:blip r:embed="rId28"/>
                    <a:stretch>
                      <a:fillRect/>
                    </a:stretch>
                  </pic:blipFill>
                  <pic:spPr>
                    <a:xfrm>
                      <a:off x="0" y="0"/>
                      <a:ext cx="6167651" cy="3468604"/>
                    </a:xfrm>
                    <a:prstGeom prst="rect">
                      <a:avLst/>
                    </a:prstGeom>
                  </pic:spPr>
                </pic:pic>
              </a:graphicData>
            </a:graphic>
          </wp:inline>
        </w:drawing>
      </w:r>
    </w:p>
    <w:p w14:paraId="68D8E860" w14:textId="77777777" w:rsidR="005E7F88" w:rsidRDefault="005E7F88" w:rsidP="008A3D19">
      <w:pPr>
        <w:rPr>
          <w:lang w:val="nl-BE"/>
        </w:rPr>
      </w:pPr>
    </w:p>
    <w:p w14:paraId="637F0FA2" w14:textId="77777777" w:rsidR="005E7F88" w:rsidRDefault="005E7F88" w:rsidP="008A3D19">
      <w:pPr>
        <w:rPr>
          <w:lang w:val="nl-BE"/>
        </w:rPr>
      </w:pPr>
    </w:p>
    <w:p w14:paraId="68FE2A2D" w14:textId="523A5E3F" w:rsidR="00955680" w:rsidRPr="00225EC4" w:rsidRDefault="00955680" w:rsidP="00955680">
      <w:pPr>
        <w:pStyle w:val="Heading1"/>
      </w:pPr>
      <w:bookmarkStart w:id="44" w:name="_Toc127085002"/>
      <w:bookmarkStart w:id="45" w:name="_Toc182697522"/>
      <w:r w:rsidRPr="00225EC4">
        <w:lastRenderedPageBreak/>
        <w:t>COLOFON</w:t>
      </w:r>
      <w:bookmarkEnd w:id="44"/>
      <w:bookmarkEnd w:id="45"/>
    </w:p>
    <w:p w14:paraId="5DDCE04B" w14:textId="7AF9702D" w:rsidR="00955680" w:rsidRPr="00225EC4" w:rsidRDefault="00955680" w:rsidP="00955680">
      <w:r w:rsidRPr="00225EC4">
        <w:t>Medewerkers:</w:t>
      </w:r>
      <w:r w:rsidRPr="00225EC4">
        <w:tab/>
      </w:r>
      <w:r w:rsidRPr="00225EC4">
        <w:tab/>
      </w:r>
      <w:r w:rsidRPr="00225EC4">
        <w:tab/>
      </w:r>
      <w:r w:rsidRPr="00225EC4">
        <w:tab/>
      </w:r>
      <w:r w:rsidR="00682D2C">
        <w:tab/>
      </w:r>
      <w:r w:rsidRPr="00225EC4">
        <w:t>Johan Vandaele</w:t>
      </w:r>
    </w:p>
    <w:p w14:paraId="38207D3B" w14:textId="44E1A43B" w:rsidR="009B1C8A" w:rsidRDefault="00955680" w:rsidP="00CE69C1">
      <w:pPr>
        <w:pBdr>
          <w:bottom w:val="single" w:sz="12" w:space="1" w:color="auto"/>
        </w:pBdr>
      </w:pPr>
      <w:r w:rsidRPr="00225EC4">
        <w:t>Versie:</w:t>
      </w:r>
      <w:r w:rsidRPr="00225EC4">
        <w:tab/>
      </w:r>
      <w:r w:rsidRPr="00225EC4">
        <w:tab/>
      </w:r>
      <w:r w:rsidRPr="00225EC4">
        <w:tab/>
      </w:r>
      <w:r w:rsidRPr="00225EC4">
        <w:tab/>
      </w:r>
      <w:r w:rsidRPr="00225EC4">
        <w:tab/>
      </w:r>
      <w:r w:rsidR="00682D2C">
        <w:tab/>
      </w:r>
      <w:r w:rsidR="00682D2C">
        <w:tab/>
      </w:r>
      <w:r w:rsidR="00682D2C">
        <w:tab/>
      </w:r>
      <w:r w:rsidR="00356CAB">
        <w:t>1</w:t>
      </w:r>
      <w:r w:rsidRPr="00225EC4">
        <w:t>-</w:t>
      </w:r>
      <w:r w:rsidR="00356CAB">
        <w:t>jan</w:t>
      </w:r>
      <w:r w:rsidRPr="00225EC4">
        <w:t>-20</w:t>
      </w:r>
      <w:r>
        <w:t>2</w:t>
      </w:r>
      <w:r w:rsidR="00356CAB">
        <w:t>5</w:t>
      </w:r>
    </w:p>
    <w:p w14:paraId="04488430" w14:textId="77777777" w:rsidR="00CE69C1" w:rsidRDefault="00CE69C1" w:rsidP="00CE69C1">
      <w:pPr>
        <w:pBdr>
          <w:bottom w:val="single" w:sz="12" w:space="1" w:color="auto"/>
        </w:pBdr>
      </w:pPr>
    </w:p>
    <w:p w14:paraId="63A2C5AE" w14:textId="77777777" w:rsidR="00CE69C1" w:rsidRPr="00225EC4" w:rsidRDefault="00CE69C1" w:rsidP="00CE69C1"/>
    <w:p w14:paraId="13101B04" w14:textId="77777777" w:rsidR="00955680" w:rsidRPr="00C47DAE" w:rsidRDefault="00955680" w:rsidP="00955680"/>
    <w:p w14:paraId="625A2249" w14:textId="0B9A864A" w:rsidR="00C0258B" w:rsidRPr="00955680" w:rsidRDefault="00C0258B" w:rsidP="00955680"/>
    <w:sectPr w:rsidR="00C0258B" w:rsidRPr="00955680" w:rsidSect="00E13884">
      <w:headerReference w:type="even" r:id="rId29"/>
      <w:headerReference w:type="default" r:id="rId30"/>
      <w:footerReference w:type="default" r:id="rId31"/>
      <w:headerReference w:type="first" r:id="rId32"/>
      <w:pgSz w:w="11907" w:h="16840" w:code="9"/>
      <w:pgMar w:top="567" w:right="851" w:bottom="567" w:left="1134" w:header="284" w:footer="284" w:gutter="0"/>
      <w:pgNumType w:start="2"/>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AEEF0" w14:textId="77777777" w:rsidR="00923B31" w:rsidRDefault="00923B31">
      <w:r>
        <w:separator/>
      </w:r>
    </w:p>
  </w:endnote>
  <w:endnote w:type="continuationSeparator" w:id="0">
    <w:p w14:paraId="73E7067F" w14:textId="77777777" w:rsidR="00923B31" w:rsidRDefault="00923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onospace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BCC7B" w14:textId="3952A6BB" w:rsidR="00C33C0E" w:rsidRPr="001A7479" w:rsidRDefault="00A0200C" w:rsidP="001A7479">
    <w:pPr>
      <w:pStyle w:val="Footer"/>
      <w:pBdr>
        <w:top w:val="single" w:sz="4" w:space="1" w:color="auto"/>
      </w:pBdr>
      <w:rPr>
        <w:caps w:val="0"/>
        <w:smallCaps/>
        <w:sz w:val="16"/>
        <w:szCs w:val="16"/>
        <w:lang w:val="en-US"/>
      </w:rPr>
    </w:pPr>
    <w:bookmarkStart w:id="46" w:name="_Hlk101168658"/>
    <w:bookmarkStart w:id="47" w:name="_Hlk101168659"/>
    <w:bookmarkStart w:id="48" w:name="_Hlk101168668"/>
    <w:bookmarkStart w:id="49" w:name="_Hlk101168669"/>
    <w:r w:rsidRPr="001A7479">
      <w:rPr>
        <w:caps w:val="0"/>
        <w:smallCaps/>
        <w:sz w:val="16"/>
        <w:szCs w:val="16"/>
        <w:lang w:val="en-US"/>
      </w:rPr>
      <w:t>VS2022 - C#</w:t>
    </w:r>
    <w:r w:rsidR="004A2EB8">
      <w:rPr>
        <w:caps w:val="0"/>
        <w:smallCaps/>
        <w:sz w:val="16"/>
        <w:szCs w:val="16"/>
        <w:lang w:val="en-US"/>
      </w:rPr>
      <w:t>1</w:t>
    </w:r>
    <w:r w:rsidR="00784845">
      <w:rPr>
        <w:caps w:val="0"/>
        <w:smallCaps/>
        <w:sz w:val="16"/>
        <w:szCs w:val="16"/>
        <w:lang w:val="en-US"/>
      </w:rPr>
      <w:t>3</w:t>
    </w:r>
    <w:r w:rsidRPr="001A7479">
      <w:rPr>
        <w:caps w:val="0"/>
        <w:smallCaps/>
        <w:sz w:val="16"/>
        <w:szCs w:val="16"/>
        <w:lang w:val="en-US"/>
      </w:rPr>
      <w:t xml:space="preserve"> - .Net</w:t>
    </w:r>
    <w:r w:rsidR="004A2EB8">
      <w:rPr>
        <w:caps w:val="0"/>
        <w:smallCaps/>
        <w:sz w:val="16"/>
        <w:szCs w:val="16"/>
        <w:lang w:val="en-US"/>
      </w:rPr>
      <w:t>0</w:t>
    </w:r>
    <w:r w:rsidR="00784845">
      <w:rPr>
        <w:caps w:val="0"/>
        <w:smallCaps/>
        <w:sz w:val="16"/>
        <w:szCs w:val="16"/>
        <w:lang w:val="en-US"/>
      </w:rPr>
      <w:t>9</w:t>
    </w:r>
    <w:r w:rsidRPr="001A7479">
      <w:rPr>
        <w:caps w:val="0"/>
        <w:smallCaps/>
        <w:sz w:val="16"/>
        <w:szCs w:val="16"/>
        <w:lang w:val="en-US"/>
      </w:rPr>
      <w:t xml:space="preserve"> -</w:t>
    </w:r>
    <w:bookmarkEnd w:id="46"/>
    <w:bookmarkEnd w:id="47"/>
    <w:bookmarkEnd w:id="48"/>
    <w:bookmarkEnd w:id="49"/>
    <w:r w:rsidR="00485BAC">
      <w:rPr>
        <w:caps w:val="0"/>
        <w:smallCaps/>
        <w:sz w:val="16"/>
        <w:szCs w:val="16"/>
        <w:lang w:val="en-US"/>
      </w:rPr>
      <w:t xml:space="preserve">Console Helper Classes - </w:t>
    </w:r>
    <w:proofErr w:type="spellStart"/>
    <w:r w:rsidR="00485BAC">
      <w:rPr>
        <w:caps w:val="0"/>
        <w:smallCaps/>
        <w:sz w:val="16"/>
        <w:szCs w:val="16"/>
        <w:lang w:val="en-US"/>
      </w:rPr>
      <w:t>Handleiding</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D35AB" w14:textId="77777777" w:rsidR="00923B31" w:rsidRDefault="00923B31">
      <w:r>
        <w:separator/>
      </w:r>
    </w:p>
  </w:footnote>
  <w:footnote w:type="continuationSeparator" w:id="0">
    <w:p w14:paraId="37BC5ADA" w14:textId="77777777" w:rsidR="00923B31" w:rsidRDefault="00923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7B079" w14:textId="77777777" w:rsidR="00955680" w:rsidRDefault="00955680" w:rsidP="00461B74">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5DE9D371" w14:textId="77777777" w:rsidR="00955680" w:rsidRDefault="00955680" w:rsidP="00461B74">
    <w:pPr>
      <w:pStyle w:val="Header"/>
    </w:pPr>
    <w:r>
      <w:rPr>
        <w:noProof/>
        <w:lang w:val="en-US"/>
      </w:rPr>
      <w:drawing>
        <wp:inline distT="0" distB="0" distL="0" distR="0" wp14:anchorId="7F7B7951" wp14:editId="3EEA2045">
          <wp:extent cx="396875" cy="179070"/>
          <wp:effectExtent l="0" t="0" r="3175" b="0"/>
          <wp:docPr id="64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6875" cy="17907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19236" w14:textId="3373C09E" w:rsidR="00C33C0E" w:rsidRDefault="00C33C0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3B0C">
      <w:rPr>
        <w:rStyle w:val="PageNumber"/>
        <w:noProof/>
      </w:rPr>
      <w:t>I</w:t>
    </w:r>
    <w:r>
      <w:rPr>
        <w:rStyle w:val="PageNumber"/>
      </w:rPr>
      <w:fldChar w:fldCharType="end"/>
    </w:r>
  </w:p>
  <w:p w14:paraId="46B326EB" w14:textId="77777777" w:rsidR="00C33C0E" w:rsidRDefault="00C33C0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6BD9F" w14:textId="7C4743F1" w:rsidR="00C33C0E" w:rsidRDefault="00C33C0E" w:rsidP="004A2EB8">
    <w:pPr>
      <w:pStyle w:val="Header"/>
      <w:pBdr>
        <w:bottom w:val="single" w:sz="6" w:space="1" w:color="auto"/>
      </w:pBdr>
      <w:tabs>
        <w:tab w:val="clear" w:pos="9072"/>
        <w:tab w:val="left" w:pos="3765"/>
        <w:tab w:val="right" w:pos="9923"/>
      </w:tabs>
      <w:spacing w:after="40"/>
      <w:ind w:left="0" w:right="-28"/>
    </w:pPr>
    <w:r>
      <w:tab/>
    </w:r>
    <w:r>
      <w:tab/>
    </w:r>
    <w:r>
      <w:tab/>
    </w:r>
    <w:r>
      <w:fldChar w:fldCharType="begin"/>
    </w:r>
    <w:r>
      <w:instrText xml:space="preserve"> PAGE   \* MERGEFORMAT </w:instrText>
    </w:r>
    <w:r>
      <w:fldChar w:fldCharType="separate"/>
    </w:r>
    <w:r>
      <w:rPr>
        <w:noProof/>
      </w:rPr>
      <w:t>77</w:t>
    </w:r>
    <w:r>
      <w:rPr>
        <w:noProof/>
      </w:rPr>
      <w:fldChar w:fldCharType="end"/>
    </w:r>
    <w:r>
      <w:rPr>
        <w:rStyle w:val="PageNumber"/>
      </w:rPr>
      <w:t>/</w:t>
    </w:r>
    <w:r>
      <w:rPr>
        <w:rStyle w:val="PageNumber"/>
      </w:rPr>
      <w:fldChar w:fldCharType="begin"/>
    </w:r>
    <w:r>
      <w:rPr>
        <w:rStyle w:val="PageNumber"/>
      </w:rPr>
      <w:instrText xml:space="preserve"> NUMPAGES  \* LOWER </w:instrText>
    </w:r>
    <w:r>
      <w:rPr>
        <w:rStyle w:val="PageNumber"/>
      </w:rPr>
      <w:fldChar w:fldCharType="separate"/>
    </w:r>
    <w:r>
      <w:rPr>
        <w:rStyle w:val="PageNumber"/>
        <w:noProof/>
      </w:rPr>
      <w:t>77</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B4827" w14:textId="77777777" w:rsidR="00C33C0E" w:rsidRDefault="00C33C0E">
    <w:pPr>
      <w:pStyle w:val="Header"/>
      <w:framePr w:h="278" w:hRule="exact" w:wrap="around" w:vAnchor="text" w:hAnchor="margin" w:xAlign="right" w:y="23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49</w:t>
    </w:r>
    <w:r>
      <w:rPr>
        <w:rStyle w:val="PageNumber"/>
      </w:rPr>
      <w:fldChar w:fldCharType="end"/>
    </w:r>
    <w:r>
      <w:rPr>
        <w:rStyle w:val="PageNumber"/>
      </w:rPr>
      <w:t>/</w:t>
    </w:r>
    <w:r>
      <w:rPr>
        <w:rStyle w:val="PageNumber"/>
      </w:rPr>
      <w:fldChar w:fldCharType="begin"/>
    </w:r>
    <w:r>
      <w:rPr>
        <w:rStyle w:val="PageNumber"/>
      </w:rPr>
      <w:instrText xml:space="preserve"> NUMPAGES  \* LOWER </w:instrText>
    </w:r>
    <w:r>
      <w:rPr>
        <w:rStyle w:val="PageNumber"/>
      </w:rPr>
      <w:fldChar w:fldCharType="separate"/>
    </w:r>
    <w:r>
      <w:rPr>
        <w:rStyle w:val="PageNumber"/>
        <w:noProof/>
      </w:rPr>
      <w:t>77</w:t>
    </w:r>
    <w:r>
      <w:rPr>
        <w:rStyle w:val="PageNumber"/>
      </w:rPr>
      <w:fldChar w:fldCharType="end"/>
    </w:r>
  </w:p>
  <w:p w14:paraId="04DBABC8" w14:textId="77777777" w:rsidR="00C33C0E" w:rsidRDefault="00C33C0E">
    <w:pPr>
      <w:pStyle w:val="Header"/>
      <w:pBdr>
        <w:bottom w:val="single" w:sz="6" w:space="1" w:color="auto"/>
      </w:pBdr>
      <w:ind w:right="-29"/>
    </w:pPr>
    <w:r>
      <w:object w:dxaOrig="720" w:dyaOrig="553" w14:anchorId="0277E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7.75pt">
          <v:imagedata r:id="rId1" o:title=""/>
        </v:shape>
        <o:OLEObject Type="Embed" ProgID="Word.Document.8" ShapeID="_x0000_i1025" DrawAspect="Content" ObjectID="_1794557721"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FFEC8432"/>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0F720"/>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8F8686B0"/>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681140"/>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D62CE4A2"/>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D87EF60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031A1EA8"/>
    <w:multiLevelType w:val="hybridMultilevel"/>
    <w:tmpl w:val="7CA2DFDE"/>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 w15:restartNumberingAfterBreak="0">
    <w:nsid w:val="07795B25"/>
    <w:multiLevelType w:val="hybridMultilevel"/>
    <w:tmpl w:val="CC78D56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D57ACE"/>
    <w:multiLevelType w:val="hybridMultilevel"/>
    <w:tmpl w:val="FA309544"/>
    <w:lvl w:ilvl="0" w:tplc="3D88F296">
      <w:numFmt w:val="bullet"/>
      <w:lvlText w:val="•"/>
      <w:lvlJc w:val="left"/>
      <w:pPr>
        <w:ind w:left="1415" w:hanging="564"/>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3D57AD"/>
    <w:multiLevelType w:val="hybridMultilevel"/>
    <w:tmpl w:val="98209E34"/>
    <w:lvl w:ilvl="0" w:tplc="9B8CF51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478786E"/>
    <w:multiLevelType w:val="hybridMultilevel"/>
    <w:tmpl w:val="B2F28C96"/>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1" w15:restartNumberingAfterBreak="0">
    <w:nsid w:val="14E964A3"/>
    <w:multiLevelType w:val="hybridMultilevel"/>
    <w:tmpl w:val="29EA5246"/>
    <w:lvl w:ilvl="0" w:tplc="3D88F296">
      <w:numFmt w:val="bullet"/>
      <w:lvlText w:val="•"/>
      <w:lvlJc w:val="left"/>
      <w:pPr>
        <w:ind w:left="1415" w:hanging="564"/>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61288D"/>
    <w:multiLevelType w:val="hybridMultilevel"/>
    <w:tmpl w:val="D3B0B06C"/>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2BED503A"/>
    <w:multiLevelType w:val="hybridMultilevel"/>
    <w:tmpl w:val="034CC546"/>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4" w15:restartNumberingAfterBreak="0">
    <w:nsid w:val="400F2DF4"/>
    <w:multiLevelType w:val="hybridMultilevel"/>
    <w:tmpl w:val="609465FA"/>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15" w15:restartNumberingAfterBreak="0">
    <w:nsid w:val="447A4458"/>
    <w:multiLevelType w:val="hybridMultilevel"/>
    <w:tmpl w:val="52482C44"/>
    <w:lvl w:ilvl="0" w:tplc="E0E0B0B0">
      <w:numFmt w:val="bullet"/>
      <w:lvlText w:val="-"/>
      <w:lvlJc w:val="left"/>
      <w:pPr>
        <w:ind w:left="1571" w:hanging="360"/>
      </w:pPr>
      <w:rPr>
        <w:rFonts w:ascii="Calibri" w:eastAsia="Times New Roman" w:hAnsi="Calibri" w:cs="Calibri" w:hint="default"/>
      </w:rPr>
    </w:lvl>
    <w:lvl w:ilvl="1" w:tplc="08090003">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start w:val="1"/>
      <w:numFmt w:val="bullet"/>
      <w:lvlText w:val=""/>
      <w:lvlJc w:val="left"/>
      <w:pPr>
        <w:ind w:left="3731" w:hanging="360"/>
      </w:pPr>
      <w:rPr>
        <w:rFonts w:ascii="Symbol" w:hAnsi="Symbol" w:hint="default"/>
      </w:rPr>
    </w:lvl>
    <w:lvl w:ilvl="4" w:tplc="08090003">
      <w:start w:val="1"/>
      <w:numFmt w:val="bullet"/>
      <w:lvlText w:val="o"/>
      <w:lvlJc w:val="left"/>
      <w:pPr>
        <w:ind w:left="4451" w:hanging="360"/>
      </w:pPr>
      <w:rPr>
        <w:rFonts w:ascii="Courier New" w:hAnsi="Courier New" w:cs="Courier New" w:hint="default"/>
      </w:rPr>
    </w:lvl>
    <w:lvl w:ilvl="5" w:tplc="08090005">
      <w:start w:val="1"/>
      <w:numFmt w:val="bullet"/>
      <w:lvlText w:val=""/>
      <w:lvlJc w:val="left"/>
      <w:pPr>
        <w:ind w:left="5171" w:hanging="360"/>
      </w:pPr>
      <w:rPr>
        <w:rFonts w:ascii="Wingdings" w:hAnsi="Wingdings" w:hint="default"/>
      </w:rPr>
    </w:lvl>
    <w:lvl w:ilvl="6" w:tplc="08090001">
      <w:start w:val="1"/>
      <w:numFmt w:val="bullet"/>
      <w:lvlText w:val=""/>
      <w:lvlJc w:val="left"/>
      <w:pPr>
        <w:ind w:left="5891" w:hanging="360"/>
      </w:pPr>
      <w:rPr>
        <w:rFonts w:ascii="Symbol" w:hAnsi="Symbol" w:hint="default"/>
      </w:rPr>
    </w:lvl>
    <w:lvl w:ilvl="7" w:tplc="08090003">
      <w:start w:val="1"/>
      <w:numFmt w:val="bullet"/>
      <w:lvlText w:val="o"/>
      <w:lvlJc w:val="left"/>
      <w:pPr>
        <w:ind w:left="6611" w:hanging="360"/>
      </w:pPr>
      <w:rPr>
        <w:rFonts w:ascii="Courier New" w:hAnsi="Courier New" w:cs="Courier New" w:hint="default"/>
      </w:rPr>
    </w:lvl>
    <w:lvl w:ilvl="8" w:tplc="08090005">
      <w:start w:val="1"/>
      <w:numFmt w:val="bullet"/>
      <w:lvlText w:val=""/>
      <w:lvlJc w:val="left"/>
      <w:pPr>
        <w:ind w:left="7331" w:hanging="360"/>
      </w:pPr>
      <w:rPr>
        <w:rFonts w:ascii="Wingdings" w:hAnsi="Wingdings" w:hint="default"/>
      </w:rPr>
    </w:lvl>
  </w:abstractNum>
  <w:abstractNum w:abstractNumId="16" w15:restartNumberingAfterBreak="0">
    <w:nsid w:val="51EF76AB"/>
    <w:multiLevelType w:val="hybridMultilevel"/>
    <w:tmpl w:val="C3005566"/>
    <w:lvl w:ilvl="0" w:tplc="9B8CF51A">
      <w:start w:val="1"/>
      <w:numFmt w:val="decimal"/>
      <w:lvlText w:val="(%1)"/>
      <w:lvlJc w:val="left"/>
      <w:pPr>
        <w:ind w:left="1571" w:hanging="360"/>
      </w:pPr>
      <w:rPr>
        <w:rFonts w:hint="default"/>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17" w15:restartNumberingAfterBreak="0">
    <w:nsid w:val="5E8B46E0"/>
    <w:multiLevelType w:val="multilevel"/>
    <w:tmpl w:val="E190FA7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3"/>
      <w:numFmt w:val="bullet"/>
      <w:lvlText w:val=""/>
      <w:lvlJc w:val="left"/>
      <w:pPr>
        <w:ind w:left="2880" w:hanging="360"/>
      </w:pPr>
      <w:rPr>
        <w:rFonts w:ascii="Wingdings" w:eastAsia="Times New Roman" w:hAnsi="Wingdings"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127A4B"/>
    <w:multiLevelType w:val="hybridMultilevel"/>
    <w:tmpl w:val="B5F630A4"/>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9" w15:restartNumberingAfterBreak="0">
    <w:nsid w:val="79881DD6"/>
    <w:multiLevelType w:val="hybridMultilevel"/>
    <w:tmpl w:val="9440E126"/>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0" w15:restartNumberingAfterBreak="0">
    <w:nsid w:val="7B665471"/>
    <w:multiLevelType w:val="hybridMultilevel"/>
    <w:tmpl w:val="8DB86694"/>
    <w:lvl w:ilvl="0" w:tplc="3D88F296">
      <w:numFmt w:val="bullet"/>
      <w:lvlText w:val="•"/>
      <w:lvlJc w:val="left"/>
      <w:pPr>
        <w:ind w:left="1992" w:hanging="564"/>
      </w:pPr>
      <w:rPr>
        <w:rFonts w:ascii="Calibri" w:eastAsia="Times New Roman" w:hAnsi="Calibri" w:cs="Calibri" w:hint="default"/>
      </w:rPr>
    </w:lvl>
    <w:lvl w:ilvl="1" w:tplc="20000003" w:tentative="1">
      <w:start w:val="1"/>
      <w:numFmt w:val="bullet"/>
      <w:lvlText w:val="o"/>
      <w:lvlJc w:val="left"/>
      <w:pPr>
        <w:ind w:left="2017" w:hanging="360"/>
      </w:pPr>
      <w:rPr>
        <w:rFonts w:ascii="Courier New" w:hAnsi="Courier New" w:cs="Courier New" w:hint="default"/>
      </w:rPr>
    </w:lvl>
    <w:lvl w:ilvl="2" w:tplc="20000005" w:tentative="1">
      <w:start w:val="1"/>
      <w:numFmt w:val="bullet"/>
      <w:lvlText w:val=""/>
      <w:lvlJc w:val="left"/>
      <w:pPr>
        <w:ind w:left="2737" w:hanging="360"/>
      </w:pPr>
      <w:rPr>
        <w:rFonts w:ascii="Wingdings" w:hAnsi="Wingdings" w:hint="default"/>
      </w:rPr>
    </w:lvl>
    <w:lvl w:ilvl="3" w:tplc="20000001" w:tentative="1">
      <w:start w:val="1"/>
      <w:numFmt w:val="bullet"/>
      <w:lvlText w:val=""/>
      <w:lvlJc w:val="left"/>
      <w:pPr>
        <w:ind w:left="3457" w:hanging="360"/>
      </w:pPr>
      <w:rPr>
        <w:rFonts w:ascii="Symbol" w:hAnsi="Symbol" w:hint="default"/>
      </w:rPr>
    </w:lvl>
    <w:lvl w:ilvl="4" w:tplc="20000003" w:tentative="1">
      <w:start w:val="1"/>
      <w:numFmt w:val="bullet"/>
      <w:lvlText w:val="o"/>
      <w:lvlJc w:val="left"/>
      <w:pPr>
        <w:ind w:left="4177" w:hanging="360"/>
      </w:pPr>
      <w:rPr>
        <w:rFonts w:ascii="Courier New" w:hAnsi="Courier New" w:cs="Courier New" w:hint="default"/>
      </w:rPr>
    </w:lvl>
    <w:lvl w:ilvl="5" w:tplc="20000005" w:tentative="1">
      <w:start w:val="1"/>
      <w:numFmt w:val="bullet"/>
      <w:lvlText w:val=""/>
      <w:lvlJc w:val="left"/>
      <w:pPr>
        <w:ind w:left="4897" w:hanging="360"/>
      </w:pPr>
      <w:rPr>
        <w:rFonts w:ascii="Wingdings" w:hAnsi="Wingdings" w:hint="default"/>
      </w:rPr>
    </w:lvl>
    <w:lvl w:ilvl="6" w:tplc="20000001" w:tentative="1">
      <w:start w:val="1"/>
      <w:numFmt w:val="bullet"/>
      <w:lvlText w:val=""/>
      <w:lvlJc w:val="left"/>
      <w:pPr>
        <w:ind w:left="5617" w:hanging="360"/>
      </w:pPr>
      <w:rPr>
        <w:rFonts w:ascii="Symbol" w:hAnsi="Symbol" w:hint="default"/>
      </w:rPr>
    </w:lvl>
    <w:lvl w:ilvl="7" w:tplc="20000003" w:tentative="1">
      <w:start w:val="1"/>
      <w:numFmt w:val="bullet"/>
      <w:lvlText w:val="o"/>
      <w:lvlJc w:val="left"/>
      <w:pPr>
        <w:ind w:left="6337" w:hanging="360"/>
      </w:pPr>
      <w:rPr>
        <w:rFonts w:ascii="Courier New" w:hAnsi="Courier New" w:cs="Courier New" w:hint="default"/>
      </w:rPr>
    </w:lvl>
    <w:lvl w:ilvl="8" w:tplc="20000005" w:tentative="1">
      <w:start w:val="1"/>
      <w:numFmt w:val="bullet"/>
      <w:lvlText w:val=""/>
      <w:lvlJc w:val="left"/>
      <w:pPr>
        <w:ind w:left="7057" w:hanging="360"/>
      </w:pPr>
      <w:rPr>
        <w:rFonts w:ascii="Wingdings" w:hAnsi="Wingdings" w:hint="default"/>
      </w:rPr>
    </w:lvl>
  </w:abstractNum>
  <w:abstractNum w:abstractNumId="21" w15:restartNumberingAfterBreak="0">
    <w:nsid w:val="7D0D3A02"/>
    <w:multiLevelType w:val="hybridMultilevel"/>
    <w:tmpl w:val="6256164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16cid:durableId="1302079436">
    <w:abstractNumId w:val="5"/>
  </w:num>
  <w:num w:numId="2" w16cid:durableId="285506718">
    <w:abstractNumId w:val="4"/>
  </w:num>
  <w:num w:numId="3" w16cid:durableId="83696099">
    <w:abstractNumId w:val="3"/>
  </w:num>
  <w:num w:numId="4" w16cid:durableId="556624188">
    <w:abstractNumId w:val="2"/>
  </w:num>
  <w:num w:numId="5" w16cid:durableId="1295598132">
    <w:abstractNumId w:val="1"/>
  </w:num>
  <w:num w:numId="6" w16cid:durableId="1544631626">
    <w:abstractNumId w:val="0"/>
  </w:num>
  <w:num w:numId="7" w16cid:durableId="272709647">
    <w:abstractNumId w:val="11"/>
  </w:num>
  <w:num w:numId="8" w16cid:durableId="1029061403">
    <w:abstractNumId w:val="8"/>
  </w:num>
  <w:num w:numId="9" w16cid:durableId="18305554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342999">
    <w:abstractNumId w:val="15"/>
  </w:num>
  <w:num w:numId="11" w16cid:durableId="321540959">
    <w:abstractNumId w:val="21"/>
  </w:num>
  <w:num w:numId="12" w16cid:durableId="182019222">
    <w:abstractNumId w:val="17"/>
  </w:num>
  <w:num w:numId="13" w16cid:durableId="168640029">
    <w:abstractNumId w:val="12"/>
  </w:num>
  <w:num w:numId="14" w16cid:durableId="1379549354">
    <w:abstractNumId w:val="20"/>
  </w:num>
  <w:num w:numId="15" w16cid:durableId="1545824425">
    <w:abstractNumId w:val="18"/>
  </w:num>
  <w:num w:numId="16" w16cid:durableId="718213954">
    <w:abstractNumId w:val="9"/>
  </w:num>
  <w:num w:numId="17" w16cid:durableId="1269775083">
    <w:abstractNumId w:val="7"/>
  </w:num>
  <w:num w:numId="18" w16cid:durableId="862476642">
    <w:abstractNumId w:val="16"/>
  </w:num>
  <w:num w:numId="19" w16cid:durableId="17854995">
    <w:abstractNumId w:val="6"/>
  </w:num>
  <w:num w:numId="20" w16cid:durableId="11104621">
    <w:abstractNumId w:val="13"/>
  </w:num>
  <w:num w:numId="21" w16cid:durableId="1698851489">
    <w:abstractNumId w:val="19"/>
  </w:num>
  <w:num w:numId="22" w16cid:durableId="244144444">
    <w:abstractNumId w:val="10"/>
  </w:num>
  <w:num w:numId="23" w16cid:durableId="1408117537">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hideGrammaticalErrors/>
  <w:activeWritingStyle w:appName="MSWord" w:lang="nl-NL" w:vendorID="9" w:dllVersion="512" w:checkStyle="1"/>
  <w:activeWritingStyle w:appName="MSWord" w:lang="fr-FR" w:vendorID="9" w:dllVersion="512" w:checkStyle="1"/>
  <w:activeWritingStyle w:appName="MSWord" w:lang="nl-NL" w:vendorID="1" w:dllVersion="512" w:checkStyle="1"/>
  <w:activeWritingStyle w:appName="MSWord" w:lang="nl-BE"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5B5"/>
    <w:rsid w:val="0000013D"/>
    <w:rsid w:val="000001E3"/>
    <w:rsid w:val="0000083E"/>
    <w:rsid w:val="0000087C"/>
    <w:rsid w:val="000008E7"/>
    <w:rsid w:val="00000B64"/>
    <w:rsid w:val="00000B9F"/>
    <w:rsid w:val="00000C50"/>
    <w:rsid w:val="00000D9C"/>
    <w:rsid w:val="00000DA9"/>
    <w:rsid w:val="00000F64"/>
    <w:rsid w:val="00000FD8"/>
    <w:rsid w:val="000010F2"/>
    <w:rsid w:val="00001488"/>
    <w:rsid w:val="0000189A"/>
    <w:rsid w:val="00001A9E"/>
    <w:rsid w:val="00001BA8"/>
    <w:rsid w:val="00001DEB"/>
    <w:rsid w:val="00001EEA"/>
    <w:rsid w:val="00002341"/>
    <w:rsid w:val="00002374"/>
    <w:rsid w:val="0000276E"/>
    <w:rsid w:val="00002A99"/>
    <w:rsid w:val="00002C7C"/>
    <w:rsid w:val="00002D38"/>
    <w:rsid w:val="00002EF7"/>
    <w:rsid w:val="0000305A"/>
    <w:rsid w:val="0000333F"/>
    <w:rsid w:val="0000390A"/>
    <w:rsid w:val="00003945"/>
    <w:rsid w:val="00003F40"/>
    <w:rsid w:val="0000405B"/>
    <w:rsid w:val="000040F9"/>
    <w:rsid w:val="00004340"/>
    <w:rsid w:val="0000443C"/>
    <w:rsid w:val="0000464A"/>
    <w:rsid w:val="000047E4"/>
    <w:rsid w:val="0000483B"/>
    <w:rsid w:val="00004A23"/>
    <w:rsid w:val="00004C73"/>
    <w:rsid w:val="00004DDF"/>
    <w:rsid w:val="00005401"/>
    <w:rsid w:val="00005682"/>
    <w:rsid w:val="00005689"/>
    <w:rsid w:val="000058EF"/>
    <w:rsid w:val="00005B4B"/>
    <w:rsid w:val="00005D3A"/>
    <w:rsid w:val="00005DE7"/>
    <w:rsid w:val="00005E02"/>
    <w:rsid w:val="00005EF6"/>
    <w:rsid w:val="00006781"/>
    <w:rsid w:val="000067AD"/>
    <w:rsid w:val="00006A89"/>
    <w:rsid w:val="00006C02"/>
    <w:rsid w:val="00006D45"/>
    <w:rsid w:val="00007132"/>
    <w:rsid w:val="000071D6"/>
    <w:rsid w:val="000073C4"/>
    <w:rsid w:val="000075E5"/>
    <w:rsid w:val="000077E7"/>
    <w:rsid w:val="0000784D"/>
    <w:rsid w:val="000078D1"/>
    <w:rsid w:val="000078F4"/>
    <w:rsid w:val="0000792F"/>
    <w:rsid w:val="00007B56"/>
    <w:rsid w:val="00007B97"/>
    <w:rsid w:val="00007C92"/>
    <w:rsid w:val="00007DCE"/>
    <w:rsid w:val="000102A2"/>
    <w:rsid w:val="0001039A"/>
    <w:rsid w:val="00010AE1"/>
    <w:rsid w:val="00010BE1"/>
    <w:rsid w:val="00011266"/>
    <w:rsid w:val="00011418"/>
    <w:rsid w:val="00011434"/>
    <w:rsid w:val="0001144E"/>
    <w:rsid w:val="000114C8"/>
    <w:rsid w:val="00011788"/>
    <w:rsid w:val="00011BB3"/>
    <w:rsid w:val="00011D06"/>
    <w:rsid w:val="00011D07"/>
    <w:rsid w:val="0001272D"/>
    <w:rsid w:val="00012BB7"/>
    <w:rsid w:val="00012BF5"/>
    <w:rsid w:val="0001306A"/>
    <w:rsid w:val="0001327C"/>
    <w:rsid w:val="000132B2"/>
    <w:rsid w:val="00013381"/>
    <w:rsid w:val="0001396D"/>
    <w:rsid w:val="00013B2C"/>
    <w:rsid w:val="00013BD6"/>
    <w:rsid w:val="00013CA8"/>
    <w:rsid w:val="00013E55"/>
    <w:rsid w:val="00013FCD"/>
    <w:rsid w:val="00014329"/>
    <w:rsid w:val="0001444A"/>
    <w:rsid w:val="00014A20"/>
    <w:rsid w:val="00014AA7"/>
    <w:rsid w:val="00014BD1"/>
    <w:rsid w:val="00014ECB"/>
    <w:rsid w:val="00015189"/>
    <w:rsid w:val="0001542A"/>
    <w:rsid w:val="0001551C"/>
    <w:rsid w:val="000155FA"/>
    <w:rsid w:val="00015A49"/>
    <w:rsid w:val="00015B7D"/>
    <w:rsid w:val="00015C1E"/>
    <w:rsid w:val="00015C6B"/>
    <w:rsid w:val="00016B6E"/>
    <w:rsid w:val="00016CBE"/>
    <w:rsid w:val="00016D42"/>
    <w:rsid w:val="00016E02"/>
    <w:rsid w:val="00016E4B"/>
    <w:rsid w:val="00016F09"/>
    <w:rsid w:val="00016FB8"/>
    <w:rsid w:val="0001769B"/>
    <w:rsid w:val="0001785A"/>
    <w:rsid w:val="00017B12"/>
    <w:rsid w:val="00017DB2"/>
    <w:rsid w:val="00017E05"/>
    <w:rsid w:val="00017FD9"/>
    <w:rsid w:val="00020107"/>
    <w:rsid w:val="00020228"/>
    <w:rsid w:val="00020364"/>
    <w:rsid w:val="00020592"/>
    <w:rsid w:val="000205A1"/>
    <w:rsid w:val="000206F0"/>
    <w:rsid w:val="00020865"/>
    <w:rsid w:val="00020B43"/>
    <w:rsid w:val="00020EEF"/>
    <w:rsid w:val="000212EC"/>
    <w:rsid w:val="00021878"/>
    <w:rsid w:val="00021905"/>
    <w:rsid w:val="00021993"/>
    <w:rsid w:val="000219AA"/>
    <w:rsid w:val="00021A1B"/>
    <w:rsid w:val="00021A33"/>
    <w:rsid w:val="00021CA8"/>
    <w:rsid w:val="00021DD8"/>
    <w:rsid w:val="00021E15"/>
    <w:rsid w:val="00022457"/>
    <w:rsid w:val="000227C0"/>
    <w:rsid w:val="00022988"/>
    <w:rsid w:val="00022AF0"/>
    <w:rsid w:val="00022D43"/>
    <w:rsid w:val="00023026"/>
    <w:rsid w:val="000232A9"/>
    <w:rsid w:val="00023319"/>
    <w:rsid w:val="0002335B"/>
    <w:rsid w:val="000233A4"/>
    <w:rsid w:val="00023429"/>
    <w:rsid w:val="000236CA"/>
    <w:rsid w:val="00023A06"/>
    <w:rsid w:val="00023A15"/>
    <w:rsid w:val="00023B30"/>
    <w:rsid w:val="00023B5D"/>
    <w:rsid w:val="00023BC4"/>
    <w:rsid w:val="00023E47"/>
    <w:rsid w:val="000240CA"/>
    <w:rsid w:val="00024268"/>
    <w:rsid w:val="0002446F"/>
    <w:rsid w:val="000244E3"/>
    <w:rsid w:val="0002454A"/>
    <w:rsid w:val="00024584"/>
    <w:rsid w:val="000245A5"/>
    <w:rsid w:val="0002493E"/>
    <w:rsid w:val="000249B4"/>
    <w:rsid w:val="00024C2B"/>
    <w:rsid w:val="0002502B"/>
    <w:rsid w:val="00025223"/>
    <w:rsid w:val="000258A3"/>
    <w:rsid w:val="00025AEC"/>
    <w:rsid w:val="00025AF1"/>
    <w:rsid w:val="00025F79"/>
    <w:rsid w:val="00026169"/>
    <w:rsid w:val="000261D1"/>
    <w:rsid w:val="0002663B"/>
    <w:rsid w:val="0002668E"/>
    <w:rsid w:val="00026989"/>
    <w:rsid w:val="00026A7D"/>
    <w:rsid w:val="00026A8B"/>
    <w:rsid w:val="00026A91"/>
    <w:rsid w:val="00026D4B"/>
    <w:rsid w:val="00026E4F"/>
    <w:rsid w:val="00026EA9"/>
    <w:rsid w:val="00026FA1"/>
    <w:rsid w:val="0002706D"/>
    <w:rsid w:val="00027458"/>
    <w:rsid w:val="00027F39"/>
    <w:rsid w:val="000300D9"/>
    <w:rsid w:val="00030574"/>
    <w:rsid w:val="00030689"/>
    <w:rsid w:val="0003097B"/>
    <w:rsid w:val="00030A0A"/>
    <w:rsid w:val="00030A76"/>
    <w:rsid w:val="00030AFE"/>
    <w:rsid w:val="00030E1D"/>
    <w:rsid w:val="00030E45"/>
    <w:rsid w:val="00030E89"/>
    <w:rsid w:val="00030EFF"/>
    <w:rsid w:val="00030F09"/>
    <w:rsid w:val="000311EC"/>
    <w:rsid w:val="00031404"/>
    <w:rsid w:val="0003147B"/>
    <w:rsid w:val="0003163E"/>
    <w:rsid w:val="00031943"/>
    <w:rsid w:val="00031B2D"/>
    <w:rsid w:val="00031F5C"/>
    <w:rsid w:val="000320AD"/>
    <w:rsid w:val="0003223B"/>
    <w:rsid w:val="000323FD"/>
    <w:rsid w:val="000327CE"/>
    <w:rsid w:val="0003290A"/>
    <w:rsid w:val="00032B3A"/>
    <w:rsid w:val="00032B8E"/>
    <w:rsid w:val="00032C27"/>
    <w:rsid w:val="00032CC1"/>
    <w:rsid w:val="00032CEA"/>
    <w:rsid w:val="00032D23"/>
    <w:rsid w:val="00032D91"/>
    <w:rsid w:val="00033087"/>
    <w:rsid w:val="00033423"/>
    <w:rsid w:val="000336A4"/>
    <w:rsid w:val="0003391E"/>
    <w:rsid w:val="0003399C"/>
    <w:rsid w:val="00033A66"/>
    <w:rsid w:val="00033FF7"/>
    <w:rsid w:val="0003431A"/>
    <w:rsid w:val="00034396"/>
    <w:rsid w:val="00034A30"/>
    <w:rsid w:val="00034A33"/>
    <w:rsid w:val="00034BA1"/>
    <w:rsid w:val="00034E4C"/>
    <w:rsid w:val="00035394"/>
    <w:rsid w:val="0003552A"/>
    <w:rsid w:val="00035656"/>
    <w:rsid w:val="0003582B"/>
    <w:rsid w:val="000358D9"/>
    <w:rsid w:val="00035980"/>
    <w:rsid w:val="00035A8A"/>
    <w:rsid w:val="00035D82"/>
    <w:rsid w:val="00035DD9"/>
    <w:rsid w:val="00035E32"/>
    <w:rsid w:val="00035F3A"/>
    <w:rsid w:val="0003621B"/>
    <w:rsid w:val="000364D9"/>
    <w:rsid w:val="00036891"/>
    <w:rsid w:val="00036CD8"/>
    <w:rsid w:val="00036FAC"/>
    <w:rsid w:val="00037017"/>
    <w:rsid w:val="00037098"/>
    <w:rsid w:val="000371BB"/>
    <w:rsid w:val="000375A8"/>
    <w:rsid w:val="000375B9"/>
    <w:rsid w:val="00037847"/>
    <w:rsid w:val="0003793C"/>
    <w:rsid w:val="000379A7"/>
    <w:rsid w:val="00037B98"/>
    <w:rsid w:val="00037CE6"/>
    <w:rsid w:val="00037D6A"/>
    <w:rsid w:val="00040142"/>
    <w:rsid w:val="00040151"/>
    <w:rsid w:val="0004029E"/>
    <w:rsid w:val="00040417"/>
    <w:rsid w:val="000407D0"/>
    <w:rsid w:val="00040911"/>
    <w:rsid w:val="00040CC4"/>
    <w:rsid w:val="00040CE5"/>
    <w:rsid w:val="00040E2E"/>
    <w:rsid w:val="00040E93"/>
    <w:rsid w:val="00040EE9"/>
    <w:rsid w:val="000410AF"/>
    <w:rsid w:val="00041100"/>
    <w:rsid w:val="00041108"/>
    <w:rsid w:val="00041115"/>
    <w:rsid w:val="00041330"/>
    <w:rsid w:val="000413D4"/>
    <w:rsid w:val="00041488"/>
    <w:rsid w:val="000417EB"/>
    <w:rsid w:val="000418EA"/>
    <w:rsid w:val="00041992"/>
    <w:rsid w:val="00041A4A"/>
    <w:rsid w:val="00041BD1"/>
    <w:rsid w:val="00041E5B"/>
    <w:rsid w:val="00042432"/>
    <w:rsid w:val="000424CD"/>
    <w:rsid w:val="00042728"/>
    <w:rsid w:val="00042914"/>
    <w:rsid w:val="00042B79"/>
    <w:rsid w:val="00042BCB"/>
    <w:rsid w:val="00042D34"/>
    <w:rsid w:val="00043134"/>
    <w:rsid w:val="00043166"/>
    <w:rsid w:val="00043379"/>
    <w:rsid w:val="0004349D"/>
    <w:rsid w:val="000434C3"/>
    <w:rsid w:val="00043622"/>
    <w:rsid w:val="00043AF0"/>
    <w:rsid w:val="00043BBF"/>
    <w:rsid w:val="00043E4F"/>
    <w:rsid w:val="00043FAA"/>
    <w:rsid w:val="00044399"/>
    <w:rsid w:val="00044574"/>
    <w:rsid w:val="0004465A"/>
    <w:rsid w:val="0004493F"/>
    <w:rsid w:val="00044AFE"/>
    <w:rsid w:val="00044E21"/>
    <w:rsid w:val="00044F34"/>
    <w:rsid w:val="00045087"/>
    <w:rsid w:val="000450F8"/>
    <w:rsid w:val="000458E4"/>
    <w:rsid w:val="00045E3C"/>
    <w:rsid w:val="00045E74"/>
    <w:rsid w:val="00046452"/>
    <w:rsid w:val="0004681C"/>
    <w:rsid w:val="00046AFE"/>
    <w:rsid w:val="000470FD"/>
    <w:rsid w:val="0004719A"/>
    <w:rsid w:val="000472F2"/>
    <w:rsid w:val="00047688"/>
    <w:rsid w:val="00047A2D"/>
    <w:rsid w:val="00047B17"/>
    <w:rsid w:val="00047B75"/>
    <w:rsid w:val="00047D8F"/>
    <w:rsid w:val="00047E86"/>
    <w:rsid w:val="0005008F"/>
    <w:rsid w:val="00050189"/>
    <w:rsid w:val="000501F4"/>
    <w:rsid w:val="000501FE"/>
    <w:rsid w:val="000503D5"/>
    <w:rsid w:val="000508C3"/>
    <w:rsid w:val="00050D4E"/>
    <w:rsid w:val="00050DF0"/>
    <w:rsid w:val="00051263"/>
    <w:rsid w:val="00051A63"/>
    <w:rsid w:val="00051B7C"/>
    <w:rsid w:val="00051C97"/>
    <w:rsid w:val="00051CBE"/>
    <w:rsid w:val="00051E87"/>
    <w:rsid w:val="00051F20"/>
    <w:rsid w:val="000521A9"/>
    <w:rsid w:val="00052457"/>
    <w:rsid w:val="000524E9"/>
    <w:rsid w:val="000528C0"/>
    <w:rsid w:val="0005294D"/>
    <w:rsid w:val="0005294E"/>
    <w:rsid w:val="00052DFF"/>
    <w:rsid w:val="00052EC0"/>
    <w:rsid w:val="00052F76"/>
    <w:rsid w:val="0005312D"/>
    <w:rsid w:val="00053314"/>
    <w:rsid w:val="00053A69"/>
    <w:rsid w:val="00053A77"/>
    <w:rsid w:val="00053BE5"/>
    <w:rsid w:val="00053D39"/>
    <w:rsid w:val="00053FDD"/>
    <w:rsid w:val="00054048"/>
    <w:rsid w:val="00054156"/>
    <w:rsid w:val="0005483A"/>
    <w:rsid w:val="00054D3B"/>
    <w:rsid w:val="00054E50"/>
    <w:rsid w:val="00054ED7"/>
    <w:rsid w:val="00054FC7"/>
    <w:rsid w:val="00055176"/>
    <w:rsid w:val="00055369"/>
    <w:rsid w:val="00055745"/>
    <w:rsid w:val="00055796"/>
    <w:rsid w:val="00055877"/>
    <w:rsid w:val="00055A52"/>
    <w:rsid w:val="00055B15"/>
    <w:rsid w:val="00055D12"/>
    <w:rsid w:val="00055D9A"/>
    <w:rsid w:val="00055DCC"/>
    <w:rsid w:val="00055F28"/>
    <w:rsid w:val="00055FD2"/>
    <w:rsid w:val="00056072"/>
    <w:rsid w:val="00056478"/>
    <w:rsid w:val="00056481"/>
    <w:rsid w:val="000564CF"/>
    <w:rsid w:val="000567C7"/>
    <w:rsid w:val="000567D6"/>
    <w:rsid w:val="00056930"/>
    <w:rsid w:val="00056962"/>
    <w:rsid w:val="000569CA"/>
    <w:rsid w:val="00056BBF"/>
    <w:rsid w:val="00056C91"/>
    <w:rsid w:val="00056C9A"/>
    <w:rsid w:val="00056D70"/>
    <w:rsid w:val="00057001"/>
    <w:rsid w:val="0005746F"/>
    <w:rsid w:val="00057B39"/>
    <w:rsid w:val="00057D4A"/>
    <w:rsid w:val="00057D6F"/>
    <w:rsid w:val="00057DAE"/>
    <w:rsid w:val="00060036"/>
    <w:rsid w:val="000600AB"/>
    <w:rsid w:val="000601E1"/>
    <w:rsid w:val="0006069B"/>
    <w:rsid w:val="0006080E"/>
    <w:rsid w:val="00060B4D"/>
    <w:rsid w:val="00060E7C"/>
    <w:rsid w:val="000612E1"/>
    <w:rsid w:val="0006145C"/>
    <w:rsid w:val="00061826"/>
    <w:rsid w:val="00061DC6"/>
    <w:rsid w:val="00061F17"/>
    <w:rsid w:val="0006208E"/>
    <w:rsid w:val="000620F2"/>
    <w:rsid w:val="0006219B"/>
    <w:rsid w:val="000623C8"/>
    <w:rsid w:val="0006242F"/>
    <w:rsid w:val="00062556"/>
    <w:rsid w:val="000625AD"/>
    <w:rsid w:val="00062746"/>
    <w:rsid w:val="00062A9D"/>
    <w:rsid w:val="00062B33"/>
    <w:rsid w:val="00062BDB"/>
    <w:rsid w:val="00062EA4"/>
    <w:rsid w:val="00063026"/>
    <w:rsid w:val="0006304B"/>
    <w:rsid w:val="000630CB"/>
    <w:rsid w:val="000635DC"/>
    <w:rsid w:val="0006381B"/>
    <w:rsid w:val="000639F1"/>
    <w:rsid w:val="00063CB5"/>
    <w:rsid w:val="000645A8"/>
    <w:rsid w:val="0006471F"/>
    <w:rsid w:val="00064BF4"/>
    <w:rsid w:val="00064C07"/>
    <w:rsid w:val="00064FD9"/>
    <w:rsid w:val="000655E6"/>
    <w:rsid w:val="000656CE"/>
    <w:rsid w:val="0006574B"/>
    <w:rsid w:val="000665C0"/>
    <w:rsid w:val="0006678B"/>
    <w:rsid w:val="000668DE"/>
    <w:rsid w:val="00066EA8"/>
    <w:rsid w:val="00067350"/>
    <w:rsid w:val="000673A0"/>
    <w:rsid w:val="00067402"/>
    <w:rsid w:val="00067A0D"/>
    <w:rsid w:val="00067D5E"/>
    <w:rsid w:val="000703BB"/>
    <w:rsid w:val="0007088F"/>
    <w:rsid w:val="000708FD"/>
    <w:rsid w:val="00070C82"/>
    <w:rsid w:val="00070D12"/>
    <w:rsid w:val="00070D6F"/>
    <w:rsid w:val="00070DF8"/>
    <w:rsid w:val="00070F28"/>
    <w:rsid w:val="000710EF"/>
    <w:rsid w:val="000713EE"/>
    <w:rsid w:val="00071510"/>
    <w:rsid w:val="00071922"/>
    <w:rsid w:val="00071AA5"/>
    <w:rsid w:val="00071B0F"/>
    <w:rsid w:val="00071DE3"/>
    <w:rsid w:val="000723D2"/>
    <w:rsid w:val="00072579"/>
    <w:rsid w:val="000729D6"/>
    <w:rsid w:val="00072A2C"/>
    <w:rsid w:val="00072AA2"/>
    <w:rsid w:val="0007372F"/>
    <w:rsid w:val="000737CE"/>
    <w:rsid w:val="0007383E"/>
    <w:rsid w:val="000739E2"/>
    <w:rsid w:val="000744F0"/>
    <w:rsid w:val="00074502"/>
    <w:rsid w:val="0007450E"/>
    <w:rsid w:val="000746E3"/>
    <w:rsid w:val="0007471A"/>
    <w:rsid w:val="0007482E"/>
    <w:rsid w:val="000749DB"/>
    <w:rsid w:val="00074E6B"/>
    <w:rsid w:val="00074EAD"/>
    <w:rsid w:val="00075320"/>
    <w:rsid w:val="0007547F"/>
    <w:rsid w:val="000754AB"/>
    <w:rsid w:val="000755DC"/>
    <w:rsid w:val="00075693"/>
    <w:rsid w:val="000759FA"/>
    <w:rsid w:val="00076224"/>
    <w:rsid w:val="00076243"/>
    <w:rsid w:val="00076315"/>
    <w:rsid w:val="000765CB"/>
    <w:rsid w:val="0007661E"/>
    <w:rsid w:val="000769FC"/>
    <w:rsid w:val="00076B31"/>
    <w:rsid w:val="00076E05"/>
    <w:rsid w:val="00076F7F"/>
    <w:rsid w:val="000770D7"/>
    <w:rsid w:val="000772A8"/>
    <w:rsid w:val="00077A09"/>
    <w:rsid w:val="00077B2D"/>
    <w:rsid w:val="00077C06"/>
    <w:rsid w:val="00080253"/>
    <w:rsid w:val="0008027C"/>
    <w:rsid w:val="0008031E"/>
    <w:rsid w:val="0008034C"/>
    <w:rsid w:val="0008042C"/>
    <w:rsid w:val="00080459"/>
    <w:rsid w:val="00080476"/>
    <w:rsid w:val="00080689"/>
    <w:rsid w:val="000807B1"/>
    <w:rsid w:val="000807FE"/>
    <w:rsid w:val="00080B18"/>
    <w:rsid w:val="00080EB1"/>
    <w:rsid w:val="0008108D"/>
    <w:rsid w:val="000810EE"/>
    <w:rsid w:val="00081664"/>
    <w:rsid w:val="000817CF"/>
    <w:rsid w:val="00081DF0"/>
    <w:rsid w:val="00081DF3"/>
    <w:rsid w:val="00082219"/>
    <w:rsid w:val="0008221B"/>
    <w:rsid w:val="000825ED"/>
    <w:rsid w:val="00082614"/>
    <w:rsid w:val="00082894"/>
    <w:rsid w:val="0008297A"/>
    <w:rsid w:val="00082DAC"/>
    <w:rsid w:val="0008314B"/>
    <w:rsid w:val="00083206"/>
    <w:rsid w:val="000833EF"/>
    <w:rsid w:val="0008340E"/>
    <w:rsid w:val="000835FB"/>
    <w:rsid w:val="000836F6"/>
    <w:rsid w:val="000837FC"/>
    <w:rsid w:val="00083828"/>
    <w:rsid w:val="00083B8C"/>
    <w:rsid w:val="00083CF9"/>
    <w:rsid w:val="00083D1D"/>
    <w:rsid w:val="00083EE1"/>
    <w:rsid w:val="00083F04"/>
    <w:rsid w:val="00083F7C"/>
    <w:rsid w:val="00083F94"/>
    <w:rsid w:val="00084158"/>
    <w:rsid w:val="00084250"/>
    <w:rsid w:val="000842F6"/>
    <w:rsid w:val="00084327"/>
    <w:rsid w:val="000848B0"/>
    <w:rsid w:val="00084A3B"/>
    <w:rsid w:val="00084C94"/>
    <w:rsid w:val="00084F22"/>
    <w:rsid w:val="0008507C"/>
    <w:rsid w:val="00085313"/>
    <w:rsid w:val="00085A3E"/>
    <w:rsid w:val="00085C6B"/>
    <w:rsid w:val="00085CBF"/>
    <w:rsid w:val="00085D4C"/>
    <w:rsid w:val="00085F4F"/>
    <w:rsid w:val="00085FB2"/>
    <w:rsid w:val="00085FB7"/>
    <w:rsid w:val="00086051"/>
    <w:rsid w:val="000860F1"/>
    <w:rsid w:val="000861A0"/>
    <w:rsid w:val="000866E4"/>
    <w:rsid w:val="00086CA1"/>
    <w:rsid w:val="00086E43"/>
    <w:rsid w:val="000871A9"/>
    <w:rsid w:val="00087C22"/>
    <w:rsid w:val="00087CE9"/>
    <w:rsid w:val="00087D6A"/>
    <w:rsid w:val="00087EFB"/>
    <w:rsid w:val="00087F17"/>
    <w:rsid w:val="00090055"/>
    <w:rsid w:val="000901C5"/>
    <w:rsid w:val="00090326"/>
    <w:rsid w:val="00090385"/>
    <w:rsid w:val="000909AA"/>
    <w:rsid w:val="00090A71"/>
    <w:rsid w:val="00090AAA"/>
    <w:rsid w:val="00090C5E"/>
    <w:rsid w:val="00090F91"/>
    <w:rsid w:val="000911AA"/>
    <w:rsid w:val="000911F9"/>
    <w:rsid w:val="000912C8"/>
    <w:rsid w:val="00091379"/>
    <w:rsid w:val="00091831"/>
    <w:rsid w:val="00091A97"/>
    <w:rsid w:val="00091C6C"/>
    <w:rsid w:val="00091D06"/>
    <w:rsid w:val="0009207A"/>
    <w:rsid w:val="0009247B"/>
    <w:rsid w:val="0009274C"/>
    <w:rsid w:val="0009288A"/>
    <w:rsid w:val="00092AD0"/>
    <w:rsid w:val="00092B30"/>
    <w:rsid w:val="00092E0F"/>
    <w:rsid w:val="00092EC4"/>
    <w:rsid w:val="000931B0"/>
    <w:rsid w:val="000933F0"/>
    <w:rsid w:val="00093592"/>
    <w:rsid w:val="000935D9"/>
    <w:rsid w:val="00093F68"/>
    <w:rsid w:val="00093FFE"/>
    <w:rsid w:val="000943FB"/>
    <w:rsid w:val="00094484"/>
    <w:rsid w:val="000944C9"/>
    <w:rsid w:val="000948A7"/>
    <w:rsid w:val="00094991"/>
    <w:rsid w:val="000949A9"/>
    <w:rsid w:val="00094D56"/>
    <w:rsid w:val="00094DE9"/>
    <w:rsid w:val="0009514A"/>
    <w:rsid w:val="000953C3"/>
    <w:rsid w:val="000956AB"/>
    <w:rsid w:val="00095AAA"/>
    <w:rsid w:val="00095B00"/>
    <w:rsid w:val="00095B12"/>
    <w:rsid w:val="00095D02"/>
    <w:rsid w:val="00095D45"/>
    <w:rsid w:val="00095D8C"/>
    <w:rsid w:val="00096076"/>
    <w:rsid w:val="000964BB"/>
    <w:rsid w:val="000964E1"/>
    <w:rsid w:val="00096629"/>
    <w:rsid w:val="00096971"/>
    <w:rsid w:val="00096F56"/>
    <w:rsid w:val="000971C7"/>
    <w:rsid w:val="00097303"/>
    <w:rsid w:val="00097415"/>
    <w:rsid w:val="00097687"/>
    <w:rsid w:val="0009796F"/>
    <w:rsid w:val="00097A8E"/>
    <w:rsid w:val="00097D89"/>
    <w:rsid w:val="00097F83"/>
    <w:rsid w:val="000A0241"/>
    <w:rsid w:val="000A0467"/>
    <w:rsid w:val="000A07AB"/>
    <w:rsid w:val="000A07DB"/>
    <w:rsid w:val="000A09E9"/>
    <w:rsid w:val="000A0AA5"/>
    <w:rsid w:val="000A0BE0"/>
    <w:rsid w:val="000A0F08"/>
    <w:rsid w:val="000A159F"/>
    <w:rsid w:val="000A16DC"/>
    <w:rsid w:val="000A1EC0"/>
    <w:rsid w:val="000A1F14"/>
    <w:rsid w:val="000A1FAF"/>
    <w:rsid w:val="000A21DB"/>
    <w:rsid w:val="000A2234"/>
    <w:rsid w:val="000A2701"/>
    <w:rsid w:val="000A2784"/>
    <w:rsid w:val="000A2838"/>
    <w:rsid w:val="000A2A6A"/>
    <w:rsid w:val="000A2F24"/>
    <w:rsid w:val="000A30BC"/>
    <w:rsid w:val="000A31DE"/>
    <w:rsid w:val="000A3234"/>
    <w:rsid w:val="000A3252"/>
    <w:rsid w:val="000A35A7"/>
    <w:rsid w:val="000A35F7"/>
    <w:rsid w:val="000A36CD"/>
    <w:rsid w:val="000A371B"/>
    <w:rsid w:val="000A375C"/>
    <w:rsid w:val="000A3947"/>
    <w:rsid w:val="000A4259"/>
    <w:rsid w:val="000A44E5"/>
    <w:rsid w:val="000A4531"/>
    <w:rsid w:val="000A46E7"/>
    <w:rsid w:val="000A4AC1"/>
    <w:rsid w:val="000A4E97"/>
    <w:rsid w:val="000A4F5D"/>
    <w:rsid w:val="000A504E"/>
    <w:rsid w:val="000A50BE"/>
    <w:rsid w:val="000A5396"/>
    <w:rsid w:val="000A542E"/>
    <w:rsid w:val="000A5913"/>
    <w:rsid w:val="000A5BBD"/>
    <w:rsid w:val="000A5E9F"/>
    <w:rsid w:val="000A5EC0"/>
    <w:rsid w:val="000A5F5E"/>
    <w:rsid w:val="000A605D"/>
    <w:rsid w:val="000A6548"/>
    <w:rsid w:val="000A65BD"/>
    <w:rsid w:val="000A66C1"/>
    <w:rsid w:val="000A6923"/>
    <w:rsid w:val="000A69D1"/>
    <w:rsid w:val="000A6A2A"/>
    <w:rsid w:val="000A6AD6"/>
    <w:rsid w:val="000A6C6D"/>
    <w:rsid w:val="000A6D0E"/>
    <w:rsid w:val="000A70A3"/>
    <w:rsid w:val="000A7477"/>
    <w:rsid w:val="000A7886"/>
    <w:rsid w:val="000A78AC"/>
    <w:rsid w:val="000A7B6F"/>
    <w:rsid w:val="000A7CE5"/>
    <w:rsid w:val="000A7DE3"/>
    <w:rsid w:val="000A7F1C"/>
    <w:rsid w:val="000B002D"/>
    <w:rsid w:val="000B029D"/>
    <w:rsid w:val="000B049C"/>
    <w:rsid w:val="000B051A"/>
    <w:rsid w:val="000B0A1E"/>
    <w:rsid w:val="000B0B80"/>
    <w:rsid w:val="000B0D0B"/>
    <w:rsid w:val="000B0D8A"/>
    <w:rsid w:val="000B1114"/>
    <w:rsid w:val="000B115C"/>
    <w:rsid w:val="000B1658"/>
    <w:rsid w:val="000B1E08"/>
    <w:rsid w:val="000B1E26"/>
    <w:rsid w:val="000B1F4F"/>
    <w:rsid w:val="000B208E"/>
    <w:rsid w:val="000B230A"/>
    <w:rsid w:val="000B2435"/>
    <w:rsid w:val="000B2491"/>
    <w:rsid w:val="000B2533"/>
    <w:rsid w:val="000B26E3"/>
    <w:rsid w:val="000B2703"/>
    <w:rsid w:val="000B2758"/>
    <w:rsid w:val="000B2892"/>
    <w:rsid w:val="000B28EB"/>
    <w:rsid w:val="000B2A20"/>
    <w:rsid w:val="000B2A66"/>
    <w:rsid w:val="000B2AC2"/>
    <w:rsid w:val="000B2B14"/>
    <w:rsid w:val="000B2DFE"/>
    <w:rsid w:val="000B2ED8"/>
    <w:rsid w:val="000B3384"/>
    <w:rsid w:val="000B33FA"/>
    <w:rsid w:val="000B3641"/>
    <w:rsid w:val="000B3661"/>
    <w:rsid w:val="000B39C4"/>
    <w:rsid w:val="000B3F74"/>
    <w:rsid w:val="000B44BE"/>
    <w:rsid w:val="000B44F2"/>
    <w:rsid w:val="000B46A0"/>
    <w:rsid w:val="000B4945"/>
    <w:rsid w:val="000B496A"/>
    <w:rsid w:val="000B4B8E"/>
    <w:rsid w:val="000B4C2D"/>
    <w:rsid w:val="000B4F43"/>
    <w:rsid w:val="000B4F87"/>
    <w:rsid w:val="000B5525"/>
    <w:rsid w:val="000B59A6"/>
    <w:rsid w:val="000B5AD0"/>
    <w:rsid w:val="000B5BBD"/>
    <w:rsid w:val="000B5C2B"/>
    <w:rsid w:val="000B5C4C"/>
    <w:rsid w:val="000B5DAE"/>
    <w:rsid w:val="000B5F22"/>
    <w:rsid w:val="000B6288"/>
    <w:rsid w:val="000B62A0"/>
    <w:rsid w:val="000B658B"/>
    <w:rsid w:val="000B66EA"/>
    <w:rsid w:val="000B6727"/>
    <w:rsid w:val="000B6C1C"/>
    <w:rsid w:val="000B70FA"/>
    <w:rsid w:val="000B736D"/>
    <w:rsid w:val="000B76FE"/>
    <w:rsid w:val="000B77CF"/>
    <w:rsid w:val="000B7C40"/>
    <w:rsid w:val="000B7CD5"/>
    <w:rsid w:val="000B7D40"/>
    <w:rsid w:val="000B7DF2"/>
    <w:rsid w:val="000C00D2"/>
    <w:rsid w:val="000C04A0"/>
    <w:rsid w:val="000C078D"/>
    <w:rsid w:val="000C0888"/>
    <w:rsid w:val="000C0A11"/>
    <w:rsid w:val="000C1026"/>
    <w:rsid w:val="000C10A3"/>
    <w:rsid w:val="000C10B5"/>
    <w:rsid w:val="000C12D8"/>
    <w:rsid w:val="000C1339"/>
    <w:rsid w:val="000C19CD"/>
    <w:rsid w:val="000C19F9"/>
    <w:rsid w:val="000C1E29"/>
    <w:rsid w:val="000C22B6"/>
    <w:rsid w:val="000C22E5"/>
    <w:rsid w:val="000C238B"/>
    <w:rsid w:val="000C255A"/>
    <w:rsid w:val="000C26D6"/>
    <w:rsid w:val="000C2700"/>
    <w:rsid w:val="000C280F"/>
    <w:rsid w:val="000C287A"/>
    <w:rsid w:val="000C2C9D"/>
    <w:rsid w:val="000C3067"/>
    <w:rsid w:val="000C310F"/>
    <w:rsid w:val="000C3130"/>
    <w:rsid w:val="000C31FB"/>
    <w:rsid w:val="000C33E1"/>
    <w:rsid w:val="000C3446"/>
    <w:rsid w:val="000C3493"/>
    <w:rsid w:val="000C3CF1"/>
    <w:rsid w:val="000C3FAD"/>
    <w:rsid w:val="000C4132"/>
    <w:rsid w:val="000C47CC"/>
    <w:rsid w:val="000C4987"/>
    <w:rsid w:val="000C4994"/>
    <w:rsid w:val="000C4C6F"/>
    <w:rsid w:val="000C4DB7"/>
    <w:rsid w:val="000C4F4E"/>
    <w:rsid w:val="000C5154"/>
    <w:rsid w:val="000C519D"/>
    <w:rsid w:val="000C5294"/>
    <w:rsid w:val="000C5418"/>
    <w:rsid w:val="000C576D"/>
    <w:rsid w:val="000C597B"/>
    <w:rsid w:val="000C59A4"/>
    <w:rsid w:val="000C59F1"/>
    <w:rsid w:val="000C5A63"/>
    <w:rsid w:val="000C5EC3"/>
    <w:rsid w:val="000C5F1A"/>
    <w:rsid w:val="000C621F"/>
    <w:rsid w:val="000C635E"/>
    <w:rsid w:val="000C6806"/>
    <w:rsid w:val="000C6A10"/>
    <w:rsid w:val="000C6A82"/>
    <w:rsid w:val="000C6B87"/>
    <w:rsid w:val="000C7047"/>
    <w:rsid w:val="000C74A3"/>
    <w:rsid w:val="000C75BF"/>
    <w:rsid w:val="000C7B8E"/>
    <w:rsid w:val="000C7F3E"/>
    <w:rsid w:val="000C7FED"/>
    <w:rsid w:val="000D0192"/>
    <w:rsid w:val="000D01C1"/>
    <w:rsid w:val="000D0407"/>
    <w:rsid w:val="000D0610"/>
    <w:rsid w:val="000D0749"/>
    <w:rsid w:val="000D0D4C"/>
    <w:rsid w:val="000D1367"/>
    <w:rsid w:val="000D159C"/>
    <w:rsid w:val="000D170B"/>
    <w:rsid w:val="000D185B"/>
    <w:rsid w:val="000D1BA5"/>
    <w:rsid w:val="000D1D0E"/>
    <w:rsid w:val="000D1DEF"/>
    <w:rsid w:val="000D2107"/>
    <w:rsid w:val="000D21D7"/>
    <w:rsid w:val="000D23D1"/>
    <w:rsid w:val="000D2669"/>
    <w:rsid w:val="000D2898"/>
    <w:rsid w:val="000D2DDC"/>
    <w:rsid w:val="000D2F5D"/>
    <w:rsid w:val="000D31E8"/>
    <w:rsid w:val="000D3359"/>
    <w:rsid w:val="000D3799"/>
    <w:rsid w:val="000D3A71"/>
    <w:rsid w:val="000D3AE3"/>
    <w:rsid w:val="000D3E24"/>
    <w:rsid w:val="000D4114"/>
    <w:rsid w:val="000D425B"/>
    <w:rsid w:val="000D4446"/>
    <w:rsid w:val="000D47E8"/>
    <w:rsid w:val="000D4986"/>
    <w:rsid w:val="000D4A5F"/>
    <w:rsid w:val="000D4AB6"/>
    <w:rsid w:val="000D4C29"/>
    <w:rsid w:val="000D4CCF"/>
    <w:rsid w:val="000D5151"/>
    <w:rsid w:val="000D5825"/>
    <w:rsid w:val="000D58B7"/>
    <w:rsid w:val="000D5B0F"/>
    <w:rsid w:val="000D5D91"/>
    <w:rsid w:val="000D61B8"/>
    <w:rsid w:val="000D61EC"/>
    <w:rsid w:val="000D6506"/>
    <w:rsid w:val="000D6A0F"/>
    <w:rsid w:val="000D6ACD"/>
    <w:rsid w:val="000D6C82"/>
    <w:rsid w:val="000D6F78"/>
    <w:rsid w:val="000D71AB"/>
    <w:rsid w:val="000D724E"/>
    <w:rsid w:val="000D7417"/>
    <w:rsid w:val="000D7561"/>
    <w:rsid w:val="000D7694"/>
    <w:rsid w:val="000D77B9"/>
    <w:rsid w:val="000D7A74"/>
    <w:rsid w:val="000D7D20"/>
    <w:rsid w:val="000D7F7A"/>
    <w:rsid w:val="000D7FF6"/>
    <w:rsid w:val="000E0152"/>
    <w:rsid w:val="000E03E6"/>
    <w:rsid w:val="000E0620"/>
    <w:rsid w:val="000E08BC"/>
    <w:rsid w:val="000E0C11"/>
    <w:rsid w:val="000E0EB1"/>
    <w:rsid w:val="000E0F2C"/>
    <w:rsid w:val="000E1030"/>
    <w:rsid w:val="000E11D6"/>
    <w:rsid w:val="000E11EB"/>
    <w:rsid w:val="000E12D9"/>
    <w:rsid w:val="000E1449"/>
    <w:rsid w:val="000E14D2"/>
    <w:rsid w:val="000E169A"/>
    <w:rsid w:val="000E1741"/>
    <w:rsid w:val="000E1783"/>
    <w:rsid w:val="000E17AE"/>
    <w:rsid w:val="000E1864"/>
    <w:rsid w:val="000E1CD1"/>
    <w:rsid w:val="000E1D38"/>
    <w:rsid w:val="000E1EE7"/>
    <w:rsid w:val="000E2315"/>
    <w:rsid w:val="000E28E8"/>
    <w:rsid w:val="000E2ADC"/>
    <w:rsid w:val="000E2E61"/>
    <w:rsid w:val="000E39BC"/>
    <w:rsid w:val="000E3BC5"/>
    <w:rsid w:val="000E3C92"/>
    <w:rsid w:val="000E3D44"/>
    <w:rsid w:val="000E3DD9"/>
    <w:rsid w:val="000E3EF3"/>
    <w:rsid w:val="000E3EF8"/>
    <w:rsid w:val="000E40DE"/>
    <w:rsid w:val="000E4173"/>
    <w:rsid w:val="000E42A7"/>
    <w:rsid w:val="000E4471"/>
    <w:rsid w:val="000E4481"/>
    <w:rsid w:val="000E44EC"/>
    <w:rsid w:val="000E4508"/>
    <w:rsid w:val="000E5105"/>
    <w:rsid w:val="000E561E"/>
    <w:rsid w:val="000E5EEB"/>
    <w:rsid w:val="000E6168"/>
    <w:rsid w:val="000E64E5"/>
    <w:rsid w:val="000E65ED"/>
    <w:rsid w:val="000E66E8"/>
    <w:rsid w:val="000E68BB"/>
    <w:rsid w:val="000E68E8"/>
    <w:rsid w:val="000E6DF5"/>
    <w:rsid w:val="000E7049"/>
    <w:rsid w:val="000E712D"/>
    <w:rsid w:val="000E74BC"/>
    <w:rsid w:val="000E77BC"/>
    <w:rsid w:val="000E79F5"/>
    <w:rsid w:val="000E7CFC"/>
    <w:rsid w:val="000E7DCA"/>
    <w:rsid w:val="000F0011"/>
    <w:rsid w:val="000F0277"/>
    <w:rsid w:val="000F02CF"/>
    <w:rsid w:val="000F050F"/>
    <w:rsid w:val="000F0557"/>
    <w:rsid w:val="000F07B7"/>
    <w:rsid w:val="000F07F9"/>
    <w:rsid w:val="000F0969"/>
    <w:rsid w:val="000F0CD2"/>
    <w:rsid w:val="000F0E6E"/>
    <w:rsid w:val="000F110C"/>
    <w:rsid w:val="000F124B"/>
    <w:rsid w:val="000F13FE"/>
    <w:rsid w:val="000F14F7"/>
    <w:rsid w:val="000F1640"/>
    <w:rsid w:val="000F18CA"/>
    <w:rsid w:val="000F1A67"/>
    <w:rsid w:val="000F1DA7"/>
    <w:rsid w:val="000F1FDA"/>
    <w:rsid w:val="000F20BB"/>
    <w:rsid w:val="000F20E3"/>
    <w:rsid w:val="000F2343"/>
    <w:rsid w:val="000F247D"/>
    <w:rsid w:val="000F26F2"/>
    <w:rsid w:val="000F2C4C"/>
    <w:rsid w:val="000F2C59"/>
    <w:rsid w:val="000F2D7F"/>
    <w:rsid w:val="000F2EE7"/>
    <w:rsid w:val="000F3115"/>
    <w:rsid w:val="000F31F7"/>
    <w:rsid w:val="000F336A"/>
    <w:rsid w:val="000F36B9"/>
    <w:rsid w:val="000F3A1D"/>
    <w:rsid w:val="000F3ADC"/>
    <w:rsid w:val="000F3B9F"/>
    <w:rsid w:val="000F3C03"/>
    <w:rsid w:val="000F3C25"/>
    <w:rsid w:val="000F3DD2"/>
    <w:rsid w:val="000F403F"/>
    <w:rsid w:val="000F40E1"/>
    <w:rsid w:val="000F428A"/>
    <w:rsid w:val="000F4311"/>
    <w:rsid w:val="000F4502"/>
    <w:rsid w:val="000F4525"/>
    <w:rsid w:val="000F486E"/>
    <w:rsid w:val="000F4899"/>
    <w:rsid w:val="000F495E"/>
    <w:rsid w:val="000F4B18"/>
    <w:rsid w:val="000F4E6C"/>
    <w:rsid w:val="000F5412"/>
    <w:rsid w:val="000F54D2"/>
    <w:rsid w:val="000F553F"/>
    <w:rsid w:val="000F55F2"/>
    <w:rsid w:val="000F58E5"/>
    <w:rsid w:val="000F59F2"/>
    <w:rsid w:val="000F5AF0"/>
    <w:rsid w:val="000F5B78"/>
    <w:rsid w:val="000F5C8E"/>
    <w:rsid w:val="000F5DBB"/>
    <w:rsid w:val="000F648F"/>
    <w:rsid w:val="000F67C2"/>
    <w:rsid w:val="000F6892"/>
    <w:rsid w:val="000F6D3C"/>
    <w:rsid w:val="000F6DBB"/>
    <w:rsid w:val="000F6FFA"/>
    <w:rsid w:val="000F7035"/>
    <w:rsid w:val="000F7240"/>
    <w:rsid w:val="000F72BB"/>
    <w:rsid w:val="000F7369"/>
    <w:rsid w:val="000F76C1"/>
    <w:rsid w:val="000F7895"/>
    <w:rsid w:val="000F7905"/>
    <w:rsid w:val="000F7B54"/>
    <w:rsid w:val="000F7C37"/>
    <w:rsid w:val="000F7E58"/>
    <w:rsid w:val="001001EA"/>
    <w:rsid w:val="00100455"/>
    <w:rsid w:val="00100878"/>
    <w:rsid w:val="00100A85"/>
    <w:rsid w:val="00100C6B"/>
    <w:rsid w:val="00100CC4"/>
    <w:rsid w:val="00100E40"/>
    <w:rsid w:val="00100E98"/>
    <w:rsid w:val="00100FA2"/>
    <w:rsid w:val="001010DE"/>
    <w:rsid w:val="001010F0"/>
    <w:rsid w:val="0010147C"/>
    <w:rsid w:val="001017ED"/>
    <w:rsid w:val="00101913"/>
    <w:rsid w:val="00101992"/>
    <w:rsid w:val="001019E3"/>
    <w:rsid w:val="00101A19"/>
    <w:rsid w:val="00101B5E"/>
    <w:rsid w:val="00101D25"/>
    <w:rsid w:val="00101D28"/>
    <w:rsid w:val="00101D74"/>
    <w:rsid w:val="00101D89"/>
    <w:rsid w:val="00101FD4"/>
    <w:rsid w:val="001023D1"/>
    <w:rsid w:val="0010241F"/>
    <w:rsid w:val="0010259C"/>
    <w:rsid w:val="001029C7"/>
    <w:rsid w:val="00102A61"/>
    <w:rsid w:val="00102B16"/>
    <w:rsid w:val="00102BA8"/>
    <w:rsid w:val="00102D60"/>
    <w:rsid w:val="00102DD1"/>
    <w:rsid w:val="00103554"/>
    <w:rsid w:val="00103568"/>
    <w:rsid w:val="00103DB9"/>
    <w:rsid w:val="00103ED2"/>
    <w:rsid w:val="0010401A"/>
    <w:rsid w:val="00104032"/>
    <w:rsid w:val="0010407B"/>
    <w:rsid w:val="001042C5"/>
    <w:rsid w:val="001044FA"/>
    <w:rsid w:val="0010453C"/>
    <w:rsid w:val="0010456A"/>
    <w:rsid w:val="00104795"/>
    <w:rsid w:val="0010488A"/>
    <w:rsid w:val="00104A1C"/>
    <w:rsid w:val="00104A72"/>
    <w:rsid w:val="00104BE3"/>
    <w:rsid w:val="00104DED"/>
    <w:rsid w:val="00104E3C"/>
    <w:rsid w:val="00104FCE"/>
    <w:rsid w:val="00105033"/>
    <w:rsid w:val="00105152"/>
    <w:rsid w:val="0010518D"/>
    <w:rsid w:val="00105654"/>
    <w:rsid w:val="00105666"/>
    <w:rsid w:val="00105714"/>
    <w:rsid w:val="00105A36"/>
    <w:rsid w:val="00105D69"/>
    <w:rsid w:val="0010636B"/>
    <w:rsid w:val="001063C6"/>
    <w:rsid w:val="00106585"/>
    <w:rsid w:val="001065F0"/>
    <w:rsid w:val="001066BD"/>
    <w:rsid w:val="00106B9D"/>
    <w:rsid w:val="00106C99"/>
    <w:rsid w:val="00106F43"/>
    <w:rsid w:val="00106F69"/>
    <w:rsid w:val="00107161"/>
    <w:rsid w:val="0010727C"/>
    <w:rsid w:val="001077E0"/>
    <w:rsid w:val="00107940"/>
    <w:rsid w:val="00107DB9"/>
    <w:rsid w:val="00110107"/>
    <w:rsid w:val="001107C9"/>
    <w:rsid w:val="001108A4"/>
    <w:rsid w:val="001108A5"/>
    <w:rsid w:val="00110A10"/>
    <w:rsid w:val="00110DB8"/>
    <w:rsid w:val="00111034"/>
    <w:rsid w:val="00111084"/>
    <w:rsid w:val="00111444"/>
    <w:rsid w:val="001114F6"/>
    <w:rsid w:val="001116C1"/>
    <w:rsid w:val="0011179E"/>
    <w:rsid w:val="001119A9"/>
    <w:rsid w:val="00111B81"/>
    <w:rsid w:val="00112151"/>
    <w:rsid w:val="001121B4"/>
    <w:rsid w:val="00112240"/>
    <w:rsid w:val="00112690"/>
    <w:rsid w:val="001128C1"/>
    <w:rsid w:val="0011291E"/>
    <w:rsid w:val="00112D92"/>
    <w:rsid w:val="00112DA6"/>
    <w:rsid w:val="00112DCE"/>
    <w:rsid w:val="00112E7E"/>
    <w:rsid w:val="00112FA4"/>
    <w:rsid w:val="00113024"/>
    <w:rsid w:val="001130F8"/>
    <w:rsid w:val="00113125"/>
    <w:rsid w:val="0011312B"/>
    <w:rsid w:val="001133CF"/>
    <w:rsid w:val="0011376A"/>
    <w:rsid w:val="001138A1"/>
    <w:rsid w:val="00113C1C"/>
    <w:rsid w:val="00113EA6"/>
    <w:rsid w:val="001140B6"/>
    <w:rsid w:val="0011413E"/>
    <w:rsid w:val="0011469E"/>
    <w:rsid w:val="0011476C"/>
    <w:rsid w:val="00114801"/>
    <w:rsid w:val="00114925"/>
    <w:rsid w:val="00115007"/>
    <w:rsid w:val="0011508A"/>
    <w:rsid w:val="00115602"/>
    <w:rsid w:val="001156A7"/>
    <w:rsid w:val="001159FD"/>
    <w:rsid w:val="00115BD0"/>
    <w:rsid w:val="00115D75"/>
    <w:rsid w:val="00115EB4"/>
    <w:rsid w:val="00116653"/>
    <w:rsid w:val="001167B3"/>
    <w:rsid w:val="00116D84"/>
    <w:rsid w:val="00116F02"/>
    <w:rsid w:val="00116F17"/>
    <w:rsid w:val="00117053"/>
    <w:rsid w:val="00117218"/>
    <w:rsid w:val="00117596"/>
    <w:rsid w:val="0011765A"/>
    <w:rsid w:val="001176FC"/>
    <w:rsid w:val="001178C1"/>
    <w:rsid w:val="00117C27"/>
    <w:rsid w:val="00117D05"/>
    <w:rsid w:val="00117D64"/>
    <w:rsid w:val="00117E78"/>
    <w:rsid w:val="00120037"/>
    <w:rsid w:val="001200A6"/>
    <w:rsid w:val="0012049A"/>
    <w:rsid w:val="00120567"/>
    <w:rsid w:val="00120646"/>
    <w:rsid w:val="001206AA"/>
    <w:rsid w:val="0012076C"/>
    <w:rsid w:val="00120856"/>
    <w:rsid w:val="001209D2"/>
    <w:rsid w:val="00120E41"/>
    <w:rsid w:val="0012104C"/>
    <w:rsid w:val="00121097"/>
    <w:rsid w:val="00121241"/>
    <w:rsid w:val="00121418"/>
    <w:rsid w:val="00121446"/>
    <w:rsid w:val="001216CD"/>
    <w:rsid w:val="00121AB6"/>
    <w:rsid w:val="00122100"/>
    <w:rsid w:val="001222F7"/>
    <w:rsid w:val="001226D9"/>
    <w:rsid w:val="00122745"/>
    <w:rsid w:val="001228B0"/>
    <w:rsid w:val="0012291E"/>
    <w:rsid w:val="00122B75"/>
    <w:rsid w:val="00122BE9"/>
    <w:rsid w:val="00122E8B"/>
    <w:rsid w:val="00122FF0"/>
    <w:rsid w:val="0012314F"/>
    <w:rsid w:val="00123299"/>
    <w:rsid w:val="001232E1"/>
    <w:rsid w:val="001233D1"/>
    <w:rsid w:val="00123696"/>
    <w:rsid w:val="00123738"/>
    <w:rsid w:val="001237C7"/>
    <w:rsid w:val="0012390D"/>
    <w:rsid w:val="001239AA"/>
    <w:rsid w:val="001239CD"/>
    <w:rsid w:val="00123B51"/>
    <w:rsid w:val="00123E0E"/>
    <w:rsid w:val="00123E1A"/>
    <w:rsid w:val="00123E7D"/>
    <w:rsid w:val="00123FF7"/>
    <w:rsid w:val="0012409B"/>
    <w:rsid w:val="001241F0"/>
    <w:rsid w:val="001244EC"/>
    <w:rsid w:val="001244F5"/>
    <w:rsid w:val="001245FA"/>
    <w:rsid w:val="00124673"/>
    <w:rsid w:val="001246BC"/>
    <w:rsid w:val="001246D1"/>
    <w:rsid w:val="00124AAC"/>
    <w:rsid w:val="00124CEA"/>
    <w:rsid w:val="00124E48"/>
    <w:rsid w:val="00125032"/>
    <w:rsid w:val="0012513F"/>
    <w:rsid w:val="0012515D"/>
    <w:rsid w:val="0012516E"/>
    <w:rsid w:val="001253C9"/>
    <w:rsid w:val="00125522"/>
    <w:rsid w:val="00125659"/>
    <w:rsid w:val="00125A07"/>
    <w:rsid w:val="00125AE2"/>
    <w:rsid w:val="00125C9F"/>
    <w:rsid w:val="00125DDA"/>
    <w:rsid w:val="0012604B"/>
    <w:rsid w:val="00126294"/>
    <w:rsid w:val="001262AF"/>
    <w:rsid w:val="00126336"/>
    <w:rsid w:val="00126515"/>
    <w:rsid w:val="00126530"/>
    <w:rsid w:val="00126579"/>
    <w:rsid w:val="00126626"/>
    <w:rsid w:val="001267C7"/>
    <w:rsid w:val="001267F7"/>
    <w:rsid w:val="001269BD"/>
    <w:rsid w:val="00126B80"/>
    <w:rsid w:val="00126CB8"/>
    <w:rsid w:val="00126CE3"/>
    <w:rsid w:val="00126EBE"/>
    <w:rsid w:val="001270C6"/>
    <w:rsid w:val="00127386"/>
    <w:rsid w:val="001274B6"/>
    <w:rsid w:val="00127578"/>
    <w:rsid w:val="001276ED"/>
    <w:rsid w:val="00127CD5"/>
    <w:rsid w:val="001300EE"/>
    <w:rsid w:val="00130109"/>
    <w:rsid w:val="0013032D"/>
    <w:rsid w:val="001307FE"/>
    <w:rsid w:val="0013082F"/>
    <w:rsid w:val="0013092E"/>
    <w:rsid w:val="00130975"/>
    <w:rsid w:val="00130A46"/>
    <w:rsid w:val="00130AE4"/>
    <w:rsid w:val="00130AF0"/>
    <w:rsid w:val="00130CA0"/>
    <w:rsid w:val="00130DFF"/>
    <w:rsid w:val="00130E2C"/>
    <w:rsid w:val="00130E2E"/>
    <w:rsid w:val="00130E9B"/>
    <w:rsid w:val="00130F31"/>
    <w:rsid w:val="00130FC5"/>
    <w:rsid w:val="0013115F"/>
    <w:rsid w:val="001312D5"/>
    <w:rsid w:val="001312D9"/>
    <w:rsid w:val="00131341"/>
    <w:rsid w:val="001313B6"/>
    <w:rsid w:val="00131568"/>
    <w:rsid w:val="00131764"/>
    <w:rsid w:val="00131C5B"/>
    <w:rsid w:val="0013221F"/>
    <w:rsid w:val="00132293"/>
    <w:rsid w:val="001323B8"/>
    <w:rsid w:val="00132489"/>
    <w:rsid w:val="001327E3"/>
    <w:rsid w:val="001328DA"/>
    <w:rsid w:val="00133054"/>
    <w:rsid w:val="00133411"/>
    <w:rsid w:val="001336A3"/>
    <w:rsid w:val="001337DB"/>
    <w:rsid w:val="00133F73"/>
    <w:rsid w:val="00133FA8"/>
    <w:rsid w:val="00133FD1"/>
    <w:rsid w:val="0013424D"/>
    <w:rsid w:val="001342C3"/>
    <w:rsid w:val="001346A7"/>
    <w:rsid w:val="001347F1"/>
    <w:rsid w:val="001349A2"/>
    <w:rsid w:val="001349F3"/>
    <w:rsid w:val="00134B2E"/>
    <w:rsid w:val="00134CAA"/>
    <w:rsid w:val="00134D2F"/>
    <w:rsid w:val="00134F3D"/>
    <w:rsid w:val="00135221"/>
    <w:rsid w:val="001353E8"/>
    <w:rsid w:val="00135520"/>
    <w:rsid w:val="0013552E"/>
    <w:rsid w:val="00135605"/>
    <w:rsid w:val="00135934"/>
    <w:rsid w:val="00135955"/>
    <w:rsid w:val="00135BCB"/>
    <w:rsid w:val="00135CB6"/>
    <w:rsid w:val="00135D92"/>
    <w:rsid w:val="00135F82"/>
    <w:rsid w:val="0013655E"/>
    <w:rsid w:val="00136D40"/>
    <w:rsid w:val="00137110"/>
    <w:rsid w:val="00137301"/>
    <w:rsid w:val="001374D2"/>
    <w:rsid w:val="001377FA"/>
    <w:rsid w:val="00137814"/>
    <w:rsid w:val="00137B3E"/>
    <w:rsid w:val="00137C27"/>
    <w:rsid w:val="00140420"/>
    <w:rsid w:val="001404D3"/>
    <w:rsid w:val="0014064F"/>
    <w:rsid w:val="0014066B"/>
    <w:rsid w:val="0014079F"/>
    <w:rsid w:val="001407D8"/>
    <w:rsid w:val="00140B8B"/>
    <w:rsid w:val="00140CB3"/>
    <w:rsid w:val="00140DED"/>
    <w:rsid w:val="00140F32"/>
    <w:rsid w:val="00141108"/>
    <w:rsid w:val="00141342"/>
    <w:rsid w:val="0014179F"/>
    <w:rsid w:val="00141991"/>
    <w:rsid w:val="00141C0B"/>
    <w:rsid w:val="00141C2F"/>
    <w:rsid w:val="00141E00"/>
    <w:rsid w:val="00141EE4"/>
    <w:rsid w:val="00141FF9"/>
    <w:rsid w:val="00142476"/>
    <w:rsid w:val="00142672"/>
    <w:rsid w:val="00142C6B"/>
    <w:rsid w:val="00142F3B"/>
    <w:rsid w:val="001430A0"/>
    <w:rsid w:val="001431C5"/>
    <w:rsid w:val="00143218"/>
    <w:rsid w:val="00143672"/>
    <w:rsid w:val="0014385D"/>
    <w:rsid w:val="00143A4B"/>
    <w:rsid w:val="00143D29"/>
    <w:rsid w:val="00143F1B"/>
    <w:rsid w:val="00143FAF"/>
    <w:rsid w:val="001440E4"/>
    <w:rsid w:val="0014425A"/>
    <w:rsid w:val="001444E6"/>
    <w:rsid w:val="0014454F"/>
    <w:rsid w:val="001446CA"/>
    <w:rsid w:val="001449ED"/>
    <w:rsid w:val="00144BD0"/>
    <w:rsid w:val="00144CE0"/>
    <w:rsid w:val="00144E57"/>
    <w:rsid w:val="00145088"/>
    <w:rsid w:val="00145271"/>
    <w:rsid w:val="00145297"/>
    <w:rsid w:val="0014559A"/>
    <w:rsid w:val="001457D9"/>
    <w:rsid w:val="00145822"/>
    <w:rsid w:val="00145867"/>
    <w:rsid w:val="0014588C"/>
    <w:rsid w:val="001458A0"/>
    <w:rsid w:val="001459C2"/>
    <w:rsid w:val="00145A24"/>
    <w:rsid w:val="00145AA4"/>
    <w:rsid w:val="00145C42"/>
    <w:rsid w:val="00145E74"/>
    <w:rsid w:val="00145F95"/>
    <w:rsid w:val="001464C6"/>
    <w:rsid w:val="001465C2"/>
    <w:rsid w:val="0014699E"/>
    <w:rsid w:val="00146CB3"/>
    <w:rsid w:val="00146FA2"/>
    <w:rsid w:val="0014710C"/>
    <w:rsid w:val="001474F9"/>
    <w:rsid w:val="001476DB"/>
    <w:rsid w:val="00147B22"/>
    <w:rsid w:val="0015005A"/>
    <w:rsid w:val="0015034B"/>
    <w:rsid w:val="0015046D"/>
    <w:rsid w:val="0015058F"/>
    <w:rsid w:val="001505E4"/>
    <w:rsid w:val="00150699"/>
    <w:rsid w:val="0015090C"/>
    <w:rsid w:val="00150A3F"/>
    <w:rsid w:val="00150B64"/>
    <w:rsid w:val="00150C2A"/>
    <w:rsid w:val="00150E73"/>
    <w:rsid w:val="00150F94"/>
    <w:rsid w:val="00150FDB"/>
    <w:rsid w:val="00151198"/>
    <w:rsid w:val="0015172E"/>
    <w:rsid w:val="00151DEA"/>
    <w:rsid w:val="00151F5C"/>
    <w:rsid w:val="0015252F"/>
    <w:rsid w:val="00152589"/>
    <w:rsid w:val="00152737"/>
    <w:rsid w:val="001528CF"/>
    <w:rsid w:val="00152C00"/>
    <w:rsid w:val="00152C27"/>
    <w:rsid w:val="00152F01"/>
    <w:rsid w:val="00153208"/>
    <w:rsid w:val="001534D2"/>
    <w:rsid w:val="00153531"/>
    <w:rsid w:val="001536AB"/>
    <w:rsid w:val="00153740"/>
    <w:rsid w:val="00153795"/>
    <w:rsid w:val="001537FB"/>
    <w:rsid w:val="001539BA"/>
    <w:rsid w:val="001539E1"/>
    <w:rsid w:val="00153C1B"/>
    <w:rsid w:val="001540C1"/>
    <w:rsid w:val="00154574"/>
    <w:rsid w:val="001545E4"/>
    <w:rsid w:val="001548B6"/>
    <w:rsid w:val="00154987"/>
    <w:rsid w:val="001549A1"/>
    <w:rsid w:val="001549B1"/>
    <w:rsid w:val="00154AF1"/>
    <w:rsid w:val="00155046"/>
    <w:rsid w:val="00155692"/>
    <w:rsid w:val="00155CC0"/>
    <w:rsid w:val="00156160"/>
    <w:rsid w:val="001563C7"/>
    <w:rsid w:val="001563CC"/>
    <w:rsid w:val="001565A8"/>
    <w:rsid w:val="00156612"/>
    <w:rsid w:val="00156619"/>
    <w:rsid w:val="0015690A"/>
    <w:rsid w:val="00156ADF"/>
    <w:rsid w:val="00156BC7"/>
    <w:rsid w:val="00156C1F"/>
    <w:rsid w:val="001572F9"/>
    <w:rsid w:val="0015752E"/>
    <w:rsid w:val="00157647"/>
    <w:rsid w:val="001578B0"/>
    <w:rsid w:val="0015797F"/>
    <w:rsid w:val="001579AC"/>
    <w:rsid w:val="001579D3"/>
    <w:rsid w:val="00157AF8"/>
    <w:rsid w:val="00157DA1"/>
    <w:rsid w:val="00157E92"/>
    <w:rsid w:val="00157F63"/>
    <w:rsid w:val="00160139"/>
    <w:rsid w:val="001603FC"/>
    <w:rsid w:val="0016052A"/>
    <w:rsid w:val="00160674"/>
    <w:rsid w:val="001608F7"/>
    <w:rsid w:val="00160A97"/>
    <w:rsid w:val="00160C39"/>
    <w:rsid w:val="00160FE0"/>
    <w:rsid w:val="00161140"/>
    <w:rsid w:val="001615A8"/>
    <w:rsid w:val="001615B0"/>
    <w:rsid w:val="001617F1"/>
    <w:rsid w:val="00161806"/>
    <w:rsid w:val="00161B3D"/>
    <w:rsid w:val="00161F72"/>
    <w:rsid w:val="0016212A"/>
    <w:rsid w:val="00162477"/>
    <w:rsid w:val="001624D4"/>
    <w:rsid w:val="001624FE"/>
    <w:rsid w:val="001625F4"/>
    <w:rsid w:val="0016291A"/>
    <w:rsid w:val="00162AC8"/>
    <w:rsid w:val="00162B2F"/>
    <w:rsid w:val="001632FF"/>
    <w:rsid w:val="00163344"/>
    <w:rsid w:val="001635D3"/>
    <w:rsid w:val="001639AB"/>
    <w:rsid w:val="001639BA"/>
    <w:rsid w:val="00163E07"/>
    <w:rsid w:val="00164043"/>
    <w:rsid w:val="001643B1"/>
    <w:rsid w:val="00164542"/>
    <w:rsid w:val="00164704"/>
    <w:rsid w:val="001647FC"/>
    <w:rsid w:val="001648BD"/>
    <w:rsid w:val="00164979"/>
    <w:rsid w:val="001654FA"/>
    <w:rsid w:val="00165FD9"/>
    <w:rsid w:val="00166072"/>
    <w:rsid w:val="0016609F"/>
    <w:rsid w:val="00166276"/>
    <w:rsid w:val="00166524"/>
    <w:rsid w:val="001668C0"/>
    <w:rsid w:val="00166ADF"/>
    <w:rsid w:val="00166B9D"/>
    <w:rsid w:val="00166BD4"/>
    <w:rsid w:val="00166C6E"/>
    <w:rsid w:val="00166EBA"/>
    <w:rsid w:val="0016717A"/>
    <w:rsid w:val="0016762A"/>
    <w:rsid w:val="0016767A"/>
    <w:rsid w:val="00167789"/>
    <w:rsid w:val="00167BE1"/>
    <w:rsid w:val="00170054"/>
    <w:rsid w:val="0017019D"/>
    <w:rsid w:val="00170365"/>
    <w:rsid w:val="00170757"/>
    <w:rsid w:val="00170A65"/>
    <w:rsid w:val="00170C24"/>
    <w:rsid w:val="00170DDC"/>
    <w:rsid w:val="00171007"/>
    <w:rsid w:val="00171145"/>
    <w:rsid w:val="001712B5"/>
    <w:rsid w:val="001712D6"/>
    <w:rsid w:val="001712F9"/>
    <w:rsid w:val="00171450"/>
    <w:rsid w:val="00171948"/>
    <w:rsid w:val="00171FE6"/>
    <w:rsid w:val="00172123"/>
    <w:rsid w:val="00172572"/>
    <w:rsid w:val="00172C2A"/>
    <w:rsid w:val="0017326C"/>
    <w:rsid w:val="00173380"/>
    <w:rsid w:val="001733A4"/>
    <w:rsid w:val="0017341E"/>
    <w:rsid w:val="001734B3"/>
    <w:rsid w:val="00173754"/>
    <w:rsid w:val="00173A89"/>
    <w:rsid w:val="00173BE2"/>
    <w:rsid w:val="00173E51"/>
    <w:rsid w:val="00173E91"/>
    <w:rsid w:val="00173EF3"/>
    <w:rsid w:val="00173F49"/>
    <w:rsid w:val="001740EE"/>
    <w:rsid w:val="001742D6"/>
    <w:rsid w:val="001743F8"/>
    <w:rsid w:val="001746B0"/>
    <w:rsid w:val="0017474C"/>
    <w:rsid w:val="0017476A"/>
    <w:rsid w:val="001747FF"/>
    <w:rsid w:val="00174962"/>
    <w:rsid w:val="00174B0C"/>
    <w:rsid w:val="00174C9E"/>
    <w:rsid w:val="00174DCF"/>
    <w:rsid w:val="00174F3F"/>
    <w:rsid w:val="001750A7"/>
    <w:rsid w:val="00175229"/>
    <w:rsid w:val="00175230"/>
    <w:rsid w:val="00175263"/>
    <w:rsid w:val="0017542B"/>
    <w:rsid w:val="0017559A"/>
    <w:rsid w:val="001755B0"/>
    <w:rsid w:val="0017569C"/>
    <w:rsid w:val="0017571E"/>
    <w:rsid w:val="001757BF"/>
    <w:rsid w:val="001759FE"/>
    <w:rsid w:val="00175D3B"/>
    <w:rsid w:val="00175D7B"/>
    <w:rsid w:val="00176002"/>
    <w:rsid w:val="001763D8"/>
    <w:rsid w:val="00176695"/>
    <w:rsid w:val="001766E4"/>
    <w:rsid w:val="00176723"/>
    <w:rsid w:val="00176BD8"/>
    <w:rsid w:val="0017743E"/>
    <w:rsid w:val="00177711"/>
    <w:rsid w:val="00177800"/>
    <w:rsid w:val="00180365"/>
    <w:rsid w:val="0018052D"/>
    <w:rsid w:val="001806FF"/>
    <w:rsid w:val="0018079E"/>
    <w:rsid w:val="0018080B"/>
    <w:rsid w:val="001809A4"/>
    <w:rsid w:val="0018104E"/>
    <w:rsid w:val="00181211"/>
    <w:rsid w:val="00181737"/>
    <w:rsid w:val="0018180E"/>
    <w:rsid w:val="00181811"/>
    <w:rsid w:val="00181AFB"/>
    <w:rsid w:val="00181B5A"/>
    <w:rsid w:val="00181D37"/>
    <w:rsid w:val="00181FB2"/>
    <w:rsid w:val="001821A5"/>
    <w:rsid w:val="00182285"/>
    <w:rsid w:val="00182355"/>
    <w:rsid w:val="00182376"/>
    <w:rsid w:val="001825BE"/>
    <w:rsid w:val="001827BC"/>
    <w:rsid w:val="001827E5"/>
    <w:rsid w:val="00182FC7"/>
    <w:rsid w:val="0018307E"/>
    <w:rsid w:val="00183370"/>
    <w:rsid w:val="00183545"/>
    <w:rsid w:val="001835DB"/>
    <w:rsid w:val="0018362C"/>
    <w:rsid w:val="00183666"/>
    <w:rsid w:val="001837DD"/>
    <w:rsid w:val="00183944"/>
    <w:rsid w:val="00183A78"/>
    <w:rsid w:val="00183CC7"/>
    <w:rsid w:val="00183E9B"/>
    <w:rsid w:val="00183ED4"/>
    <w:rsid w:val="001844ED"/>
    <w:rsid w:val="001845BB"/>
    <w:rsid w:val="00184A21"/>
    <w:rsid w:val="00184ACB"/>
    <w:rsid w:val="00185072"/>
    <w:rsid w:val="00185198"/>
    <w:rsid w:val="00185285"/>
    <w:rsid w:val="0018564F"/>
    <w:rsid w:val="00185697"/>
    <w:rsid w:val="00186157"/>
    <w:rsid w:val="00186231"/>
    <w:rsid w:val="00186AE3"/>
    <w:rsid w:val="00186DF3"/>
    <w:rsid w:val="00186E2B"/>
    <w:rsid w:val="001871C1"/>
    <w:rsid w:val="001874BD"/>
    <w:rsid w:val="00187930"/>
    <w:rsid w:val="00187931"/>
    <w:rsid w:val="00187B81"/>
    <w:rsid w:val="00187C70"/>
    <w:rsid w:val="00187D72"/>
    <w:rsid w:val="0019012C"/>
    <w:rsid w:val="00190289"/>
    <w:rsid w:val="0019035D"/>
    <w:rsid w:val="001903F3"/>
    <w:rsid w:val="0019066A"/>
    <w:rsid w:val="001909CD"/>
    <w:rsid w:val="00190AAC"/>
    <w:rsid w:val="00190AE0"/>
    <w:rsid w:val="00190AEB"/>
    <w:rsid w:val="0019114C"/>
    <w:rsid w:val="001913AA"/>
    <w:rsid w:val="0019147A"/>
    <w:rsid w:val="0019152D"/>
    <w:rsid w:val="00191BA1"/>
    <w:rsid w:val="00191CC4"/>
    <w:rsid w:val="00191E23"/>
    <w:rsid w:val="00191F4B"/>
    <w:rsid w:val="0019219D"/>
    <w:rsid w:val="0019237B"/>
    <w:rsid w:val="001923F5"/>
    <w:rsid w:val="00192594"/>
    <w:rsid w:val="00192614"/>
    <w:rsid w:val="00192B90"/>
    <w:rsid w:val="00192D4E"/>
    <w:rsid w:val="00193309"/>
    <w:rsid w:val="00193357"/>
    <w:rsid w:val="00193763"/>
    <w:rsid w:val="0019392F"/>
    <w:rsid w:val="00193D24"/>
    <w:rsid w:val="00193D27"/>
    <w:rsid w:val="00193E56"/>
    <w:rsid w:val="00194018"/>
    <w:rsid w:val="00194140"/>
    <w:rsid w:val="00194457"/>
    <w:rsid w:val="0019449A"/>
    <w:rsid w:val="001945F3"/>
    <w:rsid w:val="001947F8"/>
    <w:rsid w:val="00194848"/>
    <w:rsid w:val="00194893"/>
    <w:rsid w:val="00194942"/>
    <w:rsid w:val="00194E1E"/>
    <w:rsid w:val="00194EF2"/>
    <w:rsid w:val="00194F84"/>
    <w:rsid w:val="0019531E"/>
    <w:rsid w:val="001956FA"/>
    <w:rsid w:val="00195855"/>
    <w:rsid w:val="00195BDF"/>
    <w:rsid w:val="00195D27"/>
    <w:rsid w:val="001960A2"/>
    <w:rsid w:val="00196380"/>
    <w:rsid w:val="00196398"/>
    <w:rsid w:val="001964E0"/>
    <w:rsid w:val="00196645"/>
    <w:rsid w:val="00196692"/>
    <w:rsid w:val="00196A7D"/>
    <w:rsid w:val="00196B81"/>
    <w:rsid w:val="00196BCB"/>
    <w:rsid w:val="00196CE9"/>
    <w:rsid w:val="00196CF1"/>
    <w:rsid w:val="00196F20"/>
    <w:rsid w:val="001970D6"/>
    <w:rsid w:val="00197436"/>
    <w:rsid w:val="00197545"/>
    <w:rsid w:val="00197696"/>
    <w:rsid w:val="0019792F"/>
    <w:rsid w:val="00197A1C"/>
    <w:rsid w:val="00197C4B"/>
    <w:rsid w:val="00197F84"/>
    <w:rsid w:val="001A0265"/>
    <w:rsid w:val="001A0334"/>
    <w:rsid w:val="001A0670"/>
    <w:rsid w:val="001A0743"/>
    <w:rsid w:val="001A0B3A"/>
    <w:rsid w:val="001A0F8A"/>
    <w:rsid w:val="001A1038"/>
    <w:rsid w:val="001A1163"/>
    <w:rsid w:val="001A11B8"/>
    <w:rsid w:val="001A13A2"/>
    <w:rsid w:val="001A13AD"/>
    <w:rsid w:val="001A15F5"/>
    <w:rsid w:val="001A1626"/>
    <w:rsid w:val="001A1935"/>
    <w:rsid w:val="001A1937"/>
    <w:rsid w:val="001A1AF4"/>
    <w:rsid w:val="001A1CB8"/>
    <w:rsid w:val="001A1CF3"/>
    <w:rsid w:val="001A1D09"/>
    <w:rsid w:val="001A1FA9"/>
    <w:rsid w:val="001A201F"/>
    <w:rsid w:val="001A20B8"/>
    <w:rsid w:val="001A2370"/>
    <w:rsid w:val="001A26D7"/>
    <w:rsid w:val="001A27CB"/>
    <w:rsid w:val="001A280C"/>
    <w:rsid w:val="001A2AD6"/>
    <w:rsid w:val="001A2FE5"/>
    <w:rsid w:val="001A3317"/>
    <w:rsid w:val="001A378B"/>
    <w:rsid w:val="001A384A"/>
    <w:rsid w:val="001A38B1"/>
    <w:rsid w:val="001A3957"/>
    <w:rsid w:val="001A39A5"/>
    <w:rsid w:val="001A3B87"/>
    <w:rsid w:val="001A3D6F"/>
    <w:rsid w:val="001A4034"/>
    <w:rsid w:val="001A4041"/>
    <w:rsid w:val="001A416C"/>
    <w:rsid w:val="001A4185"/>
    <w:rsid w:val="001A4436"/>
    <w:rsid w:val="001A44B5"/>
    <w:rsid w:val="001A44BC"/>
    <w:rsid w:val="001A467B"/>
    <w:rsid w:val="001A4721"/>
    <w:rsid w:val="001A4A78"/>
    <w:rsid w:val="001A5049"/>
    <w:rsid w:val="001A50D3"/>
    <w:rsid w:val="001A51FA"/>
    <w:rsid w:val="001A527C"/>
    <w:rsid w:val="001A5564"/>
    <w:rsid w:val="001A5612"/>
    <w:rsid w:val="001A573A"/>
    <w:rsid w:val="001A59DD"/>
    <w:rsid w:val="001A5A30"/>
    <w:rsid w:val="001A5E42"/>
    <w:rsid w:val="001A5EA1"/>
    <w:rsid w:val="001A60D3"/>
    <w:rsid w:val="001A6259"/>
    <w:rsid w:val="001A66D1"/>
    <w:rsid w:val="001A6CD4"/>
    <w:rsid w:val="001A6CED"/>
    <w:rsid w:val="001A6F1B"/>
    <w:rsid w:val="001A70FB"/>
    <w:rsid w:val="001A71FE"/>
    <w:rsid w:val="001A72DD"/>
    <w:rsid w:val="001A7479"/>
    <w:rsid w:val="001A773D"/>
    <w:rsid w:val="001A77DA"/>
    <w:rsid w:val="001A792C"/>
    <w:rsid w:val="001A7AD3"/>
    <w:rsid w:val="001A7B1F"/>
    <w:rsid w:val="001A7F02"/>
    <w:rsid w:val="001B0131"/>
    <w:rsid w:val="001B031C"/>
    <w:rsid w:val="001B0476"/>
    <w:rsid w:val="001B0515"/>
    <w:rsid w:val="001B05CE"/>
    <w:rsid w:val="001B0843"/>
    <w:rsid w:val="001B1326"/>
    <w:rsid w:val="001B136B"/>
    <w:rsid w:val="001B15D7"/>
    <w:rsid w:val="001B1A12"/>
    <w:rsid w:val="001B1B6C"/>
    <w:rsid w:val="001B1E5A"/>
    <w:rsid w:val="001B1E8A"/>
    <w:rsid w:val="001B1F82"/>
    <w:rsid w:val="001B226A"/>
    <w:rsid w:val="001B235D"/>
    <w:rsid w:val="001B23EE"/>
    <w:rsid w:val="001B26F9"/>
    <w:rsid w:val="001B2811"/>
    <w:rsid w:val="001B2B4F"/>
    <w:rsid w:val="001B2DAA"/>
    <w:rsid w:val="001B2DD5"/>
    <w:rsid w:val="001B2DEB"/>
    <w:rsid w:val="001B2E41"/>
    <w:rsid w:val="001B301C"/>
    <w:rsid w:val="001B31AA"/>
    <w:rsid w:val="001B336A"/>
    <w:rsid w:val="001B350C"/>
    <w:rsid w:val="001B3584"/>
    <w:rsid w:val="001B38B4"/>
    <w:rsid w:val="001B38BD"/>
    <w:rsid w:val="001B3AC9"/>
    <w:rsid w:val="001B3BA3"/>
    <w:rsid w:val="001B4169"/>
    <w:rsid w:val="001B423E"/>
    <w:rsid w:val="001B45C0"/>
    <w:rsid w:val="001B46FF"/>
    <w:rsid w:val="001B4BC7"/>
    <w:rsid w:val="001B4F34"/>
    <w:rsid w:val="001B5444"/>
    <w:rsid w:val="001B55F5"/>
    <w:rsid w:val="001B57A0"/>
    <w:rsid w:val="001B5F11"/>
    <w:rsid w:val="001B6253"/>
    <w:rsid w:val="001B67D7"/>
    <w:rsid w:val="001B68E9"/>
    <w:rsid w:val="001B6B15"/>
    <w:rsid w:val="001B73B8"/>
    <w:rsid w:val="001B7407"/>
    <w:rsid w:val="001B74BC"/>
    <w:rsid w:val="001B752C"/>
    <w:rsid w:val="001B7621"/>
    <w:rsid w:val="001B795E"/>
    <w:rsid w:val="001B7DEF"/>
    <w:rsid w:val="001C0002"/>
    <w:rsid w:val="001C01BC"/>
    <w:rsid w:val="001C076D"/>
    <w:rsid w:val="001C08F0"/>
    <w:rsid w:val="001C0A51"/>
    <w:rsid w:val="001C0A92"/>
    <w:rsid w:val="001C0D80"/>
    <w:rsid w:val="001C1168"/>
    <w:rsid w:val="001C14E1"/>
    <w:rsid w:val="001C1813"/>
    <w:rsid w:val="001C1899"/>
    <w:rsid w:val="001C195E"/>
    <w:rsid w:val="001C1C7C"/>
    <w:rsid w:val="001C1FBA"/>
    <w:rsid w:val="001C20CE"/>
    <w:rsid w:val="001C2A32"/>
    <w:rsid w:val="001C2C08"/>
    <w:rsid w:val="001C2E76"/>
    <w:rsid w:val="001C359E"/>
    <w:rsid w:val="001C35C1"/>
    <w:rsid w:val="001C39FB"/>
    <w:rsid w:val="001C3AA6"/>
    <w:rsid w:val="001C4005"/>
    <w:rsid w:val="001C4079"/>
    <w:rsid w:val="001C410A"/>
    <w:rsid w:val="001C419C"/>
    <w:rsid w:val="001C4285"/>
    <w:rsid w:val="001C47F9"/>
    <w:rsid w:val="001C4DD4"/>
    <w:rsid w:val="001C525B"/>
    <w:rsid w:val="001C5406"/>
    <w:rsid w:val="001C558E"/>
    <w:rsid w:val="001C563F"/>
    <w:rsid w:val="001C576B"/>
    <w:rsid w:val="001C5AC3"/>
    <w:rsid w:val="001C5CD2"/>
    <w:rsid w:val="001C5CF9"/>
    <w:rsid w:val="001C5E46"/>
    <w:rsid w:val="001C6032"/>
    <w:rsid w:val="001C6113"/>
    <w:rsid w:val="001C617A"/>
    <w:rsid w:val="001C6584"/>
    <w:rsid w:val="001C6B8F"/>
    <w:rsid w:val="001C6C8A"/>
    <w:rsid w:val="001C6CC7"/>
    <w:rsid w:val="001C707A"/>
    <w:rsid w:val="001C71D4"/>
    <w:rsid w:val="001C7644"/>
    <w:rsid w:val="001C768D"/>
    <w:rsid w:val="001C7754"/>
    <w:rsid w:val="001C781A"/>
    <w:rsid w:val="001C7D2F"/>
    <w:rsid w:val="001D03DE"/>
    <w:rsid w:val="001D0853"/>
    <w:rsid w:val="001D088C"/>
    <w:rsid w:val="001D0A88"/>
    <w:rsid w:val="001D0D03"/>
    <w:rsid w:val="001D1472"/>
    <w:rsid w:val="001D149A"/>
    <w:rsid w:val="001D1C24"/>
    <w:rsid w:val="001D22A9"/>
    <w:rsid w:val="001D2BDA"/>
    <w:rsid w:val="001D2C38"/>
    <w:rsid w:val="001D2CE2"/>
    <w:rsid w:val="001D2F5B"/>
    <w:rsid w:val="001D2FFF"/>
    <w:rsid w:val="001D39B2"/>
    <w:rsid w:val="001D3A83"/>
    <w:rsid w:val="001D3BE5"/>
    <w:rsid w:val="001D3D0A"/>
    <w:rsid w:val="001D3F99"/>
    <w:rsid w:val="001D40EB"/>
    <w:rsid w:val="001D41C5"/>
    <w:rsid w:val="001D41F5"/>
    <w:rsid w:val="001D42BA"/>
    <w:rsid w:val="001D4486"/>
    <w:rsid w:val="001D46B6"/>
    <w:rsid w:val="001D489A"/>
    <w:rsid w:val="001D49DE"/>
    <w:rsid w:val="001D4C2E"/>
    <w:rsid w:val="001D4C6F"/>
    <w:rsid w:val="001D4D96"/>
    <w:rsid w:val="001D51BC"/>
    <w:rsid w:val="001D53B8"/>
    <w:rsid w:val="001D5630"/>
    <w:rsid w:val="001D565E"/>
    <w:rsid w:val="001D58FF"/>
    <w:rsid w:val="001D5C89"/>
    <w:rsid w:val="001D5E46"/>
    <w:rsid w:val="001D61D9"/>
    <w:rsid w:val="001D6295"/>
    <w:rsid w:val="001D6DB7"/>
    <w:rsid w:val="001D6E78"/>
    <w:rsid w:val="001D6EC6"/>
    <w:rsid w:val="001D6F39"/>
    <w:rsid w:val="001D72BD"/>
    <w:rsid w:val="001D741A"/>
    <w:rsid w:val="001D77B3"/>
    <w:rsid w:val="001D77E2"/>
    <w:rsid w:val="001D7A2F"/>
    <w:rsid w:val="001D7C3B"/>
    <w:rsid w:val="001D7CF9"/>
    <w:rsid w:val="001E017F"/>
    <w:rsid w:val="001E02B1"/>
    <w:rsid w:val="001E07A7"/>
    <w:rsid w:val="001E07BC"/>
    <w:rsid w:val="001E07D8"/>
    <w:rsid w:val="001E07DA"/>
    <w:rsid w:val="001E0CDB"/>
    <w:rsid w:val="001E0E94"/>
    <w:rsid w:val="001E0EF8"/>
    <w:rsid w:val="001E10F5"/>
    <w:rsid w:val="001E11BF"/>
    <w:rsid w:val="001E1466"/>
    <w:rsid w:val="001E226F"/>
    <w:rsid w:val="001E244C"/>
    <w:rsid w:val="001E2558"/>
    <w:rsid w:val="001E2B84"/>
    <w:rsid w:val="001E2C89"/>
    <w:rsid w:val="001E2CBC"/>
    <w:rsid w:val="001E341A"/>
    <w:rsid w:val="001E360F"/>
    <w:rsid w:val="001E36B1"/>
    <w:rsid w:val="001E3778"/>
    <w:rsid w:val="001E3E73"/>
    <w:rsid w:val="001E4191"/>
    <w:rsid w:val="001E41F3"/>
    <w:rsid w:val="001E4215"/>
    <w:rsid w:val="001E441A"/>
    <w:rsid w:val="001E4487"/>
    <w:rsid w:val="001E44F4"/>
    <w:rsid w:val="001E457E"/>
    <w:rsid w:val="001E4887"/>
    <w:rsid w:val="001E495C"/>
    <w:rsid w:val="001E4B0E"/>
    <w:rsid w:val="001E4C7A"/>
    <w:rsid w:val="001E4EBE"/>
    <w:rsid w:val="001E4F6D"/>
    <w:rsid w:val="001E5399"/>
    <w:rsid w:val="001E59F0"/>
    <w:rsid w:val="001E5D9A"/>
    <w:rsid w:val="001E5DFA"/>
    <w:rsid w:val="001E606B"/>
    <w:rsid w:val="001E6461"/>
    <w:rsid w:val="001E65AA"/>
    <w:rsid w:val="001E6821"/>
    <w:rsid w:val="001E68DF"/>
    <w:rsid w:val="001E6CE6"/>
    <w:rsid w:val="001E6D77"/>
    <w:rsid w:val="001E6E5F"/>
    <w:rsid w:val="001E6EF8"/>
    <w:rsid w:val="001E7039"/>
    <w:rsid w:val="001E7089"/>
    <w:rsid w:val="001E70D8"/>
    <w:rsid w:val="001E7378"/>
    <w:rsid w:val="001E7484"/>
    <w:rsid w:val="001E75B2"/>
    <w:rsid w:val="001E76DF"/>
    <w:rsid w:val="001E7846"/>
    <w:rsid w:val="001E7E4B"/>
    <w:rsid w:val="001F014C"/>
    <w:rsid w:val="001F0A0C"/>
    <w:rsid w:val="001F0DDA"/>
    <w:rsid w:val="001F0EFF"/>
    <w:rsid w:val="001F0F3B"/>
    <w:rsid w:val="001F0FB0"/>
    <w:rsid w:val="001F1020"/>
    <w:rsid w:val="001F1300"/>
    <w:rsid w:val="001F1571"/>
    <w:rsid w:val="001F17A5"/>
    <w:rsid w:val="001F184D"/>
    <w:rsid w:val="001F18F5"/>
    <w:rsid w:val="001F1921"/>
    <w:rsid w:val="001F1B1F"/>
    <w:rsid w:val="001F1C0D"/>
    <w:rsid w:val="001F20D7"/>
    <w:rsid w:val="001F2343"/>
    <w:rsid w:val="001F234F"/>
    <w:rsid w:val="001F24B9"/>
    <w:rsid w:val="001F2664"/>
    <w:rsid w:val="001F2720"/>
    <w:rsid w:val="001F294A"/>
    <w:rsid w:val="001F2AB8"/>
    <w:rsid w:val="001F2AC3"/>
    <w:rsid w:val="001F2C04"/>
    <w:rsid w:val="001F316A"/>
    <w:rsid w:val="001F323D"/>
    <w:rsid w:val="001F34E6"/>
    <w:rsid w:val="001F3600"/>
    <w:rsid w:val="001F391B"/>
    <w:rsid w:val="001F3DFA"/>
    <w:rsid w:val="001F3E97"/>
    <w:rsid w:val="001F3FA7"/>
    <w:rsid w:val="001F40F9"/>
    <w:rsid w:val="001F4140"/>
    <w:rsid w:val="001F419C"/>
    <w:rsid w:val="001F424D"/>
    <w:rsid w:val="001F43CB"/>
    <w:rsid w:val="001F446D"/>
    <w:rsid w:val="001F44D9"/>
    <w:rsid w:val="001F465B"/>
    <w:rsid w:val="001F472A"/>
    <w:rsid w:val="001F472F"/>
    <w:rsid w:val="001F4783"/>
    <w:rsid w:val="001F48EC"/>
    <w:rsid w:val="001F4A91"/>
    <w:rsid w:val="001F4B31"/>
    <w:rsid w:val="001F4B6C"/>
    <w:rsid w:val="001F4E1C"/>
    <w:rsid w:val="001F4EAF"/>
    <w:rsid w:val="001F4F52"/>
    <w:rsid w:val="001F502E"/>
    <w:rsid w:val="001F51B5"/>
    <w:rsid w:val="001F51F8"/>
    <w:rsid w:val="001F5774"/>
    <w:rsid w:val="001F588E"/>
    <w:rsid w:val="001F5BFF"/>
    <w:rsid w:val="001F5D5D"/>
    <w:rsid w:val="001F5DB5"/>
    <w:rsid w:val="001F5EB3"/>
    <w:rsid w:val="001F6321"/>
    <w:rsid w:val="001F6488"/>
    <w:rsid w:val="001F65AD"/>
    <w:rsid w:val="001F6990"/>
    <w:rsid w:val="001F6FA5"/>
    <w:rsid w:val="001F778A"/>
    <w:rsid w:val="001F77FE"/>
    <w:rsid w:val="001F7BD1"/>
    <w:rsid w:val="00200388"/>
    <w:rsid w:val="002003A8"/>
    <w:rsid w:val="00200453"/>
    <w:rsid w:val="002004A3"/>
    <w:rsid w:val="002006EB"/>
    <w:rsid w:val="002007DF"/>
    <w:rsid w:val="002008E1"/>
    <w:rsid w:val="00200A04"/>
    <w:rsid w:val="00200C3D"/>
    <w:rsid w:val="00200D47"/>
    <w:rsid w:val="00200E7D"/>
    <w:rsid w:val="00200EF2"/>
    <w:rsid w:val="0020117C"/>
    <w:rsid w:val="0020142B"/>
    <w:rsid w:val="002014C1"/>
    <w:rsid w:val="002019FD"/>
    <w:rsid w:val="00201CAD"/>
    <w:rsid w:val="0020201B"/>
    <w:rsid w:val="002023F5"/>
    <w:rsid w:val="00202409"/>
    <w:rsid w:val="00202575"/>
    <w:rsid w:val="00202A3A"/>
    <w:rsid w:val="00202C37"/>
    <w:rsid w:val="00202C73"/>
    <w:rsid w:val="00202C97"/>
    <w:rsid w:val="00202CC4"/>
    <w:rsid w:val="00202D66"/>
    <w:rsid w:val="00202E96"/>
    <w:rsid w:val="00202FA5"/>
    <w:rsid w:val="00202FD4"/>
    <w:rsid w:val="0020306C"/>
    <w:rsid w:val="0020327B"/>
    <w:rsid w:val="002035AF"/>
    <w:rsid w:val="00203682"/>
    <w:rsid w:val="00203742"/>
    <w:rsid w:val="002037CE"/>
    <w:rsid w:val="00203D68"/>
    <w:rsid w:val="00203EFC"/>
    <w:rsid w:val="00203FD4"/>
    <w:rsid w:val="00204307"/>
    <w:rsid w:val="00204424"/>
    <w:rsid w:val="0020442F"/>
    <w:rsid w:val="00204534"/>
    <w:rsid w:val="00204618"/>
    <w:rsid w:val="00204928"/>
    <w:rsid w:val="00204CC3"/>
    <w:rsid w:val="002052CA"/>
    <w:rsid w:val="00205598"/>
    <w:rsid w:val="002055AB"/>
    <w:rsid w:val="002056A3"/>
    <w:rsid w:val="00205E61"/>
    <w:rsid w:val="002060A2"/>
    <w:rsid w:val="002060D0"/>
    <w:rsid w:val="002061C2"/>
    <w:rsid w:val="00206321"/>
    <w:rsid w:val="0020681C"/>
    <w:rsid w:val="00206854"/>
    <w:rsid w:val="0020692E"/>
    <w:rsid w:val="00206B9C"/>
    <w:rsid w:val="00206CB3"/>
    <w:rsid w:val="00206E60"/>
    <w:rsid w:val="00206F66"/>
    <w:rsid w:val="00207003"/>
    <w:rsid w:val="00207701"/>
    <w:rsid w:val="0020775B"/>
    <w:rsid w:val="00207860"/>
    <w:rsid w:val="00207D25"/>
    <w:rsid w:val="00207EEB"/>
    <w:rsid w:val="00207EF0"/>
    <w:rsid w:val="002100B2"/>
    <w:rsid w:val="00210101"/>
    <w:rsid w:val="002101F6"/>
    <w:rsid w:val="002102DD"/>
    <w:rsid w:val="00210766"/>
    <w:rsid w:val="002107FF"/>
    <w:rsid w:val="0021085D"/>
    <w:rsid w:val="00210922"/>
    <w:rsid w:val="00210A29"/>
    <w:rsid w:val="00210BE3"/>
    <w:rsid w:val="00210C9F"/>
    <w:rsid w:val="00210DA6"/>
    <w:rsid w:val="00210E37"/>
    <w:rsid w:val="00210F81"/>
    <w:rsid w:val="00211114"/>
    <w:rsid w:val="002111E3"/>
    <w:rsid w:val="00211387"/>
    <w:rsid w:val="00211733"/>
    <w:rsid w:val="002119F7"/>
    <w:rsid w:val="00211C7C"/>
    <w:rsid w:val="00211FC4"/>
    <w:rsid w:val="002120F0"/>
    <w:rsid w:val="00212AEB"/>
    <w:rsid w:val="00212DB7"/>
    <w:rsid w:val="00212FDF"/>
    <w:rsid w:val="002136A5"/>
    <w:rsid w:val="0021371B"/>
    <w:rsid w:val="00213BF4"/>
    <w:rsid w:val="00213CE5"/>
    <w:rsid w:val="002141FF"/>
    <w:rsid w:val="00214345"/>
    <w:rsid w:val="002144EC"/>
    <w:rsid w:val="002148F6"/>
    <w:rsid w:val="0021496E"/>
    <w:rsid w:val="00214974"/>
    <w:rsid w:val="00214D5C"/>
    <w:rsid w:val="00214DCF"/>
    <w:rsid w:val="00215113"/>
    <w:rsid w:val="00215610"/>
    <w:rsid w:val="00215767"/>
    <w:rsid w:val="002157B0"/>
    <w:rsid w:val="00215827"/>
    <w:rsid w:val="00216069"/>
    <w:rsid w:val="00216302"/>
    <w:rsid w:val="002163A2"/>
    <w:rsid w:val="002163CD"/>
    <w:rsid w:val="00216435"/>
    <w:rsid w:val="00216540"/>
    <w:rsid w:val="002167CA"/>
    <w:rsid w:val="00216A7A"/>
    <w:rsid w:val="00216B25"/>
    <w:rsid w:val="00216FBF"/>
    <w:rsid w:val="002172B4"/>
    <w:rsid w:val="002172B6"/>
    <w:rsid w:val="0021762A"/>
    <w:rsid w:val="00217777"/>
    <w:rsid w:val="00217852"/>
    <w:rsid w:val="00217C4A"/>
    <w:rsid w:val="00220212"/>
    <w:rsid w:val="00220562"/>
    <w:rsid w:val="002205AD"/>
    <w:rsid w:val="002209A4"/>
    <w:rsid w:val="00220DB6"/>
    <w:rsid w:val="00220E3E"/>
    <w:rsid w:val="00220E72"/>
    <w:rsid w:val="00221541"/>
    <w:rsid w:val="002216D6"/>
    <w:rsid w:val="002224FD"/>
    <w:rsid w:val="002225A6"/>
    <w:rsid w:val="00222792"/>
    <w:rsid w:val="002227B1"/>
    <w:rsid w:val="002228A4"/>
    <w:rsid w:val="00222908"/>
    <w:rsid w:val="0022298F"/>
    <w:rsid w:val="00223254"/>
    <w:rsid w:val="00223948"/>
    <w:rsid w:val="0022396B"/>
    <w:rsid w:val="00223D01"/>
    <w:rsid w:val="00223D39"/>
    <w:rsid w:val="00224168"/>
    <w:rsid w:val="002242CF"/>
    <w:rsid w:val="002243D7"/>
    <w:rsid w:val="00224643"/>
    <w:rsid w:val="00224792"/>
    <w:rsid w:val="00224894"/>
    <w:rsid w:val="002248CE"/>
    <w:rsid w:val="00224AC7"/>
    <w:rsid w:val="00224BFD"/>
    <w:rsid w:val="00224C66"/>
    <w:rsid w:val="00224CC3"/>
    <w:rsid w:val="00224D5D"/>
    <w:rsid w:val="00224E92"/>
    <w:rsid w:val="002251E5"/>
    <w:rsid w:val="00225265"/>
    <w:rsid w:val="002253A9"/>
    <w:rsid w:val="00225544"/>
    <w:rsid w:val="002257C8"/>
    <w:rsid w:val="00225A20"/>
    <w:rsid w:val="00225B7B"/>
    <w:rsid w:val="00225D3C"/>
    <w:rsid w:val="00225ED8"/>
    <w:rsid w:val="002263CF"/>
    <w:rsid w:val="002263F9"/>
    <w:rsid w:val="00226909"/>
    <w:rsid w:val="0022697D"/>
    <w:rsid w:val="00226B30"/>
    <w:rsid w:val="00226F3F"/>
    <w:rsid w:val="00227256"/>
    <w:rsid w:val="00227449"/>
    <w:rsid w:val="0022756F"/>
    <w:rsid w:val="0022761D"/>
    <w:rsid w:val="002278CF"/>
    <w:rsid w:val="002278FA"/>
    <w:rsid w:val="00227991"/>
    <w:rsid w:val="00227BC1"/>
    <w:rsid w:val="00227D89"/>
    <w:rsid w:val="00227EBD"/>
    <w:rsid w:val="0023039A"/>
    <w:rsid w:val="00230CB9"/>
    <w:rsid w:val="00230D40"/>
    <w:rsid w:val="00230D4C"/>
    <w:rsid w:val="0023124D"/>
    <w:rsid w:val="0023162F"/>
    <w:rsid w:val="00231774"/>
    <w:rsid w:val="00231DCC"/>
    <w:rsid w:val="00231E36"/>
    <w:rsid w:val="00231F04"/>
    <w:rsid w:val="00231FD6"/>
    <w:rsid w:val="002323A6"/>
    <w:rsid w:val="002326ED"/>
    <w:rsid w:val="00232728"/>
    <w:rsid w:val="002328B5"/>
    <w:rsid w:val="00232D64"/>
    <w:rsid w:val="00232FC4"/>
    <w:rsid w:val="00233173"/>
    <w:rsid w:val="00233217"/>
    <w:rsid w:val="002332B0"/>
    <w:rsid w:val="00233D80"/>
    <w:rsid w:val="00233F72"/>
    <w:rsid w:val="00234155"/>
    <w:rsid w:val="0023422D"/>
    <w:rsid w:val="0023423C"/>
    <w:rsid w:val="002342E6"/>
    <w:rsid w:val="00234345"/>
    <w:rsid w:val="00234453"/>
    <w:rsid w:val="00234813"/>
    <w:rsid w:val="00234828"/>
    <w:rsid w:val="00234BF2"/>
    <w:rsid w:val="00234C28"/>
    <w:rsid w:val="002353D5"/>
    <w:rsid w:val="002353EC"/>
    <w:rsid w:val="002356FE"/>
    <w:rsid w:val="002357DA"/>
    <w:rsid w:val="00235807"/>
    <w:rsid w:val="002358ED"/>
    <w:rsid w:val="00235BF0"/>
    <w:rsid w:val="00235E1D"/>
    <w:rsid w:val="00235FFA"/>
    <w:rsid w:val="0023615D"/>
    <w:rsid w:val="00236212"/>
    <w:rsid w:val="00236790"/>
    <w:rsid w:val="0023691F"/>
    <w:rsid w:val="00236B93"/>
    <w:rsid w:val="00236BD5"/>
    <w:rsid w:val="00236CA7"/>
    <w:rsid w:val="00236F4C"/>
    <w:rsid w:val="002372EF"/>
    <w:rsid w:val="00237646"/>
    <w:rsid w:val="0023776F"/>
    <w:rsid w:val="002377C2"/>
    <w:rsid w:val="00237890"/>
    <w:rsid w:val="0023794D"/>
    <w:rsid w:val="00237A23"/>
    <w:rsid w:val="00237A82"/>
    <w:rsid w:val="00237BCC"/>
    <w:rsid w:val="00237D89"/>
    <w:rsid w:val="00240037"/>
    <w:rsid w:val="00240432"/>
    <w:rsid w:val="002406BE"/>
    <w:rsid w:val="002414B6"/>
    <w:rsid w:val="00241519"/>
    <w:rsid w:val="002416C2"/>
    <w:rsid w:val="00241865"/>
    <w:rsid w:val="0024191F"/>
    <w:rsid w:val="00241F01"/>
    <w:rsid w:val="0024217C"/>
    <w:rsid w:val="002423A2"/>
    <w:rsid w:val="00242986"/>
    <w:rsid w:val="00242A5C"/>
    <w:rsid w:val="00242E00"/>
    <w:rsid w:val="00242E16"/>
    <w:rsid w:val="002431F7"/>
    <w:rsid w:val="00243380"/>
    <w:rsid w:val="00243656"/>
    <w:rsid w:val="00243697"/>
    <w:rsid w:val="00243B98"/>
    <w:rsid w:val="00243ED1"/>
    <w:rsid w:val="002441BF"/>
    <w:rsid w:val="00244636"/>
    <w:rsid w:val="002446F8"/>
    <w:rsid w:val="0024486A"/>
    <w:rsid w:val="0024487A"/>
    <w:rsid w:val="00244ACA"/>
    <w:rsid w:val="00245073"/>
    <w:rsid w:val="002452F6"/>
    <w:rsid w:val="0024556C"/>
    <w:rsid w:val="0024595C"/>
    <w:rsid w:val="00245CB3"/>
    <w:rsid w:val="002460B2"/>
    <w:rsid w:val="0024614D"/>
    <w:rsid w:val="002462D1"/>
    <w:rsid w:val="00246631"/>
    <w:rsid w:val="002468C5"/>
    <w:rsid w:val="00246CE1"/>
    <w:rsid w:val="002471A3"/>
    <w:rsid w:val="002471DE"/>
    <w:rsid w:val="0024727A"/>
    <w:rsid w:val="00247494"/>
    <w:rsid w:val="002474D9"/>
    <w:rsid w:val="002476AB"/>
    <w:rsid w:val="00247D60"/>
    <w:rsid w:val="00247EAB"/>
    <w:rsid w:val="002500A3"/>
    <w:rsid w:val="002500C1"/>
    <w:rsid w:val="002502CC"/>
    <w:rsid w:val="00250325"/>
    <w:rsid w:val="00250697"/>
    <w:rsid w:val="002506B9"/>
    <w:rsid w:val="002506EB"/>
    <w:rsid w:val="002508E5"/>
    <w:rsid w:val="002509F8"/>
    <w:rsid w:val="00250B09"/>
    <w:rsid w:val="00250EA2"/>
    <w:rsid w:val="00251463"/>
    <w:rsid w:val="00251690"/>
    <w:rsid w:val="00251700"/>
    <w:rsid w:val="00252084"/>
    <w:rsid w:val="002521F6"/>
    <w:rsid w:val="00252371"/>
    <w:rsid w:val="002524D4"/>
    <w:rsid w:val="0025279A"/>
    <w:rsid w:val="00252D05"/>
    <w:rsid w:val="00252FFD"/>
    <w:rsid w:val="0025340D"/>
    <w:rsid w:val="00253E98"/>
    <w:rsid w:val="00253EFD"/>
    <w:rsid w:val="00253FF7"/>
    <w:rsid w:val="00254101"/>
    <w:rsid w:val="0025411E"/>
    <w:rsid w:val="002541EC"/>
    <w:rsid w:val="002543CD"/>
    <w:rsid w:val="0025447B"/>
    <w:rsid w:val="0025457C"/>
    <w:rsid w:val="002545DC"/>
    <w:rsid w:val="00254885"/>
    <w:rsid w:val="00254990"/>
    <w:rsid w:val="00254FA0"/>
    <w:rsid w:val="00255046"/>
    <w:rsid w:val="002551D4"/>
    <w:rsid w:val="00255366"/>
    <w:rsid w:val="00255571"/>
    <w:rsid w:val="00255CB1"/>
    <w:rsid w:val="00255E96"/>
    <w:rsid w:val="00256307"/>
    <w:rsid w:val="0025667D"/>
    <w:rsid w:val="0025683D"/>
    <w:rsid w:val="002568D4"/>
    <w:rsid w:val="00256A3B"/>
    <w:rsid w:val="00256A56"/>
    <w:rsid w:val="00256CCD"/>
    <w:rsid w:val="00256CD8"/>
    <w:rsid w:val="00256ED8"/>
    <w:rsid w:val="00257021"/>
    <w:rsid w:val="00257042"/>
    <w:rsid w:val="00257445"/>
    <w:rsid w:val="00257450"/>
    <w:rsid w:val="0025779C"/>
    <w:rsid w:val="00257C08"/>
    <w:rsid w:val="00257DA4"/>
    <w:rsid w:val="00257E70"/>
    <w:rsid w:val="00257FA8"/>
    <w:rsid w:val="00257FC6"/>
    <w:rsid w:val="002601B5"/>
    <w:rsid w:val="0026071A"/>
    <w:rsid w:val="00260731"/>
    <w:rsid w:val="00260744"/>
    <w:rsid w:val="00260AC5"/>
    <w:rsid w:val="00260C75"/>
    <w:rsid w:val="00261812"/>
    <w:rsid w:val="002618BE"/>
    <w:rsid w:val="002619B4"/>
    <w:rsid w:val="002619DB"/>
    <w:rsid w:val="00261ABB"/>
    <w:rsid w:val="00261C89"/>
    <w:rsid w:val="00261D26"/>
    <w:rsid w:val="00262275"/>
    <w:rsid w:val="002625CE"/>
    <w:rsid w:val="002625DF"/>
    <w:rsid w:val="0026266F"/>
    <w:rsid w:val="00262791"/>
    <w:rsid w:val="00262BB0"/>
    <w:rsid w:val="00262D0C"/>
    <w:rsid w:val="00262E20"/>
    <w:rsid w:val="00262E45"/>
    <w:rsid w:val="00263272"/>
    <w:rsid w:val="002632D9"/>
    <w:rsid w:val="00263389"/>
    <w:rsid w:val="002633AF"/>
    <w:rsid w:val="0026345A"/>
    <w:rsid w:val="00263819"/>
    <w:rsid w:val="00263B6C"/>
    <w:rsid w:val="00263E74"/>
    <w:rsid w:val="00263EC0"/>
    <w:rsid w:val="00263F32"/>
    <w:rsid w:val="0026406F"/>
    <w:rsid w:val="00264421"/>
    <w:rsid w:val="002644CE"/>
    <w:rsid w:val="002645EB"/>
    <w:rsid w:val="0026466D"/>
    <w:rsid w:val="002646FD"/>
    <w:rsid w:val="00264A9D"/>
    <w:rsid w:val="00264F01"/>
    <w:rsid w:val="00264F84"/>
    <w:rsid w:val="002651AF"/>
    <w:rsid w:val="00265308"/>
    <w:rsid w:val="00265680"/>
    <w:rsid w:val="002659D7"/>
    <w:rsid w:val="00265CCA"/>
    <w:rsid w:val="00265CF3"/>
    <w:rsid w:val="00265EB7"/>
    <w:rsid w:val="0026608B"/>
    <w:rsid w:val="00266A96"/>
    <w:rsid w:val="00266AA4"/>
    <w:rsid w:val="00266D79"/>
    <w:rsid w:val="002670C1"/>
    <w:rsid w:val="002672DA"/>
    <w:rsid w:val="0026781C"/>
    <w:rsid w:val="00267E9F"/>
    <w:rsid w:val="002702A0"/>
    <w:rsid w:val="0027035B"/>
    <w:rsid w:val="00270408"/>
    <w:rsid w:val="0027046D"/>
    <w:rsid w:val="002705A5"/>
    <w:rsid w:val="002706CC"/>
    <w:rsid w:val="002708B1"/>
    <w:rsid w:val="00270DD3"/>
    <w:rsid w:val="00270E4A"/>
    <w:rsid w:val="00270FC4"/>
    <w:rsid w:val="002712B7"/>
    <w:rsid w:val="00271313"/>
    <w:rsid w:val="00271690"/>
    <w:rsid w:val="0027185B"/>
    <w:rsid w:val="002718BF"/>
    <w:rsid w:val="00271915"/>
    <w:rsid w:val="00271C14"/>
    <w:rsid w:val="00272371"/>
    <w:rsid w:val="00272537"/>
    <w:rsid w:val="002725C2"/>
    <w:rsid w:val="002727E2"/>
    <w:rsid w:val="00272A1E"/>
    <w:rsid w:val="00272C72"/>
    <w:rsid w:val="00272C81"/>
    <w:rsid w:val="00273056"/>
    <w:rsid w:val="0027308E"/>
    <w:rsid w:val="00273398"/>
    <w:rsid w:val="0027351C"/>
    <w:rsid w:val="002737AE"/>
    <w:rsid w:val="002737B5"/>
    <w:rsid w:val="002738CE"/>
    <w:rsid w:val="00273906"/>
    <w:rsid w:val="00273A46"/>
    <w:rsid w:val="00273BFE"/>
    <w:rsid w:val="00273DEB"/>
    <w:rsid w:val="00273F65"/>
    <w:rsid w:val="00274192"/>
    <w:rsid w:val="002745C2"/>
    <w:rsid w:val="002748C2"/>
    <w:rsid w:val="00274C42"/>
    <w:rsid w:val="00274C4A"/>
    <w:rsid w:val="00274DCA"/>
    <w:rsid w:val="00274EBF"/>
    <w:rsid w:val="0027503D"/>
    <w:rsid w:val="002751C4"/>
    <w:rsid w:val="0027521C"/>
    <w:rsid w:val="0027528F"/>
    <w:rsid w:val="0027536C"/>
    <w:rsid w:val="0027565A"/>
    <w:rsid w:val="00275B15"/>
    <w:rsid w:val="00275B58"/>
    <w:rsid w:val="00275C1C"/>
    <w:rsid w:val="00276375"/>
    <w:rsid w:val="00276F57"/>
    <w:rsid w:val="002770F4"/>
    <w:rsid w:val="0027748D"/>
    <w:rsid w:val="002774F2"/>
    <w:rsid w:val="00277966"/>
    <w:rsid w:val="002779A9"/>
    <w:rsid w:val="00277A1C"/>
    <w:rsid w:val="00277A66"/>
    <w:rsid w:val="00277B74"/>
    <w:rsid w:val="00277C82"/>
    <w:rsid w:val="00277C90"/>
    <w:rsid w:val="00277E0F"/>
    <w:rsid w:val="00277EE6"/>
    <w:rsid w:val="00277FFA"/>
    <w:rsid w:val="00280233"/>
    <w:rsid w:val="002803B2"/>
    <w:rsid w:val="002807BD"/>
    <w:rsid w:val="00280A7F"/>
    <w:rsid w:val="00280C89"/>
    <w:rsid w:val="00280CF9"/>
    <w:rsid w:val="00281156"/>
    <w:rsid w:val="002813BB"/>
    <w:rsid w:val="002814F1"/>
    <w:rsid w:val="002817D6"/>
    <w:rsid w:val="0028198D"/>
    <w:rsid w:val="00281A85"/>
    <w:rsid w:val="00281BDB"/>
    <w:rsid w:val="00281D23"/>
    <w:rsid w:val="00281E0B"/>
    <w:rsid w:val="00281F67"/>
    <w:rsid w:val="002823BE"/>
    <w:rsid w:val="002825AD"/>
    <w:rsid w:val="002829FD"/>
    <w:rsid w:val="00282B0D"/>
    <w:rsid w:val="00282BA9"/>
    <w:rsid w:val="00282DA8"/>
    <w:rsid w:val="002831F8"/>
    <w:rsid w:val="0028323A"/>
    <w:rsid w:val="0028334B"/>
    <w:rsid w:val="002833F9"/>
    <w:rsid w:val="00283582"/>
    <w:rsid w:val="0028358A"/>
    <w:rsid w:val="002836EA"/>
    <w:rsid w:val="002837AE"/>
    <w:rsid w:val="00283A4E"/>
    <w:rsid w:val="00283B65"/>
    <w:rsid w:val="00283BA4"/>
    <w:rsid w:val="00283EE0"/>
    <w:rsid w:val="00283FA7"/>
    <w:rsid w:val="002843A0"/>
    <w:rsid w:val="0028456A"/>
    <w:rsid w:val="00284CC0"/>
    <w:rsid w:val="00284CDC"/>
    <w:rsid w:val="002852CF"/>
    <w:rsid w:val="0028566B"/>
    <w:rsid w:val="00285734"/>
    <w:rsid w:val="002857C9"/>
    <w:rsid w:val="00285868"/>
    <w:rsid w:val="00285A49"/>
    <w:rsid w:val="00285C3F"/>
    <w:rsid w:val="00285D10"/>
    <w:rsid w:val="00285E77"/>
    <w:rsid w:val="00285E99"/>
    <w:rsid w:val="00285EC6"/>
    <w:rsid w:val="0028602F"/>
    <w:rsid w:val="0028609F"/>
    <w:rsid w:val="00286453"/>
    <w:rsid w:val="0028660B"/>
    <w:rsid w:val="002866C4"/>
    <w:rsid w:val="00286841"/>
    <w:rsid w:val="0028684B"/>
    <w:rsid w:val="0028694C"/>
    <w:rsid w:val="00286E95"/>
    <w:rsid w:val="00286EA5"/>
    <w:rsid w:val="002870CA"/>
    <w:rsid w:val="002872CC"/>
    <w:rsid w:val="002875A0"/>
    <w:rsid w:val="002876F8"/>
    <w:rsid w:val="00287846"/>
    <w:rsid w:val="0028794F"/>
    <w:rsid w:val="00287CCB"/>
    <w:rsid w:val="002901DD"/>
    <w:rsid w:val="002901F4"/>
    <w:rsid w:val="0029047C"/>
    <w:rsid w:val="00290493"/>
    <w:rsid w:val="00290584"/>
    <w:rsid w:val="002905B6"/>
    <w:rsid w:val="002906B8"/>
    <w:rsid w:val="002908F5"/>
    <w:rsid w:val="00290A38"/>
    <w:rsid w:val="00290E7C"/>
    <w:rsid w:val="00290ED0"/>
    <w:rsid w:val="00291148"/>
    <w:rsid w:val="002912FA"/>
    <w:rsid w:val="002913D3"/>
    <w:rsid w:val="0029188F"/>
    <w:rsid w:val="0029199C"/>
    <w:rsid w:val="00291E8F"/>
    <w:rsid w:val="00291EAD"/>
    <w:rsid w:val="0029200A"/>
    <w:rsid w:val="00292054"/>
    <w:rsid w:val="002921FE"/>
    <w:rsid w:val="00292631"/>
    <w:rsid w:val="00292666"/>
    <w:rsid w:val="0029298D"/>
    <w:rsid w:val="00292B4F"/>
    <w:rsid w:val="00292BA1"/>
    <w:rsid w:val="00293089"/>
    <w:rsid w:val="00293323"/>
    <w:rsid w:val="002936DF"/>
    <w:rsid w:val="00293931"/>
    <w:rsid w:val="00293ABF"/>
    <w:rsid w:val="00293B6F"/>
    <w:rsid w:val="00293F87"/>
    <w:rsid w:val="00293FD7"/>
    <w:rsid w:val="00294059"/>
    <w:rsid w:val="00294079"/>
    <w:rsid w:val="0029423D"/>
    <w:rsid w:val="0029471D"/>
    <w:rsid w:val="002949E3"/>
    <w:rsid w:val="00294A4C"/>
    <w:rsid w:val="00294AF2"/>
    <w:rsid w:val="00294B86"/>
    <w:rsid w:val="00294C39"/>
    <w:rsid w:val="00294D4E"/>
    <w:rsid w:val="00294D6F"/>
    <w:rsid w:val="00294DFC"/>
    <w:rsid w:val="00294E2B"/>
    <w:rsid w:val="00294E79"/>
    <w:rsid w:val="0029514D"/>
    <w:rsid w:val="0029598C"/>
    <w:rsid w:val="00295A6A"/>
    <w:rsid w:val="00295A8D"/>
    <w:rsid w:val="00295B39"/>
    <w:rsid w:val="00296413"/>
    <w:rsid w:val="00296628"/>
    <w:rsid w:val="00296697"/>
    <w:rsid w:val="002966C2"/>
    <w:rsid w:val="002967C0"/>
    <w:rsid w:val="002967E6"/>
    <w:rsid w:val="00296864"/>
    <w:rsid w:val="00296930"/>
    <w:rsid w:val="00296DB7"/>
    <w:rsid w:val="00296F5B"/>
    <w:rsid w:val="0029758E"/>
    <w:rsid w:val="002975FB"/>
    <w:rsid w:val="00297799"/>
    <w:rsid w:val="002977A6"/>
    <w:rsid w:val="00297CA0"/>
    <w:rsid w:val="00297DC0"/>
    <w:rsid w:val="00297DCE"/>
    <w:rsid w:val="00297EF0"/>
    <w:rsid w:val="002A0109"/>
    <w:rsid w:val="002A051E"/>
    <w:rsid w:val="002A0566"/>
    <w:rsid w:val="002A077A"/>
    <w:rsid w:val="002A078F"/>
    <w:rsid w:val="002A085A"/>
    <w:rsid w:val="002A09BC"/>
    <w:rsid w:val="002A0BA2"/>
    <w:rsid w:val="002A0C98"/>
    <w:rsid w:val="002A0EB9"/>
    <w:rsid w:val="002A1345"/>
    <w:rsid w:val="002A16FC"/>
    <w:rsid w:val="002A1D31"/>
    <w:rsid w:val="002A1E2A"/>
    <w:rsid w:val="002A2BFF"/>
    <w:rsid w:val="002A2CC7"/>
    <w:rsid w:val="002A2DBB"/>
    <w:rsid w:val="002A2EF2"/>
    <w:rsid w:val="002A2F16"/>
    <w:rsid w:val="002A3280"/>
    <w:rsid w:val="002A33CF"/>
    <w:rsid w:val="002A3570"/>
    <w:rsid w:val="002A3647"/>
    <w:rsid w:val="002A3765"/>
    <w:rsid w:val="002A377E"/>
    <w:rsid w:val="002A38E1"/>
    <w:rsid w:val="002A3A3B"/>
    <w:rsid w:val="002A3B0C"/>
    <w:rsid w:val="002A3B4C"/>
    <w:rsid w:val="002A44FB"/>
    <w:rsid w:val="002A4619"/>
    <w:rsid w:val="002A46B6"/>
    <w:rsid w:val="002A46FB"/>
    <w:rsid w:val="002A4C10"/>
    <w:rsid w:val="002A51E4"/>
    <w:rsid w:val="002A5442"/>
    <w:rsid w:val="002A54BE"/>
    <w:rsid w:val="002A5631"/>
    <w:rsid w:val="002A564F"/>
    <w:rsid w:val="002A5C0B"/>
    <w:rsid w:val="002A5E22"/>
    <w:rsid w:val="002A5FE3"/>
    <w:rsid w:val="002A61BB"/>
    <w:rsid w:val="002A64D1"/>
    <w:rsid w:val="002A64D7"/>
    <w:rsid w:val="002A6505"/>
    <w:rsid w:val="002A68BD"/>
    <w:rsid w:val="002A6C13"/>
    <w:rsid w:val="002A6C21"/>
    <w:rsid w:val="002A6C81"/>
    <w:rsid w:val="002A71D5"/>
    <w:rsid w:val="002A72EF"/>
    <w:rsid w:val="002A7746"/>
    <w:rsid w:val="002A7D0E"/>
    <w:rsid w:val="002B0143"/>
    <w:rsid w:val="002B02A9"/>
    <w:rsid w:val="002B07BF"/>
    <w:rsid w:val="002B089F"/>
    <w:rsid w:val="002B08A1"/>
    <w:rsid w:val="002B0931"/>
    <w:rsid w:val="002B0AAF"/>
    <w:rsid w:val="002B10DE"/>
    <w:rsid w:val="002B1168"/>
    <w:rsid w:val="002B131C"/>
    <w:rsid w:val="002B1546"/>
    <w:rsid w:val="002B168C"/>
    <w:rsid w:val="002B17AC"/>
    <w:rsid w:val="002B19F2"/>
    <w:rsid w:val="002B1DC3"/>
    <w:rsid w:val="002B1F98"/>
    <w:rsid w:val="002B238E"/>
    <w:rsid w:val="002B262B"/>
    <w:rsid w:val="002B2E3B"/>
    <w:rsid w:val="002B30CC"/>
    <w:rsid w:val="002B32B2"/>
    <w:rsid w:val="002B37AE"/>
    <w:rsid w:val="002B38A6"/>
    <w:rsid w:val="002B3BEB"/>
    <w:rsid w:val="002B4075"/>
    <w:rsid w:val="002B412E"/>
    <w:rsid w:val="002B418D"/>
    <w:rsid w:val="002B42BF"/>
    <w:rsid w:val="002B46B0"/>
    <w:rsid w:val="002B474E"/>
    <w:rsid w:val="002B497D"/>
    <w:rsid w:val="002B4BE7"/>
    <w:rsid w:val="002B4D39"/>
    <w:rsid w:val="002B4E5C"/>
    <w:rsid w:val="002B5126"/>
    <w:rsid w:val="002B522D"/>
    <w:rsid w:val="002B55DB"/>
    <w:rsid w:val="002B5BED"/>
    <w:rsid w:val="002B5FD2"/>
    <w:rsid w:val="002B61A2"/>
    <w:rsid w:val="002B6246"/>
    <w:rsid w:val="002B6455"/>
    <w:rsid w:val="002B653A"/>
    <w:rsid w:val="002B6609"/>
    <w:rsid w:val="002B671B"/>
    <w:rsid w:val="002B6D98"/>
    <w:rsid w:val="002B70A6"/>
    <w:rsid w:val="002B77D9"/>
    <w:rsid w:val="002B786E"/>
    <w:rsid w:val="002B78CF"/>
    <w:rsid w:val="002B7C92"/>
    <w:rsid w:val="002B7CCC"/>
    <w:rsid w:val="002B7F4B"/>
    <w:rsid w:val="002C01B1"/>
    <w:rsid w:val="002C03BA"/>
    <w:rsid w:val="002C0845"/>
    <w:rsid w:val="002C0A5B"/>
    <w:rsid w:val="002C0B73"/>
    <w:rsid w:val="002C0D6C"/>
    <w:rsid w:val="002C0E26"/>
    <w:rsid w:val="002C0F03"/>
    <w:rsid w:val="002C105F"/>
    <w:rsid w:val="002C1472"/>
    <w:rsid w:val="002C17B8"/>
    <w:rsid w:val="002C1A15"/>
    <w:rsid w:val="002C1A70"/>
    <w:rsid w:val="002C1C7E"/>
    <w:rsid w:val="002C1C94"/>
    <w:rsid w:val="002C1DAF"/>
    <w:rsid w:val="002C1E72"/>
    <w:rsid w:val="002C1F1C"/>
    <w:rsid w:val="002C2303"/>
    <w:rsid w:val="002C2E6A"/>
    <w:rsid w:val="002C31B9"/>
    <w:rsid w:val="002C3284"/>
    <w:rsid w:val="002C33F5"/>
    <w:rsid w:val="002C36F9"/>
    <w:rsid w:val="002C374F"/>
    <w:rsid w:val="002C3860"/>
    <w:rsid w:val="002C3881"/>
    <w:rsid w:val="002C3E88"/>
    <w:rsid w:val="002C3EE2"/>
    <w:rsid w:val="002C3FEB"/>
    <w:rsid w:val="002C404A"/>
    <w:rsid w:val="002C42FE"/>
    <w:rsid w:val="002C43D8"/>
    <w:rsid w:val="002C44AF"/>
    <w:rsid w:val="002C462B"/>
    <w:rsid w:val="002C4663"/>
    <w:rsid w:val="002C49D7"/>
    <w:rsid w:val="002C4ACF"/>
    <w:rsid w:val="002C4AE5"/>
    <w:rsid w:val="002C4C8C"/>
    <w:rsid w:val="002C5241"/>
    <w:rsid w:val="002C5283"/>
    <w:rsid w:val="002C52C3"/>
    <w:rsid w:val="002C5447"/>
    <w:rsid w:val="002C57E2"/>
    <w:rsid w:val="002C595D"/>
    <w:rsid w:val="002C5A35"/>
    <w:rsid w:val="002C5C56"/>
    <w:rsid w:val="002C5DED"/>
    <w:rsid w:val="002C6143"/>
    <w:rsid w:val="002C6459"/>
    <w:rsid w:val="002C6821"/>
    <w:rsid w:val="002C6BB2"/>
    <w:rsid w:val="002C6D22"/>
    <w:rsid w:val="002C6E14"/>
    <w:rsid w:val="002C72E2"/>
    <w:rsid w:val="002C74FE"/>
    <w:rsid w:val="002C7D0E"/>
    <w:rsid w:val="002D05C7"/>
    <w:rsid w:val="002D071A"/>
    <w:rsid w:val="002D091C"/>
    <w:rsid w:val="002D0977"/>
    <w:rsid w:val="002D0A08"/>
    <w:rsid w:val="002D0A7A"/>
    <w:rsid w:val="002D0E30"/>
    <w:rsid w:val="002D0F79"/>
    <w:rsid w:val="002D0FC0"/>
    <w:rsid w:val="002D1177"/>
    <w:rsid w:val="002D11BA"/>
    <w:rsid w:val="002D1667"/>
    <w:rsid w:val="002D1E23"/>
    <w:rsid w:val="002D2299"/>
    <w:rsid w:val="002D248D"/>
    <w:rsid w:val="002D2507"/>
    <w:rsid w:val="002D2788"/>
    <w:rsid w:val="002D2A09"/>
    <w:rsid w:val="002D2A57"/>
    <w:rsid w:val="002D2A8D"/>
    <w:rsid w:val="002D2ADF"/>
    <w:rsid w:val="002D2B8E"/>
    <w:rsid w:val="002D2BA5"/>
    <w:rsid w:val="002D2CF2"/>
    <w:rsid w:val="002D2E66"/>
    <w:rsid w:val="002D3263"/>
    <w:rsid w:val="002D3268"/>
    <w:rsid w:val="002D3368"/>
    <w:rsid w:val="002D368A"/>
    <w:rsid w:val="002D368D"/>
    <w:rsid w:val="002D3E51"/>
    <w:rsid w:val="002D4049"/>
    <w:rsid w:val="002D429C"/>
    <w:rsid w:val="002D4447"/>
    <w:rsid w:val="002D449C"/>
    <w:rsid w:val="002D4779"/>
    <w:rsid w:val="002D491B"/>
    <w:rsid w:val="002D551C"/>
    <w:rsid w:val="002D5572"/>
    <w:rsid w:val="002D58D1"/>
    <w:rsid w:val="002D5A7F"/>
    <w:rsid w:val="002D5BEE"/>
    <w:rsid w:val="002D5F3F"/>
    <w:rsid w:val="002D60C8"/>
    <w:rsid w:val="002D61C1"/>
    <w:rsid w:val="002D62DF"/>
    <w:rsid w:val="002D66B2"/>
    <w:rsid w:val="002D6AF5"/>
    <w:rsid w:val="002D6B18"/>
    <w:rsid w:val="002D6D1A"/>
    <w:rsid w:val="002D6D32"/>
    <w:rsid w:val="002D6E9F"/>
    <w:rsid w:val="002D6F0A"/>
    <w:rsid w:val="002D712E"/>
    <w:rsid w:val="002D7219"/>
    <w:rsid w:val="002D76D5"/>
    <w:rsid w:val="002D77B4"/>
    <w:rsid w:val="002D7B47"/>
    <w:rsid w:val="002D7C9F"/>
    <w:rsid w:val="002D7D91"/>
    <w:rsid w:val="002D7E04"/>
    <w:rsid w:val="002E010A"/>
    <w:rsid w:val="002E05A4"/>
    <w:rsid w:val="002E06EC"/>
    <w:rsid w:val="002E0871"/>
    <w:rsid w:val="002E091F"/>
    <w:rsid w:val="002E0A56"/>
    <w:rsid w:val="002E0CA8"/>
    <w:rsid w:val="002E1077"/>
    <w:rsid w:val="002E1182"/>
    <w:rsid w:val="002E11CD"/>
    <w:rsid w:val="002E159D"/>
    <w:rsid w:val="002E1656"/>
    <w:rsid w:val="002E16ED"/>
    <w:rsid w:val="002E176C"/>
    <w:rsid w:val="002E1B68"/>
    <w:rsid w:val="002E1BBE"/>
    <w:rsid w:val="002E1BE9"/>
    <w:rsid w:val="002E1D38"/>
    <w:rsid w:val="002E249A"/>
    <w:rsid w:val="002E24A1"/>
    <w:rsid w:val="002E2623"/>
    <w:rsid w:val="002E2784"/>
    <w:rsid w:val="002E2A5B"/>
    <w:rsid w:val="002E2A83"/>
    <w:rsid w:val="002E2C3A"/>
    <w:rsid w:val="002E2D3F"/>
    <w:rsid w:val="002E2DF7"/>
    <w:rsid w:val="002E332E"/>
    <w:rsid w:val="002E346E"/>
    <w:rsid w:val="002E35B0"/>
    <w:rsid w:val="002E3B0A"/>
    <w:rsid w:val="002E3C51"/>
    <w:rsid w:val="002E3C8E"/>
    <w:rsid w:val="002E3F56"/>
    <w:rsid w:val="002E427B"/>
    <w:rsid w:val="002E430F"/>
    <w:rsid w:val="002E4617"/>
    <w:rsid w:val="002E4964"/>
    <w:rsid w:val="002E49CA"/>
    <w:rsid w:val="002E4C25"/>
    <w:rsid w:val="002E4C7A"/>
    <w:rsid w:val="002E4FAE"/>
    <w:rsid w:val="002E55FD"/>
    <w:rsid w:val="002E5797"/>
    <w:rsid w:val="002E5980"/>
    <w:rsid w:val="002E5C75"/>
    <w:rsid w:val="002E5E07"/>
    <w:rsid w:val="002E5E75"/>
    <w:rsid w:val="002E6214"/>
    <w:rsid w:val="002E6245"/>
    <w:rsid w:val="002E654F"/>
    <w:rsid w:val="002E6837"/>
    <w:rsid w:val="002E68BA"/>
    <w:rsid w:val="002E6C9F"/>
    <w:rsid w:val="002E6F25"/>
    <w:rsid w:val="002E6F7D"/>
    <w:rsid w:val="002E7305"/>
    <w:rsid w:val="002E7613"/>
    <w:rsid w:val="002E771F"/>
    <w:rsid w:val="002E779C"/>
    <w:rsid w:val="002E78CB"/>
    <w:rsid w:val="002E7B01"/>
    <w:rsid w:val="002E7E30"/>
    <w:rsid w:val="002E7FDD"/>
    <w:rsid w:val="002F049A"/>
    <w:rsid w:val="002F04C8"/>
    <w:rsid w:val="002F0648"/>
    <w:rsid w:val="002F07F2"/>
    <w:rsid w:val="002F081D"/>
    <w:rsid w:val="002F0C4E"/>
    <w:rsid w:val="002F0FD6"/>
    <w:rsid w:val="002F100E"/>
    <w:rsid w:val="002F143F"/>
    <w:rsid w:val="002F1539"/>
    <w:rsid w:val="002F15E5"/>
    <w:rsid w:val="002F1693"/>
    <w:rsid w:val="002F17D5"/>
    <w:rsid w:val="002F17E4"/>
    <w:rsid w:val="002F1D03"/>
    <w:rsid w:val="002F2344"/>
    <w:rsid w:val="002F2445"/>
    <w:rsid w:val="002F28A1"/>
    <w:rsid w:val="002F2A22"/>
    <w:rsid w:val="002F2D15"/>
    <w:rsid w:val="002F3114"/>
    <w:rsid w:val="002F315B"/>
    <w:rsid w:val="002F3254"/>
    <w:rsid w:val="002F353A"/>
    <w:rsid w:val="002F3890"/>
    <w:rsid w:val="002F398F"/>
    <w:rsid w:val="002F3A45"/>
    <w:rsid w:val="002F3CD5"/>
    <w:rsid w:val="002F40C0"/>
    <w:rsid w:val="002F478C"/>
    <w:rsid w:val="002F479E"/>
    <w:rsid w:val="002F4E01"/>
    <w:rsid w:val="002F4E71"/>
    <w:rsid w:val="002F4EF5"/>
    <w:rsid w:val="002F4F1A"/>
    <w:rsid w:val="002F50BA"/>
    <w:rsid w:val="002F50E0"/>
    <w:rsid w:val="002F52BD"/>
    <w:rsid w:val="002F5675"/>
    <w:rsid w:val="002F5811"/>
    <w:rsid w:val="002F5A3B"/>
    <w:rsid w:val="002F607A"/>
    <w:rsid w:val="002F615A"/>
    <w:rsid w:val="002F61BA"/>
    <w:rsid w:val="002F6243"/>
    <w:rsid w:val="002F66FB"/>
    <w:rsid w:val="002F670F"/>
    <w:rsid w:val="002F6710"/>
    <w:rsid w:val="002F6794"/>
    <w:rsid w:val="002F6800"/>
    <w:rsid w:val="002F6877"/>
    <w:rsid w:val="002F6CF1"/>
    <w:rsid w:val="002F6EA1"/>
    <w:rsid w:val="002F7444"/>
    <w:rsid w:val="002F744D"/>
    <w:rsid w:val="002F7582"/>
    <w:rsid w:val="002F7711"/>
    <w:rsid w:val="002F7724"/>
    <w:rsid w:val="002F7A0A"/>
    <w:rsid w:val="002F7D4C"/>
    <w:rsid w:val="002F7DD7"/>
    <w:rsid w:val="002F7DE7"/>
    <w:rsid w:val="002F7E58"/>
    <w:rsid w:val="002F7F6D"/>
    <w:rsid w:val="00300225"/>
    <w:rsid w:val="00300260"/>
    <w:rsid w:val="0030062F"/>
    <w:rsid w:val="0030067E"/>
    <w:rsid w:val="0030088F"/>
    <w:rsid w:val="00300907"/>
    <w:rsid w:val="00300AC8"/>
    <w:rsid w:val="00300B64"/>
    <w:rsid w:val="00300C0A"/>
    <w:rsid w:val="00300C0D"/>
    <w:rsid w:val="00300C8F"/>
    <w:rsid w:val="00300D88"/>
    <w:rsid w:val="00301200"/>
    <w:rsid w:val="003015BB"/>
    <w:rsid w:val="003017E9"/>
    <w:rsid w:val="00301B93"/>
    <w:rsid w:val="00301BD7"/>
    <w:rsid w:val="00301C14"/>
    <w:rsid w:val="00301F5C"/>
    <w:rsid w:val="003020AD"/>
    <w:rsid w:val="003021AD"/>
    <w:rsid w:val="00302218"/>
    <w:rsid w:val="00302284"/>
    <w:rsid w:val="003023E2"/>
    <w:rsid w:val="00302584"/>
    <w:rsid w:val="0030265C"/>
    <w:rsid w:val="00302924"/>
    <w:rsid w:val="003029FC"/>
    <w:rsid w:val="00302BE6"/>
    <w:rsid w:val="0030316A"/>
    <w:rsid w:val="00303183"/>
    <w:rsid w:val="00303209"/>
    <w:rsid w:val="003032F7"/>
    <w:rsid w:val="0030342E"/>
    <w:rsid w:val="0030342F"/>
    <w:rsid w:val="003034C9"/>
    <w:rsid w:val="00303750"/>
    <w:rsid w:val="00303974"/>
    <w:rsid w:val="00303A80"/>
    <w:rsid w:val="00303B41"/>
    <w:rsid w:val="00303C65"/>
    <w:rsid w:val="003042D6"/>
    <w:rsid w:val="003044E4"/>
    <w:rsid w:val="003045F3"/>
    <w:rsid w:val="00304611"/>
    <w:rsid w:val="00304765"/>
    <w:rsid w:val="00304B8E"/>
    <w:rsid w:val="00305687"/>
    <w:rsid w:val="003056D6"/>
    <w:rsid w:val="0030574D"/>
    <w:rsid w:val="0030578D"/>
    <w:rsid w:val="003058FD"/>
    <w:rsid w:val="00305BF4"/>
    <w:rsid w:val="00305D1E"/>
    <w:rsid w:val="00305DEE"/>
    <w:rsid w:val="00306265"/>
    <w:rsid w:val="00306283"/>
    <w:rsid w:val="00306401"/>
    <w:rsid w:val="00306572"/>
    <w:rsid w:val="00306751"/>
    <w:rsid w:val="00306A78"/>
    <w:rsid w:val="00307E27"/>
    <w:rsid w:val="00307FF6"/>
    <w:rsid w:val="00310077"/>
    <w:rsid w:val="0031017A"/>
    <w:rsid w:val="00310425"/>
    <w:rsid w:val="00310515"/>
    <w:rsid w:val="003106A3"/>
    <w:rsid w:val="00310BD8"/>
    <w:rsid w:val="00310C09"/>
    <w:rsid w:val="00310C81"/>
    <w:rsid w:val="00310F94"/>
    <w:rsid w:val="00311080"/>
    <w:rsid w:val="003110D4"/>
    <w:rsid w:val="003110FB"/>
    <w:rsid w:val="00311705"/>
    <w:rsid w:val="0031177E"/>
    <w:rsid w:val="0031198A"/>
    <w:rsid w:val="00311DA4"/>
    <w:rsid w:val="00312024"/>
    <w:rsid w:val="003123EE"/>
    <w:rsid w:val="003127FE"/>
    <w:rsid w:val="0031301F"/>
    <w:rsid w:val="0031311A"/>
    <w:rsid w:val="00313281"/>
    <w:rsid w:val="003132D5"/>
    <w:rsid w:val="003134B1"/>
    <w:rsid w:val="003135A9"/>
    <w:rsid w:val="0031377B"/>
    <w:rsid w:val="0031387B"/>
    <w:rsid w:val="00313944"/>
    <w:rsid w:val="00313AF1"/>
    <w:rsid w:val="00313F8A"/>
    <w:rsid w:val="00313FB2"/>
    <w:rsid w:val="00313FDD"/>
    <w:rsid w:val="003142BA"/>
    <w:rsid w:val="00314625"/>
    <w:rsid w:val="0031465C"/>
    <w:rsid w:val="00314DA3"/>
    <w:rsid w:val="00315019"/>
    <w:rsid w:val="00315029"/>
    <w:rsid w:val="00315048"/>
    <w:rsid w:val="003152B7"/>
    <w:rsid w:val="00315711"/>
    <w:rsid w:val="003159D0"/>
    <w:rsid w:val="00315AE5"/>
    <w:rsid w:val="00315BFB"/>
    <w:rsid w:val="00315C1A"/>
    <w:rsid w:val="00315C7D"/>
    <w:rsid w:val="00315CD8"/>
    <w:rsid w:val="003160FC"/>
    <w:rsid w:val="00316559"/>
    <w:rsid w:val="00316588"/>
    <w:rsid w:val="00316617"/>
    <w:rsid w:val="003168E3"/>
    <w:rsid w:val="00316A15"/>
    <w:rsid w:val="00316A8C"/>
    <w:rsid w:val="00316EEB"/>
    <w:rsid w:val="0031716B"/>
    <w:rsid w:val="00317388"/>
    <w:rsid w:val="003173AA"/>
    <w:rsid w:val="0031756E"/>
    <w:rsid w:val="00317625"/>
    <w:rsid w:val="0031785E"/>
    <w:rsid w:val="00317AA9"/>
    <w:rsid w:val="00317B1B"/>
    <w:rsid w:val="00320032"/>
    <w:rsid w:val="003200F8"/>
    <w:rsid w:val="003201DF"/>
    <w:rsid w:val="003201FF"/>
    <w:rsid w:val="0032022D"/>
    <w:rsid w:val="003203D3"/>
    <w:rsid w:val="0032047B"/>
    <w:rsid w:val="003205C7"/>
    <w:rsid w:val="00320A5D"/>
    <w:rsid w:val="00320A83"/>
    <w:rsid w:val="00320AF0"/>
    <w:rsid w:val="00320C37"/>
    <w:rsid w:val="00320C48"/>
    <w:rsid w:val="00320C83"/>
    <w:rsid w:val="00320DB6"/>
    <w:rsid w:val="00320E26"/>
    <w:rsid w:val="00320EDA"/>
    <w:rsid w:val="00321036"/>
    <w:rsid w:val="0032150B"/>
    <w:rsid w:val="003217B4"/>
    <w:rsid w:val="00321B52"/>
    <w:rsid w:val="00321C0C"/>
    <w:rsid w:val="00321D01"/>
    <w:rsid w:val="00321E67"/>
    <w:rsid w:val="00322139"/>
    <w:rsid w:val="003221AC"/>
    <w:rsid w:val="00322A52"/>
    <w:rsid w:val="00322CDB"/>
    <w:rsid w:val="00322FB4"/>
    <w:rsid w:val="003233FC"/>
    <w:rsid w:val="003235F1"/>
    <w:rsid w:val="00323631"/>
    <w:rsid w:val="00323869"/>
    <w:rsid w:val="00323E37"/>
    <w:rsid w:val="00323FEA"/>
    <w:rsid w:val="003241BD"/>
    <w:rsid w:val="00324247"/>
    <w:rsid w:val="00324602"/>
    <w:rsid w:val="00324687"/>
    <w:rsid w:val="0032479E"/>
    <w:rsid w:val="00324994"/>
    <w:rsid w:val="00324A35"/>
    <w:rsid w:val="00325189"/>
    <w:rsid w:val="0032528A"/>
    <w:rsid w:val="003255F6"/>
    <w:rsid w:val="00325677"/>
    <w:rsid w:val="003259CB"/>
    <w:rsid w:val="00325A7E"/>
    <w:rsid w:val="00325B3D"/>
    <w:rsid w:val="00325DF6"/>
    <w:rsid w:val="00325FA8"/>
    <w:rsid w:val="003261C9"/>
    <w:rsid w:val="00326443"/>
    <w:rsid w:val="00326499"/>
    <w:rsid w:val="003267C9"/>
    <w:rsid w:val="00326973"/>
    <w:rsid w:val="0032697D"/>
    <w:rsid w:val="00326A55"/>
    <w:rsid w:val="00326D57"/>
    <w:rsid w:val="00326D81"/>
    <w:rsid w:val="003271B5"/>
    <w:rsid w:val="00327318"/>
    <w:rsid w:val="00327600"/>
    <w:rsid w:val="003276D0"/>
    <w:rsid w:val="00327824"/>
    <w:rsid w:val="003279DE"/>
    <w:rsid w:val="00327F3C"/>
    <w:rsid w:val="003302BA"/>
    <w:rsid w:val="003303BF"/>
    <w:rsid w:val="00330575"/>
    <w:rsid w:val="00330775"/>
    <w:rsid w:val="00330B1D"/>
    <w:rsid w:val="003310B0"/>
    <w:rsid w:val="00331263"/>
    <w:rsid w:val="003315F1"/>
    <w:rsid w:val="00331792"/>
    <w:rsid w:val="003318C2"/>
    <w:rsid w:val="00331C36"/>
    <w:rsid w:val="00331CA6"/>
    <w:rsid w:val="00331E1C"/>
    <w:rsid w:val="003328D6"/>
    <w:rsid w:val="00332981"/>
    <w:rsid w:val="00332C67"/>
    <w:rsid w:val="00332FC8"/>
    <w:rsid w:val="00332FD7"/>
    <w:rsid w:val="0033336C"/>
    <w:rsid w:val="003334C6"/>
    <w:rsid w:val="0033374C"/>
    <w:rsid w:val="00333839"/>
    <w:rsid w:val="00333855"/>
    <w:rsid w:val="00333DFF"/>
    <w:rsid w:val="00333E33"/>
    <w:rsid w:val="00333FBB"/>
    <w:rsid w:val="00333FD8"/>
    <w:rsid w:val="00334163"/>
    <w:rsid w:val="003341EB"/>
    <w:rsid w:val="00334366"/>
    <w:rsid w:val="00334436"/>
    <w:rsid w:val="003346F5"/>
    <w:rsid w:val="0033486B"/>
    <w:rsid w:val="0033487E"/>
    <w:rsid w:val="00334ABA"/>
    <w:rsid w:val="00334BCB"/>
    <w:rsid w:val="00335247"/>
    <w:rsid w:val="003352B7"/>
    <w:rsid w:val="003353FA"/>
    <w:rsid w:val="00335BE1"/>
    <w:rsid w:val="00335BF1"/>
    <w:rsid w:val="00335EDA"/>
    <w:rsid w:val="00335F73"/>
    <w:rsid w:val="00336068"/>
    <w:rsid w:val="00336350"/>
    <w:rsid w:val="00336609"/>
    <w:rsid w:val="00336838"/>
    <w:rsid w:val="00336EB5"/>
    <w:rsid w:val="003370E2"/>
    <w:rsid w:val="00337248"/>
    <w:rsid w:val="00337796"/>
    <w:rsid w:val="003377BF"/>
    <w:rsid w:val="003378FC"/>
    <w:rsid w:val="00337DB0"/>
    <w:rsid w:val="00337F87"/>
    <w:rsid w:val="00337FF0"/>
    <w:rsid w:val="003405EC"/>
    <w:rsid w:val="00340863"/>
    <w:rsid w:val="003408E5"/>
    <w:rsid w:val="0034099C"/>
    <w:rsid w:val="00340A47"/>
    <w:rsid w:val="00340B30"/>
    <w:rsid w:val="00340C62"/>
    <w:rsid w:val="00340D6F"/>
    <w:rsid w:val="00341217"/>
    <w:rsid w:val="00341348"/>
    <w:rsid w:val="00341492"/>
    <w:rsid w:val="0034168E"/>
    <w:rsid w:val="00341725"/>
    <w:rsid w:val="0034195E"/>
    <w:rsid w:val="00341960"/>
    <w:rsid w:val="00341A3E"/>
    <w:rsid w:val="00341CF8"/>
    <w:rsid w:val="00341DAF"/>
    <w:rsid w:val="003423ED"/>
    <w:rsid w:val="003428A7"/>
    <w:rsid w:val="00342FA9"/>
    <w:rsid w:val="00342FD6"/>
    <w:rsid w:val="00342FF9"/>
    <w:rsid w:val="00343006"/>
    <w:rsid w:val="003432D2"/>
    <w:rsid w:val="00343352"/>
    <w:rsid w:val="003434B7"/>
    <w:rsid w:val="00343760"/>
    <w:rsid w:val="00343816"/>
    <w:rsid w:val="00343E69"/>
    <w:rsid w:val="0034432A"/>
    <w:rsid w:val="003444DA"/>
    <w:rsid w:val="0034452C"/>
    <w:rsid w:val="00344941"/>
    <w:rsid w:val="00344B07"/>
    <w:rsid w:val="00344DC8"/>
    <w:rsid w:val="00344E5A"/>
    <w:rsid w:val="00344F09"/>
    <w:rsid w:val="003453E0"/>
    <w:rsid w:val="0034574D"/>
    <w:rsid w:val="003457DE"/>
    <w:rsid w:val="00345ED2"/>
    <w:rsid w:val="00346183"/>
    <w:rsid w:val="003466E1"/>
    <w:rsid w:val="00346A8D"/>
    <w:rsid w:val="00346BB2"/>
    <w:rsid w:val="003472AE"/>
    <w:rsid w:val="0034733A"/>
    <w:rsid w:val="0034759C"/>
    <w:rsid w:val="00347824"/>
    <w:rsid w:val="003479DA"/>
    <w:rsid w:val="00347CA3"/>
    <w:rsid w:val="00347EA4"/>
    <w:rsid w:val="003504EC"/>
    <w:rsid w:val="0035052D"/>
    <w:rsid w:val="00350722"/>
    <w:rsid w:val="00350952"/>
    <w:rsid w:val="00350976"/>
    <w:rsid w:val="00350A8A"/>
    <w:rsid w:val="00350BB3"/>
    <w:rsid w:val="00350E1F"/>
    <w:rsid w:val="003510C4"/>
    <w:rsid w:val="0035166D"/>
    <w:rsid w:val="0035168C"/>
    <w:rsid w:val="003516D6"/>
    <w:rsid w:val="003517CF"/>
    <w:rsid w:val="0035219D"/>
    <w:rsid w:val="003521CD"/>
    <w:rsid w:val="003522D0"/>
    <w:rsid w:val="0035278E"/>
    <w:rsid w:val="00352932"/>
    <w:rsid w:val="00352B2A"/>
    <w:rsid w:val="00352E60"/>
    <w:rsid w:val="003531EB"/>
    <w:rsid w:val="0035330C"/>
    <w:rsid w:val="00353429"/>
    <w:rsid w:val="00353713"/>
    <w:rsid w:val="00353A15"/>
    <w:rsid w:val="00353B74"/>
    <w:rsid w:val="00353B84"/>
    <w:rsid w:val="00353D48"/>
    <w:rsid w:val="00353E4F"/>
    <w:rsid w:val="00353F2F"/>
    <w:rsid w:val="0035400E"/>
    <w:rsid w:val="0035454E"/>
    <w:rsid w:val="003545CC"/>
    <w:rsid w:val="0035474D"/>
    <w:rsid w:val="0035486C"/>
    <w:rsid w:val="003549BB"/>
    <w:rsid w:val="00354C3C"/>
    <w:rsid w:val="00354E86"/>
    <w:rsid w:val="00354FDE"/>
    <w:rsid w:val="003554D0"/>
    <w:rsid w:val="0035586D"/>
    <w:rsid w:val="00355BF1"/>
    <w:rsid w:val="00355C60"/>
    <w:rsid w:val="00355C6C"/>
    <w:rsid w:val="0035656C"/>
    <w:rsid w:val="0035662D"/>
    <w:rsid w:val="003567FD"/>
    <w:rsid w:val="00356AB7"/>
    <w:rsid w:val="00356CAB"/>
    <w:rsid w:val="00356DEE"/>
    <w:rsid w:val="00356DFE"/>
    <w:rsid w:val="00357066"/>
    <w:rsid w:val="003571E0"/>
    <w:rsid w:val="00357952"/>
    <w:rsid w:val="00357F64"/>
    <w:rsid w:val="00360112"/>
    <w:rsid w:val="00360623"/>
    <w:rsid w:val="00360772"/>
    <w:rsid w:val="00360808"/>
    <w:rsid w:val="003608ED"/>
    <w:rsid w:val="00360923"/>
    <w:rsid w:val="00360B18"/>
    <w:rsid w:val="00360D6F"/>
    <w:rsid w:val="00361001"/>
    <w:rsid w:val="003610B7"/>
    <w:rsid w:val="003610E4"/>
    <w:rsid w:val="0036120D"/>
    <w:rsid w:val="00361257"/>
    <w:rsid w:val="00361304"/>
    <w:rsid w:val="00361440"/>
    <w:rsid w:val="003614D4"/>
    <w:rsid w:val="00361749"/>
    <w:rsid w:val="003617CA"/>
    <w:rsid w:val="00361912"/>
    <w:rsid w:val="00361AA9"/>
    <w:rsid w:val="00361DF8"/>
    <w:rsid w:val="00361E43"/>
    <w:rsid w:val="0036213F"/>
    <w:rsid w:val="003622AD"/>
    <w:rsid w:val="003622C4"/>
    <w:rsid w:val="00362421"/>
    <w:rsid w:val="0036244D"/>
    <w:rsid w:val="0036244E"/>
    <w:rsid w:val="0036296D"/>
    <w:rsid w:val="00362979"/>
    <w:rsid w:val="00362E00"/>
    <w:rsid w:val="00362F58"/>
    <w:rsid w:val="00363682"/>
    <w:rsid w:val="003637A9"/>
    <w:rsid w:val="00363B26"/>
    <w:rsid w:val="00363BB8"/>
    <w:rsid w:val="00363C1D"/>
    <w:rsid w:val="00363F33"/>
    <w:rsid w:val="0036449D"/>
    <w:rsid w:val="003644DF"/>
    <w:rsid w:val="003647C3"/>
    <w:rsid w:val="003648DC"/>
    <w:rsid w:val="003648E5"/>
    <w:rsid w:val="00364CB1"/>
    <w:rsid w:val="003650BF"/>
    <w:rsid w:val="00365106"/>
    <w:rsid w:val="00365169"/>
    <w:rsid w:val="0036535E"/>
    <w:rsid w:val="0036590E"/>
    <w:rsid w:val="00365AEA"/>
    <w:rsid w:val="00365CB1"/>
    <w:rsid w:val="00365DFB"/>
    <w:rsid w:val="00366054"/>
    <w:rsid w:val="0036674D"/>
    <w:rsid w:val="003668D9"/>
    <w:rsid w:val="00366A1B"/>
    <w:rsid w:val="00366AA0"/>
    <w:rsid w:val="00367021"/>
    <w:rsid w:val="0036716A"/>
    <w:rsid w:val="003673D2"/>
    <w:rsid w:val="0036740D"/>
    <w:rsid w:val="003674F4"/>
    <w:rsid w:val="00367722"/>
    <w:rsid w:val="0036789A"/>
    <w:rsid w:val="00367978"/>
    <w:rsid w:val="003679FA"/>
    <w:rsid w:val="00367A2B"/>
    <w:rsid w:val="00367B42"/>
    <w:rsid w:val="00367E4D"/>
    <w:rsid w:val="00367F32"/>
    <w:rsid w:val="00367F6D"/>
    <w:rsid w:val="00367FFD"/>
    <w:rsid w:val="0037029C"/>
    <w:rsid w:val="003705AD"/>
    <w:rsid w:val="003707DB"/>
    <w:rsid w:val="0037092A"/>
    <w:rsid w:val="003714CF"/>
    <w:rsid w:val="00371CE9"/>
    <w:rsid w:val="00371FFD"/>
    <w:rsid w:val="00372825"/>
    <w:rsid w:val="003729EE"/>
    <w:rsid w:val="00372A13"/>
    <w:rsid w:val="00372F53"/>
    <w:rsid w:val="003731C5"/>
    <w:rsid w:val="00373563"/>
    <w:rsid w:val="00373701"/>
    <w:rsid w:val="0037375A"/>
    <w:rsid w:val="00373ACA"/>
    <w:rsid w:val="00373CAD"/>
    <w:rsid w:val="003742CF"/>
    <w:rsid w:val="003742D3"/>
    <w:rsid w:val="0037464D"/>
    <w:rsid w:val="003747B8"/>
    <w:rsid w:val="0037498A"/>
    <w:rsid w:val="003751BC"/>
    <w:rsid w:val="00375475"/>
    <w:rsid w:val="00375477"/>
    <w:rsid w:val="0037547D"/>
    <w:rsid w:val="003754B7"/>
    <w:rsid w:val="00375920"/>
    <w:rsid w:val="00375F29"/>
    <w:rsid w:val="003762D4"/>
    <w:rsid w:val="003764B2"/>
    <w:rsid w:val="00376551"/>
    <w:rsid w:val="00376817"/>
    <w:rsid w:val="00376974"/>
    <w:rsid w:val="00376994"/>
    <w:rsid w:val="00376A43"/>
    <w:rsid w:val="00376B23"/>
    <w:rsid w:val="00376B8A"/>
    <w:rsid w:val="00376D2D"/>
    <w:rsid w:val="00376E4C"/>
    <w:rsid w:val="00377203"/>
    <w:rsid w:val="00377959"/>
    <w:rsid w:val="00377B34"/>
    <w:rsid w:val="00377E70"/>
    <w:rsid w:val="00380012"/>
    <w:rsid w:val="003803DA"/>
    <w:rsid w:val="003804BF"/>
    <w:rsid w:val="00380514"/>
    <w:rsid w:val="00380911"/>
    <w:rsid w:val="00380FE0"/>
    <w:rsid w:val="00381123"/>
    <w:rsid w:val="0038135B"/>
    <w:rsid w:val="003813F3"/>
    <w:rsid w:val="00381582"/>
    <w:rsid w:val="0038158C"/>
    <w:rsid w:val="0038171F"/>
    <w:rsid w:val="00381743"/>
    <w:rsid w:val="00381769"/>
    <w:rsid w:val="00381842"/>
    <w:rsid w:val="0038191E"/>
    <w:rsid w:val="00381AAA"/>
    <w:rsid w:val="00381B0A"/>
    <w:rsid w:val="00381CBF"/>
    <w:rsid w:val="00381CE8"/>
    <w:rsid w:val="00381DEF"/>
    <w:rsid w:val="00382014"/>
    <w:rsid w:val="003822A5"/>
    <w:rsid w:val="003823A3"/>
    <w:rsid w:val="003823D6"/>
    <w:rsid w:val="0038252E"/>
    <w:rsid w:val="00382708"/>
    <w:rsid w:val="003827BC"/>
    <w:rsid w:val="003829D4"/>
    <w:rsid w:val="00382D2E"/>
    <w:rsid w:val="00382D6C"/>
    <w:rsid w:val="003830EA"/>
    <w:rsid w:val="00383244"/>
    <w:rsid w:val="003834C4"/>
    <w:rsid w:val="003836C8"/>
    <w:rsid w:val="003837AD"/>
    <w:rsid w:val="00383ED8"/>
    <w:rsid w:val="00383EE3"/>
    <w:rsid w:val="00384187"/>
    <w:rsid w:val="00384665"/>
    <w:rsid w:val="0038478B"/>
    <w:rsid w:val="003847A9"/>
    <w:rsid w:val="00384C22"/>
    <w:rsid w:val="00384E1F"/>
    <w:rsid w:val="00384F24"/>
    <w:rsid w:val="0038507C"/>
    <w:rsid w:val="003856CB"/>
    <w:rsid w:val="003856D9"/>
    <w:rsid w:val="00385731"/>
    <w:rsid w:val="00385952"/>
    <w:rsid w:val="003859D0"/>
    <w:rsid w:val="00385D33"/>
    <w:rsid w:val="00385E41"/>
    <w:rsid w:val="0038606D"/>
    <w:rsid w:val="003860F6"/>
    <w:rsid w:val="0038612C"/>
    <w:rsid w:val="00386199"/>
    <w:rsid w:val="00386359"/>
    <w:rsid w:val="00386426"/>
    <w:rsid w:val="0038654B"/>
    <w:rsid w:val="00386554"/>
    <w:rsid w:val="00386555"/>
    <w:rsid w:val="00386591"/>
    <w:rsid w:val="0038661E"/>
    <w:rsid w:val="0038691B"/>
    <w:rsid w:val="00386B3E"/>
    <w:rsid w:val="00386C97"/>
    <w:rsid w:val="00386E27"/>
    <w:rsid w:val="0038712A"/>
    <w:rsid w:val="003872CC"/>
    <w:rsid w:val="003877C3"/>
    <w:rsid w:val="00387A70"/>
    <w:rsid w:val="00387A7A"/>
    <w:rsid w:val="00387C65"/>
    <w:rsid w:val="00390148"/>
    <w:rsid w:val="00390316"/>
    <w:rsid w:val="00390401"/>
    <w:rsid w:val="00390740"/>
    <w:rsid w:val="00390813"/>
    <w:rsid w:val="00390993"/>
    <w:rsid w:val="00390C4B"/>
    <w:rsid w:val="00390D47"/>
    <w:rsid w:val="0039100F"/>
    <w:rsid w:val="003913BB"/>
    <w:rsid w:val="00391906"/>
    <w:rsid w:val="00391A36"/>
    <w:rsid w:val="00391B2B"/>
    <w:rsid w:val="00391C8F"/>
    <w:rsid w:val="00391D5B"/>
    <w:rsid w:val="00391E6D"/>
    <w:rsid w:val="00391F4E"/>
    <w:rsid w:val="00391F77"/>
    <w:rsid w:val="00391FEB"/>
    <w:rsid w:val="003920A4"/>
    <w:rsid w:val="00392525"/>
    <w:rsid w:val="0039252B"/>
    <w:rsid w:val="003925C7"/>
    <w:rsid w:val="003925CF"/>
    <w:rsid w:val="00392727"/>
    <w:rsid w:val="003927F5"/>
    <w:rsid w:val="00393183"/>
    <w:rsid w:val="0039373B"/>
    <w:rsid w:val="00393892"/>
    <w:rsid w:val="00393C15"/>
    <w:rsid w:val="00393C38"/>
    <w:rsid w:val="00394081"/>
    <w:rsid w:val="003942A1"/>
    <w:rsid w:val="00394B7F"/>
    <w:rsid w:val="00394D8B"/>
    <w:rsid w:val="00394F16"/>
    <w:rsid w:val="003951BF"/>
    <w:rsid w:val="003953CF"/>
    <w:rsid w:val="00395547"/>
    <w:rsid w:val="003957A0"/>
    <w:rsid w:val="003958CD"/>
    <w:rsid w:val="00395963"/>
    <w:rsid w:val="00395AAD"/>
    <w:rsid w:val="00395B32"/>
    <w:rsid w:val="00395C37"/>
    <w:rsid w:val="00395C71"/>
    <w:rsid w:val="00395DC4"/>
    <w:rsid w:val="00396088"/>
    <w:rsid w:val="00396129"/>
    <w:rsid w:val="0039625C"/>
    <w:rsid w:val="00396306"/>
    <w:rsid w:val="00396373"/>
    <w:rsid w:val="00396575"/>
    <w:rsid w:val="003969F2"/>
    <w:rsid w:val="00396B1B"/>
    <w:rsid w:val="00396B74"/>
    <w:rsid w:val="00396D71"/>
    <w:rsid w:val="00396D8C"/>
    <w:rsid w:val="00397124"/>
    <w:rsid w:val="003972ED"/>
    <w:rsid w:val="0039749B"/>
    <w:rsid w:val="00397635"/>
    <w:rsid w:val="0039765C"/>
    <w:rsid w:val="00397B9A"/>
    <w:rsid w:val="00397BD8"/>
    <w:rsid w:val="00397E4C"/>
    <w:rsid w:val="00397E81"/>
    <w:rsid w:val="003A03ED"/>
    <w:rsid w:val="003A0583"/>
    <w:rsid w:val="003A0590"/>
    <w:rsid w:val="003A0598"/>
    <w:rsid w:val="003A05B1"/>
    <w:rsid w:val="003A05B2"/>
    <w:rsid w:val="003A0786"/>
    <w:rsid w:val="003A0952"/>
    <w:rsid w:val="003A0953"/>
    <w:rsid w:val="003A09CD"/>
    <w:rsid w:val="003A09F4"/>
    <w:rsid w:val="003A0CDF"/>
    <w:rsid w:val="003A0D4B"/>
    <w:rsid w:val="003A1248"/>
    <w:rsid w:val="003A1A47"/>
    <w:rsid w:val="003A1AD5"/>
    <w:rsid w:val="003A1CAE"/>
    <w:rsid w:val="003A1CC3"/>
    <w:rsid w:val="003A2298"/>
    <w:rsid w:val="003A235D"/>
    <w:rsid w:val="003A2428"/>
    <w:rsid w:val="003A2576"/>
    <w:rsid w:val="003A257E"/>
    <w:rsid w:val="003A2594"/>
    <w:rsid w:val="003A29A2"/>
    <w:rsid w:val="003A2B19"/>
    <w:rsid w:val="003A2CF9"/>
    <w:rsid w:val="003A2FEE"/>
    <w:rsid w:val="003A3023"/>
    <w:rsid w:val="003A3305"/>
    <w:rsid w:val="003A34D0"/>
    <w:rsid w:val="003A36D2"/>
    <w:rsid w:val="003A38C3"/>
    <w:rsid w:val="003A3953"/>
    <w:rsid w:val="003A3A78"/>
    <w:rsid w:val="003A3AC8"/>
    <w:rsid w:val="003A3B06"/>
    <w:rsid w:val="003A3B7A"/>
    <w:rsid w:val="003A3D03"/>
    <w:rsid w:val="003A3D70"/>
    <w:rsid w:val="003A4062"/>
    <w:rsid w:val="003A4314"/>
    <w:rsid w:val="003A4506"/>
    <w:rsid w:val="003A4985"/>
    <w:rsid w:val="003A4D3B"/>
    <w:rsid w:val="003A4DCE"/>
    <w:rsid w:val="003A4DF7"/>
    <w:rsid w:val="003A4F90"/>
    <w:rsid w:val="003A5011"/>
    <w:rsid w:val="003A510F"/>
    <w:rsid w:val="003A5195"/>
    <w:rsid w:val="003A5369"/>
    <w:rsid w:val="003A54C3"/>
    <w:rsid w:val="003A58DD"/>
    <w:rsid w:val="003A58F0"/>
    <w:rsid w:val="003A5B9E"/>
    <w:rsid w:val="003A5EC8"/>
    <w:rsid w:val="003A6049"/>
    <w:rsid w:val="003A60B6"/>
    <w:rsid w:val="003A6287"/>
    <w:rsid w:val="003A6A55"/>
    <w:rsid w:val="003A6D95"/>
    <w:rsid w:val="003A6DEC"/>
    <w:rsid w:val="003A6DEE"/>
    <w:rsid w:val="003A6E7D"/>
    <w:rsid w:val="003A7044"/>
    <w:rsid w:val="003A70C6"/>
    <w:rsid w:val="003A70D7"/>
    <w:rsid w:val="003A71EC"/>
    <w:rsid w:val="003A7322"/>
    <w:rsid w:val="003A7842"/>
    <w:rsid w:val="003A79CD"/>
    <w:rsid w:val="003A7AC2"/>
    <w:rsid w:val="003A7CAE"/>
    <w:rsid w:val="003A7D21"/>
    <w:rsid w:val="003B0435"/>
    <w:rsid w:val="003B04A7"/>
    <w:rsid w:val="003B05EA"/>
    <w:rsid w:val="003B0B94"/>
    <w:rsid w:val="003B0D1D"/>
    <w:rsid w:val="003B1009"/>
    <w:rsid w:val="003B1012"/>
    <w:rsid w:val="003B1A6D"/>
    <w:rsid w:val="003B1A7D"/>
    <w:rsid w:val="003B1ACC"/>
    <w:rsid w:val="003B1BE9"/>
    <w:rsid w:val="003B1DF9"/>
    <w:rsid w:val="003B22A5"/>
    <w:rsid w:val="003B2670"/>
    <w:rsid w:val="003B271E"/>
    <w:rsid w:val="003B2A9D"/>
    <w:rsid w:val="003B2DA0"/>
    <w:rsid w:val="003B2E5A"/>
    <w:rsid w:val="003B334C"/>
    <w:rsid w:val="003B35AE"/>
    <w:rsid w:val="003B373C"/>
    <w:rsid w:val="003B39F3"/>
    <w:rsid w:val="003B3ED6"/>
    <w:rsid w:val="003B3FD3"/>
    <w:rsid w:val="003B4097"/>
    <w:rsid w:val="003B40E3"/>
    <w:rsid w:val="003B4325"/>
    <w:rsid w:val="003B454D"/>
    <w:rsid w:val="003B466D"/>
    <w:rsid w:val="003B4C16"/>
    <w:rsid w:val="003B4C2D"/>
    <w:rsid w:val="003B4E46"/>
    <w:rsid w:val="003B4F92"/>
    <w:rsid w:val="003B5208"/>
    <w:rsid w:val="003B52F1"/>
    <w:rsid w:val="003B59DA"/>
    <w:rsid w:val="003B5B16"/>
    <w:rsid w:val="003B5B8B"/>
    <w:rsid w:val="003B5F49"/>
    <w:rsid w:val="003B63C6"/>
    <w:rsid w:val="003B6579"/>
    <w:rsid w:val="003B685C"/>
    <w:rsid w:val="003B687D"/>
    <w:rsid w:val="003B6B47"/>
    <w:rsid w:val="003B6BC3"/>
    <w:rsid w:val="003B6D3B"/>
    <w:rsid w:val="003B72E7"/>
    <w:rsid w:val="003B75F0"/>
    <w:rsid w:val="003B76A8"/>
    <w:rsid w:val="003B797E"/>
    <w:rsid w:val="003B79E2"/>
    <w:rsid w:val="003B7B07"/>
    <w:rsid w:val="003B7F83"/>
    <w:rsid w:val="003B7F93"/>
    <w:rsid w:val="003C008F"/>
    <w:rsid w:val="003C0A62"/>
    <w:rsid w:val="003C0CAE"/>
    <w:rsid w:val="003C0CE1"/>
    <w:rsid w:val="003C1037"/>
    <w:rsid w:val="003C1362"/>
    <w:rsid w:val="003C177A"/>
    <w:rsid w:val="003C18FC"/>
    <w:rsid w:val="003C19D6"/>
    <w:rsid w:val="003C1BE3"/>
    <w:rsid w:val="003C1CCA"/>
    <w:rsid w:val="003C1DA8"/>
    <w:rsid w:val="003C1ED8"/>
    <w:rsid w:val="003C201A"/>
    <w:rsid w:val="003C223B"/>
    <w:rsid w:val="003C2332"/>
    <w:rsid w:val="003C233E"/>
    <w:rsid w:val="003C260C"/>
    <w:rsid w:val="003C27A5"/>
    <w:rsid w:val="003C2952"/>
    <w:rsid w:val="003C2AAF"/>
    <w:rsid w:val="003C2B1E"/>
    <w:rsid w:val="003C2B60"/>
    <w:rsid w:val="003C2C54"/>
    <w:rsid w:val="003C2E83"/>
    <w:rsid w:val="003C2F5A"/>
    <w:rsid w:val="003C3152"/>
    <w:rsid w:val="003C32C1"/>
    <w:rsid w:val="003C352A"/>
    <w:rsid w:val="003C3652"/>
    <w:rsid w:val="003C36E1"/>
    <w:rsid w:val="003C3985"/>
    <w:rsid w:val="003C3CAC"/>
    <w:rsid w:val="003C3FA3"/>
    <w:rsid w:val="003C4107"/>
    <w:rsid w:val="003C419F"/>
    <w:rsid w:val="003C4318"/>
    <w:rsid w:val="003C433C"/>
    <w:rsid w:val="003C43CE"/>
    <w:rsid w:val="003C4565"/>
    <w:rsid w:val="003C4767"/>
    <w:rsid w:val="003C484F"/>
    <w:rsid w:val="003C4870"/>
    <w:rsid w:val="003C567F"/>
    <w:rsid w:val="003C57A5"/>
    <w:rsid w:val="003C583E"/>
    <w:rsid w:val="003C58FD"/>
    <w:rsid w:val="003C5970"/>
    <w:rsid w:val="003C5B75"/>
    <w:rsid w:val="003C5CAE"/>
    <w:rsid w:val="003C5CF0"/>
    <w:rsid w:val="003C5D30"/>
    <w:rsid w:val="003C5E9A"/>
    <w:rsid w:val="003C628E"/>
    <w:rsid w:val="003C6464"/>
    <w:rsid w:val="003C6A17"/>
    <w:rsid w:val="003C6CE9"/>
    <w:rsid w:val="003C6EBE"/>
    <w:rsid w:val="003C73F6"/>
    <w:rsid w:val="003C74B2"/>
    <w:rsid w:val="003C7539"/>
    <w:rsid w:val="003C75A1"/>
    <w:rsid w:val="003C778A"/>
    <w:rsid w:val="003C7A11"/>
    <w:rsid w:val="003C7C22"/>
    <w:rsid w:val="003C7DA8"/>
    <w:rsid w:val="003C7E88"/>
    <w:rsid w:val="003C7F73"/>
    <w:rsid w:val="003D01D5"/>
    <w:rsid w:val="003D024B"/>
    <w:rsid w:val="003D056A"/>
    <w:rsid w:val="003D0870"/>
    <w:rsid w:val="003D0C4C"/>
    <w:rsid w:val="003D0D34"/>
    <w:rsid w:val="003D0D6C"/>
    <w:rsid w:val="003D0FC2"/>
    <w:rsid w:val="003D1458"/>
    <w:rsid w:val="003D157F"/>
    <w:rsid w:val="003D159C"/>
    <w:rsid w:val="003D166E"/>
    <w:rsid w:val="003D1760"/>
    <w:rsid w:val="003D1841"/>
    <w:rsid w:val="003D194F"/>
    <w:rsid w:val="003D1B4D"/>
    <w:rsid w:val="003D1C44"/>
    <w:rsid w:val="003D1F4F"/>
    <w:rsid w:val="003D2A29"/>
    <w:rsid w:val="003D2CCF"/>
    <w:rsid w:val="003D2F60"/>
    <w:rsid w:val="003D32DC"/>
    <w:rsid w:val="003D3336"/>
    <w:rsid w:val="003D3892"/>
    <w:rsid w:val="003D39C3"/>
    <w:rsid w:val="003D3E0A"/>
    <w:rsid w:val="003D3EB9"/>
    <w:rsid w:val="003D3ED7"/>
    <w:rsid w:val="003D3ED9"/>
    <w:rsid w:val="003D4715"/>
    <w:rsid w:val="003D4C29"/>
    <w:rsid w:val="003D4EC4"/>
    <w:rsid w:val="003D501B"/>
    <w:rsid w:val="003D559A"/>
    <w:rsid w:val="003D57E0"/>
    <w:rsid w:val="003D5A91"/>
    <w:rsid w:val="003D5B8E"/>
    <w:rsid w:val="003D5BE4"/>
    <w:rsid w:val="003D5C60"/>
    <w:rsid w:val="003D5E75"/>
    <w:rsid w:val="003D5FF9"/>
    <w:rsid w:val="003D62CE"/>
    <w:rsid w:val="003D638B"/>
    <w:rsid w:val="003D63F5"/>
    <w:rsid w:val="003D6460"/>
    <w:rsid w:val="003D6471"/>
    <w:rsid w:val="003D6515"/>
    <w:rsid w:val="003D6635"/>
    <w:rsid w:val="003D68F8"/>
    <w:rsid w:val="003D69B8"/>
    <w:rsid w:val="003D69F4"/>
    <w:rsid w:val="003D7250"/>
    <w:rsid w:val="003D73D1"/>
    <w:rsid w:val="003D75A9"/>
    <w:rsid w:val="003D7719"/>
    <w:rsid w:val="003D786A"/>
    <w:rsid w:val="003D7902"/>
    <w:rsid w:val="003D7908"/>
    <w:rsid w:val="003D7ADF"/>
    <w:rsid w:val="003D7B18"/>
    <w:rsid w:val="003D7D16"/>
    <w:rsid w:val="003D7D70"/>
    <w:rsid w:val="003D7F1F"/>
    <w:rsid w:val="003D7FC1"/>
    <w:rsid w:val="003E0134"/>
    <w:rsid w:val="003E0311"/>
    <w:rsid w:val="003E072C"/>
    <w:rsid w:val="003E092B"/>
    <w:rsid w:val="003E0B8B"/>
    <w:rsid w:val="003E0C1E"/>
    <w:rsid w:val="003E0EF0"/>
    <w:rsid w:val="003E0FD0"/>
    <w:rsid w:val="003E102B"/>
    <w:rsid w:val="003E1046"/>
    <w:rsid w:val="003E1051"/>
    <w:rsid w:val="003E1334"/>
    <w:rsid w:val="003E1383"/>
    <w:rsid w:val="003E142E"/>
    <w:rsid w:val="003E19D1"/>
    <w:rsid w:val="003E1ACB"/>
    <w:rsid w:val="003E1B78"/>
    <w:rsid w:val="003E1C5A"/>
    <w:rsid w:val="003E1CC0"/>
    <w:rsid w:val="003E1D33"/>
    <w:rsid w:val="003E1E45"/>
    <w:rsid w:val="003E2264"/>
    <w:rsid w:val="003E228B"/>
    <w:rsid w:val="003E24B3"/>
    <w:rsid w:val="003E26F3"/>
    <w:rsid w:val="003E2C07"/>
    <w:rsid w:val="003E2C8C"/>
    <w:rsid w:val="003E2E6F"/>
    <w:rsid w:val="003E3284"/>
    <w:rsid w:val="003E32D7"/>
    <w:rsid w:val="003E32FF"/>
    <w:rsid w:val="003E3327"/>
    <w:rsid w:val="003E3413"/>
    <w:rsid w:val="003E35DD"/>
    <w:rsid w:val="003E367E"/>
    <w:rsid w:val="003E389F"/>
    <w:rsid w:val="003E39FA"/>
    <w:rsid w:val="003E3A09"/>
    <w:rsid w:val="003E3A95"/>
    <w:rsid w:val="003E3ADB"/>
    <w:rsid w:val="003E3DCA"/>
    <w:rsid w:val="003E3E58"/>
    <w:rsid w:val="003E4452"/>
    <w:rsid w:val="003E4670"/>
    <w:rsid w:val="003E4792"/>
    <w:rsid w:val="003E47CF"/>
    <w:rsid w:val="003E47E1"/>
    <w:rsid w:val="003E4891"/>
    <w:rsid w:val="003E493F"/>
    <w:rsid w:val="003E4C79"/>
    <w:rsid w:val="003E4EF8"/>
    <w:rsid w:val="003E5393"/>
    <w:rsid w:val="003E54E5"/>
    <w:rsid w:val="003E55E7"/>
    <w:rsid w:val="003E5B0C"/>
    <w:rsid w:val="003E5BA8"/>
    <w:rsid w:val="003E5C77"/>
    <w:rsid w:val="003E6253"/>
    <w:rsid w:val="003E64B6"/>
    <w:rsid w:val="003E66B3"/>
    <w:rsid w:val="003E66FA"/>
    <w:rsid w:val="003E676E"/>
    <w:rsid w:val="003E6A92"/>
    <w:rsid w:val="003E6D97"/>
    <w:rsid w:val="003E7670"/>
    <w:rsid w:val="003E778E"/>
    <w:rsid w:val="003E7862"/>
    <w:rsid w:val="003E79B6"/>
    <w:rsid w:val="003E7B6B"/>
    <w:rsid w:val="003E7B9F"/>
    <w:rsid w:val="003E7D1E"/>
    <w:rsid w:val="003E7D82"/>
    <w:rsid w:val="003E7E38"/>
    <w:rsid w:val="003F0334"/>
    <w:rsid w:val="003F0B5C"/>
    <w:rsid w:val="003F0B92"/>
    <w:rsid w:val="003F1659"/>
    <w:rsid w:val="003F18D3"/>
    <w:rsid w:val="003F1AFF"/>
    <w:rsid w:val="003F21A5"/>
    <w:rsid w:val="003F22D3"/>
    <w:rsid w:val="003F2939"/>
    <w:rsid w:val="003F2A30"/>
    <w:rsid w:val="003F2C32"/>
    <w:rsid w:val="003F2C75"/>
    <w:rsid w:val="003F2E1D"/>
    <w:rsid w:val="003F2EDC"/>
    <w:rsid w:val="003F3676"/>
    <w:rsid w:val="003F36BB"/>
    <w:rsid w:val="003F3831"/>
    <w:rsid w:val="003F3852"/>
    <w:rsid w:val="003F3987"/>
    <w:rsid w:val="003F3B2D"/>
    <w:rsid w:val="003F3D00"/>
    <w:rsid w:val="003F3D3A"/>
    <w:rsid w:val="003F3DF6"/>
    <w:rsid w:val="003F40C7"/>
    <w:rsid w:val="003F42B6"/>
    <w:rsid w:val="003F456E"/>
    <w:rsid w:val="003F457F"/>
    <w:rsid w:val="003F4615"/>
    <w:rsid w:val="003F4D3D"/>
    <w:rsid w:val="003F4ECF"/>
    <w:rsid w:val="003F4EED"/>
    <w:rsid w:val="003F50A2"/>
    <w:rsid w:val="003F51F0"/>
    <w:rsid w:val="003F53DB"/>
    <w:rsid w:val="003F54AB"/>
    <w:rsid w:val="003F55DA"/>
    <w:rsid w:val="003F59E2"/>
    <w:rsid w:val="003F5B9C"/>
    <w:rsid w:val="003F5F72"/>
    <w:rsid w:val="003F64A4"/>
    <w:rsid w:val="003F655D"/>
    <w:rsid w:val="003F6730"/>
    <w:rsid w:val="003F6808"/>
    <w:rsid w:val="003F6875"/>
    <w:rsid w:val="003F68C9"/>
    <w:rsid w:val="003F6AB3"/>
    <w:rsid w:val="003F7202"/>
    <w:rsid w:val="003F7435"/>
    <w:rsid w:val="003F7946"/>
    <w:rsid w:val="003F79B4"/>
    <w:rsid w:val="003F7A6F"/>
    <w:rsid w:val="003F7E36"/>
    <w:rsid w:val="003F7F74"/>
    <w:rsid w:val="00400398"/>
    <w:rsid w:val="004007E0"/>
    <w:rsid w:val="00400ADD"/>
    <w:rsid w:val="00400CBD"/>
    <w:rsid w:val="00400DCB"/>
    <w:rsid w:val="00400F50"/>
    <w:rsid w:val="00401411"/>
    <w:rsid w:val="00401BE1"/>
    <w:rsid w:val="00401ECE"/>
    <w:rsid w:val="00401F30"/>
    <w:rsid w:val="00401F93"/>
    <w:rsid w:val="00401FAB"/>
    <w:rsid w:val="00401FB4"/>
    <w:rsid w:val="004020A8"/>
    <w:rsid w:val="004020C0"/>
    <w:rsid w:val="0040259E"/>
    <w:rsid w:val="004025A4"/>
    <w:rsid w:val="004026B8"/>
    <w:rsid w:val="004027D2"/>
    <w:rsid w:val="00402A5C"/>
    <w:rsid w:val="00402C0C"/>
    <w:rsid w:val="00402CD5"/>
    <w:rsid w:val="004032A1"/>
    <w:rsid w:val="00403451"/>
    <w:rsid w:val="00403455"/>
    <w:rsid w:val="0040376D"/>
    <w:rsid w:val="00403852"/>
    <w:rsid w:val="00403938"/>
    <w:rsid w:val="00403956"/>
    <w:rsid w:val="00403A7A"/>
    <w:rsid w:val="00403B99"/>
    <w:rsid w:val="00403C84"/>
    <w:rsid w:val="00403F6B"/>
    <w:rsid w:val="00404032"/>
    <w:rsid w:val="004045AB"/>
    <w:rsid w:val="0040490B"/>
    <w:rsid w:val="00404974"/>
    <w:rsid w:val="004049CB"/>
    <w:rsid w:val="004049CC"/>
    <w:rsid w:val="00404A24"/>
    <w:rsid w:val="00405277"/>
    <w:rsid w:val="004053DE"/>
    <w:rsid w:val="004055B5"/>
    <w:rsid w:val="004055F6"/>
    <w:rsid w:val="004055F8"/>
    <w:rsid w:val="00405862"/>
    <w:rsid w:val="004059E8"/>
    <w:rsid w:val="00405AEE"/>
    <w:rsid w:val="00405B5C"/>
    <w:rsid w:val="00405DEF"/>
    <w:rsid w:val="00406336"/>
    <w:rsid w:val="0040636C"/>
    <w:rsid w:val="004063A7"/>
    <w:rsid w:val="004063CA"/>
    <w:rsid w:val="00406483"/>
    <w:rsid w:val="0040662F"/>
    <w:rsid w:val="00406661"/>
    <w:rsid w:val="0040669A"/>
    <w:rsid w:val="00406A3F"/>
    <w:rsid w:val="00406B93"/>
    <w:rsid w:val="00406DD5"/>
    <w:rsid w:val="00406DEB"/>
    <w:rsid w:val="00406E00"/>
    <w:rsid w:val="00406FBC"/>
    <w:rsid w:val="00406FF0"/>
    <w:rsid w:val="004070F1"/>
    <w:rsid w:val="00407165"/>
    <w:rsid w:val="00407BDC"/>
    <w:rsid w:val="00410012"/>
    <w:rsid w:val="004103D7"/>
    <w:rsid w:val="0041044B"/>
    <w:rsid w:val="004104A5"/>
    <w:rsid w:val="004104D3"/>
    <w:rsid w:val="00410538"/>
    <w:rsid w:val="0041054C"/>
    <w:rsid w:val="0041055B"/>
    <w:rsid w:val="00410837"/>
    <w:rsid w:val="00410855"/>
    <w:rsid w:val="00410A2A"/>
    <w:rsid w:val="00410AE7"/>
    <w:rsid w:val="00410D58"/>
    <w:rsid w:val="00410E75"/>
    <w:rsid w:val="00410F20"/>
    <w:rsid w:val="00410F7D"/>
    <w:rsid w:val="00410FC1"/>
    <w:rsid w:val="00411084"/>
    <w:rsid w:val="00411439"/>
    <w:rsid w:val="00412178"/>
    <w:rsid w:val="004122ED"/>
    <w:rsid w:val="004123C9"/>
    <w:rsid w:val="004123EC"/>
    <w:rsid w:val="00412497"/>
    <w:rsid w:val="004124F9"/>
    <w:rsid w:val="0041266F"/>
    <w:rsid w:val="00412685"/>
    <w:rsid w:val="004126E5"/>
    <w:rsid w:val="00412838"/>
    <w:rsid w:val="00412858"/>
    <w:rsid w:val="00412A1F"/>
    <w:rsid w:val="00412A62"/>
    <w:rsid w:val="00412DB2"/>
    <w:rsid w:val="00412EE3"/>
    <w:rsid w:val="00413347"/>
    <w:rsid w:val="0041335E"/>
    <w:rsid w:val="0041345D"/>
    <w:rsid w:val="0041358F"/>
    <w:rsid w:val="004138BB"/>
    <w:rsid w:val="004139FA"/>
    <w:rsid w:val="00413A70"/>
    <w:rsid w:val="00413AE4"/>
    <w:rsid w:val="00413D15"/>
    <w:rsid w:val="004140E0"/>
    <w:rsid w:val="00414233"/>
    <w:rsid w:val="0041463C"/>
    <w:rsid w:val="0041487A"/>
    <w:rsid w:val="00414B1B"/>
    <w:rsid w:val="00415374"/>
    <w:rsid w:val="004155DC"/>
    <w:rsid w:val="004155E2"/>
    <w:rsid w:val="004159DB"/>
    <w:rsid w:val="004159EF"/>
    <w:rsid w:val="00415D72"/>
    <w:rsid w:val="004166A3"/>
    <w:rsid w:val="004167D2"/>
    <w:rsid w:val="00416861"/>
    <w:rsid w:val="00416A9D"/>
    <w:rsid w:val="00416B7C"/>
    <w:rsid w:val="00416C80"/>
    <w:rsid w:val="004170BA"/>
    <w:rsid w:val="0041730A"/>
    <w:rsid w:val="00417423"/>
    <w:rsid w:val="0041745F"/>
    <w:rsid w:val="00417989"/>
    <w:rsid w:val="00417A54"/>
    <w:rsid w:val="00417E76"/>
    <w:rsid w:val="00417FBF"/>
    <w:rsid w:val="004209B1"/>
    <w:rsid w:val="00420AE2"/>
    <w:rsid w:val="00420E0F"/>
    <w:rsid w:val="00420F5F"/>
    <w:rsid w:val="00421577"/>
    <w:rsid w:val="0042167B"/>
    <w:rsid w:val="0042170A"/>
    <w:rsid w:val="00421A3E"/>
    <w:rsid w:val="00421AFC"/>
    <w:rsid w:val="00421B18"/>
    <w:rsid w:val="00421CFF"/>
    <w:rsid w:val="00422347"/>
    <w:rsid w:val="004225AC"/>
    <w:rsid w:val="004226A7"/>
    <w:rsid w:val="004226B0"/>
    <w:rsid w:val="00422997"/>
    <w:rsid w:val="00422D8F"/>
    <w:rsid w:val="00422E77"/>
    <w:rsid w:val="00422F52"/>
    <w:rsid w:val="00423074"/>
    <w:rsid w:val="004230E3"/>
    <w:rsid w:val="00423268"/>
    <w:rsid w:val="00423490"/>
    <w:rsid w:val="00423936"/>
    <w:rsid w:val="00423A5E"/>
    <w:rsid w:val="00423B38"/>
    <w:rsid w:val="00423E65"/>
    <w:rsid w:val="004244F1"/>
    <w:rsid w:val="00424C0A"/>
    <w:rsid w:val="00424C58"/>
    <w:rsid w:val="00424E27"/>
    <w:rsid w:val="0042516A"/>
    <w:rsid w:val="00425337"/>
    <w:rsid w:val="00425375"/>
    <w:rsid w:val="00425388"/>
    <w:rsid w:val="0042580C"/>
    <w:rsid w:val="0042587B"/>
    <w:rsid w:val="00425A1B"/>
    <w:rsid w:val="00425D75"/>
    <w:rsid w:val="00425E93"/>
    <w:rsid w:val="00425F03"/>
    <w:rsid w:val="00425FFB"/>
    <w:rsid w:val="004264A2"/>
    <w:rsid w:val="004265ED"/>
    <w:rsid w:val="004265F8"/>
    <w:rsid w:val="004268AE"/>
    <w:rsid w:val="004269C3"/>
    <w:rsid w:val="00426ED5"/>
    <w:rsid w:val="00426FFB"/>
    <w:rsid w:val="004270E3"/>
    <w:rsid w:val="004273C7"/>
    <w:rsid w:val="00427560"/>
    <w:rsid w:val="004275F8"/>
    <w:rsid w:val="00427C01"/>
    <w:rsid w:val="00427F72"/>
    <w:rsid w:val="00430421"/>
    <w:rsid w:val="00430FF2"/>
    <w:rsid w:val="004310CF"/>
    <w:rsid w:val="0043129B"/>
    <w:rsid w:val="00431360"/>
    <w:rsid w:val="00431399"/>
    <w:rsid w:val="00431504"/>
    <w:rsid w:val="00431596"/>
    <w:rsid w:val="00431726"/>
    <w:rsid w:val="0043179D"/>
    <w:rsid w:val="0043181D"/>
    <w:rsid w:val="0043198D"/>
    <w:rsid w:val="00431C46"/>
    <w:rsid w:val="00431D50"/>
    <w:rsid w:val="00431D95"/>
    <w:rsid w:val="00431E4D"/>
    <w:rsid w:val="00432242"/>
    <w:rsid w:val="00432296"/>
    <w:rsid w:val="004325D0"/>
    <w:rsid w:val="00432BAC"/>
    <w:rsid w:val="00432C07"/>
    <w:rsid w:val="0043314D"/>
    <w:rsid w:val="00433236"/>
    <w:rsid w:val="004334DA"/>
    <w:rsid w:val="00433713"/>
    <w:rsid w:val="004338D3"/>
    <w:rsid w:val="004340F9"/>
    <w:rsid w:val="00434366"/>
    <w:rsid w:val="00434841"/>
    <w:rsid w:val="00434BD9"/>
    <w:rsid w:val="0043534F"/>
    <w:rsid w:val="00435542"/>
    <w:rsid w:val="00435A14"/>
    <w:rsid w:val="00435EBB"/>
    <w:rsid w:val="00435F32"/>
    <w:rsid w:val="00435F48"/>
    <w:rsid w:val="00436230"/>
    <w:rsid w:val="00436311"/>
    <w:rsid w:val="0043658A"/>
    <w:rsid w:val="00436607"/>
    <w:rsid w:val="004366B3"/>
    <w:rsid w:val="0043670E"/>
    <w:rsid w:val="00436A85"/>
    <w:rsid w:val="00436B36"/>
    <w:rsid w:val="00436BE6"/>
    <w:rsid w:val="0043728C"/>
    <w:rsid w:val="0043735F"/>
    <w:rsid w:val="0043748D"/>
    <w:rsid w:val="004374AA"/>
    <w:rsid w:val="0043772B"/>
    <w:rsid w:val="00437AB8"/>
    <w:rsid w:val="00437B16"/>
    <w:rsid w:val="00437D21"/>
    <w:rsid w:val="00440117"/>
    <w:rsid w:val="00440186"/>
    <w:rsid w:val="00440617"/>
    <w:rsid w:val="0044065C"/>
    <w:rsid w:val="004406FF"/>
    <w:rsid w:val="00440906"/>
    <w:rsid w:val="00440A37"/>
    <w:rsid w:val="00440C31"/>
    <w:rsid w:val="00440FC6"/>
    <w:rsid w:val="00440FF4"/>
    <w:rsid w:val="00441184"/>
    <w:rsid w:val="00441331"/>
    <w:rsid w:val="00441503"/>
    <w:rsid w:val="0044158B"/>
    <w:rsid w:val="00441598"/>
    <w:rsid w:val="00441F8A"/>
    <w:rsid w:val="0044200F"/>
    <w:rsid w:val="0044220D"/>
    <w:rsid w:val="00442292"/>
    <w:rsid w:val="00442423"/>
    <w:rsid w:val="004425B0"/>
    <w:rsid w:val="0044273D"/>
    <w:rsid w:val="0044279F"/>
    <w:rsid w:val="0044295B"/>
    <w:rsid w:val="00442A4F"/>
    <w:rsid w:val="00442CDF"/>
    <w:rsid w:val="00442E0D"/>
    <w:rsid w:val="00443140"/>
    <w:rsid w:val="00443150"/>
    <w:rsid w:val="00443159"/>
    <w:rsid w:val="00443401"/>
    <w:rsid w:val="004434EB"/>
    <w:rsid w:val="00443604"/>
    <w:rsid w:val="004438EE"/>
    <w:rsid w:val="00443A1B"/>
    <w:rsid w:val="00443C01"/>
    <w:rsid w:val="00443D76"/>
    <w:rsid w:val="00443E84"/>
    <w:rsid w:val="00444018"/>
    <w:rsid w:val="004441A5"/>
    <w:rsid w:val="004442E8"/>
    <w:rsid w:val="004443A8"/>
    <w:rsid w:val="00444601"/>
    <w:rsid w:val="0044464D"/>
    <w:rsid w:val="0044475D"/>
    <w:rsid w:val="00444788"/>
    <w:rsid w:val="004447CB"/>
    <w:rsid w:val="00444AA5"/>
    <w:rsid w:val="00444AE0"/>
    <w:rsid w:val="00444C8C"/>
    <w:rsid w:val="00444DF0"/>
    <w:rsid w:val="00444F4E"/>
    <w:rsid w:val="00445092"/>
    <w:rsid w:val="0044560E"/>
    <w:rsid w:val="00445713"/>
    <w:rsid w:val="00445A68"/>
    <w:rsid w:val="00445F85"/>
    <w:rsid w:val="0044626C"/>
    <w:rsid w:val="004463A1"/>
    <w:rsid w:val="00446480"/>
    <w:rsid w:val="0044660F"/>
    <w:rsid w:val="00446765"/>
    <w:rsid w:val="00446B78"/>
    <w:rsid w:val="00446EAD"/>
    <w:rsid w:val="00447477"/>
    <w:rsid w:val="004476D5"/>
    <w:rsid w:val="00447727"/>
    <w:rsid w:val="004477F7"/>
    <w:rsid w:val="00447F7E"/>
    <w:rsid w:val="004504C1"/>
    <w:rsid w:val="0045065C"/>
    <w:rsid w:val="00450762"/>
    <w:rsid w:val="00450EE8"/>
    <w:rsid w:val="00451474"/>
    <w:rsid w:val="00451945"/>
    <w:rsid w:val="00451A81"/>
    <w:rsid w:val="00451D47"/>
    <w:rsid w:val="00451FD9"/>
    <w:rsid w:val="0045205A"/>
    <w:rsid w:val="00452251"/>
    <w:rsid w:val="0045233B"/>
    <w:rsid w:val="004523AD"/>
    <w:rsid w:val="004523F8"/>
    <w:rsid w:val="004525BA"/>
    <w:rsid w:val="004528F2"/>
    <w:rsid w:val="0045298B"/>
    <w:rsid w:val="004529F7"/>
    <w:rsid w:val="00452B40"/>
    <w:rsid w:val="00452B61"/>
    <w:rsid w:val="00452C16"/>
    <w:rsid w:val="00452E26"/>
    <w:rsid w:val="004530EE"/>
    <w:rsid w:val="00453213"/>
    <w:rsid w:val="004534CC"/>
    <w:rsid w:val="004534DC"/>
    <w:rsid w:val="00453741"/>
    <w:rsid w:val="004537F2"/>
    <w:rsid w:val="0045390E"/>
    <w:rsid w:val="00453B3E"/>
    <w:rsid w:val="00453E82"/>
    <w:rsid w:val="004542B4"/>
    <w:rsid w:val="004543DA"/>
    <w:rsid w:val="004543F5"/>
    <w:rsid w:val="004548D4"/>
    <w:rsid w:val="00454DEB"/>
    <w:rsid w:val="00454EAD"/>
    <w:rsid w:val="00454F9A"/>
    <w:rsid w:val="0045505F"/>
    <w:rsid w:val="00455348"/>
    <w:rsid w:val="004553A3"/>
    <w:rsid w:val="004557B0"/>
    <w:rsid w:val="004558CA"/>
    <w:rsid w:val="0045598A"/>
    <w:rsid w:val="00455D2F"/>
    <w:rsid w:val="00455D81"/>
    <w:rsid w:val="00455FCD"/>
    <w:rsid w:val="00456407"/>
    <w:rsid w:val="004564E1"/>
    <w:rsid w:val="004568CE"/>
    <w:rsid w:val="00456F57"/>
    <w:rsid w:val="0045702A"/>
    <w:rsid w:val="0045713C"/>
    <w:rsid w:val="004572A4"/>
    <w:rsid w:val="004574E5"/>
    <w:rsid w:val="0045781D"/>
    <w:rsid w:val="0045785A"/>
    <w:rsid w:val="00457AD7"/>
    <w:rsid w:val="00457C6C"/>
    <w:rsid w:val="00457E05"/>
    <w:rsid w:val="00460871"/>
    <w:rsid w:val="00460CA7"/>
    <w:rsid w:val="004610D8"/>
    <w:rsid w:val="00461358"/>
    <w:rsid w:val="0046147C"/>
    <w:rsid w:val="00461BEA"/>
    <w:rsid w:val="0046209E"/>
    <w:rsid w:val="0046243F"/>
    <w:rsid w:val="004624B6"/>
    <w:rsid w:val="00462587"/>
    <w:rsid w:val="00462658"/>
    <w:rsid w:val="004626E7"/>
    <w:rsid w:val="00462956"/>
    <w:rsid w:val="00462998"/>
    <w:rsid w:val="004629BF"/>
    <w:rsid w:val="00462A3F"/>
    <w:rsid w:val="00462D19"/>
    <w:rsid w:val="00462DB3"/>
    <w:rsid w:val="0046300B"/>
    <w:rsid w:val="0046313E"/>
    <w:rsid w:val="00463AF6"/>
    <w:rsid w:val="00463BFE"/>
    <w:rsid w:val="00463C22"/>
    <w:rsid w:val="00463CB4"/>
    <w:rsid w:val="00463CE4"/>
    <w:rsid w:val="00463FAE"/>
    <w:rsid w:val="0046435F"/>
    <w:rsid w:val="004646D3"/>
    <w:rsid w:val="004647E9"/>
    <w:rsid w:val="004648BB"/>
    <w:rsid w:val="00464A26"/>
    <w:rsid w:val="00464CEB"/>
    <w:rsid w:val="00464EA9"/>
    <w:rsid w:val="00465354"/>
    <w:rsid w:val="00465517"/>
    <w:rsid w:val="00465594"/>
    <w:rsid w:val="004655C9"/>
    <w:rsid w:val="004658ED"/>
    <w:rsid w:val="00465AB3"/>
    <w:rsid w:val="00465B5D"/>
    <w:rsid w:val="00465D21"/>
    <w:rsid w:val="004661FE"/>
    <w:rsid w:val="00466623"/>
    <w:rsid w:val="00466919"/>
    <w:rsid w:val="00466C8E"/>
    <w:rsid w:val="00466DAE"/>
    <w:rsid w:val="00466FC4"/>
    <w:rsid w:val="00467051"/>
    <w:rsid w:val="004673F1"/>
    <w:rsid w:val="00467802"/>
    <w:rsid w:val="004679E9"/>
    <w:rsid w:val="00467A54"/>
    <w:rsid w:val="004700BC"/>
    <w:rsid w:val="00470295"/>
    <w:rsid w:val="004702DF"/>
    <w:rsid w:val="0047035C"/>
    <w:rsid w:val="00470716"/>
    <w:rsid w:val="00470805"/>
    <w:rsid w:val="004708A9"/>
    <w:rsid w:val="00470A8C"/>
    <w:rsid w:val="00470CD8"/>
    <w:rsid w:val="00470CF4"/>
    <w:rsid w:val="00470DB2"/>
    <w:rsid w:val="00471235"/>
    <w:rsid w:val="00471355"/>
    <w:rsid w:val="0047141E"/>
    <w:rsid w:val="0047179A"/>
    <w:rsid w:val="00471A9F"/>
    <w:rsid w:val="00471B04"/>
    <w:rsid w:val="00471D56"/>
    <w:rsid w:val="00471F51"/>
    <w:rsid w:val="00472248"/>
    <w:rsid w:val="0047249A"/>
    <w:rsid w:val="004725D0"/>
    <w:rsid w:val="004726FF"/>
    <w:rsid w:val="004727E4"/>
    <w:rsid w:val="004729C6"/>
    <w:rsid w:val="004729F4"/>
    <w:rsid w:val="00472C1C"/>
    <w:rsid w:val="00472E3A"/>
    <w:rsid w:val="00473247"/>
    <w:rsid w:val="004736F4"/>
    <w:rsid w:val="00473AD7"/>
    <w:rsid w:val="00473DB1"/>
    <w:rsid w:val="00473F5D"/>
    <w:rsid w:val="00474137"/>
    <w:rsid w:val="00474281"/>
    <w:rsid w:val="00474303"/>
    <w:rsid w:val="00474304"/>
    <w:rsid w:val="004743C6"/>
    <w:rsid w:val="00474433"/>
    <w:rsid w:val="0047454C"/>
    <w:rsid w:val="0047459B"/>
    <w:rsid w:val="004747BF"/>
    <w:rsid w:val="00474802"/>
    <w:rsid w:val="004748C3"/>
    <w:rsid w:val="00474AED"/>
    <w:rsid w:val="00474CE6"/>
    <w:rsid w:val="00474E89"/>
    <w:rsid w:val="00474ED7"/>
    <w:rsid w:val="00474FB7"/>
    <w:rsid w:val="004754FF"/>
    <w:rsid w:val="00475594"/>
    <w:rsid w:val="004756D9"/>
    <w:rsid w:val="004758A1"/>
    <w:rsid w:val="00475C0A"/>
    <w:rsid w:val="00475FFF"/>
    <w:rsid w:val="00476074"/>
    <w:rsid w:val="004767C2"/>
    <w:rsid w:val="00476881"/>
    <w:rsid w:val="00476AB1"/>
    <w:rsid w:val="00476B3E"/>
    <w:rsid w:val="00476C5B"/>
    <w:rsid w:val="00476F55"/>
    <w:rsid w:val="00477312"/>
    <w:rsid w:val="004773D4"/>
    <w:rsid w:val="00477433"/>
    <w:rsid w:val="0047772C"/>
    <w:rsid w:val="00477918"/>
    <w:rsid w:val="00477960"/>
    <w:rsid w:val="00477C03"/>
    <w:rsid w:val="00477E78"/>
    <w:rsid w:val="00477F60"/>
    <w:rsid w:val="00480004"/>
    <w:rsid w:val="00480229"/>
    <w:rsid w:val="004804E5"/>
    <w:rsid w:val="004808F4"/>
    <w:rsid w:val="00480A0B"/>
    <w:rsid w:val="00480D1F"/>
    <w:rsid w:val="004812D2"/>
    <w:rsid w:val="00481532"/>
    <w:rsid w:val="004815ED"/>
    <w:rsid w:val="004817F1"/>
    <w:rsid w:val="00481992"/>
    <w:rsid w:val="00481A72"/>
    <w:rsid w:val="00481B4A"/>
    <w:rsid w:val="00481CF1"/>
    <w:rsid w:val="00481F69"/>
    <w:rsid w:val="00482035"/>
    <w:rsid w:val="004821E1"/>
    <w:rsid w:val="00482427"/>
    <w:rsid w:val="0048248F"/>
    <w:rsid w:val="0048260F"/>
    <w:rsid w:val="00482714"/>
    <w:rsid w:val="0048278A"/>
    <w:rsid w:val="00482959"/>
    <w:rsid w:val="0048298B"/>
    <w:rsid w:val="00482A42"/>
    <w:rsid w:val="00482AB5"/>
    <w:rsid w:val="00482ACE"/>
    <w:rsid w:val="00482D0E"/>
    <w:rsid w:val="00482E46"/>
    <w:rsid w:val="00482F73"/>
    <w:rsid w:val="00482F89"/>
    <w:rsid w:val="0048358B"/>
    <w:rsid w:val="00483766"/>
    <w:rsid w:val="00483801"/>
    <w:rsid w:val="00483918"/>
    <w:rsid w:val="0048395F"/>
    <w:rsid w:val="00483CB5"/>
    <w:rsid w:val="00483CD5"/>
    <w:rsid w:val="00483D43"/>
    <w:rsid w:val="00484039"/>
    <w:rsid w:val="00484078"/>
    <w:rsid w:val="004844C7"/>
    <w:rsid w:val="004846C0"/>
    <w:rsid w:val="00484793"/>
    <w:rsid w:val="00484858"/>
    <w:rsid w:val="004848DB"/>
    <w:rsid w:val="0048546B"/>
    <w:rsid w:val="0048550F"/>
    <w:rsid w:val="00485BAC"/>
    <w:rsid w:val="00485F88"/>
    <w:rsid w:val="00486570"/>
    <w:rsid w:val="004865E0"/>
    <w:rsid w:val="00486EA1"/>
    <w:rsid w:val="0048706B"/>
    <w:rsid w:val="00487211"/>
    <w:rsid w:val="0048759B"/>
    <w:rsid w:val="004879EC"/>
    <w:rsid w:val="00487B7E"/>
    <w:rsid w:val="00487EB4"/>
    <w:rsid w:val="00487F1C"/>
    <w:rsid w:val="0049024A"/>
    <w:rsid w:val="004907AE"/>
    <w:rsid w:val="0049089A"/>
    <w:rsid w:val="00490916"/>
    <w:rsid w:val="00490A1F"/>
    <w:rsid w:val="00490A4F"/>
    <w:rsid w:val="00490CCC"/>
    <w:rsid w:val="0049121B"/>
    <w:rsid w:val="004916E8"/>
    <w:rsid w:val="00491B0B"/>
    <w:rsid w:val="00491ED1"/>
    <w:rsid w:val="00492288"/>
    <w:rsid w:val="004922BD"/>
    <w:rsid w:val="00492390"/>
    <w:rsid w:val="004924BE"/>
    <w:rsid w:val="00492520"/>
    <w:rsid w:val="004927A3"/>
    <w:rsid w:val="00492BB8"/>
    <w:rsid w:val="00492CF0"/>
    <w:rsid w:val="00492F7C"/>
    <w:rsid w:val="0049330F"/>
    <w:rsid w:val="00493876"/>
    <w:rsid w:val="004938F1"/>
    <w:rsid w:val="00493A2D"/>
    <w:rsid w:val="00493CAF"/>
    <w:rsid w:val="00493CD3"/>
    <w:rsid w:val="00493D64"/>
    <w:rsid w:val="00493F10"/>
    <w:rsid w:val="00493FF1"/>
    <w:rsid w:val="004942A1"/>
    <w:rsid w:val="0049447C"/>
    <w:rsid w:val="0049478C"/>
    <w:rsid w:val="00494AB7"/>
    <w:rsid w:val="00494DBD"/>
    <w:rsid w:val="00494F8F"/>
    <w:rsid w:val="004951F6"/>
    <w:rsid w:val="00495213"/>
    <w:rsid w:val="00495620"/>
    <w:rsid w:val="00495859"/>
    <w:rsid w:val="0049595E"/>
    <w:rsid w:val="00495AAE"/>
    <w:rsid w:val="00495B70"/>
    <w:rsid w:val="004961A4"/>
    <w:rsid w:val="004963B4"/>
    <w:rsid w:val="004963F1"/>
    <w:rsid w:val="00496400"/>
    <w:rsid w:val="004964D9"/>
    <w:rsid w:val="00496948"/>
    <w:rsid w:val="00496EE1"/>
    <w:rsid w:val="00497378"/>
    <w:rsid w:val="00497404"/>
    <w:rsid w:val="004976FF"/>
    <w:rsid w:val="00497764"/>
    <w:rsid w:val="00497A3A"/>
    <w:rsid w:val="00497CDB"/>
    <w:rsid w:val="004A0002"/>
    <w:rsid w:val="004A024D"/>
    <w:rsid w:val="004A040F"/>
    <w:rsid w:val="004A0B94"/>
    <w:rsid w:val="004A0DCD"/>
    <w:rsid w:val="004A0F55"/>
    <w:rsid w:val="004A1070"/>
    <w:rsid w:val="004A11BE"/>
    <w:rsid w:val="004A13B0"/>
    <w:rsid w:val="004A14B7"/>
    <w:rsid w:val="004A15C5"/>
    <w:rsid w:val="004A192E"/>
    <w:rsid w:val="004A1A05"/>
    <w:rsid w:val="004A1B95"/>
    <w:rsid w:val="004A1FB9"/>
    <w:rsid w:val="004A248A"/>
    <w:rsid w:val="004A24A9"/>
    <w:rsid w:val="004A259B"/>
    <w:rsid w:val="004A2619"/>
    <w:rsid w:val="004A267A"/>
    <w:rsid w:val="004A27DC"/>
    <w:rsid w:val="004A28ED"/>
    <w:rsid w:val="004A2EB8"/>
    <w:rsid w:val="004A31E6"/>
    <w:rsid w:val="004A3222"/>
    <w:rsid w:val="004A364F"/>
    <w:rsid w:val="004A36ED"/>
    <w:rsid w:val="004A38C8"/>
    <w:rsid w:val="004A39D4"/>
    <w:rsid w:val="004A3F36"/>
    <w:rsid w:val="004A407A"/>
    <w:rsid w:val="004A41F7"/>
    <w:rsid w:val="004A42C4"/>
    <w:rsid w:val="004A461E"/>
    <w:rsid w:val="004A4CE1"/>
    <w:rsid w:val="004A4D90"/>
    <w:rsid w:val="004A4DFB"/>
    <w:rsid w:val="004A4E48"/>
    <w:rsid w:val="004A5213"/>
    <w:rsid w:val="004A549C"/>
    <w:rsid w:val="004A571B"/>
    <w:rsid w:val="004A59B7"/>
    <w:rsid w:val="004A5AF2"/>
    <w:rsid w:val="004A5B95"/>
    <w:rsid w:val="004A5C0B"/>
    <w:rsid w:val="004A5C7C"/>
    <w:rsid w:val="004A5FD7"/>
    <w:rsid w:val="004A6052"/>
    <w:rsid w:val="004A6073"/>
    <w:rsid w:val="004A61B1"/>
    <w:rsid w:val="004A63F3"/>
    <w:rsid w:val="004A68C4"/>
    <w:rsid w:val="004A6985"/>
    <w:rsid w:val="004A6D8B"/>
    <w:rsid w:val="004A70F0"/>
    <w:rsid w:val="004A71AB"/>
    <w:rsid w:val="004A741C"/>
    <w:rsid w:val="004A7487"/>
    <w:rsid w:val="004A7748"/>
    <w:rsid w:val="004A7A27"/>
    <w:rsid w:val="004A7C64"/>
    <w:rsid w:val="004A7C8B"/>
    <w:rsid w:val="004A7D30"/>
    <w:rsid w:val="004A7D63"/>
    <w:rsid w:val="004A7EC9"/>
    <w:rsid w:val="004B0179"/>
    <w:rsid w:val="004B02C0"/>
    <w:rsid w:val="004B074E"/>
    <w:rsid w:val="004B0CBF"/>
    <w:rsid w:val="004B0D6A"/>
    <w:rsid w:val="004B10EC"/>
    <w:rsid w:val="004B1566"/>
    <w:rsid w:val="004B16DD"/>
    <w:rsid w:val="004B16F2"/>
    <w:rsid w:val="004B184B"/>
    <w:rsid w:val="004B1C16"/>
    <w:rsid w:val="004B1C36"/>
    <w:rsid w:val="004B1DF8"/>
    <w:rsid w:val="004B1E83"/>
    <w:rsid w:val="004B2052"/>
    <w:rsid w:val="004B20F4"/>
    <w:rsid w:val="004B26E9"/>
    <w:rsid w:val="004B2817"/>
    <w:rsid w:val="004B2B6C"/>
    <w:rsid w:val="004B2E4B"/>
    <w:rsid w:val="004B2E86"/>
    <w:rsid w:val="004B2FC5"/>
    <w:rsid w:val="004B309B"/>
    <w:rsid w:val="004B33AB"/>
    <w:rsid w:val="004B33EE"/>
    <w:rsid w:val="004B352D"/>
    <w:rsid w:val="004B367B"/>
    <w:rsid w:val="004B3877"/>
    <w:rsid w:val="004B38F3"/>
    <w:rsid w:val="004B39E8"/>
    <w:rsid w:val="004B3BDF"/>
    <w:rsid w:val="004B40E5"/>
    <w:rsid w:val="004B4283"/>
    <w:rsid w:val="004B43CD"/>
    <w:rsid w:val="004B4641"/>
    <w:rsid w:val="004B4BBB"/>
    <w:rsid w:val="004B4BEE"/>
    <w:rsid w:val="004B5007"/>
    <w:rsid w:val="004B504C"/>
    <w:rsid w:val="004B52E1"/>
    <w:rsid w:val="004B5408"/>
    <w:rsid w:val="004B540F"/>
    <w:rsid w:val="004B545B"/>
    <w:rsid w:val="004B581A"/>
    <w:rsid w:val="004B5A6E"/>
    <w:rsid w:val="004B5C8F"/>
    <w:rsid w:val="004B5D53"/>
    <w:rsid w:val="004B5DBB"/>
    <w:rsid w:val="004B6028"/>
    <w:rsid w:val="004B66D3"/>
    <w:rsid w:val="004B6826"/>
    <w:rsid w:val="004B68FA"/>
    <w:rsid w:val="004B6C99"/>
    <w:rsid w:val="004B6EC9"/>
    <w:rsid w:val="004B73F3"/>
    <w:rsid w:val="004B74A3"/>
    <w:rsid w:val="004B78DA"/>
    <w:rsid w:val="004B7A37"/>
    <w:rsid w:val="004B7C72"/>
    <w:rsid w:val="004B7E22"/>
    <w:rsid w:val="004B7EC5"/>
    <w:rsid w:val="004C0253"/>
    <w:rsid w:val="004C033A"/>
    <w:rsid w:val="004C03A5"/>
    <w:rsid w:val="004C047A"/>
    <w:rsid w:val="004C058E"/>
    <w:rsid w:val="004C0AFC"/>
    <w:rsid w:val="004C0BCF"/>
    <w:rsid w:val="004C0CAB"/>
    <w:rsid w:val="004C0D63"/>
    <w:rsid w:val="004C0FA7"/>
    <w:rsid w:val="004C100E"/>
    <w:rsid w:val="004C1113"/>
    <w:rsid w:val="004C121E"/>
    <w:rsid w:val="004C141F"/>
    <w:rsid w:val="004C14C5"/>
    <w:rsid w:val="004C1580"/>
    <w:rsid w:val="004C1AA8"/>
    <w:rsid w:val="004C1B7E"/>
    <w:rsid w:val="004C1D36"/>
    <w:rsid w:val="004C229A"/>
    <w:rsid w:val="004C229D"/>
    <w:rsid w:val="004C22DF"/>
    <w:rsid w:val="004C2554"/>
    <w:rsid w:val="004C26A6"/>
    <w:rsid w:val="004C26E3"/>
    <w:rsid w:val="004C274C"/>
    <w:rsid w:val="004C2949"/>
    <w:rsid w:val="004C299A"/>
    <w:rsid w:val="004C2CB5"/>
    <w:rsid w:val="004C2CF3"/>
    <w:rsid w:val="004C2FF0"/>
    <w:rsid w:val="004C2FF9"/>
    <w:rsid w:val="004C33B9"/>
    <w:rsid w:val="004C33EA"/>
    <w:rsid w:val="004C3619"/>
    <w:rsid w:val="004C3627"/>
    <w:rsid w:val="004C3734"/>
    <w:rsid w:val="004C3F8C"/>
    <w:rsid w:val="004C4019"/>
    <w:rsid w:val="004C401F"/>
    <w:rsid w:val="004C47A5"/>
    <w:rsid w:val="004C47F1"/>
    <w:rsid w:val="004C496F"/>
    <w:rsid w:val="004C4B96"/>
    <w:rsid w:val="004C4C77"/>
    <w:rsid w:val="004C4CEC"/>
    <w:rsid w:val="004C4D87"/>
    <w:rsid w:val="004C4F71"/>
    <w:rsid w:val="004C53B1"/>
    <w:rsid w:val="004C54EF"/>
    <w:rsid w:val="004C5B8F"/>
    <w:rsid w:val="004C5D05"/>
    <w:rsid w:val="004C5F36"/>
    <w:rsid w:val="004C61A2"/>
    <w:rsid w:val="004C62D6"/>
    <w:rsid w:val="004C63A8"/>
    <w:rsid w:val="004C6822"/>
    <w:rsid w:val="004C6A97"/>
    <w:rsid w:val="004C6DCD"/>
    <w:rsid w:val="004C6DFF"/>
    <w:rsid w:val="004C6F7C"/>
    <w:rsid w:val="004C704D"/>
    <w:rsid w:val="004C7704"/>
    <w:rsid w:val="004C77F9"/>
    <w:rsid w:val="004C7906"/>
    <w:rsid w:val="004C7A63"/>
    <w:rsid w:val="004C7ADD"/>
    <w:rsid w:val="004C7B5B"/>
    <w:rsid w:val="004C7BD3"/>
    <w:rsid w:val="004C7E4A"/>
    <w:rsid w:val="004D00AB"/>
    <w:rsid w:val="004D01D0"/>
    <w:rsid w:val="004D0386"/>
    <w:rsid w:val="004D07A4"/>
    <w:rsid w:val="004D09D1"/>
    <w:rsid w:val="004D0BC9"/>
    <w:rsid w:val="004D0BD3"/>
    <w:rsid w:val="004D0C22"/>
    <w:rsid w:val="004D0D50"/>
    <w:rsid w:val="004D0E30"/>
    <w:rsid w:val="004D1271"/>
    <w:rsid w:val="004D12DE"/>
    <w:rsid w:val="004D165F"/>
    <w:rsid w:val="004D176D"/>
    <w:rsid w:val="004D1C5B"/>
    <w:rsid w:val="004D1CA6"/>
    <w:rsid w:val="004D1E72"/>
    <w:rsid w:val="004D1FB9"/>
    <w:rsid w:val="004D205C"/>
    <w:rsid w:val="004D20D4"/>
    <w:rsid w:val="004D214C"/>
    <w:rsid w:val="004D275C"/>
    <w:rsid w:val="004D295E"/>
    <w:rsid w:val="004D29BA"/>
    <w:rsid w:val="004D2B8A"/>
    <w:rsid w:val="004D2B8E"/>
    <w:rsid w:val="004D2E35"/>
    <w:rsid w:val="004D312F"/>
    <w:rsid w:val="004D337A"/>
    <w:rsid w:val="004D3AC4"/>
    <w:rsid w:val="004D3AE5"/>
    <w:rsid w:val="004D3E54"/>
    <w:rsid w:val="004D4147"/>
    <w:rsid w:val="004D4401"/>
    <w:rsid w:val="004D468A"/>
    <w:rsid w:val="004D47B9"/>
    <w:rsid w:val="004D4C3A"/>
    <w:rsid w:val="004D4CBC"/>
    <w:rsid w:val="004D4CF4"/>
    <w:rsid w:val="004D4D5A"/>
    <w:rsid w:val="004D4E67"/>
    <w:rsid w:val="004D4F0C"/>
    <w:rsid w:val="004D4F8D"/>
    <w:rsid w:val="004D5096"/>
    <w:rsid w:val="004D54E6"/>
    <w:rsid w:val="004D5655"/>
    <w:rsid w:val="004D5A96"/>
    <w:rsid w:val="004D5B47"/>
    <w:rsid w:val="004D5BE5"/>
    <w:rsid w:val="004D5D55"/>
    <w:rsid w:val="004D5E5E"/>
    <w:rsid w:val="004D6266"/>
    <w:rsid w:val="004D6543"/>
    <w:rsid w:val="004D65BC"/>
    <w:rsid w:val="004D71AE"/>
    <w:rsid w:val="004D734D"/>
    <w:rsid w:val="004D74D3"/>
    <w:rsid w:val="004D7873"/>
    <w:rsid w:val="004D7B7A"/>
    <w:rsid w:val="004D7CE4"/>
    <w:rsid w:val="004D7D12"/>
    <w:rsid w:val="004D7F11"/>
    <w:rsid w:val="004E00B1"/>
    <w:rsid w:val="004E00C0"/>
    <w:rsid w:val="004E0326"/>
    <w:rsid w:val="004E037C"/>
    <w:rsid w:val="004E08FB"/>
    <w:rsid w:val="004E0E88"/>
    <w:rsid w:val="004E0FAA"/>
    <w:rsid w:val="004E1041"/>
    <w:rsid w:val="004E11C4"/>
    <w:rsid w:val="004E12BF"/>
    <w:rsid w:val="004E1646"/>
    <w:rsid w:val="004E1706"/>
    <w:rsid w:val="004E188A"/>
    <w:rsid w:val="004E18A4"/>
    <w:rsid w:val="004E1A18"/>
    <w:rsid w:val="004E1D8D"/>
    <w:rsid w:val="004E1E68"/>
    <w:rsid w:val="004E1F41"/>
    <w:rsid w:val="004E1FD8"/>
    <w:rsid w:val="004E230C"/>
    <w:rsid w:val="004E2355"/>
    <w:rsid w:val="004E2449"/>
    <w:rsid w:val="004E25CF"/>
    <w:rsid w:val="004E262D"/>
    <w:rsid w:val="004E26EE"/>
    <w:rsid w:val="004E2830"/>
    <w:rsid w:val="004E2884"/>
    <w:rsid w:val="004E28D1"/>
    <w:rsid w:val="004E2907"/>
    <w:rsid w:val="004E29AE"/>
    <w:rsid w:val="004E2B7C"/>
    <w:rsid w:val="004E2C61"/>
    <w:rsid w:val="004E3162"/>
    <w:rsid w:val="004E33C6"/>
    <w:rsid w:val="004E351E"/>
    <w:rsid w:val="004E3768"/>
    <w:rsid w:val="004E3BC6"/>
    <w:rsid w:val="004E44CB"/>
    <w:rsid w:val="004E463E"/>
    <w:rsid w:val="004E4852"/>
    <w:rsid w:val="004E4875"/>
    <w:rsid w:val="004E494C"/>
    <w:rsid w:val="004E4997"/>
    <w:rsid w:val="004E4CE3"/>
    <w:rsid w:val="004E4EAF"/>
    <w:rsid w:val="004E51A4"/>
    <w:rsid w:val="004E5347"/>
    <w:rsid w:val="004E559A"/>
    <w:rsid w:val="004E5701"/>
    <w:rsid w:val="004E58BC"/>
    <w:rsid w:val="004E59B2"/>
    <w:rsid w:val="004E5A46"/>
    <w:rsid w:val="004E5B68"/>
    <w:rsid w:val="004E5C60"/>
    <w:rsid w:val="004E5EF3"/>
    <w:rsid w:val="004E6001"/>
    <w:rsid w:val="004E6163"/>
    <w:rsid w:val="004E6206"/>
    <w:rsid w:val="004E66D0"/>
    <w:rsid w:val="004E67F2"/>
    <w:rsid w:val="004E6AE9"/>
    <w:rsid w:val="004E6B44"/>
    <w:rsid w:val="004E6E86"/>
    <w:rsid w:val="004E725B"/>
    <w:rsid w:val="004E74AC"/>
    <w:rsid w:val="004E75B1"/>
    <w:rsid w:val="004E79D9"/>
    <w:rsid w:val="004E7A62"/>
    <w:rsid w:val="004E7D35"/>
    <w:rsid w:val="004E7FC6"/>
    <w:rsid w:val="004F0080"/>
    <w:rsid w:val="004F0312"/>
    <w:rsid w:val="004F04D6"/>
    <w:rsid w:val="004F06DF"/>
    <w:rsid w:val="004F0B67"/>
    <w:rsid w:val="004F0DE3"/>
    <w:rsid w:val="004F1005"/>
    <w:rsid w:val="004F11FE"/>
    <w:rsid w:val="004F14C3"/>
    <w:rsid w:val="004F1741"/>
    <w:rsid w:val="004F17B7"/>
    <w:rsid w:val="004F1B73"/>
    <w:rsid w:val="004F1B8C"/>
    <w:rsid w:val="004F1D8C"/>
    <w:rsid w:val="004F1ECB"/>
    <w:rsid w:val="004F244A"/>
    <w:rsid w:val="004F257C"/>
    <w:rsid w:val="004F2708"/>
    <w:rsid w:val="004F2756"/>
    <w:rsid w:val="004F27E8"/>
    <w:rsid w:val="004F2BFB"/>
    <w:rsid w:val="004F3178"/>
    <w:rsid w:val="004F3241"/>
    <w:rsid w:val="004F3615"/>
    <w:rsid w:val="004F36AC"/>
    <w:rsid w:val="004F3A7A"/>
    <w:rsid w:val="004F3AC0"/>
    <w:rsid w:val="004F3C98"/>
    <w:rsid w:val="004F3D20"/>
    <w:rsid w:val="004F4156"/>
    <w:rsid w:val="004F427F"/>
    <w:rsid w:val="004F435C"/>
    <w:rsid w:val="004F43A6"/>
    <w:rsid w:val="004F4441"/>
    <w:rsid w:val="004F4479"/>
    <w:rsid w:val="004F449C"/>
    <w:rsid w:val="004F4749"/>
    <w:rsid w:val="004F4792"/>
    <w:rsid w:val="004F49C3"/>
    <w:rsid w:val="004F4C69"/>
    <w:rsid w:val="004F4D18"/>
    <w:rsid w:val="004F50A2"/>
    <w:rsid w:val="004F524A"/>
    <w:rsid w:val="004F5485"/>
    <w:rsid w:val="004F55EC"/>
    <w:rsid w:val="004F55FF"/>
    <w:rsid w:val="004F56D6"/>
    <w:rsid w:val="004F57A9"/>
    <w:rsid w:val="004F5CB8"/>
    <w:rsid w:val="004F6017"/>
    <w:rsid w:val="004F6258"/>
    <w:rsid w:val="004F62B3"/>
    <w:rsid w:val="004F6618"/>
    <w:rsid w:val="004F6680"/>
    <w:rsid w:val="004F69CD"/>
    <w:rsid w:val="004F700B"/>
    <w:rsid w:val="004F7331"/>
    <w:rsid w:val="004F7395"/>
    <w:rsid w:val="004F7746"/>
    <w:rsid w:val="004F79CD"/>
    <w:rsid w:val="004F79ED"/>
    <w:rsid w:val="004F7B89"/>
    <w:rsid w:val="004F7F91"/>
    <w:rsid w:val="005000AE"/>
    <w:rsid w:val="00500374"/>
    <w:rsid w:val="005003E2"/>
    <w:rsid w:val="005003E6"/>
    <w:rsid w:val="0050044D"/>
    <w:rsid w:val="00500488"/>
    <w:rsid w:val="0050084B"/>
    <w:rsid w:val="00500C95"/>
    <w:rsid w:val="00500D61"/>
    <w:rsid w:val="00500DB3"/>
    <w:rsid w:val="00500FED"/>
    <w:rsid w:val="005016AB"/>
    <w:rsid w:val="00501A55"/>
    <w:rsid w:val="00501B50"/>
    <w:rsid w:val="00501C86"/>
    <w:rsid w:val="00501E6B"/>
    <w:rsid w:val="00502C77"/>
    <w:rsid w:val="00502F75"/>
    <w:rsid w:val="0050362B"/>
    <w:rsid w:val="00503A8A"/>
    <w:rsid w:val="00503FFD"/>
    <w:rsid w:val="00504106"/>
    <w:rsid w:val="005043B7"/>
    <w:rsid w:val="0050449C"/>
    <w:rsid w:val="00504572"/>
    <w:rsid w:val="00504656"/>
    <w:rsid w:val="00504B5C"/>
    <w:rsid w:val="00504BB0"/>
    <w:rsid w:val="00504F4E"/>
    <w:rsid w:val="00504FAC"/>
    <w:rsid w:val="0050539E"/>
    <w:rsid w:val="005053CA"/>
    <w:rsid w:val="0050554B"/>
    <w:rsid w:val="00505799"/>
    <w:rsid w:val="00505817"/>
    <w:rsid w:val="0050598E"/>
    <w:rsid w:val="00505B74"/>
    <w:rsid w:val="00505C03"/>
    <w:rsid w:val="00505C1D"/>
    <w:rsid w:val="00505ECD"/>
    <w:rsid w:val="0050629C"/>
    <w:rsid w:val="005067A2"/>
    <w:rsid w:val="005067E0"/>
    <w:rsid w:val="00506C9D"/>
    <w:rsid w:val="00506F8B"/>
    <w:rsid w:val="005070FD"/>
    <w:rsid w:val="00507208"/>
    <w:rsid w:val="005072CA"/>
    <w:rsid w:val="005072EF"/>
    <w:rsid w:val="005077F5"/>
    <w:rsid w:val="0050786F"/>
    <w:rsid w:val="00507C0A"/>
    <w:rsid w:val="00510368"/>
    <w:rsid w:val="00510437"/>
    <w:rsid w:val="005107FB"/>
    <w:rsid w:val="0051083B"/>
    <w:rsid w:val="0051088F"/>
    <w:rsid w:val="00510F12"/>
    <w:rsid w:val="005114FD"/>
    <w:rsid w:val="0051167E"/>
    <w:rsid w:val="005117D6"/>
    <w:rsid w:val="00511929"/>
    <w:rsid w:val="00511A4E"/>
    <w:rsid w:val="00511C94"/>
    <w:rsid w:val="00511F42"/>
    <w:rsid w:val="00511F5A"/>
    <w:rsid w:val="005122C3"/>
    <w:rsid w:val="0051239A"/>
    <w:rsid w:val="00512752"/>
    <w:rsid w:val="00512CEF"/>
    <w:rsid w:val="00512D57"/>
    <w:rsid w:val="00512E81"/>
    <w:rsid w:val="0051341C"/>
    <w:rsid w:val="00513820"/>
    <w:rsid w:val="00513B26"/>
    <w:rsid w:val="00513D64"/>
    <w:rsid w:val="00514067"/>
    <w:rsid w:val="00514088"/>
    <w:rsid w:val="005141AE"/>
    <w:rsid w:val="0051422C"/>
    <w:rsid w:val="00514239"/>
    <w:rsid w:val="005144EA"/>
    <w:rsid w:val="005145F8"/>
    <w:rsid w:val="00514796"/>
    <w:rsid w:val="00514827"/>
    <w:rsid w:val="005149A5"/>
    <w:rsid w:val="00514AB6"/>
    <w:rsid w:val="00514F36"/>
    <w:rsid w:val="00515434"/>
    <w:rsid w:val="0051545B"/>
    <w:rsid w:val="00515812"/>
    <w:rsid w:val="00515843"/>
    <w:rsid w:val="00515A7B"/>
    <w:rsid w:val="00515C73"/>
    <w:rsid w:val="00515D52"/>
    <w:rsid w:val="00516448"/>
    <w:rsid w:val="00516531"/>
    <w:rsid w:val="0051682D"/>
    <w:rsid w:val="005168F7"/>
    <w:rsid w:val="00516CD4"/>
    <w:rsid w:val="00517016"/>
    <w:rsid w:val="0051711E"/>
    <w:rsid w:val="00517500"/>
    <w:rsid w:val="005175BC"/>
    <w:rsid w:val="00517623"/>
    <w:rsid w:val="005176FB"/>
    <w:rsid w:val="0051770E"/>
    <w:rsid w:val="00517A9B"/>
    <w:rsid w:val="00517B02"/>
    <w:rsid w:val="00517D0B"/>
    <w:rsid w:val="00520055"/>
    <w:rsid w:val="0052026F"/>
    <w:rsid w:val="0052035B"/>
    <w:rsid w:val="005206CD"/>
    <w:rsid w:val="005208A9"/>
    <w:rsid w:val="00520A43"/>
    <w:rsid w:val="00520D04"/>
    <w:rsid w:val="00521003"/>
    <w:rsid w:val="00521142"/>
    <w:rsid w:val="0052118D"/>
    <w:rsid w:val="0052195E"/>
    <w:rsid w:val="00521A0D"/>
    <w:rsid w:val="00521A50"/>
    <w:rsid w:val="00521DD4"/>
    <w:rsid w:val="00521EC2"/>
    <w:rsid w:val="00522014"/>
    <w:rsid w:val="00522482"/>
    <w:rsid w:val="0052274C"/>
    <w:rsid w:val="0052285A"/>
    <w:rsid w:val="005228EB"/>
    <w:rsid w:val="00522DD8"/>
    <w:rsid w:val="00523595"/>
    <w:rsid w:val="0052364A"/>
    <w:rsid w:val="00523696"/>
    <w:rsid w:val="005237A5"/>
    <w:rsid w:val="00523CCA"/>
    <w:rsid w:val="0052419D"/>
    <w:rsid w:val="005242E9"/>
    <w:rsid w:val="00524547"/>
    <w:rsid w:val="00524636"/>
    <w:rsid w:val="00524C4E"/>
    <w:rsid w:val="005252EB"/>
    <w:rsid w:val="0052536E"/>
    <w:rsid w:val="0052548F"/>
    <w:rsid w:val="005255D2"/>
    <w:rsid w:val="00525BC6"/>
    <w:rsid w:val="00525BEB"/>
    <w:rsid w:val="00525C24"/>
    <w:rsid w:val="005261F5"/>
    <w:rsid w:val="00526497"/>
    <w:rsid w:val="0052696A"/>
    <w:rsid w:val="00526EBF"/>
    <w:rsid w:val="005270AA"/>
    <w:rsid w:val="005271A7"/>
    <w:rsid w:val="00527213"/>
    <w:rsid w:val="005272A7"/>
    <w:rsid w:val="00527466"/>
    <w:rsid w:val="00527607"/>
    <w:rsid w:val="0052799B"/>
    <w:rsid w:val="00527AE5"/>
    <w:rsid w:val="00527B11"/>
    <w:rsid w:val="00527FCD"/>
    <w:rsid w:val="0053005F"/>
    <w:rsid w:val="0053007D"/>
    <w:rsid w:val="0053016E"/>
    <w:rsid w:val="00530205"/>
    <w:rsid w:val="005303AC"/>
    <w:rsid w:val="00530464"/>
    <w:rsid w:val="00530612"/>
    <w:rsid w:val="0053062E"/>
    <w:rsid w:val="00530883"/>
    <w:rsid w:val="00530884"/>
    <w:rsid w:val="0053093E"/>
    <w:rsid w:val="00530A54"/>
    <w:rsid w:val="00530A7B"/>
    <w:rsid w:val="00530AF8"/>
    <w:rsid w:val="00530B26"/>
    <w:rsid w:val="00530DA4"/>
    <w:rsid w:val="00530E18"/>
    <w:rsid w:val="00530E33"/>
    <w:rsid w:val="0053154D"/>
    <w:rsid w:val="0053156C"/>
    <w:rsid w:val="00532028"/>
    <w:rsid w:val="00532421"/>
    <w:rsid w:val="005324D0"/>
    <w:rsid w:val="005324D8"/>
    <w:rsid w:val="0053280E"/>
    <w:rsid w:val="00532935"/>
    <w:rsid w:val="00532A3A"/>
    <w:rsid w:val="00532FE6"/>
    <w:rsid w:val="005332C0"/>
    <w:rsid w:val="00533368"/>
    <w:rsid w:val="005333A6"/>
    <w:rsid w:val="005333E6"/>
    <w:rsid w:val="00533587"/>
    <w:rsid w:val="00533766"/>
    <w:rsid w:val="005337EA"/>
    <w:rsid w:val="00533944"/>
    <w:rsid w:val="00534072"/>
    <w:rsid w:val="00534173"/>
    <w:rsid w:val="0053435D"/>
    <w:rsid w:val="00534557"/>
    <w:rsid w:val="0053464A"/>
    <w:rsid w:val="00534688"/>
    <w:rsid w:val="005348DD"/>
    <w:rsid w:val="00534A0D"/>
    <w:rsid w:val="00534C1E"/>
    <w:rsid w:val="00534D50"/>
    <w:rsid w:val="00534F93"/>
    <w:rsid w:val="00534FCB"/>
    <w:rsid w:val="005351FF"/>
    <w:rsid w:val="005352D4"/>
    <w:rsid w:val="00535701"/>
    <w:rsid w:val="005358EE"/>
    <w:rsid w:val="00535968"/>
    <w:rsid w:val="00535B75"/>
    <w:rsid w:val="00535B7F"/>
    <w:rsid w:val="00535BA0"/>
    <w:rsid w:val="00536184"/>
    <w:rsid w:val="005362AD"/>
    <w:rsid w:val="00536378"/>
    <w:rsid w:val="0053647D"/>
    <w:rsid w:val="00536527"/>
    <w:rsid w:val="00536978"/>
    <w:rsid w:val="005369FD"/>
    <w:rsid w:val="00536B48"/>
    <w:rsid w:val="00536CB2"/>
    <w:rsid w:val="00536FCE"/>
    <w:rsid w:val="0053716C"/>
    <w:rsid w:val="00537750"/>
    <w:rsid w:val="00537C7A"/>
    <w:rsid w:val="00537D46"/>
    <w:rsid w:val="00537DF4"/>
    <w:rsid w:val="0054025F"/>
    <w:rsid w:val="005405AF"/>
    <w:rsid w:val="005405DF"/>
    <w:rsid w:val="00540BE4"/>
    <w:rsid w:val="005410F0"/>
    <w:rsid w:val="00541B5D"/>
    <w:rsid w:val="00541BD1"/>
    <w:rsid w:val="00541C22"/>
    <w:rsid w:val="00541E90"/>
    <w:rsid w:val="005423AF"/>
    <w:rsid w:val="0054271C"/>
    <w:rsid w:val="00542B45"/>
    <w:rsid w:val="00542F1D"/>
    <w:rsid w:val="00543117"/>
    <w:rsid w:val="0054333E"/>
    <w:rsid w:val="00543544"/>
    <w:rsid w:val="005437D5"/>
    <w:rsid w:val="005438AB"/>
    <w:rsid w:val="00543900"/>
    <w:rsid w:val="00543951"/>
    <w:rsid w:val="00543A43"/>
    <w:rsid w:val="00543A8C"/>
    <w:rsid w:val="00543ACD"/>
    <w:rsid w:val="00543AE9"/>
    <w:rsid w:val="00543FA3"/>
    <w:rsid w:val="00543FE3"/>
    <w:rsid w:val="005440B7"/>
    <w:rsid w:val="0054441E"/>
    <w:rsid w:val="00544434"/>
    <w:rsid w:val="00544459"/>
    <w:rsid w:val="00545011"/>
    <w:rsid w:val="00545129"/>
    <w:rsid w:val="0054555A"/>
    <w:rsid w:val="00545703"/>
    <w:rsid w:val="00545736"/>
    <w:rsid w:val="00545850"/>
    <w:rsid w:val="00545A5B"/>
    <w:rsid w:val="00545A64"/>
    <w:rsid w:val="00545B02"/>
    <w:rsid w:val="00545DD2"/>
    <w:rsid w:val="00546315"/>
    <w:rsid w:val="00546353"/>
    <w:rsid w:val="00546479"/>
    <w:rsid w:val="005464AF"/>
    <w:rsid w:val="005466E8"/>
    <w:rsid w:val="005468EF"/>
    <w:rsid w:val="005468FF"/>
    <w:rsid w:val="0054694A"/>
    <w:rsid w:val="00546B5C"/>
    <w:rsid w:val="00546BF4"/>
    <w:rsid w:val="00546E06"/>
    <w:rsid w:val="00547317"/>
    <w:rsid w:val="0054793B"/>
    <w:rsid w:val="00547978"/>
    <w:rsid w:val="00547A57"/>
    <w:rsid w:val="00550028"/>
    <w:rsid w:val="00550256"/>
    <w:rsid w:val="0055059B"/>
    <w:rsid w:val="00550839"/>
    <w:rsid w:val="00550977"/>
    <w:rsid w:val="00550A80"/>
    <w:rsid w:val="00550C83"/>
    <w:rsid w:val="00550F19"/>
    <w:rsid w:val="005510D3"/>
    <w:rsid w:val="00551507"/>
    <w:rsid w:val="00551515"/>
    <w:rsid w:val="0055156A"/>
    <w:rsid w:val="005516BF"/>
    <w:rsid w:val="00551A0C"/>
    <w:rsid w:val="00551F18"/>
    <w:rsid w:val="00552149"/>
    <w:rsid w:val="005521C2"/>
    <w:rsid w:val="00552249"/>
    <w:rsid w:val="00552667"/>
    <w:rsid w:val="005526DD"/>
    <w:rsid w:val="005527AF"/>
    <w:rsid w:val="005527DA"/>
    <w:rsid w:val="00552908"/>
    <w:rsid w:val="00552B61"/>
    <w:rsid w:val="00552D30"/>
    <w:rsid w:val="00552F2E"/>
    <w:rsid w:val="00552FCB"/>
    <w:rsid w:val="005531F2"/>
    <w:rsid w:val="00553374"/>
    <w:rsid w:val="00553490"/>
    <w:rsid w:val="00553812"/>
    <w:rsid w:val="005538EE"/>
    <w:rsid w:val="005539A9"/>
    <w:rsid w:val="005539DD"/>
    <w:rsid w:val="00553A46"/>
    <w:rsid w:val="00553B11"/>
    <w:rsid w:val="00553CB0"/>
    <w:rsid w:val="00553F58"/>
    <w:rsid w:val="00554115"/>
    <w:rsid w:val="0055455B"/>
    <w:rsid w:val="00554606"/>
    <w:rsid w:val="005546F2"/>
    <w:rsid w:val="005548BF"/>
    <w:rsid w:val="00554DA6"/>
    <w:rsid w:val="00554E28"/>
    <w:rsid w:val="005554FB"/>
    <w:rsid w:val="00555792"/>
    <w:rsid w:val="005559E3"/>
    <w:rsid w:val="00555A4F"/>
    <w:rsid w:val="00555C38"/>
    <w:rsid w:val="0055628C"/>
    <w:rsid w:val="00556622"/>
    <w:rsid w:val="00556823"/>
    <w:rsid w:val="005568F1"/>
    <w:rsid w:val="00556928"/>
    <w:rsid w:val="00556B45"/>
    <w:rsid w:val="00556B7F"/>
    <w:rsid w:val="00556C7D"/>
    <w:rsid w:val="00557011"/>
    <w:rsid w:val="00557041"/>
    <w:rsid w:val="00557414"/>
    <w:rsid w:val="0055748B"/>
    <w:rsid w:val="0055749B"/>
    <w:rsid w:val="005575C8"/>
    <w:rsid w:val="0055784B"/>
    <w:rsid w:val="00557B8F"/>
    <w:rsid w:val="00557C04"/>
    <w:rsid w:val="00557C22"/>
    <w:rsid w:val="00557CB9"/>
    <w:rsid w:val="00557D81"/>
    <w:rsid w:val="00560075"/>
    <w:rsid w:val="005600B7"/>
    <w:rsid w:val="005600D2"/>
    <w:rsid w:val="005601A5"/>
    <w:rsid w:val="00560337"/>
    <w:rsid w:val="0056046D"/>
    <w:rsid w:val="0056057C"/>
    <w:rsid w:val="00560A03"/>
    <w:rsid w:val="00560B76"/>
    <w:rsid w:val="00560C60"/>
    <w:rsid w:val="00560EA7"/>
    <w:rsid w:val="00561016"/>
    <w:rsid w:val="00561138"/>
    <w:rsid w:val="0056137B"/>
    <w:rsid w:val="0056154A"/>
    <w:rsid w:val="0056161C"/>
    <w:rsid w:val="0056184A"/>
    <w:rsid w:val="00561A52"/>
    <w:rsid w:val="00561B1D"/>
    <w:rsid w:val="00561D85"/>
    <w:rsid w:val="00561E5A"/>
    <w:rsid w:val="0056219E"/>
    <w:rsid w:val="0056236F"/>
    <w:rsid w:val="00562441"/>
    <w:rsid w:val="00562580"/>
    <w:rsid w:val="00562729"/>
    <w:rsid w:val="005628CB"/>
    <w:rsid w:val="00562927"/>
    <w:rsid w:val="00562A27"/>
    <w:rsid w:val="00562BE2"/>
    <w:rsid w:val="00562E24"/>
    <w:rsid w:val="00562E75"/>
    <w:rsid w:val="00562E9E"/>
    <w:rsid w:val="00563115"/>
    <w:rsid w:val="005632C6"/>
    <w:rsid w:val="00563A4E"/>
    <w:rsid w:val="00563A9E"/>
    <w:rsid w:val="00563ABA"/>
    <w:rsid w:val="00563B80"/>
    <w:rsid w:val="00563B9A"/>
    <w:rsid w:val="00563D57"/>
    <w:rsid w:val="00563DA5"/>
    <w:rsid w:val="00564012"/>
    <w:rsid w:val="0056407B"/>
    <w:rsid w:val="005640ED"/>
    <w:rsid w:val="005644E7"/>
    <w:rsid w:val="00564503"/>
    <w:rsid w:val="00564628"/>
    <w:rsid w:val="005649EC"/>
    <w:rsid w:val="00564E4D"/>
    <w:rsid w:val="0056501B"/>
    <w:rsid w:val="0056512F"/>
    <w:rsid w:val="00565173"/>
    <w:rsid w:val="005651D3"/>
    <w:rsid w:val="00565260"/>
    <w:rsid w:val="00565293"/>
    <w:rsid w:val="005652B1"/>
    <w:rsid w:val="00565355"/>
    <w:rsid w:val="00565683"/>
    <w:rsid w:val="005657D7"/>
    <w:rsid w:val="00565D1B"/>
    <w:rsid w:val="005661F5"/>
    <w:rsid w:val="00566293"/>
    <w:rsid w:val="00566390"/>
    <w:rsid w:val="005663F9"/>
    <w:rsid w:val="00566811"/>
    <w:rsid w:val="00566D90"/>
    <w:rsid w:val="00566DE0"/>
    <w:rsid w:val="00566E04"/>
    <w:rsid w:val="0056743A"/>
    <w:rsid w:val="00567565"/>
    <w:rsid w:val="00567947"/>
    <w:rsid w:val="00567E28"/>
    <w:rsid w:val="005700A2"/>
    <w:rsid w:val="005706B8"/>
    <w:rsid w:val="00570B68"/>
    <w:rsid w:val="00571297"/>
    <w:rsid w:val="0057134D"/>
    <w:rsid w:val="00571418"/>
    <w:rsid w:val="00571683"/>
    <w:rsid w:val="0057170A"/>
    <w:rsid w:val="00571993"/>
    <w:rsid w:val="00571A4B"/>
    <w:rsid w:val="00571D8C"/>
    <w:rsid w:val="00571FC8"/>
    <w:rsid w:val="00572257"/>
    <w:rsid w:val="005724A8"/>
    <w:rsid w:val="00572693"/>
    <w:rsid w:val="005726BC"/>
    <w:rsid w:val="005727DE"/>
    <w:rsid w:val="0057286B"/>
    <w:rsid w:val="00572890"/>
    <w:rsid w:val="005729F2"/>
    <w:rsid w:val="005730F8"/>
    <w:rsid w:val="00573123"/>
    <w:rsid w:val="00573216"/>
    <w:rsid w:val="005732F0"/>
    <w:rsid w:val="00573403"/>
    <w:rsid w:val="00573462"/>
    <w:rsid w:val="0057360E"/>
    <w:rsid w:val="00573831"/>
    <w:rsid w:val="00573CBC"/>
    <w:rsid w:val="00574080"/>
    <w:rsid w:val="005742D3"/>
    <w:rsid w:val="005746BC"/>
    <w:rsid w:val="00574713"/>
    <w:rsid w:val="005748A5"/>
    <w:rsid w:val="00574BE8"/>
    <w:rsid w:val="00574C92"/>
    <w:rsid w:val="00574ECE"/>
    <w:rsid w:val="00574F9B"/>
    <w:rsid w:val="0057501F"/>
    <w:rsid w:val="005750C4"/>
    <w:rsid w:val="00575580"/>
    <w:rsid w:val="00575D3D"/>
    <w:rsid w:val="00575FDF"/>
    <w:rsid w:val="0057637B"/>
    <w:rsid w:val="005768FF"/>
    <w:rsid w:val="00576C57"/>
    <w:rsid w:val="00576C9B"/>
    <w:rsid w:val="00576ED2"/>
    <w:rsid w:val="00577036"/>
    <w:rsid w:val="00577072"/>
    <w:rsid w:val="005772B9"/>
    <w:rsid w:val="0057759C"/>
    <w:rsid w:val="005776A8"/>
    <w:rsid w:val="005779CC"/>
    <w:rsid w:val="00577D5E"/>
    <w:rsid w:val="005801FC"/>
    <w:rsid w:val="00580449"/>
    <w:rsid w:val="00580485"/>
    <w:rsid w:val="00580999"/>
    <w:rsid w:val="005809AD"/>
    <w:rsid w:val="00580B6C"/>
    <w:rsid w:val="00580FA3"/>
    <w:rsid w:val="00580FBE"/>
    <w:rsid w:val="00580FF3"/>
    <w:rsid w:val="00581616"/>
    <w:rsid w:val="0058172B"/>
    <w:rsid w:val="005818FE"/>
    <w:rsid w:val="00581B07"/>
    <w:rsid w:val="00581C2F"/>
    <w:rsid w:val="00581E5B"/>
    <w:rsid w:val="00581E86"/>
    <w:rsid w:val="00581EBA"/>
    <w:rsid w:val="0058200F"/>
    <w:rsid w:val="00582055"/>
    <w:rsid w:val="0058211C"/>
    <w:rsid w:val="005829EB"/>
    <w:rsid w:val="00582A71"/>
    <w:rsid w:val="00582AAA"/>
    <w:rsid w:val="00582ACE"/>
    <w:rsid w:val="00582C86"/>
    <w:rsid w:val="00582CB6"/>
    <w:rsid w:val="005834DF"/>
    <w:rsid w:val="005834FD"/>
    <w:rsid w:val="00583916"/>
    <w:rsid w:val="0058396B"/>
    <w:rsid w:val="00583B2C"/>
    <w:rsid w:val="00583BE8"/>
    <w:rsid w:val="00583E33"/>
    <w:rsid w:val="00584280"/>
    <w:rsid w:val="005843EF"/>
    <w:rsid w:val="00584422"/>
    <w:rsid w:val="005844D6"/>
    <w:rsid w:val="005848B0"/>
    <w:rsid w:val="005848B9"/>
    <w:rsid w:val="00584992"/>
    <w:rsid w:val="00584C0B"/>
    <w:rsid w:val="00584CF7"/>
    <w:rsid w:val="00584DB7"/>
    <w:rsid w:val="00584F36"/>
    <w:rsid w:val="00584F6C"/>
    <w:rsid w:val="0058538E"/>
    <w:rsid w:val="00585CE1"/>
    <w:rsid w:val="00585E23"/>
    <w:rsid w:val="0058603F"/>
    <w:rsid w:val="00586074"/>
    <w:rsid w:val="00586150"/>
    <w:rsid w:val="005861BA"/>
    <w:rsid w:val="005862CA"/>
    <w:rsid w:val="0058659D"/>
    <w:rsid w:val="005865C3"/>
    <w:rsid w:val="005868E8"/>
    <w:rsid w:val="005869AC"/>
    <w:rsid w:val="00586F7D"/>
    <w:rsid w:val="00587154"/>
    <w:rsid w:val="005871CF"/>
    <w:rsid w:val="0058764E"/>
    <w:rsid w:val="00587731"/>
    <w:rsid w:val="00587836"/>
    <w:rsid w:val="005878D3"/>
    <w:rsid w:val="00587967"/>
    <w:rsid w:val="00587A48"/>
    <w:rsid w:val="00587ADB"/>
    <w:rsid w:val="00587BA5"/>
    <w:rsid w:val="00587DAC"/>
    <w:rsid w:val="00587E40"/>
    <w:rsid w:val="00587F1D"/>
    <w:rsid w:val="00590423"/>
    <w:rsid w:val="0059061C"/>
    <w:rsid w:val="00590713"/>
    <w:rsid w:val="00590756"/>
    <w:rsid w:val="0059083D"/>
    <w:rsid w:val="00590891"/>
    <w:rsid w:val="00590B69"/>
    <w:rsid w:val="00590BDB"/>
    <w:rsid w:val="00590D83"/>
    <w:rsid w:val="00591025"/>
    <w:rsid w:val="0059126E"/>
    <w:rsid w:val="005914C2"/>
    <w:rsid w:val="0059164F"/>
    <w:rsid w:val="005919FC"/>
    <w:rsid w:val="00591A16"/>
    <w:rsid w:val="00591D6B"/>
    <w:rsid w:val="00591D77"/>
    <w:rsid w:val="00591DE8"/>
    <w:rsid w:val="005920D0"/>
    <w:rsid w:val="00592137"/>
    <w:rsid w:val="00592269"/>
    <w:rsid w:val="00592914"/>
    <w:rsid w:val="00592C2A"/>
    <w:rsid w:val="00592D4E"/>
    <w:rsid w:val="00592DAF"/>
    <w:rsid w:val="00592DE7"/>
    <w:rsid w:val="00592DFA"/>
    <w:rsid w:val="00592E76"/>
    <w:rsid w:val="00592E9A"/>
    <w:rsid w:val="00592F84"/>
    <w:rsid w:val="00593122"/>
    <w:rsid w:val="005932C6"/>
    <w:rsid w:val="00593303"/>
    <w:rsid w:val="00593392"/>
    <w:rsid w:val="005935D3"/>
    <w:rsid w:val="00593708"/>
    <w:rsid w:val="0059375B"/>
    <w:rsid w:val="005939BB"/>
    <w:rsid w:val="00593B4B"/>
    <w:rsid w:val="00594058"/>
    <w:rsid w:val="00594136"/>
    <w:rsid w:val="0059437C"/>
    <w:rsid w:val="00594676"/>
    <w:rsid w:val="005948E4"/>
    <w:rsid w:val="00594B0E"/>
    <w:rsid w:val="00594B18"/>
    <w:rsid w:val="00594D0C"/>
    <w:rsid w:val="00595287"/>
    <w:rsid w:val="0059561B"/>
    <w:rsid w:val="005956B1"/>
    <w:rsid w:val="005956B8"/>
    <w:rsid w:val="005957AA"/>
    <w:rsid w:val="00595968"/>
    <w:rsid w:val="00595E03"/>
    <w:rsid w:val="00595E2F"/>
    <w:rsid w:val="0059621D"/>
    <w:rsid w:val="00596290"/>
    <w:rsid w:val="00596362"/>
    <w:rsid w:val="0059636D"/>
    <w:rsid w:val="0059661A"/>
    <w:rsid w:val="00596696"/>
    <w:rsid w:val="005967E6"/>
    <w:rsid w:val="00596A26"/>
    <w:rsid w:val="00596A4F"/>
    <w:rsid w:val="00596BB4"/>
    <w:rsid w:val="00596E7F"/>
    <w:rsid w:val="0059713A"/>
    <w:rsid w:val="00597344"/>
    <w:rsid w:val="0059744A"/>
    <w:rsid w:val="005974CF"/>
    <w:rsid w:val="00597A0E"/>
    <w:rsid w:val="00597FB3"/>
    <w:rsid w:val="00597FE0"/>
    <w:rsid w:val="005A0471"/>
    <w:rsid w:val="005A04D4"/>
    <w:rsid w:val="005A0686"/>
    <w:rsid w:val="005A0918"/>
    <w:rsid w:val="005A0985"/>
    <w:rsid w:val="005A0A62"/>
    <w:rsid w:val="005A0ADF"/>
    <w:rsid w:val="005A0B1F"/>
    <w:rsid w:val="005A0CDF"/>
    <w:rsid w:val="005A1596"/>
    <w:rsid w:val="005A168F"/>
    <w:rsid w:val="005A1BAF"/>
    <w:rsid w:val="005A1BB4"/>
    <w:rsid w:val="005A1CFF"/>
    <w:rsid w:val="005A20E9"/>
    <w:rsid w:val="005A21FA"/>
    <w:rsid w:val="005A222D"/>
    <w:rsid w:val="005A22FE"/>
    <w:rsid w:val="005A249F"/>
    <w:rsid w:val="005A258D"/>
    <w:rsid w:val="005A2866"/>
    <w:rsid w:val="005A2964"/>
    <w:rsid w:val="005A2A04"/>
    <w:rsid w:val="005A2A1C"/>
    <w:rsid w:val="005A2C54"/>
    <w:rsid w:val="005A2E0A"/>
    <w:rsid w:val="005A30D1"/>
    <w:rsid w:val="005A31D9"/>
    <w:rsid w:val="005A31E1"/>
    <w:rsid w:val="005A3292"/>
    <w:rsid w:val="005A32D1"/>
    <w:rsid w:val="005A345E"/>
    <w:rsid w:val="005A3606"/>
    <w:rsid w:val="005A3715"/>
    <w:rsid w:val="005A39F1"/>
    <w:rsid w:val="005A3F54"/>
    <w:rsid w:val="005A41BE"/>
    <w:rsid w:val="005A4545"/>
    <w:rsid w:val="005A4607"/>
    <w:rsid w:val="005A486F"/>
    <w:rsid w:val="005A4B65"/>
    <w:rsid w:val="005A4BB8"/>
    <w:rsid w:val="005A512F"/>
    <w:rsid w:val="005A57D7"/>
    <w:rsid w:val="005A57FC"/>
    <w:rsid w:val="005A5C83"/>
    <w:rsid w:val="005A5EF8"/>
    <w:rsid w:val="005A61AC"/>
    <w:rsid w:val="005A6315"/>
    <w:rsid w:val="005A6665"/>
    <w:rsid w:val="005A6ACA"/>
    <w:rsid w:val="005A6B1B"/>
    <w:rsid w:val="005A6CB6"/>
    <w:rsid w:val="005A6DD1"/>
    <w:rsid w:val="005A7019"/>
    <w:rsid w:val="005A724D"/>
    <w:rsid w:val="005A7382"/>
    <w:rsid w:val="005A7393"/>
    <w:rsid w:val="005A7769"/>
    <w:rsid w:val="005A7B26"/>
    <w:rsid w:val="005B03E3"/>
    <w:rsid w:val="005B053B"/>
    <w:rsid w:val="005B0600"/>
    <w:rsid w:val="005B07C7"/>
    <w:rsid w:val="005B0963"/>
    <w:rsid w:val="005B0A63"/>
    <w:rsid w:val="005B0C3B"/>
    <w:rsid w:val="005B0CF5"/>
    <w:rsid w:val="005B0FD1"/>
    <w:rsid w:val="005B162C"/>
    <w:rsid w:val="005B176A"/>
    <w:rsid w:val="005B1C24"/>
    <w:rsid w:val="005B1D9F"/>
    <w:rsid w:val="005B1DBE"/>
    <w:rsid w:val="005B1EEB"/>
    <w:rsid w:val="005B2027"/>
    <w:rsid w:val="005B2416"/>
    <w:rsid w:val="005B2421"/>
    <w:rsid w:val="005B248C"/>
    <w:rsid w:val="005B25D1"/>
    <w:rsid w:val="005B261C"/>
    <w:rsid w:val="005B28EA"/>
    <w:rsid w:val="005B2A49"/>
    <w:rsid w:val="005B2BDF"/>
    <w:rsid w:val="005B2DC9"/>
    <w:rsid w:val="005B2E42"/>
    <w:rsid w:val="005B3170"/>
    <w:rsid w:val="005B3435"/>
    <w:rsid w:val="005B3B09"/>
    <w:rsid w:val="005B3BB8"/>
    <w:rsid w:val="005B3C88"/>
    <w:rsid w:val="005B3DDE"/>
    <w:rsid w:val="005B42B8"/>
    <w:rsid w:val="005B43B2"/>
    <w:rsid w:val="005B4416"/>
    <w:rsid w:val="005B4527"/>
    <w:rsid w:val="005B4804"/>
    <w:rsid w:val="005B4957"/>
    <w:rsid w:val="005B4A61"/>
    <w:rsid w:val="005B4B87"/>
    <w:rsid w:val="005B4D6E"/>
    <w:rsid w:val="005B4E7D"/>
    <w:rsid w:val="005B5226"/>
    <w:rsid w:val="005B529C"/>
    <w:rsid w:val="005B533A"/>
    <w:rsid w:val="005B5771"/>
    <w:rsid w:val="005B589E"/>
    <w:rsid w:val="005B598F"/>
    <w:rsid w:val="005B5C67"/>
    <w:rsid w:val="005B5FD6"/>
    <w:rsid w:val="005B64B9"/>
    <w:rsid w:val="005B64E7"/>
    <w:rsid w:val="005B6511"/>
    <w:rsid w:val="005B6732"/>
    <w:rsid w:val="005B6758"/>
    <w:rsid w:val="005B7393"/>
    <w:rsid w:val="005B75F0"/>
    <w:rsid w:val="005B7AE6"/>
    <w:rsid w:val="005B7B53"/>
    <w:rsid w:val="005B7BB9"/>
    <w:rsid w:val="005B7F18"/>
    <w:rsid w:val="005B7F1C"/>
    <w:rsid w:val="005C03EB"/>
    <w:rsid w:val="005C05CA"/>
    <w:rsid w:val="005C0879"/>
    <w:rsid w:val="005C089A"/>
    <w:rsid w:val="005C08FE"/>
    <w:rsid w:val="005C093D"/>
    <w:rsid w:val="005C0B76"/>
    <w:rsid w:val="005C0BA7"/>
    <w:rsid w:val="005C0D82"/>
    <w:rsid w:val="005C0DB6"/>
    <w:rsid w:val="005C123E"/>
    <w:rsid w:val="005C1300"/>
    <w:rsid w:val="005C157A"/>
    <w:rsid w:val="005C16BC"/>
    <w:rsid w:val="005C2131"/>
    <w:rsid w:val="005C2238"/>
    <w:rsid w:val="005C27A3"/>
    <w:rsid w:val="005C27F2"/>
    <w:rsid w:val="005C2D56"/>
    <w:rsid w:val="005C2FED"/>
    <w:rsid w:val="005C33F0"/>
    <w:rsid w:val="005C36A9"/>
    <w:rsid w:val="005C372A"/>
    <w:rsid w:val="005C3A4A"/>
    <w:rsid w:val="005C3B08"/>
    <w:rsid w:val="005C3CDB"/>
    <w:rsid w:val="005C3DB0"/>
    <w:rsid w:val="005C3E0D"/>
    <w:rsid w:val="005C3E8E"/>
    <w:rsid w:val="005C42EA"/>
    <w:rsid w:val="005C471E"/>
    <w:rsid w:val="005C49FA"/>
    <w:rsid w:val="005C4A34"/>
    <w:rsid w:val="005C4BD8"/>
    <w:rsid w:val="005C4D80"/>
    <w:rsid w:val="005C4E63"/>
    <w:rsid w:val="005C51B8"/>
    <w:rsid w:val="005C5265"/>
    <w:rsid w:val="005C53DD"/>
    <w:rsid w:val="005C554C"/>
    <w:rsid w:val="005C588B"/>
    <w:rsid w:val="005C598C"/>
    <w:rsid w:val="005C5A22"/>
    <w:rsid w:val="005C5E43"/>
    <w:rsid w:val="005C5F28"/>
    <w:rsid w:val="005C5F7C"/>
    <w:rsid w:val="005C5F89"/>
    <w:rsid w:val="005C6140"/>
    <w:rsid w:val="005C65A8"/>
    <w:rsid w:val="005C6643"/>
    <w:rsid w:val="005C6DCE"/>
    <w:rsid w:val="005C6E33"/>
    <w:rsid w:val="005C71CD"/>
    <w:rsid w:val="005C75BD"/>
    <w:rsid w:val="005C75D9"/>
    <w:rsid w:val="005C76D8"/>
    <w:rsid w:val="005C76FD"/>
    <w:rsid w:val="005C7E07"/>
    <w:rsid w:val="005C7EE8"/>
    <w:rsid w:val="005D002D"/>
    <w:rsid w:val="005D0139"/>
    <w:rsid w:val="005D01C2"/>
    <w:rsid w:val="005D034B"/>
    <w:rsid w:val="005D0442"/>
    <w:rsid w:val="005D088F"/>
    <w:rsid w:val="005D0894"/>
    <w:rsid w:val="005D08E6"/>
    <w:rsid w:val="005D0E65"/>
    <w:rsid w:val="005D0FB4"/>
    <w:rsid w:val="005D15CF"/>
    <w:rsid w:val="005D1870"/>
    <w:rsid w:val="005D192C"/>
    <w:rsid w:val="005D1C4D"/>
    <w:rsid w:val="005D1C57"/>
    <w:rsid w:val="005D1CA4"/>
    <w:rsid w:val="005D23AF"/>
    <w:rsid w:val="005D241B"/>
    <w:rsid w:val="005D2551"/>
    <w:rsid w:val="005D2594"/>
    <w:rsid w:val="005D2756"/>
    <w:rsid w:val="005D2992"/>
    <w:rsid w:val="005D2CC3"/>
    <w:rsid w:val="005D2CE8"/>
    <w:rsid w:val="005D2D0D"/>
    <w:rsid w:val="005D2D4F"/>
    <w:rsid w:val="005D2E10"/>
    <w:rsid w:val="005D3540"/>
    <w:rsid w:val="005D363F"/>
    <w:rsid w:val="005D3903"/>
    <w:rsid w:val="005D3BAC"/>
    <w:rsid w:val="005D3CFF"/>
    <w:rsid w:val="005D3D0C"/>
    <w:rsid w:val="005D3D8E"/>
    <w:rsid w:val="005D424F"/>
    <w:rsid w:val="005D435F"/>
    <w:rsid w:val="005D452B"/>
    <w:rsid w:val="005D4A24"/>
    <w:rsid w:val="005D4C9B"/>
    <w:rsid w:val="005D4D33"/>
    <w:rsid w:val="005D4E4E"/>
    <w:rsid w:val="005D4FAF"/>
    <w:rsid w:val="005D5017"/>
    <w:rsid w:val="005D518A"/>
    <w:rsid w:val="005D5A9A"/>
    <w:rsid w:val="005D5B15"/>
    <w:rsid w:val="005D5D90"/>
    <w:rsid w:val="005D5DE7"/>
    <w:rsid w:val="005D5E17"/>
    <w:rsid w:val="005D5EED"/>
    <w:rsid w:val="005D6373"/>
    <w:rsid w:val="005D645B"/>
    <w:rsid w:val="005D6537"/>
    <w:rsid w:val="005D66C1"/>
    <w:rsid w:val="005D68BD"/>
    <w:rsid w:val="005D68C2"/>
    <w:rsid w:val="005D6941"/>
    <w:rsid w:val="005D6A95"/>
    <w:rsid w:val="005D6C19"/>
    <w:rsid w:val="005D718D"/>
    <w:rsid w:val="005D7515"/>
    <w:rsid w:val="005D77F0"/>
    <w:rsid w:val="005D77F4"/>
    <w:rsid w:val="005D7D98"/>
    <w:rsid w:val="005D7E73"/>
    <w:rsid w:val="005D7E7D"/>
    <w:rsid w:val="005E02AC"/>
    <w:rsid w:val="005E02D0"/>
    <w:rsid w:val="005E066D"/>
    <w:rsid w:val="005E0A78"/>
    <w:rsid w:val="005E0BF1"/>
    <w:rsid w:val="005E0E35"/>
    <w:rsid w:val="005E109F"/>
    <w:rsid w:val="005E117C"/>
    <w:rsid w:val="005E145C"/>
    <w:rsid w:val="005E14F9"/>
    <w:rsid w:val="005E1A7F"/>
    <w:rsid w:val="005E1B61"/>
    <w:rsid w:val="005E1EE0"/>
    <w:rsid w:val="005E1F60"/>
    <w:rsid w:val="005E23A7"/>
    <w:rsid w:val="005E23E6"/>
    <w:rsid w:val="005E24B8"/>
    <w:rsid w:val="005E2746"/>
    <w:rsid w:val="005E2C4A"/>
    <w:rsid w:val="005E2E50"/>
    <w:rsid w:val="005E2E78"/>
    <w:rsid w:val="005E3182"/>
    <w:rsid w:val="005E367B"/>
    <w:rsid w:val="005E36FF"/>
    <w:rsid w:val="005E3712"/>
    <w:rsid w:val="005E3867"/>
    <w:rsid w:val="005E3BD0"/>
    <w:rsid w:val="005E3C9A"/>
    <w:rsid w:val="005E3E44"/>
    <w:rsid w:val="005E4198"/>
    <w:rsid w:val="005E4199"/>
    <w:rsid w:val="005E44E3"/>
    <w:rsid w:val="005E4509"/>
    <w:rsid w:val="005E45AC"/>
    <w:rsid w:val="005E4694"/>
    <w:rsid w:val="005E4D61"/>
    <w:rsid w:val="005E4F92"/>
    <w:rsid w:val="005E5036"/>
    <w:rsid w:val="005E50D4"/>
    <w:rsid w:val="005E519A"/>
    <w:rsid w:val="005E564A"/>
    <w:rsid w:val="005E5C2F"/>
    <w:rsid w:val="005E5CD2"/>
    <w:rsid w:val="005E60BB"/>
    <w:rsid w:val="005E637A"/>
    <w:rsid w:val="005E64A9"/>
    <w:rsid w:val="005E664F"/>
    <w:rsid w:val="005E667F"/>
    <w:rsid w:val="005E670A"/>
    <w:rsid w:val="005E67C8"/>
    <w:rsid w:val="005E6B05"/>
    <w:rsid w:val="005E6B9B"/>
    <w:rsid w:val="005E6E4D"/>
    <w:rsid w:val="005E6F36"/>
    <w:rsid w:val="005E6F73"/>
    <w:rsid w:val="005E70C8"/>
    <w:rsid w:val="005E742B"/>
    <w:rsid w:val="005E78A5"/>
    <w:rsid w:val="005E7A45"/>
    <w:rsid w:val="005E7CA2"/>
    <w:rsid w:val="005E7E0C"/>
    <w:rsid w:val="005E7F88"/>
    <w:rsid w:val="005F0430"/>
    <w:rsid w:val="005F05B2"/>
    <w:rsid w:val="005F05E3"/>
    <w:rsid w:val="005F05F0"/>
    <w:rsid w:val="005F07CF"/>
    <w:rsid w:val="005F08EE"/>
    <w:rsid w:val="005F0A0A"/>
    <w:rsid w:val="005F0C25"/>
    <w:rsid w:val="005F0E0A"/>
    <w:rsid w:val="005F0F0B"/>
    <w:rsid w:val="005F1166"/>
    <w:rsid w:val="005F11B3"/>
    <w:rsid w:val="005F12FC"/>
    <w:rsid w:val="005F1421"/>
    <w:rsid w:val="005F1469"/>
    <w:rsid w:val="005F1A9D"/>
    <w:rsid w:val="005F1DDB"/>
    <w:rsid w:val="005F1E07"/>
    <w:rsid w:val="005F2ADB"/>
    <w:rsid w:val="005F2C19"/>
    <w:rsid w:val="005F2DA1"/>
    <w:rsid w:val="005F2DD2"/>
    <w:rsid w:val="005F3150"/>
    <w:rsid w:val="005F32BE"/>
    <w:rsid w:val="005F3354"/>
    <w:rsid w:val="005F3761"/>
    <w:rsid w:val="005F3B5C"/>
    <w:rsid w:val="005F3CA7"/>
    <w:rsid w:val="005F3DAC"/>
    <w:rsid w:val="005F3E36"/>
    <w:rsid w:val="005F3FCA"/>
    <w:rsid w:val="005F41BB"/>
    <w:rsid w:val="005F4352"/>
    <w:rsid w:val="005F455A"/>
    <w:rsid w:val="005F46F3"/>
    <w:rsid w:val="005F4832"/>
    <w:rsid w:val="005F4AA3"/>
    <w:rsid w:val="005F4E75"/>
    <w:rsid w:val="005F4E9F"/>
    <w:rsid w:val="005F540E"/>
    <w:rsid w:val="005F5472"/>
    <w:rsid w:val="005F57C7"/>
    <w:rsid w:val="005F58B3"/>
    <w:rsid w:val="005F5964"/>
    <w:rsid w:val="005F5C9D"/>
    <w:rsid w:val="005F5D1C"/>
    <w:rsid w:val="005F6066"/>
    <w:rsid w:val="005F609B"/>
    <w:rsid w:val="005F63A6"/>
    <w:rsid w:val="005F6723"/>
    <w:rsid w:val="005F6B0A"/>
    <w:rsid w:val="005F6B6C"/>
    <w:rsid w:val="005F6DAD"/>
    <w:rsid w:val="005F6E43"/>
    <w:rsid w:val="005F70D7"/>
    <w:rsid w:val="005F7340"/>
    <w:rsid w:val="005F772C"/>
    <w:rsid w:val="005F78C7"/>
    <w:rsid w:val="005F7947"/>
    <w:rsid w:val="005F7E5A"/>
    <w:rsid w:val="006004DF"/>
    <w:rsid w:val="00600511"/>
    <w:rsid w:val="006005BC"/>
    <w:rsid w:val="0060065D"/>
    <w:rsid w:val="00600A4E"/>
    <w:rsid w:val="00600E03"/>
    <w:rsid w:val="00601364"/>
    <w:rsid w:val="0060136F"/>
    <w:rsid w:val="00601428"/>
    <w:rsid w:val="0060150F"/>
    <w:rsid w:val="0060166A"/>
    <w:rsid w:val="0060182A"/>
    <w:rsid w:val="00601B01"/>
    <w:rsid w:val="00601BAE"/>
    <w:rsid w:val="00601E49"/>
    <w:rsid w:val="00602087"/>
    <w:rsid w:val="006022EA"/>
    <w:rsid w:val="0060242F"/>
    <w:rsid w:val="0060250E"/>
    <w:rsid w:val="006025BC"/>
    <w:rsid w:val="00602812"/>
    <w:rsid w:val="00602A6C"/>
    <w:rsid w:val="00602E65"/>
    <w:rsid w:val="00602FC0"/>
    <w:rsid w:val="00603B59"/>
    <w:rsid w:val="00603B8D"/>
    <w:rsid w:val="00603CAF"/>
    <w:rsid w:val="00603F3D"/>
    <w:rsid w:val="0060406D"/>
    <w:rsid w:val="006040E5"/>
    <w:rsid w:val="0060429F"/>
    <w:rsid w:val="006044EC"/>
    <w:rsid w:val="00604553"/>
    <w:rsid w:val="00604BC0"/>
    <w:rsid w:val="00604CAF"/>
    <w:rsid w:val="006053E8"/>
    <w:rsid w:val="00605475"/>
    <w:rsid w:val="0060586E"/>
    <w:rsid w:val="00605B2E"/>
    <w:rsid w:val="00605CA2"/>
    <w:rsid w:val="00605D6D"/>
    <w:rsid w:val="00605F67"/>
    <w:rsid w:val="0060601A"/>
    <w:rsid w:val="006066AD"/>
    <w:rsid w:val="00606A96"/>
    <w:rsid w:val="00606BDA"/>
    <w:rsid w:val="006071AB"/>
    <w:rsid w:val="006072D3"/>
    <w:rsid w:val="00607339"/>
    <w:rsid w:val="00607582"/>
    <w:rsid w:val="006075CC"/>
    <w:rsid w:val="006079EE"/>
    <w:rsid w:val="00607B67"/>
    <w:rsid w:val="00610062"/>
    <w:rsid w:val="00610670"/>
    <w:rsid w:val="00610920"/>
    <w:rsid w:val="006109DF"/>
    <w:rsid w:val="00610B3F"/>
    <w:rsid w:val="00610B88"/>
    <w:rsid w:val="00610D38"/>
    <w:rsid w:val="00610F3B"/>
    <w:rsid w:val="00611012"/>
    <w:rsid w:val="00611091"/>
    <w:rsid w:val="0061127A"/>
    <w:rsid w:val="006112BA"/>
    <w:rsid w:val="00611300"/>
    <w:rsid w:val="0061181D"/>
    <w:rsid w:val="0061182F"/>
    <w:rsid w:val="006119ED"/>
    <w:rsid w:val="00611B80"/>
    <w:rsid w:val="00611C36"/>
    <w:rsid w:val="00611DE0"/>
    <w:rsid w:val="00611F40"/>
    <w:rsid w:val="006120E5"/>
    <w:rsid w:val="00612102"/>
    <w:rsid w:val="00612121"/>
    <w:rsid w:val="006121A5"/>
    <w:rsid w:val="00612204"/>
    <w:rsid w:val="0061241C"/>
    <w:rsid w:val="0061259E"/>
    <w:rsid w:val="00612706"/>
    <w:rsid w:val="0061276C"/>
    <w:rsid w:val="006127AC"/>
    <w:rsid w:val="00612AF7"/>
    <w:rsid w:val="00612D19"/>
    <w:rsid w:val="00612E6B"/>
    <w:rsid w:val="00612E78"/>
    <w:rsid w:val="00613216"/>
    <w:rsid w:val="00613482"/>
    <w:rsid w:val="00613985"/>
    <w:rsid w:val="00613CC3"/>
    <w:rsid w:val="00613F00"/>
    <w:rsid w:val="00614016"/>
    <w:rsid w:val="00614141"/>
    <w:rsid w:val="0061415F"/>
    <w:rsid w:val="006141C9"/>
    <w:rsid w:val="006143B0"/>
    <w:rsid w:val="0061447C"/>
    <w:rsid w:val="00614D3A"/>
    <w:rsid w:val="00614DDB"/>
    <w:rsid w:val="00615018"/>
    <w:rsid w:val="00615509"/>
    <w:rsid w:val="006158F2"/>
    <w:rsid w:val="00615946"/>
    <w:rsid w:val="006166C2"/>
    <w:rsid w:val="00616897"/>
    <w:rsid w:val="0061695D"/>
    <w:rsid w:val="00616B1D"/>
    <w:rsid w:val="00616B4E"/>
    <w:rsid w:val="00616BBC"/>
    <w:rsid w:val="00616D21"/>
    <w:rsid w:val="00616D2B"/>
    <w:rsid w:val="00616FE6"/>
    <w:rsid w:val="00616FEB"/>
    <w:rsid w:val="0061707D"/>
    <w:rsid w:val="00617171"/>
    <w:rsid w:val="006171D2"/>
    <w:rsid w:val="006172C2"/>
    <w:rsid w:val="00617309"/>
    <w:rsid w:val="006174B9"/>
    <w:rsid w:val="006178D4"/>
    <w:rsid w:val="00617CB6"/>
    <w:rsid w:val="00617CF3"/>
    <w:rsid w:val="00617E05"/>
    <w:rsid w:val="00620049"/>
    <w:rsid w:val="006202A0"/>
    <w:rsid w:val="00620BD9"/>
    <w:rsid w:val="00620D63"/>
    <w:rsid w:val="00620DC5"/>
    <w:rsid w:val="00620E84"/>
    <w:rsid w:val="00621636"/>
    <w:rsid w:val="00621654"/>
    <w:rsid w:val="0062168C"/>
    <w:rsid w:val="006219F1"/>
    <w:rsid w:val="00621A2A"/>
    <w:rsid w:val="00621A78"/>
    <w:rsid w:val="00621BB5"/>
    <w:rsid w:val="00622054"/>
    <w:rsid w:val="006221A9"/>
    <w:rsid w:val="006222A4"/>
    <w:rsid w:val="00622364"/>
    <w:rsid w:val="00622497"/>
    <w:rsid w:val="006224DC"/>
    <w:rsid w:val="00622684"/>
    <w:rsid w:val="00622857"/>
    <w:rsid w:val="00622B96"/>
    <w:rsid w:val="00622CCF"/>
    <w:rsid w:val="00622FDE"/>
    <w:rsid w:val="00623048"/>
    <w:rsid w:val="006232C3"/>
    <w:rsid w:val="006236CB"/>
    <w:rsid w:val="006236D0"/>
    <w:rsid w:val="006239B3"/>
    <w:rsid w:val="00623BDF"/>
    <w:rsid w:val="00624159"/>
    <w:rsid w:val="00624293"/>
    <w:rsid w:val="0062453C"/>
    <w:rsid w:val="00624603"/>
    <w:rsid w:val="00624718"/>
    <w:rsid w:val="00624899"/>
    <w:rsid w:val="0062492E"/>
    <w:rsid w:val="00625265"/>
    <w:rsid w:val="00625303"/>
    <w:rsid w:val="00625459"/>
    <w:rsid w:val="006256C6"/>
    <w:rsid w:val="00625E32"/>
    <w:rsid w:val="00625ED0"/>
    <w:rsid w:val="006260A3"/>
    <w:rsid w:val="006262EF"/>
    <w:rsid w:val="00626478"/>
    <w:rsid w:val="0062653D"/>
    <w:rsid w:val="0062691E"/>
    <w:rsid w:val="00626C9B"/>
    <w:rsid w:val="00626D43"/>
    <w:rsid w:val="00626E62"/>
    <w:rsid w:val="006270C1"/>
    <w:rsid w:val="00627198"/>
    <w:rsid w:val="00627265"/>
    <w:rsid w:val="00627313"/>
    <w:rsid w:val="006276CA"/>
    <w:rsid w:val="0062791C"/>
    <w:rsid w:val="00627AA2"/>
    <w:rsid w:val="00627B1B"/>
    <w:rsid w:val="006303AE"/>
    <w:rsid w:val="00630963"/>
    <w:rsid w:val="00630B80"/>
    <w:rsid w:val="00630CE9"/>
    <w:rsid w:val="00630DA9"/>
    <w:rsid w:val="00630F22"/>
    <w:rsid w:val="00631769"/>
    <w:rsid w:val="006319F9"/>
    <w:rsid w:val="00631FD4"/>
    <w:rsid w:val="006320C4"/>
    <w:rsid w:val="0063230B"/>
    <w:rsid w:val="0063245A"/>
    <w:rsid w:val="006328ED"/>
    <w:rsid w:val="00632A84"/>
    <w:rsid w:val="00632B7E"/>
    <w:rsid w:val="00632D1C"/>
    <w:rsid w:val="00632D51"/>
    <w:rsid w:val="00632E69"/>
    <w:rsid w:val="00632F6E"/>
    <w:rsid w:val="00633104"/>
    <w:rsid w:val="0063378B"/>
    <w:rsid w:val="00633A18"/>
    <w:rsid w:val="00633F48"/>
    <w:rsid w:val="00633F80"/>
    <w:rsid w:val="00633FD4"/>
    <w:rsid w:val="00634288"/>
    <w:rsid w:val="006347C9"/>
    <w:rsid w:val="00634B21"/>
    <w:rsid w:val="00634B72"/>
    <w:rsid w:val="00634E8E"/>
    <w:rsid w:val="00634FAA"/>
    <w:rsid w:val="0063511E"/>
    <w:rsid w:val="006351CA"/>
    <w:rsid w:val="00635427"/>
    <w:rsid w:val="006355F2"/>
    <w:rsid w:val="006356D8"/>
    <w:rsid w:val="00635942"/>
    <w:rsid w:val="00635948"/>
    <w:rsid w:val="00635A39"/>
    <w:rsid w:val="00635C83"/>
    <w:rsid w:val="00635D33"/>
    <w:rsid w:val="00636167"/>
    <w:rsid w:val="006362ED"/>
    <w:rsid w:val="006363BD"/>
    <w:rsid w:val="0063671C"/>
    <w:rsid w:val="0063678A"/>
    <w:rsid w:val="006367B5"/>
    <w:rsid w:val="006367EB"/>
    <w:rsid w:val="0063680C"/>
    <w:rsid w:val="00636BB2"/>
    <w:rsid w:val="00636CF2"/>
    <w:rsid w:val="00636D3C"/>
    <w:rsid w:val="00636EE7"/>
    <w:rsid w:val="00637107"/>
    <w:rsid w:val="00637191"/>
    <w:rsid w:val="006372B5"/>
    <w:rsid w:val="006372D7"/>
    <w:rsid w:val="006373A4"/>
    <w:rsid w:val="0063785D"/>
    <w:rsid w:val="006400DD"/>
    <w:rsid w:val="00640179"/>
    <w:rsid w:val="00640446"/>
    <w:rsid w:val="00640ED0"/>
    <w:rsid w:val="006411D3"/>
    <w:rsid w:val="00641592"/>
    <w:rsid w:val="0064198C"/>
    <w:rsid w:val="00641E67"/>
    <w:rsid w:val="00641F12"/>
    <w:rsid w:val="00641F13"/>
    <w:rsid w:val="00641F39"/>
    <w:rsid w:val="00641F7D"/>
    <w:rsid w:val="0064202A"/>
    <w:rsid w:val="00642211"/>
    <w:rsid w:val="006423F6"/>
    <w:rsid w:val="00642541"/>
    <w:rsid w:val="00642733"/>
    <w:rsid w:val="00642793"/>
    <w:rsid w:val="00642B10"/>
    <w:rsid w:val="00642C67"/>
    <w:rsid w:val="00642CE1"/>
    <w:rsid w:val="00642DD5"/>
    <w:rsid w:val="00642FEE"/>
    <w:rsid w:val="0064318D"/>
    <w:rsid w:val="0064327E"/>
    <w:rsid w:val="00643526"/>
    <w:rsid w:val="00643818"/>
    <w:rsid w:val="006439CE"/>
    <w:rsid w:val="00643AA5"/>
    <w:rsid w:val="006440D8"/>
    <w:rsid w:val="0064457C"/>
    <w:rsid w:val="0064494F"/>
    <w:rsid w:val="00644AA8"/>
    <w:rsid w:val="00644C46"/>
    <w:rsid w:val="00645802"/>
    <w:rsid w:val="0064582D"/>
    <w:rsid w:val="006458CF"/>
    <w:rsid w:val="00645946"/>
    <w:rsid w:val="00645AA9"/>
    <w:rsid w:val="00645CC6"/>
    <w:rsid w:val="00645D4E"/>
    <w:rsid w:val="00645D80"/>
    <w:rsid w:val="00645DC2"/>
    <w:rsid w:val="0064616B"/>
    <w:rsid w:val="0064635F"/>
    <w:rsid w:val="006464C6"/>
    <w:rsid w:val="00646586"/>
    <w:rsid w:val="006467BF"/>
    <w:rsid w:val="006469FC"/>
    <w:rsid w:val="00646B84"/>
    <w:rsid w:val="00646D72"/>
    <w:rsid w:val="00646F40"/>
    <w:rsid w:val="0064711D"/>
    <w:rsid w:val="0064717E"/>
    <w:rsid w:val="0064728B"/>
    <w:rsid w:val="0064733F"/>
    <w:rsid w:val="0064734A"/>
    <w:rsid w:val="00647685"/>
    <w:rsid w:val="006476A9"/>
    <w:rsid w:val="006476BB"/>
    <w:rsid w:val="00647A5B"/>
    <w:rsid w:val="00647C4E"/>
    <w:rsid w:val="00647DA5"/>
    <w:rsid w:val="00647E0D"/>
    <w:rsid w:val="00647F41"/>
    <w:rsid w:val="00650475"/>
    <w:rsid w:val="0065058A"/>
    <w:rsid w:val="00650627"/>
    <w:rsid w:val="006506FC"/>
    <w:rsid w:val="00650E67"/>
    <w:rsid w:val="00650ED0"/>
    <w:rsid w:val="0065114C"/>
    <w:rsid w:val="0065120F"/>
    <w:rsid w:val="006515E0"/>
    <w:rsid w:val="0065178C"/>
    <w:rsid w:val="006519B8"/>
    <w:rsid w:val="00652024"/>
    <w:rsid w:val="00652125"/>
    <w:rsid w:val="00652564"/>
    <w:rsid w:val="006527B1"/>
    <w:rsid w:val="0065282B"/>
    <w:rsid w:val="006529F5"/>
    <w:rsid w:val="00652B62"/>
    <w:rsid w:val="00652C56"/>
    <w:rsid w:val="00652E98"/>
    <w:rsid w:val="006530C2"/>
    <w:rsid w:val="006530C4"/>
    <w:rsid w:val="006532A1"/>
    <w:rsid w:val="00653570"/>
    <w:rsid w:val="006536CC"/>
    <w:rsid w:val="006539BA"/>
    <w:rsid w:val="00653A62"/>
    <w:rsid w:val="00653D11"/>
    <w:rsid w:val="00653F58"/>
    <w:rsid w:val="00654139"/>
    <w:rsid w:val="006541B9"/>
    <w:rsid w:val="006541E8"/>
    <w:rsid w:val="00654210"/>
    <w:rsid w:val="00654373"/>
    <w:rsid w:val="006544FF"/>
    <w:rsid w:val="0065470A"/>
    <w:rsid w:val="00654757"/>
    <w:rsid w:val="00654A10"/>
    <w:rsid w:val="00654B87"/>
    <w:rsid w:val="00654CC8"/>
    <w:rsid w:val="00654DD4"/>
    <w:rsid w:val="00654DFF"/>
    <w:rsid w:val="0065525C"/>
    <w:rsid w:val="00655499"/>
    <w:rsid w:val="0065581A"/>
    <w:rsid w:val="0065591A"/>
    <w:rsid w:val="00655978"/>
    <w:rsid w:val="00655C35"/>
    <w:rsid w:val="00655CFD"/>
    <w:rsid w:val="00655E02"/>
    <w:rsid w:val="00655F5C"/>
    <w:rsid w:val="0065636F"/>
    <w:rsid w:val="0065648A"/>
    <w:rsid w:val="0065649D"/>
    <w:rsid w:val="00656502"/>
    <w:rsid w:val="00656604"/>
    <w:rsid w:val="006568DB"/>
    <w:rsid w:val="00656948"/>
    <w:rsid w:val="00656B8C"/>
    <w:rsid w:val="00656EA7"/>
    <w:rsid w:val="00656F28"/>
    <w:rsid w:val="00656FB8"/>
    <w:rsid w:val="00657710"/>
    <w:rsid w:val="0065773C"/>
    <w:rsid w:val="00657982"/>
    <w:rsid w:val="00657CD2"/>
    <w:rsid w:val="00657DB4"/>
    <w:rsid w:val="00657FA4"/>
    <w:rsid w:val="00660003"/>
    <w:rsid w:val="00660285"/>
    <w:rsid w:val="00660523"/>
    <w:rsid w:val="0066072B"/>
    <w:rsid w:val="0066073C"/>
    <w:rsid w:val="0066099C"/>
    <w:rsid w:val="00660E9A"/>
    <w:rsid w:val="006610AA"/>
    <w:rsid w:val="00661194"/>
    <w:rsid w:val="006611CA"/>
    <w:rsid w:val="00661238"/>
    <w:rsid w:val="00661277"/>
    <w:rsid w:val="006614A4"/>
    <w:rsid w:val="00661647"/>
    <w:rsid w:val="0066170D"/>
    <w:rsid w:val="006618CA"/>
    <w:rsid w:val="00661BC2"/>
    <w:rsid w:val="00661CDA"/>
    <w:rsid w:val="00661DB1"/>
    <w:rsid w:val="00661E9D"/>
    <w:rsid w:val="00661EF7"/>
    <w:rsid w:val="00661F9E"/>
    <w:rsid w:val="006620AD"/>
    <w:rsid w:val="006622D2"/>
    <w:rsid w:val="00662391"/>
    <w:rsid w:val="00662962"/>
    <w:rsid w:val="00662963"/>
    <w:rsid w:val="00662A93"/>
    <w:rsid w:val="00662AE4"/>
    <w:rsid w:val="00662B95"/>
    <w:rsid w:val="00662D34"/>
    <w:rsid w:val="00662F24"/>
    <w:rsid w:val="00662F35"/>
    <w:rsid w:val="00662F7C"/>
    <w:rsid w:val="00662FC3"/>
    <w:rsid w:val="006630DD"/>
    <w:rsid w:val="006631ED"/>
    <w:rsid w:val="006631EE"/>
    <w:rsid w:val="0066329A"/>
    <w:rsid w:val="006632B4"/>
    <w:rsid w:val="0066341D"/>
    <w:rsid w:val="0066356F"/>
    <w:rsid w:val="00663622"/>
    <w:rsid w:val="006639B8"/>
    <w:rsid w:val="00663A5A"/>
    <w:rsid w:val="00663A98"/>
    <w:rsid w:val="00663AA6"/>
    <w:rsid w:val="00663B40"/>
    <w:rsid w:val="00663F93"/>
    <w:rsid w:val="0066433A"/>
    <w:rsid w:val="00664433"/>
    <w:rsid w:val="00664455"/>
    <w:rsid w:val="00664500"/>
    <w:rsid w:val="006645E9"/>
    <w:rsid w:val="00664A98"/>
    <w:rsid w:val="00664AB0"/>
    <w:rsid w:val="00664B7E"/>
    <w:rsid w:val="00664B86"/>
    <w:rsid w:val="00664BC1"/>
    <w:rsid w:val="00664C24"/>
    <w:rsid w:val="00664F7E"/>
    <w:rsid w:val="0066512B"/>
    <w:rsid w:val="006652CB"/>
    <w:rsid w:val="006655D0"/>
    <w:rsid w:val="0066572C"/>
    <w:rsid w:val="006657E5"/>
    <w:rsid w:val="00665854"/>
    <w:rsid w:val="00665B3B"/>
    <w:rsid w:val="00665D80"/>
    <w:rsid w:val="006661EB"/>
    <w:rsid w:val="0066636C"/>
    <w:rsid w:val="0066653C"/>
    <w:rsid w:val="006665E5"/>
    <w:rsid w:val="00666672"/>
    <w:rsid w:val="006667EC"/>
    <w:rsid w:val="00666A1C"/>
    <w:rsid w:val="00666AA0"/>
    <w:rsid w:val="00666B00"/>
    <w:rsid w:val="00666BC8"/>
    <w:rsid w:val="00666EF7"/>
    <w:rsid w:val="006672EF"/>
    <w:rsid w:val="00667910"/>
    <w:rsid w:val="00667B05"/>
    <w:rsid w:val="00667BC5"/>
    <w:rsid w:val="00667C6C"/>
    <w:rsid w:val="00667D30"/>
    <w:rsid w:val="00667D6A"/>
    <w:rsid w:val="00667FC7"/>
    <w:rsid w:val="00670099"/>
    <w:rsid w:val="00670109"/>
    <w:rsid w:val="006702BE"/>
    <w:rsid w:val="006704AD"/>
    <w:rsid w:val="00670611"/>
    <w:rsid w:val="00670A7D"/>
    <w:rsid w:val="00670D65"/>
    <w:rsid w:val="0067117B"/>
    <w:rsid w:val="006714F5"/>
    <w:rsid w:val="00671523"/>
    <w:rsid w:val="0067165C"/>
    <w:rsid w:val="0067171D"/>
    <w:rsid w:val="00671729"/>
    <w:rsid w:val="00671886"/>
    <w:rsid w:val="006718F5"/>
    <w:rsid w:val="00671C78"/>
    <w:rsid w:val="00671E0C"/>
    <w:rsid w:val="00671F52"/>
    <w:rsid w:val="006722A5"/>
    <w:rsid w:val="006723CC"/>
    <w:rsid w:val="0067249E"/>
    <w:rsid w:val="006729E3"/>
    <w:rsid w:val="00672A30"/>
    <w:rsid w:val="00672AE8"/>
    <w:rsid w:val="00672B57"/>
    <w:rsid w:val="00672BE6"/>
    <w:rsid w:val="00672C76"/>
    <w:rsid w:val="0067300F"/>
    <w:rsid w:val="006731D7"/>
    <w:rsid w:val="00673388"/>
    <w:rsid w:val="006734A2"/>
    <w:rsid w:val="006734C7"/>
    <w:rsid w:val="00673618"/>
    <w:rsid w:val="00673A0D"/>
    <w:rsid w:val="00673A5D"/>
    <w:rsid w:val="00673E68"/>
    <w:rsid w:val="00674159"/>
    <w:rsid w:val="006741F0"/>
    <w:rsid w:val="0067425C"/>
    <w:rsid w:val="006743C7"/>
    <w:rsid w:val="00674907"/>
    <w:rsid w:val="00674CFD"/>
    <w:rsid w:val="00674D43"/>
    <w:rsid w:val="00674DC9"/>
    <w:rsid w:val="00674E7A"/>
    <w:rsid w:val="006751C8"/>
    <w:rsid w:val="0067520E"/>
    <w:rsid w:val="0067549C"/>
    <w:rsid w:val="006754AE"/>
    <w:rsid w:val="006755D3"/>
    <w:rsid w:val="0067578E"/>
    <w:rsid w:val="00675993"/>
    <w:rsid w:val="00675A37"/>
    <w:rsid w:val="006761D4"/>
    <w:rsid w:val="0067666C"/>
    <w:rsid w:val="00676723"/>
    <w:rsid w:val="00676734"/>
    <w:rsid w:val="0067688E"/>
    <w:rsid w:val="00676C79"/>
    <w:rsid w:val="006770FA"/>
    <w:rsid w:val="006773F8"/>
    <w:rsid w:val="006775AC"/>
    <w:rsid w:val="00677611"/>
    <w:rsid w:val="00677677"/>
    <w:rsid w:val="006776A9"/>
    <w:rsid w:val="006778CD"/>
    <w:rsid w:val="00677955"/>
    <w:rsid w:val="00677B37"/>
    <w:rsid w:val="00677CF0"/>
    <w:rsid w:val="00677D2A"/>
    <w:rsid w:val="00677ECB"/>
    <w:rsid w:val="00677EEA"/>
    <w:rsid w:val="0068014B"/>
    <w:rsid w:val="0068016C"/>
    <w:rsid w:val="006804C9"/>
    <w:rsid w:val="00680596"/>
    <w:rsid w:val="00680609"/>
    <w:rsid w:val="006806A9"/>
    <w:rsid w:val="006807C9"/>
    <w:rsid w:val="0068080A"/>
    <w:rsid w:val="006809D6"/>
    <w:rsid w:val="00680A17"/>
    <w:rsid w:val="00680FDA"/>
    <w:rsid w:val="006812C3"/>
    <w:rsid w:val="006813B4"/>
    <w:rsid w:val="0068164F"/>
    <w:rsid w:val="00681826"/>
    <w:rsid w:val="00681915"/>
    <w:rsid w:val="00681A96"/>
    <w:rsid w:val="00681BE8"/>
    <w:rsid w:val="00681F3A"/>
    <w:rsid w:val="00682168"/>
    <w:rsid w:val="006822E4"/>
    <w:rsid w:val="0068259C"/>
    <w:rsid w:val="00682636"/>
    <w:rsid w:val="00682725"/>
    <w:rsid w:val="006827D3"/>
    <w:rsid w:val="006827F4"/>
    <w:rsid w:val="00682A8C"/>
    <w:rsid w:val="00682B3C"/>
    <w:rsid w:val="00682D2C"/>
    <w:rsid w:val="00683301"/>
    <w:rsid w:val="0068331B"/>
    <w:rsid w:val="00683537"/>
    <w:rsid w:val="0068372D"/>
    <w:rsid w:val="00683CA6"/>
    <w:rsid w:val="00683CDA"/>
    <w:rsid w:val="00684190"/>
    <w:rsid w:val="006844CD"/>
    <w:rsid w:val="00684531"/>
    <w:rsid w:val="006846B9"/>
    <w:rsid w:val="00684744"/>
    <w:rsid w:val="006847AF"/>
    <w:rsid w:val="006847C5"/>
    <w:rsid w:val="006849DC"/>
    <w:rsid w:val="00684C7E"/>
    <w:rsid w:val="00684DCD"/>
    <w:rsid w:val="00684EE5"/>
    <w:rsid w:val="00684F6C"/>
    <w:rsid w:val="00685215"/>
    <w:rsid w:val="0068545D"/>
    <w:rsid w:val="006855B0"/>
    <w:rsid w:val="00685980"/>
    <w:rsid w:val="00685E04"/>
    <w:rsid w:val="00685E98"/>
    <w:rsid w:val="00685EC0"/>
    <w:rsid w:val="00686100"/>
    <w:rsid w:val="00686315"/>
    <w:rsid w:val="00686328"/>
    <w:rsid w:val="00686475"/>
    <w:rsid w:val="006865EE"/>
    <w:rsid w:val="00686612"/>
    <w:rsid w:val="006868CC"/>
    <w:rsid w:val="006868DC"/>
    <w:rsid w:val="00686F8A"/>
    <w:rsid w:val="00687079"/>
    <w:rsid w:val="00687155"/>
    <w:rsid w:val="006872AF"/>
    <w:rsid w:val="0068758A"/>
    <w:rsid w:val="0068767A"/>
    <w:rsid w:val="00687948"/>
    <w:rsid w:val="00687A84"/>
    <w:rsid w:val="00687AC0"/>
    <w:rsid w:val="0069011F"/>
    <w:rsid w:val="006901F1"/>
    <w:rsid w:val="00690393"/>
    <w:rsid w:val="006906B1"/>
    <w:rsid w:val="006906FC"/>
    <w:rsid w:val="0069071A"/>
    <w:rsid w:val="00690A98"/>
    <w:rsid w:val="00690CDC"/>
    <w:rsid w:val="00690CDF"/>
    <w:rsid w:val="00690CF0"/>
    <w:rsid w:val="00690D17"/>
    <w:rsid w:val="00691132"/>
    <w:rsid w:val="006918B8"/>
    <w:rsid w:val="006919F9"/>
    <w:rsid w:val="00691A51"/>
    <w:rsid w:val="00691D35"/>
    <w:rsid w:val="00691EA7"/>
    <w:rsid w:val="0069202D"/>
    <w:rsid w:val="00692098"/>
    <w:rsid w:val="006927C5"/>
    <w:rsid w:val="00693217"/>
    <w:rsid w:val="00693638"/>
    <w:rsid w:val="00693B24"/>
    <w:rsid w:val="00693FD9"/>
    <w:rsid w:val="00693FFD"/>
    <w:rsid w:val="0069423A"/>
    <w:rsid w:val="006942DD"/>
    <w:rsid w:val="00694687"/>
    <w:rsid w:val="00694BFA"/>
    <w:rsid w:val="00694D96"/>
    <w:rsid w:val="00694DE6"/>
    <w:rsid w:val="00694E03"/>
    <w:rsid w:val="006951F4"/>
    <w:rsid w:val="0069549F"/>
    <w:rsid w:val="00695596"/>
    <w:rsid w:val="00695A48"/>
    <w:rsid w:val="00695EF9"/>
    <w:rsid w:val="006960F6"/>
    <w:rsid w:val="006962E3"/>
    <w:rsid w:val="006965DC"/>
    <w:rsid w:val="00696653"/>
    <w:rsid w:val="006966D1"/>
    <w:rsid w:val="006967B9"/>
    <w:rsid w:val="00696823"/>
    <w:rsid w:val="00696F2A"/>
    <w:rsid w:val="00697068"/>
    <w:rsid w:val="0069726D"/>
    <w:rsid w:val="0069742D"/>
    <w:rsid w:val="0069774F"/>
    <w:rsid w:val="00697C67"/>
    <w:rsid w:val="00697C81"/>
    <w:rsid w:val="006A0424"/>
    <w:rsid w:val="006A0598"/>
    <w:rsid w:val="006A0654"/>
    <w:rsid w:val="006A0ACD"/>
    <w:rsid w:val="006A0B0B"/>
    <w:rsid w:val="006A0BC8"/>
    <w:rsid w:val="006A0C31"/>
    <w:rsid w:val="006A0E2E"/>
    <w:rsid w:val="006A0F5A"/>
    <w:rsid w:val="006A1B52"/>
    <w:rsid w:val="006A1C61"/>
    <w:rsid w:val="006A1D43"/>
    <w:rsid w:val="006A1D96"/>
    <w:rsid w:val="006A22CB"/>
    <w:rsid w:val="006A24EB"/>
    <w:rsid w:val="006A27F2"/>
    <w:rsid w:val="006A3188"/>
    <w:rsid w:val="006A331E"/>
    <w:rsid w:val="006A3497"/>
    <w:rsid w:val="006A3AED"/>
    <w:rsid w:val="006A3BB3"/>
    <w:rsid w:val="006A3C1C"/>
    <w:rsid w:val="006A464D"/>
    <w:rsid w:val="006A4A11"/>
    <w:rsid w:val="006A4C9D"/>
    <w:rsid w:val="006A4FFD"/>
    <w:rsid w:val="006A5205"/>
    <w:rsid w:val="006A562B"/>
    <w:rsid w:val="006A5B16"/>
    <w:rsid w:val="006A5BDE"/>
    <w:rsid w:val="006A5DFD"/>
    <w:rsid w:val="006A609A"/>
    <w:rsid w:val="006A65FF"/>
    <w:rsid w:val="006A6700"/>
    <w:rsid w:val="006A6762"/>
    <w:rsid w:val="006A6B63"/>
    <w:rsid w:val="006A6E01"/>
    <w:rsid w:val="006A6FA8"/>
    <w:rsid w:val="006A7286"/>
    <w:rsid w:val="006A730F"/>
    <w:rsid w:val="006A74FC"/>
    <w:rsid w:val="006A7543"/>
    <w:rsid w:val="006A7657"/>
    <w:rsid w:val="006A7743"/>
    <w:rsid w:val="006A7847"/>
    <w:rsid w:val="006A78F9"/>
    <w:rsid w:val="006A797B"/>
    <w:rsid w:val="006A7D8C"/>
    <w:rsid w:val="006A7DCF"/>
    <w:rsid w:val="006A7DE0"/>
    <w:rsid w:val="006A7E19"/>
    <w:rsid w:val="006B0066"/>
    <w:rsid w:val="006B033F"/>
    <w:rsid w:val="006B036D"/>
    <w:rsid w:val="006B05ED"/>
    <w:rsid w:val="006B0779"/>
    <w:rsid w:val="006B0796"/>
    <w:rsid w:val="006B08EA"/>
    <w:rsid w:val="006B0C3E"/>
    <w:rsid w:val="006B105D"/>
    <w:rsid w:val="006B105F"/>
    <w:rsid w:val="006B12F6"/>
    <w:rsid w:val="006B1667"/>
    <w:rsid w:val="006B16F2"/>
    <w:rsid w:val="006B17FC"/>
    <w:rsid w:val="006B1EAC"/>
    <w:rsid w:val="006B22B8"/>
    <w:rsid w:val="006B22CF"/>
    <w:rsid w:val="006B2559"/>
    <w:rsid w:val="006B2654"/>
    <w:rsid w:val="006B27C8"/>
    <w:rsid w:val="006B28CA"/>
    <w:rsid w:val="006B2978"/>
    <w:rsid w:val="006B2A65"/>
    <w:rsid w:val="006B2B20"/>
    <w:rsid w:val="006B2C68"/>
    <w:rsid w:val="006B2D09"/>
    <w:rsid w:val="006B381F"/>
    <w:rsid w:val="006B3963"/>
    <w:rsid w:val="006B3A42"/>
    <w:rsid w:val="006B3C24"/>
    <w:rsid w:val="006B3E67"/>
    <w:rsid w:val="006B419E"/>
    <w:rsid w:val="006B420F"/>
    <w:rsid w:val="006B434C"/>
    <w:rsid w:val="006B4762"/>
    <w:rsid w:val="006B4C55"/>
    <w:rsid w:val="006B4E7B"/>
    <w:rsid w:val="006B541C"/>
    <w:rsid w:val="006B5B9A"/>
    <w:rsid w:val="006B5CDB"/>
    <w:rsid w:val="006B5D50"/>
    <w:rsid w:val="006B5FC7"/>
    <w:rsid w:val="006B61C9"/>
    <w:rsid w:val="006B62F1"/>
    <w:rsid w:val="006B6434"/>
    <w:rsid w:val="006B67F6"/>
    <w:rsid w:val="006B689D"/>
    <w:rsid w:val="006B6A31"/>
    <w:rsid w:val="006B6AE7"/>
    <w:rsid w:val="006B6C05"/>
    <w:rsid w:val="006B6E79"/>
    <w:rsid w:val="006B6F82"/>
    <w:rsid w:val="006B7004"/>
    <w:rsid w:val="006B70A3"/>
    <w:rsid w:val="006B76F9"/>
    <w:rsid w:val="006B775D"/>
    <w:rsid w:val="006B789F"/>
    <w:rsid w:val="006B7B3F"/>
    <w:rsid w:val="006B7D1D"/>
    <w:rsid w:val="006C0064"/>
    <w:rsid w:val="006C03BA"/>
    <w:rsid w:val="006C0564"/>
    <w:rsid w:val="006C07BD"/>
    <w:rsid w:val="006C07D9"/>
    <w:rsid w:val="006C10B3"/>
    <w:rsid w:val="006C110D"/>
    <w:rsid w:val="006C119C"/>
    <w:rsid w:val="006C1345"/>
    <w:rsid w:val="006C13FE"/>
    <w:rsid w:val="006C147D"/>
    <w:rsid w:val="006C17FF"/>
    <w:rsid w:val="006C1802"/>
    <w:rsid w:val="006C1A53"/>
    <w:rsid w:val="006C2154"/>
    <w:rsid w:val="006C2165"/>
    <w:rsid w:val="006C2198"/>
    <w:rsid w:val="006C27DA"/>
    <w:rsid w:val="006C292A"/>
    <w:rsid w:val="006C29A6"/>
    <w:rsid w:val="006C2B5B"/>
    <w:rsid w:val="006C303C"/>
    <w:rsid w:val="006C32C4"/>
    <w:rsid w:val="006C32C6"/>
    <w:rsid w:val="006C33EA"/>
    <w:rsid w:val="006C3492"/>
    <w:rsid w:val="006C352F"/>
    <w:rsid w:val="006C36AD"/>
    <w:rsid w:val="006C3910"/>
    <w:rsid w:val="006C3961"/>
    <w:rsid w:val="006C3AC9"/>
    <w:rsid w:val="006C3C70"/>
    <w:rsid w:val="006C3D65"/>
    <w:rsid w:val="006C4248"/>
    <w:rsid w:val="006C438D"/>
    <w:rsid w:val="006C44A5"/>
    <w:rsid w:val="006C473B"/>
    <w:rsid w:val="006C4819"/>
    <w:rsid w:val="006C485A"/>
    <w:rsid w:val="006C492B"/>
    <w:rsid w:val="006C4969"/>
    <w:rsid w:val="006C4B45"/>
    <w:rsid w:val="006C4B92"/>
    <w:rsid w:val="006C4C15"/>
    <w:rsid w:val="006C4E1A"/>
    <w:rsid w:val="006C4EFA"/>
    <w:rsid w:val="006C515F"/>
    <w:rsid w:val="006C56BE"/>
    <w:rsid w:val="006C56D2"/>
    <w:rsid w:val="006C5888"/>
    <w:rsid w:val="006C5905"/>
    <w:rsid w:val="006C5AEE"/>
    <w:rsid w:val="006C5C08"/>
    <w:rsid w:val="006C5CDD"/>
    <w:rsid w:val="006C5E84"/>
    <w:rsid w:val="006C629B"/>
    <w:rsid w:val="006C62E0"/>
    <w:rsid w:val="006C677E"/>
    <w:rsid w:val="006C67A7"/>
    <w:rsid w:val="006C67D1"/>
    <w:rsid w:val="006C6AC7"/>
    <w:rsid w:val="006C722C"/>
    <w:rsid w:val="006C7427"/>
    <w:rsid w:val="006C749D"/>
    <w:rsid w:val="006C75F2"/>
    <w:rsid w:val="006C77CC"/>
    <w:rsid w:val="006C7A79"/>
    <w:rsid w:val="006C7C47"/>
    <w:rsid w:val="006C7C6A"/>
    <w:rsid w:val="006C7DBB"/>
    <w:rsid w:val="006C7FF8"/>
    <w:rsid w:val="006D01F6"/>
    <w:rsid w:val="006D09ED"/>
    <w:rsid w:val="006D0B98"/>
    <w:rsid w:val="006D0BBE"/>
    <w:rsid w:val="006D12E7"/>
    <w:rsid w:val="006D1407"/>
    <w:rsid w:val="006D162A"/>
    <w:rsid w:val="006D16A3"/>
    <w:rsid w:val="006D1732"/>
    <w:rsid w:val="006D1815"/>
    <w:rsid w:val="006D19C7"/>
    <w:rsid w:val="006D1AE2"/>
    <w:rsid w:val="006D1D31"/>
    <w:rsid w:val="006D1F01"/>
    <w:rsid w:val="006D1F20"/>
    <w:rsid w:val="006D1F75"/>
    <w:rsid w:val="006D20A1"/>
    <w:rsid w:val="006D2198"/>
    <w:rsid w:val="006D2448"/>
    <w:rsid w:val="006D276C"/>
    <w:rsid w:val="006D2825"/>
    <w:rsid w:val="006D2968"/>
    <w:rsid w:val="006D30B2"/>
    <w:rsid w:val="006D311A"/>
    <w:rsid w:val="006D343C"/>
    <w:rsid w:val="006D35D5"/>
    <w:rsid w:val="006D361B"/>
    <w:rsid w:val="006D3F03"/>
    <w:rsid w:val="006D402F"/>
    <w:rsid w:val="006D42DF"/>
    <w:rsid w:val="006D49E9"/>
    <w:rsid w:val="006D4A95"/>
    <w:rsid w:val="006D4B30"/>
    <w:rsid w:val="006D4BA0"/>
    <w:rsid w:val="006D4BB5"/>
    <w:rsid w:val="006D4D5B"/>
    <w:rsid w:val="006D4E33"/>
    <w:rsid w:val="006D4E42"/>
    <w:rsid w:val="006D52AC"/>
    <w:rsid w:val="006D5357"/>
    <w:rsid w:val="006D5649"/>
    <w:rsid w:val="006D5A78"/>
    <w:rsid w:val="006D5AC9"/>
    <w:rsid w:val="006D5DF1"/>
    <w:rsid w:val="006D5E21"/>
    <w:rsid w:val="006D60AB"/>
    <w:rsid w:val="006D6281"/>
    <w:rsid w:val="006D6655"/>
    <w:rsid w:val="006D66AB"/>
    <w:rsid w:val="006D6867"/>
    <w:rsid w:val="006D6A41"/>
    <w:rsid w:val="006D707A"/>
    <w:rsid w:val="006D7246"/>
    <w:rsid w:val="006D73F8"/>
    <w:rsid w:val="006D76B4"/>
    <w:rsid w:val="006D7A81"/>
    <w:rsid w:val="006D7DC9"/>
    <w:rsid w:val="006E025A"/>
    <w:rsid w:val="006E0344"/>
    <w:rsid w:val="006E0776"/>
    <w:rsid w:val="006E0C43"/>
    <w:rsid w:val="006E0EB6"/>
    <w:rsid w:val="006E10C5"/>
    <w:rsid w:val="006E13F9"/>
    <w:rsid w:val="006E141A"/>
    <w:rsid w:val="006E17AF"/>
    <w:rsid w:val="006E18AA"/>
    <w:rsid w:val="006E19CE"/>
    <w:rsid w:val="006E19E4"/>
    <w:rsid w:val="006E234D"/>
    <w:rsid w:val="006E2460"/>
    <w:rsid w:val="006E2518"/>
    <w:rsid w:val="006E260A"/>
    <w:rsid w:val="006E26B6"/>
    <w:rsid w:val="006E2793"/>
    <w:rsid w:val="006E289A"/>
    <w:rsid w:val="006E2AC0"/>
    <w:rsid w:val="006E2AF8"/>
    <w:rsid w:val="006E2D9D"/>
    <w:rsid w:val="006E361B"/>
    <w:rsid w:val="006E3A9F"/>
    <w:rsid w:val="006E3B1A"/>
    <w:rsid w:val="006E3E17"/>
    <w:rsid w:val="006E42C0"/>
    <w:rsid w:val="006E45A2"/>
    <w:rsid w:val="006E487B"/>
    <w:rsid w:val="006E4884"/>
    <w:rsid w:val="006E5106"/>
    <w:rsid w:val="006E5263"/>
    <w:rsid w:val="006E532E"/>
    <w:rsid w:val="006E556C"/>
    <w:rsid w:val="006E5680"/>
    <w:rsid w:val="006E5978"/>
    <w:rsid w:val="006E5E79"/>
    <w:rsid w:val="006E624A"/>
    <w:rsid w:val="006E62E7"/>
    <w:rsid w:val="006E645D"/>
    <w:rsid w:val="006E64C5"/>
    <w:rsid w:val="006E65DD"/>
    <w:rsid w:val="006E6677"/>
    <w:rsid w:val="006E6A02"/>
    <w:rsid w:val="006E6AE2"/>
    <w:rsid w:val="006E6C97"/>
    <w:rsid w:val="006E7293"/>
    <w:rsid w:val="006E72FC"/>
    <w:rsid w:val="006E7412"/>
    <w:rsid w:val="006E744D"/>
    <w:rsid w:val="006E745C"/>
    <w:rsid w:val="006E757F"/>
    <w:rsid w:val="006E75F8"/>
    <w:rsid w:val="006E772C"/>
    <w:rsid w:val="006E77DE"/>
    <w:rsid w:val="006E795B"/>
    <w:rsid w:val="006E7A2C"/>
    <w:rsid w:val="006E7AE1"/>
    <w:rsid w:val="006E7ECB"/>
    <w:rsid w:val="006F0299"/>
    <w:rsid w:val="006F04F8"/>
    <w:rsid w:val="006F06EB"/>
    <w:rsid w:val="006F0B51"/>
    <w:rsid w:val="006F0C53"/>
    <w:rsid w:val="006F0D25"/>
    <w:rsid w:val="006F0D26"/>
    <w:rsid w:val="006F0E87"/>
    <w:rsid w:val="006F10DC"/>
    <w:rsid w:val="006F14F4"/>
    <w:rsid w:val="006F18D6"/>
    <w:rsid w:val="006F1A4B"/>
    <w:rsid w:val="006F1CEE"/>
    <w:rsid w:val="006F24F6"/>
    <w:rsid w:val="006F253C"/>
    <w:rsid w:val="006F2968"/>
    <w:rsid w:val="006F2A84"/>
    <w:rsid w:val="006F2B9C"/>
    <w:rsid w:val="006F2BA4"/>
    <w:rsid w:val="006F2C65"/>
    <w:rsid w:val="006F2FAC"/>
    <w:rsid w:val="006F2FC8"/>
    <w:rsid w:val="006F32C9"/>
    <w:rsid w:val="006F3511"/>
    <w:rsid w:val="006F3824"/>
    <w:rsid w:val="006F3910"/>
    <w:rsid w:val="006F3C0F"/>
    <w:rsid w:val="006F3C20"/>
    <w:rsid w:val="006F3E81"/>
    <w:rsid w:val="006F3E95"/>
    <w:rsid w:val="006F4277"/>
    <w:rsid w:val="006F4391"/>
    <w:rsid w:val="006F456A"/>
    <w:rsid w:val="006F4692"/>
    <w:rsid w:val="006F46D5"/>
    <w:rsid w:val="006F47E7"/>
    <w:rsid w:val="006F487E"/>
    <w:rsid w:val="006F4C0B"/>
    <w:rsid w:val="006F4EB7"/>
    <w:rsid w:val="006F4EC4"/>
    <w:rsid w:val="006F4F4A"/>
    <w:rsid w:val="006F52CE"/>
    <w:rsid w:val="006F577A"/>
    <w:rsid w:val="006F5B59"/>
    <w:rsid w:val="006F5D79"/>
    <w:rsid w:val="006F5DA1"/>
    <w:rsid w:val="006F5DDC"/>
    <w:rsid w:val="006F5FC7"/>
    <w:rsid w:val="006F6043"/>
    <w:rsid w:val="006F62AB"/>
    <w:rsid w:val="006F648B"/>
    <w:rsid w:val="006F6541"/>
    <w:rsid w:val="006F6646"/>
    <w:rsid w:val="006F68AA"/>
    <w:rsid w:val="006F6B60"/>
    <w:rsid w:val="006F6D2B"/>
    <w:rsid w:val="006F6E80"/>
    <w:rsid w:val="006F72D8"/>
    <w:rsid w:val="006F7337"/>
    <w:rsid w:val="006F760D"/>
    <w:rsid w:val="006F7968"/>
    <w:rsid w:val="006F7A5B"/>
    <w:rsid w:val="006F7C1C"/>
    <w:rsid w:val="006F7EDC"/>
    <w:rsid w:val="0070037B"/>
    <w:rsid w:val="0070040F"/>
    <w:rsid w:val="0070060C"/>
    <w:rsid w:val="00700768"/>
    <w:rsid w:val="00700E1D"/>
    <w:rsid w:val="00700E63"/>
    <w:rsid w:val="00700E94"/>
    <w:rsid w:val="0070102F"/>
    <w:rsid w:val="0070120A"/>
    <w:rsid w:val="00701225"/>
    <w:rsid w:val="007015EA"/>
    <w:rsid w:val="00701690"/>
    <w:rsid w:val="007016CE"/>
    <w:rsid w:val="007019D2"/>
    <w:rsid w:val="00701A31"/>
    <w:rsid w:val="00701D18"/>
    <w:rsid w:val="00701E04"/>
    <w:rsid w:val="00701E8B"/>
    <w:rsid w:val="00701F9A"/>
    <w:rsid w:val="007021AB"/>
    <w:rsid w:val="00702416"/>
    <w:rsid w:val="00702512"/>
    <w:rsid w:val="0070282A"/>
    <w:rsid w:val="0070289C"/>
    <w:rsid w:val="007029FB"/>
    <w:rsid w:val="00702A9D"/>
    <w:rsid w:val="00702AF8"/>
    <w:rsid w:val="00702B73"/>
    <w:rsid w:val="00702BEC"/>
    <w:rsid w:val="00702E3B"/>
    <w:rsid w:val="00703017"/>
    <w:rsid w:val="0070309E"/>
    <w:rsid w:val="007030D5"/>
    <w:rsid w:val="007034B1"/>
    <w:rsid w:val="007034EA"/>
    <w:rsid w:val="0070376D"/>
    <w:rsid w:val="00703A96"/>
    <w:rsid w:val="00703E39"/>
    <w:rsid w:val="00703FB0"/>
    <w:rsid w:val="00704149"/>
    <w:rsid w:val="0070480C"/>
    <w:rsid w:val="007049FB"/>
    <w:rsid w:val="00704A64"/>
    <w:rsid w:val="00704B35"/>
    <w:rsid w:val="00704F0C"/>
    <w:rsid w:val="0070510C"/>
    <w:rsid w:val="007051F0"/>
    <w:rsid w:val="00705267"/>
    <w:rsid w:val="007053F1"/>
    <w:rsid w:val="00705577"/>
    <w:rsid w:val="0070558A"/>
    <w:rsid w:val="00705626"/>
    <w:rsid w:val="0070569B"/>
    <w:rsid w:val="0070582A"/>
    <w:rsid w:val="00705D66"/>
    <w:rsid w:val="0070630D"/>
    <w:rsid w:val="00706592"/>
    <w:rsid w:val="007065DC"/>
    <w:rsid w:val="007065E4"/>
    <w:rsid w:val="007066AF"/>
    <w:rsid w:val="0070686C"/>
    <w:rsid w:val="00706B74"/>
    <w:rsid w:val="00706B7E"/>
    <w:rsid w:val="00706BFC"/>
    <w:rsid w:val="00707581"/>
    <w:rsid w:val="00707749"/>
    <w:rsid w:val="00707E78"/>
    <w:rsid w:val="0071000D"/>
    <w:rsid w:val="007100A0"/>
    <w:rsid w:val="00710148"/>
    <w:rsid w:val="007105FF"/>
    <w:rsid w:val="00710820"/>
    <w:rsid w:val="007108CD"/>
    <w:rsid w:val="0071095D"/>
    <w:rsid w:val="00710E7E"/>
    <w:rsid w:val="007110B6"/>
    <w:rsid w:val="0071135B"/>
    <w:rsid w:val="00711713"/>
    <w:rsid w:val="00711AA4"/>
    <w:rsid w:val="00711FCC"/>
    <w:rsid w:val="00712011"/>
    <w:rsid w:val="0071227F"/>
    <w:rsid w:val="007123F4"/>
    <w:rsid w:val="00712685"/>
    <w:rsid w:val="0071282B"/>
    <w:rsid w:val="00712947"/>
    <w:rsid w:val="00712B6D"/>
    <w:rsid w:val="00712C31"/>
    <w:rsid w:val="00713142"/>
    <w:rsid w:val="0071345B"/>
    <w:rsid w:val="007134C2"/>
    <w:rsid w:val="0071363F"/>
    <w:rsid w:val="007137C7"/>
    <w:rsid w:val="00713863"/>
    <w:rsid w:val="00713B1B"/>
    <w:rsid w:val="0071409C"/>
    <w:rsid w:val="007140DB"/>
    <w:rsid w:val="007141C4"/>
    <w:rsid w:val="0071456B"/>
    <w:rsid w:val="0071459E"/>
    <w:rsid w:val="00714617"/>
    <w:rsid w:val="007147A3"/>
    <w:rsid w:val="0071485D"/>
    <w:rsid w:val="00714939"/>
    <w:rsid w:val="00714941"/>
    <w:rsid w:val="00714ABF"/>
    <w:rsid w:val="00714D17"/>
    <w:rsid w:val="00714DB7"/>
    <w:rsid w:val="00714F52"/>
    <w:rsid w:val="00715257"/>
    <w:rsid w:val="007154A3"/>
    <w:rsid w:val="0071551F"/>
    <w:rsid w:val="00715664"/>
    <w:rsid w:val="00715781"/>
    <w:rsid w:val="007157B1"/>
    <w:rsid w:val="00715967"/>
    <w:rsid w:val="00715CF9"/>
    <w:rsid w:val="00715D17"/>
    <w:rsid w:val="00715E79"/>
    <w:rsid w:val="00715E7F"/>
    <w:rsid w:val="00715E8B"/>
    <w:rsid w:val="00716000"/>
    <w:rsid w:val="00716061"/>
    <w:rsid w:val="0071657F"/>
    <w:rsid w:val="00716951"/>
    <w:rsid w:val="00716D43"/>
    <w:rsid w:val="00716EDD"/>
    <w:rsid w:val="00716FAA"/>
    <w:rsid w:val="00717195"/>
    <w:rsid w:val="007173A8"/>
    <w:rsid w:val="007175AB"/>
    <w:rsid w:val="0071773E"/>
    <w:rsid w:val="007178E1"/>
    <w:rsid w:val="00717950"/>
    <w:rsid w:val="00717CA4"/>
    <w:rsid w:val="00717E0D"/>
    <w:rsid w:val="00717F7E"/>
    <w:rsid w:val="0072040F"/>
    <w:rsid w:val="0072060F"/>
    <w:rsid w:val="00720746"/>
    <w:rsid w:val="00720785"/>
    <w:rsid w:val="00720A86"/>
    <w:rsid w:val="00720C6C"/>
    <w:rsid w:val="00720E82"/>
    <w:rsid w:val="00720FD1"/>
    <w:rsid w:val="00721017"/>
    <w:rsid w:val="0072111D"/>
    <w:rsid w:val="00721222"/>
    <w:rsid w:val="00721300"/>
    <w:rsid w:val="0072146F"/>
    <w:rsid w:val="00721490"/>
    <w:rsid w:val="00721546"/>
    <w:rsid w:val="007215D4"/>
    <w:rsid w:val="007218B4"/>
    <w:rsid w:val="007219E1"/>
    <w:rsid w:val="00721ADE"/>
    <w:rsid w:val="00721CF4"/>
    <w:rsid w:val="00721E81"/>
    <w:rsid w:val="00722171"/>
    <w:rsid w:val="00722192"/>
    <w:rsid w:val="00722256"/>
    <w:rsid w:val="007228B9"/>
    <w:rsid w:val="00722A85"/>
    <w:rsid w:val="00722B06"/>
    <w:rsid w:val="00722F1C"/>
    <w:rsid w:val="0072334F"/>
    <w:rsid w:val="007235F3"/>
    <w:rsid w:val="007236BB"/>
    <w:rsid w:val="00723707"/>
    <w:rsid w:val="00723811"/>
    <w:rsid w:val="0072397C"/>
    <w:rsid w:val="00723D32"/>
    <w:rsid w:val="00723F78"/>
    <w:rsid w:val="00724151"/>
    <w:rsid w:val="00724387"/>
    <w:rsid w:val="007243BF"/>
    <w:rsid w:val="0072449D"/>
    <w:rsid w:val="007249BF"/>
    <w:rsid w:val="00724B17"/>
    <w:rsid w:val="00724B62"/>
    <w:rsid w:val="00724D16"/>
    <w:rsid w:val="00725026"/>
    <w:rsid w:val="007250C7"/>
    <w:rsid w:val="0072517D"/>
    <w:rsid w:val="007254B3"/>
    <w:rsid w:val="007257D0"/>
    <w:rsid w:val="00725AFE"/>
    <w:rsid w:val="00725C6B"/>
    <w:rsid w:val="00725C94"/>
    <w:rsid w:val="00725CB0"/>
    <w:rsid w:val="0072671E"/>
    <w:rsid w:val="007267AB"/>
    <w:rsid w:val="0072680C"/>
    <w:rsid w:val="0072690C"/>
    <w:rsid w:val="00726957"/>
    <w:rsid w:val="00726B98"/>
    <w:rsid w:val="00726DD3"/>
    <w:rsid w:val="00726EAE"/>
    <w:rsid w:val="007270A3"/>
    <w:rsid w:val="007271B9"/>
    <w:rsid w:val="007276C4"/>
    <w:rsid w:val="007278DB"/>
    <w:rsid w:val="00727F3A"/>
    <w:rsid w:val="00727F3E"/>
    <w:rsid w:val="007300CD"/>
    <w:rsid w:val="0073024B"/>
    <w:rsid w:val="00730449"/>
    <w:rsid w:val="00730AC9"/>
    <w:rsid w:val="00730C35"/>
    <w:rsid w:val="00730E34"/>
    <w:rsid w:val="00730EC9"/>
    <w:rsid w:val="00730F6C"/>
    <w:rsid w:val="007312A2"/>
    <w:rsid w:val="007313CE"/>
    <w:rsid w:val="00731635"/>
    <w:rsid w:val="00731B21"/>
    <w:rsid w:val="00731CF0"/>
    <w:rsid w:val="00731E2A"/>
    <w:rsid w:val="00732118"/>
    <w:rsid w:val="00732444"/>
    <w:rsid w:val="0073249D"/>
    <w:rsid w:val="00732585"/>
    <w:rsid w:val="007327E1"/>
    <w:rsid w:val="00732874"/>
    <w:rsid w:val="007328ED"/>
    <w:rsid w:val="00732A96"/>
    <w:rsid w:val="00732BC8"/>
    <w:rsid w:val="00732C36"/>
    <w:rsid w:val="00732D03"/>
    <w:rsid w:val="00732E4C"/>
    <w:rsid w:val="00733098"/>
    <w:rsid w:val="007332CB"/>
    <w:rsid w:val="00733475"/>
    <w:rsid w:val="00733FCE"/>
    <w:rsid w:val="00733FFC"/>
    <w:rsid w:val="007342B0"/>
    <w:rsid w:val="00734319"/>
    <w:rsid w:val="007345AA"/>
    <w:rsid w:val="0073470D"/>
    <w:rsid w:val="007348D4"/>
    <w:rsid w:val="00734A4E"/>
    <w:rsid w:val="00734C10"/>
    <w:rsid w:val="00734E2B"/>
    <w:rsid w:val="00734EB7"/>
    <w:rsid w:val="007351FC"/>
    <w:rsid w:val="0073528D"/>
    <w:rsid w:val="0073554F"/>
    <w:rsid w:val="00735834"/>
    <w:rsid w:val="00735870"/>
    <w:rsid w:val="00735897"/>
    <w:rsid w:val="007358C7"/>
    <w:rsid w:val="00735AFF"/>
    <w:rsid w:val="00735DFC"/>
    <w:rsid w:val="00735FCC"/>
    <w:rsid w:val="007361D1"/>
    <w:rsid w:val="00736435"/>
    <w:rsid w:val="0073647C"/>
    <w:rsid w:val="00736509"/>
    <w:rsid w:val="007368A6"/>
    <w:rsid w:val="00736AF6"/>
    <w:rsid w:val="00736DC4"/>
    <w:rsid w:val="00736E36"/>
    <w:rsid w:val="00737279"/>
    <w:rsid w:val="00737722"/>
    <w:rsid w:val="00737CEF"/>
    <w:rsid w:val="00737E2A"/>
    <w:rsid w:val="00740129"/>
    <w:rsid w:val="007401B6"/>
    <w:rsid w:val="00740266"/>
    <w:rsid w:val="00740328"/>
    <w:rsid w:val="0074040C"/>
    <w:rsid w:val="007404E5"/>
    <w:rsid w:val="0074085D"/>
    <w:rsid w:val="007408DB"/>
    <w:rsid w:val="00740A9A"/>
    <w:rsid w:val="00740FDF"/>
    <w:rsid w:val="007411A6"/>
    <w:rsid w:val="00741215"/>
    <w:rsid w:val="007413BA"/>
    <w:rsid w:val="0074142E"/>
    <w:rsid w:val="0074166C"/>
    <w:rsid w:val="007418E6"/>
    <w:rsid w:val="00741B5C"/>
    <w:rsid w:val="00741B9A"/>
    <w:rsid w:val="00741F6C"/>
    <w:rsid w:val="00742097"/>
    <w:rsid w:val="007423ED"/>
    <w:rsid w:val="00742B8F"/>
    <w:rsid w:val="00742CD8"/>
    <w:rsid w:val="00742E67"/>
    <w:rsid w:val="00742EF0"/>
    <w:rsid w:val="00742F2D"/>
    <w:rsid w:val="007430BD"/>
    <w:rsid w:val="007431A0"/>
    <w:rsid w:val="007438F4"/>
    <w:rsid w:val="00743992"/>
    <w:rsid w:val="00743A62"/>
    <w:rsid w:val="00743CC7"/>
    <w:rsid w:val="00743D9E"/>
    <w:rsid w:val="00744255"/>
    <w:rsid w:val="0074428D"/>
    <w:rsid w:val="00744FF4"/>
    <w:rsid w:val="00745159"/>
    <w:rsid w:val="007451C7"/>
    <w:rsid w:val="00745822"/>
    <w:rsid w:val="00745ADB"/>
    <w:rsid w:val="00745C52"/>
    <w:rsid w:val="007468B3"/>
    <w:rsid w:val="00746C31"/>
    <w:rsid w:val="00746C34"/>
    <w:rsid w:val="00746CCE"/>
    <w:rsid w:val="00746E7B"/>
    <w:rsid w:val="0074771B"/>
    <w:rsid w:val="007477AA"/>
    <w:rsid w:val="00747E05"/>
    <w:rsid w:val="007502EA"/>
    <w:rsid w:val="0075065F"/>
    <w:rsid w:val="00750761"/>
    <w:rsid w:val="00750813"/>
    <w:rsid w:val="00750A4A"/>
    <w:rsid w:val="00750B06"/>
    <w:rsid w:val="00750CC6"/>
    <w:rsid w:val="00750F57"/>
    <w:rsid w:val="0075114E"/>
    <w:rsid w:val="007511A6"/>
    <w:rsid w:val="007511E8"/>
    <w:rsid w:val="0075156C"/>
    <w:rsid w:val="00751972"/>
    <w:rsid w:val="007519AF"/>
    <w:rsid w:val="00751AD7"/>
    <w:rsid w:val="00751AEE"/>
    <w:rsid w:val="00751D9A"/>
    <w:rsid w:val="00752320"/>
    <w:rsid w:val="0075232D"/>
    <w:rsid w:val="00752354"/>
    <w:rsid w:val="0075243A"/>
    <w:rsid w:val="0075252E"/>
    <w:rsid w:val="00752757"/>
    <w:rsid w:val="00752764"/>
    <w:rsid w:val="007527B9"/>
    <w:rsid w:val="007528A1"/>
    <w:rsid w:val="00752914"/>
    <w:rsid w:val="00752C48"/>
    <w:rsid w:val="00752C81"/>
    <w:rsid w:val="00753048"/>
    <w:rsid w:val="00753607"/>
    <w:rsid w:val="00753707"/>
    <w:rsid w:val="007538F3"/>
    <w:rsid w:val="00753A7D"/>
    <w:rsid w:val="00753B27"/>
    <w:rsid w:val="00753F14"/>
    <w:rsid w:val="00754068"/>
    <w:rsid w:val="00754345"/>
    <w:rsid w:val="0075435B"/>
    <w:rsid w:val="0075435D"/>
    <w:rsid w:val="007545FE"/>
    <w:rsid w:val="00754621"/>
    <w:rsid w:val="0075480E"/>
    <w:rsid w:val="007549F4"/>
    <w:rsid w:val="0075544C"/>
    <w:rsid w:val="007556B8"/>
    <w:rsid w:val="0075586A"/>
    <w:rsid w:val="00755985"/>
    <w:rsid w:val="007559C2"/>
    <w:rsid w:val="00755D67"/>
    <w:rsid w:val="0075603C"/>
    <w:rsid w:val="0075607C"/>
    <w:rsid w:val="00756A74"/>
    <w:rsid w:val="00756B9E"/>
    <w:rsid w:val="00757195"/>
    <w:rsid w:val="00757337"/>
    <w:rsid w:val="00757FCC"/>
    <w:rsid w:val="007601BF"/>
    <w:rsid w:val="00760539"/>
    <w:rsid w:val="007606DF"/>
    <w:rsid w:val="007607BF"/>
    <w:rsid w:val="00760872"/>
    <w:rsid w:val="00760A07"/>
    <w:rsid w:val="00760AD5"/>
    <w:rsid w:val="00760CA9"/>
    <w:rsid w:val="00760DD3"/>
    <w:rsid w:val="0076109E"/>
    <w:rsid w:val="00761170"/>
    <w:rsid w:val="00761311"/>
    <w:rsid w:val="00761387"/>
    <w:rsid w:val="0076145F"/>
    <w:rsid w:val="007614DD"/>
    <w:rsid w:val="007616AE"/>
    <w:rsid w:val="007617F1"/>
    <w:rsid w:val="0076180D"/>
    <w:rsid w:val="0076197D"/>
    <w:rsid w:val="007619C4"/>
    <w:rsid w:val="00761A02"/>
    <w:rsid w:val="00761D54"/>
    <w:rsid w:val="00762186"/>
    <w:rsid w:val="0076245E"/>
    <w:rsid w:val="007624B8"/>
    <w:rsid w:val="00762596"/>
    <w:rsid w:val="0076272F"/>
    <w:rsid w:val="00762F7B"/>
    <w:rsid w:val="007630F4"/>
    <w:rsid w:val="00763268"/>
    <w:rsid w:val="00763467"/>
    <w:rsid w:val="00763AA2"/>
    <w:rsid w:val="00763AD2"/>
    <w:rsid w:val="0076448D"/>
    <w:rsid w:val="007645EE"/>
    <w:rsid w:val="00764819"/>
    <w:rsid w:val="00764ACD"/>
    <w:rsid w:val="00764D3C"/>
    <w:rsid w:val="007650D2"/>
    <w:rsid w:val="0076517C"/>
    <w:rsid w:val="00765755"/>
    <w:rsid w:val="007658E2"/>
    <w:rsid w:val="0076590D"/>
    <w:rsid w:val="0076597A"/>
    <w:rsid w:val="00765BF3"/>
    <w:rsid w:val="00765D13"/>
    <w:rsid w:val="00766073"/>
    <w:rsid w:val="007661AE"/>
    <w:rsid w:val="007666BC"/>
    <w:rsid w:val="0076682C"/>
    <w:rsid w:val="00766940"/>
    <w:rsid w:val="00766E45"/>
    <w:rsid w:val="00766F22"/>
    <w:rsid w:val="00767050"/>
    <w:rsid w:val="00767235"/>
    <w:rsid w:val="00767454"/>
    <w:rsid w:val="007674FE"/>
    <w:rsid w:val="007675FC"/>
    <w:rsid w:val="00767900"/>
    <w:rsid w:val="00767C07"/>
    <w:rsid w:val="00767C43"/>
    <w:rsid w:val="00767CB1"/>
    <w:rsid w:val="00767CEF"/>
    <w:rsid w:val="00767E19"/>
    <w:rsid w:val="00770424"/>
    <w:rsid w:val="007704DB"/>
    <w:rsid w:val="0077053D"/>
    <w:rsid w:val="00770675"/>
    <w:rsid w:val="00770895"/>
    <w:rsid w:val="0077091E"/>
    <w:rsid w:val="00770A53"/>
    <w:rsid w:val="00770E47"/>
    <w:rsid w:val="00770E9D"/>
    <w:rsid w:val="00770EAA"/>
    <w:rsid w:val="00771623"/>
    <w:rsid w:val="00771655"/>
    <w:rsid w:val="0077167D"/>
    <w:rsid w:val="00771728"/>
    <w:rsid w:val="00771980"/>
    <w:rsid w:val="00771A8E"/>
    <w:rsid w:val="00771B14"/>
    <w:rsid w:val="00771C0F"/>
    <w:rsid w:val="00771E4F"/>
    <w:rsid w:val="0077215E"/>
    <w:rsid w:val="00772184"/>
    <w:rsid w:val="00772193"/>
    <w:rsid w:val="0077238C"/>
    <w:rsid w:val="0077242B"/>
    <w:rsid w:val="0077262F"/>
    <w:rsid w:val="00772887"/>
    <w:rsid w:val="00772939"/>
    <w:rsid w:val="00772B48"/>
    <w:rsid w:val="00772C22"/>
    <w:rsid w:val="00772C9A"/>
    <w:rsid w:val="00772F0E"/>
    <w:rsid w:val="00772F68"/>
    <w:rsid w:val="00773105"/>
    <w:rsid w:val="00773573"/>
    <w:rsid w:val="00773A17"/>
    <w:rsid w:val="00774044"/>
    <w:rsid w:val="0077404C"/>
    <w:rsid w:val="0077407F"/>
    <w:rsid w:val="007740D2"/>
    <w:rsid w:val="00774129"/>
    <w:rsid w:val="007743C0"/>
    <w:rsid w:val="00774A10"/>
    <w:rsid w:val="00774F64"/>
    <w:rsid w:val="00775051"/>
    <w:rsid w:val="007751EC"/>
    <w:rsid w:val="00775407"/>
    <w:rsid w:val="0077584D"/>
    <w:rsid w:val="00775900"/>
    <w:rsid w:val="007764C4"/>
    <w:rsid w:val="00776859"/>
    <w:rsid w:val="00776A60"/>
    <w:rsid w:val="00776A71"/>
    <w:rsid w:val="00776DBF"/>
    <w:rsid w:val="00777054"/>
    <w:rsid w:val="0077737F"/>
    <w:rsid w:val="007773F9"/>
    <w:rsid w:val="00777693"/>
    <w:rsid w:val="0077769A"/>
    <w:rsid w:val="00777797"/>
    <w:rsid w:val="00777881"/>
    <w:rsid w:val="00777BC9"/>
    <w:rsid w:val="00780074"/>
    <w:rsid w:val="007804F6"/>
    <w:rsid w:val="007805E6"/>
    <w:rsid w:val="007808AA"/>
    <w:rsid w:val="00780F58"/>
    <w:rsid w:val="00781205"/>
    <w:rsid w:val="00781368"/>
    <w:rsid w:val="00781BB0"/>
    <w:rsid w:val="00781C86"/>
    <w:rsid w:val="00781D1A"/>
    <w:rsid w:val="00781F63"/>
    <w:rsid w:val="00782030"/>
    <w:rsid w:val="007825BE"/>
    <w:rsid w:val="0078263A"/>
    <w:rsid w:val="00782803"/>
    <w:rsid w:val="0078283B"/>
    <w:rsid w:val="00782878"/>
    <w:rsid w:val="00782A50"/>
    <w:rsid w:val="00782AA6"/>
    <w:rsid w:val="00782BEB"/>
    <w:rsid w:val="00782D4C"/>
    <w:rsid w:val="007830B7"/>
    <w:rsid w:val="00783299"/>
    <w:rsid w:val="007836BF"/>
    <w:rsid w:val="00783AFE"/>
    <w:rsid w:val="00783C34"/>
    <w:rsid w:val="00783E45"/>
    <w:rsid w:val="00783E6F"/>
    <w:rsid w:val="007841F2"/>
    <w:rsid w:val="007842BD"/>
    <w:rsid w:val="007846C4"/>
    <w:rsid w:val="00784776"/>
    <w:rsid w:val="00784845"/>
    <w:rsid w:val="00784AD2"/>
    <w:rsid w:val="00784AEB"/>
    <w:rsid w:val="00784B5A"/>
    <w:rsid w:val="00784B9B"/>
    <w:rsid w:val="00784BB1"/>
    <w:rsid w:val="00785495"/>
    <w:rsid w:val="00785669"/>
    <w:rsid w:val="00785842"/>
    <w:rsid w:val="0078593C"/>
    <w:rsid w:val="00785AED"/>
    <w:rsid w:val="00785CC1"/>
    <w:rsid w:val="00785DB8"/>
    <w:rsid w:val="00786522"/>
    <w:rsid w:val="00786545"/>
    <w:rsid w:val="00786EBE"/>
    <w:rsid w:val="007870E6"/>
    <w:rsid w:val="00787178"/>
    <w:rsid w:val="00787394"/>
    <w:rsid w:val="007877C4"/>
    <w:rsid w:val="00787916"/>
    <w:rsid w:val="007879CB"/>
    <w:rsid w:val="00787CD8"/>
    <w:rsid w:val="00787F2E"/>
    <w:rsid w:val="007903A1"/>
    <w:rsid w:val="007903DD"/>
    <w:rsid w:val="00790460"/>
    <w:rsid w:val="007909C5"/>
    <w:rsid w:val="00790E28"/>
    <w:rsid w:val="00791113"/>
    <w:rsid w:val="007918A8"/>
    <w:rsid w:val="00791B4E"/>
    <w:rsid w:val="00791D24"/>
    <w:rsid w:val="00791D2C"/>
    <w:rsid w:val="00791FFA"/>
    <w:rsid w:val="00792141"/>
    <w:rsid w:val="00792154"/>
    <w:rsid w:val="00792363"/>
    <w:rsid w:val="007923C3"/>
    <w:rsid w:val="0079241C"/>
    <w:rsid w:val="0079274E"/>
    <w:rsid w:val="007928CE"/>
    <w:rsid w:val="00792936"/>
    <w:rsid w:val="0079294F"/>
    <w:rsid w:val="00792B16"/>
    <w:rsid w:val="00792B72"/>
    <w:rsid w:val="00792F37"/>
    <w:rsid w:val="0079304B"/>
    <w:rsid w:val="0079306A"/>
    <w:rsid w:val="0079365B"/>
    <w:rsid w:val="00793C7A"/>
    <w:rsid w:val="00794001"/>
    <w:rsid w:val="007945F9"/>
    <w:rsid w:val="007947A7"/>
    <w:rsid w:val="007948AB"/>
    <w:rsid w:val="00794AB2"/>
    <w:rsid w:val="00794B8C"/>
    <w:rsid w:val="00794C6A"/>
    <w:rsid w:val="00794D29"/>
    <w:rsid w:val="00794DE6"/>
    <w:rsid w:val="00794FFC"/>
    <w:rsid w:val="00795039"/>
    <w:rsid w:val="007954B5"/>
    <w:rsid w:val="0079595F"/>
    <w:rsid w:val="00795A30"/>
    <w:rsid w:val="00795AE9"/>
    <w:rsid w:val="00795BB8"/>
    <w:rsid w:val="00795CC9"/>
    <w:rsid w:val="00795F29"/>
    <w:rsid w:val="00795FD7"/>
    <w:rsid w:val="007961F1"/>
    <w:rsid w:val="0079626C"/>
    <w:rsid w:val="007962A6"/>
    <w:rsid w:val="0079633F"/>
    <w:rsid w:val="00796743"/>
    <w:rsid w:val="007968C7"/>
    <w:rsid w:val="00796A35"/>
    <w:rsid w:val="00796B44"/>
    <w:rsid w:val="00796BE6"/>
    <w:rsid w:val="00796C12"/>
    <w:rsid w:val="00796D6A"/>
    <w:rsid w:val="00796E3E"/>
    <w:rsid w:val="007971DF"/>
    <w:rsid w:val="007974EC"/>
    <w:rsid w:val="00797598"/>
    <w:rsid w:val="00797619"/>
    <w:rsid w:val="00797805"/>
    <w:rsid w:val="00797817"/>
    <w:rsid w:val="007979FB"/>
    <w:rsid w:val="00797AC3"/>
    <w:rsid w:val="00797ACA"/>
    <w:rsid w:val="00797B31"/>
    <w:rsid w:val="00797BE9"/>
    <w:rsid w:val="00797C5E"/>
    <w:rsid w:val="00797CDE"/>
    <w:rsid w:val="00797D12"/>
    <w:rsid w:val="007A0138"/>
    <w:rsid w:val="007A0347"/>
    <w:rsid w:val="007A0388"/>
    <w:rsid w:val="007A0661"/>
    <w:rsid w:val="007A0840"/>
    <w:rsid w:val="007A0929"/>
    <w:rsid w:val="007A0A5E"/>
    <w:rsid w:val="007A0D08"/>
    <w:rsid w:val="007A0E3F"/>
    <w:rsid w:val="007A0EEE"/>
    <w:rsid w:val="007A14C6"/>
    <w:rsid w:val="007A157F"/>
    <w:rsid w:val="007A18F4"/>
    <w:rsid w:val="007A191C"/>
    <w:rsid w:val="007A1AB7"/>
    <w:rsid w:val="007A1EC4"/>
    <w:rsid w:val="007A2001"/>
    <w:rsid w:val="007A2082"/>
    <w:rsid w:val="007A20C4"/>
    <w:rsid w:val="007A2233"/>
    <w:rsid w:val="007A2399"/>
    <w:rsid w:val="007A25EC"/>
    <w:rsid w:val="007A2E3C"/>
    <w:rsid w:val="007A2E70"/>
    <w:rsid w:val="007A2FC5"/>
    <w:rsid w:val="007A3108"/>
    <w:rsid w:val="007A3424"/>
    <w:rsid w:val="007A3586"/>
    <w:rsid w:val="007A3599"/>
    <w:rsid w:val="007A35E8"/>
    <w:rsid w:val="007A37F0"/>
    <w:rsid w:val="007A38BC"/>
    <w:rsid w:val="007A3A5F"/>
    <w:rsid w:val="007A3E05"/>
    <w:rsid w:val="007A3F98"/>
    <w:rsid w:val="007A3FED"/>
    <w:rsid w:val="007A4185"/>
    <w:rsid w:val="007A4796"/>
    <w:rsid w:val="007A48E8"/>
    <w:rsid w:val="007A4AB7"/>
    <w:rsid w:val="007A4BBF"/>
    <w:rsid w:val="007A4C94"/>
    <w:rsid w:val="007A4DB4"/>
    <w:rsid w:val="007A51D8"/>
    <w:rsid w:val="007A5515"/>
    <w:rsid w:val="007A558D"/>
    <w:rsid w:val="007A5A48"/>
    <w:rsid w:val="007A5A9B"/>
    <w:rsid w:val="007A5AE8"/>
    <w:rsid w:val="007A5F56"/>
    <w:rsid w:val="007A60E1"/>
    <w:rsid w:val="007A60E9"/>
    <w:rsid w:val="007A6364"/>
    <w:rsid w:val="007A63EC"/>
    <w:rsid w:val="007A658D"/>
    <w:rsid w:val="007A6693"/>
    <w:rsid w:val="007A6A2B"/>
    <w:rsid w:val="007A6A3D"/>
    <w:rsid w:val="007A6DFC"/>
    <w:rsid w:val="007A6F65"/>
    <w:rsid w:val="007A71FE"/>
    <w:rsid w:val="007A7672"/>
    <w:rsid w:val="007A77CD"/>
    <w:rsid w:val="007A7B6E"/>
    <w:rsid w:val="007A7DAC"/>
    <w:rsid w:val="007A7EA9"/>
    <w:rsid w:val="007A7F10"/>
    <w:rsid w:val="007B0009"/>
    <w:rsid w:val="007B003B"/>
    <w:rsid w:val="007B01FB"/>
    <w:rsid w:val="007B0266"/>
    <w:rsid w:val="007B02A2"/>
    <w:rsid w:val="007B0589"/>
    <w:rsid w:val="007B05B3"/>
    <w:rsid w:val="007B06DC"/>
    <w:rsid w:val="007B06F1"/>
    <w:rsid w:val="007B09DF"/>
    <w:rsid w:val="007B0B51"/>
    <w:rsid w:val="007B0BA9"/>
    <w:rsid w:val="007B1028"/>
    <w:rsid w:val="007B10FB"/>
    <w:rsid w:val="007B1450"/>
    <w:rsid w:val="007B146A"/>
    <w:rsid w:val="007B1668"/>
    <w:rsid w:val="007B1776"/>
    <w:rsid w:val="007B19CB"/>
    <w:rsid w:val="007B1CDC"/>
    <w:rsid w:val="007B1D66"/>
    <w:rsid w:val="007B257E"/>
    <w:rsid w:val="007B27FF"/>
    <w:rsid w:val="007B280D"/>
    <w:rsid w:val="007B28D6"/>
    <w:rsid w:val="007B294E"/>
    <w:rsid w:val="007B2994"/>
    <w:rsid w:val="007B2B0A"/>
    <w:rsid w:val="007B2B13"/>
    <w:rsid w:val="007B2F65"/>
    <w:rsid w:val="007B31B5"/>
    <w:rsid w:val="007B337B"/>
    <w:rsid w:val="007B33BF"/>
    <w:rsid w:val="007B3AE1"/>
    <w:rsid w:val="007B3B20"/>
    <w:rsid w:val="007B3B33"/>
    <w:rsid w:val="007B3FAB"/>
    <w:rsid w:val="007B4136"/>
    <w:rsid w:val="007B4454"/>
    <w:rsid w:val="007B46C2"/>
    <w:rsid w:val="007B4AFC"/>
    <w:rsid w:val="007B4C17"/>
    <w:rsid w:val="007B4FF5"/>
    <w:rsid w:val="007B50EB"/>
    <w:rsid w:val="007B5311"/>
    <w:rsid w:val="007B58EA"/>
    <w:rsid w:val="007B5932"/>
    <w:rsid w:val="007B5B18"/>
    <w:rsid w:val="007B5BC9"/>
    <w:rsid w:val="007B5F2D"/>
    <w:rsid w:val="007B623E"/>
    <w:rsid w:val="007B63EE"/>
    <w:rsid w:val="007B6439"/>
    <w:rsid w:val="007B69CE"/>
    <w:rsid w:val="007B6A6A"/>
    <w:rsid w:val="007B6C1A"/>
    <w:rsid w:val="007B6D51"/>
    <w:rsid w:val="007B6F73"/>
    <w:rsid w:val="007B6FF0"/>
    <w:rsid w:val="007B707A"/>
    <w:rsid w:val="007B72F9"/>
    <w:rsid w:val="007B735E"/>
    <w:rsid w:val="007B77E9"/>
    <w:rsid w:val="007B7A00"/>
    <w:rsid w:val="007B7AD1"/>
    <w:rsid w:val="007B7C31"/>
    <w:rsid w:val="007B7D24"/>
    <w:rsid w:val="007B7E97"/>
    <w:rsid w:val="007B7F26"/>
    <w:rsid w:val="007C008D"/>
    <w:rsid w:val="007C026E"/>
    <w:rsid w:val="007C033C"/>
    <w:rsid w:val="007C04ED"/>
    <w:rsid w:val="007C0532"/>
    <w:rsid w:val="007C0558"/>
    <w:rsid w:val="007C0614"/>
    <w:rsid w:val="007C0902"/>
    <w:rsid w:val="007C0E76"/>
    <w:rsid w:val="007C10D6"/>
    <w:rsid w:val="007C1354"/>
    <w:rsid w:val="007C15F3"/>
    <w:rsid w:val="007C178C"/>
    <w:rsid w:val="007C196D"/>
    <w:rsid w:val="007C1A03"/>
    <w:rsid w:val="007C1DF2"/>
    <w:rsid w:val="007C213C"/>
    <w:rsid w:val="007C2212"/>
    <w:rsid w:val="007C2215"/>
    <w:rsid w:val="007C223A"/>
    <w:rsid w:val="007C29BF"/>
    <w:rsid w:val="007C2B9C"/>
    <w:rsid w:val="007C2D38"/>
    <w:rsid w:val="007C2D84"/>
    <w:rsid w:val="007C2E64"/>
    <w:rsid w:val="007C2F3A"/>
    <w:rsid w:val="007C30D5"/>
    <w:rsid w:val="007C30E8"/>
    <w:rsid w:val="007C30F0"/>
    <w:rsid w:val="007C3241"/>
    <w:rsid w:val="007C33F9"/>
    <w:rsid w:val="007C35BA"/>
    <w:rsid w:val="007C35CA"/>
    <w:rsid w:val="007C3A3F"/>
    <w:rsid w:val="007C3AC4"/>
    <w:rsid w:val="007C3EAE"/>
    <w:rsid w:val="007C4397"/>
    <w:rsid w:val="007C4D2E"/>
    <w:rsid w:val="007C5055"/>
    <w:rsid w:val="007C53B5"/>
    <w:rsid w:val="007C547D"/>
    <w:rsid w:val="007C5660"/>
    <w:rsid w:val="007C5669"/>
    <w:rsid w:val="007C57EC"/>
    <w:rsid w:val="007C580E"/>
    <w:rsid w:val="007C5B17"/>
    <w:rsid w:val="007C5DE0"/>
    <w:rsid w:val="007C5E66"/>
    <w:rsid w:val="007C5F1B"/>
    <w:rsid w:val="007C6049"/>
    <w:rsid w:val="007C61EE"/>
    <w:rsid w:val="007C65B6"/>
    <w:rsid w:val="007C662E"/>
    <w:rsid w:val="007C6997"/>
    <w:rsid w:val="007C69B3"/>
    <w:rsid w:val="007C6A15"/>
    <w:rsid w:val="007C6C7D"/>
    <w:rsid w:val="007C6CBD"/>
    <w:rsid w:val="007C76DF"/>
    <w:rsid w:val="007C7D5F"/>
    <w:rsid w:val="007C7E9E"/>
    <w:rsid w:val="007C7EC5"/>
    <w:rsid w:val="007D01F8"/>
    <w:rsid w:val="007D088E"/>
    <w:rsid w:val="007D0A9D"/>
    <w:rsid w:val="007D0B3F"/>
    <w:rsid w:val="007D0BD0"/>
    <w:rsid w:val="007D100B"/>
    <w:rsid w:val="007D10B0"/>
    <w:rsid w:val="007D113D"/>
    <w:rsid w:val="007D13D5"/>
    <w:rsid w:val="007D169F"/>
    <w:rsid w:val="007D16F2"/>
    <w:rsid w:val="007D1962"/>
    <w:rsid w:val="007D19AB"/>
    <w:rsid w:val="007D2101"/>
    <w:rsid w:val="007D2234"/>
    <w:rsid w:val="007D22CA"/>
    <w:rsid w:val="007D248C"/>
    <w:rsid w:val="007D28E3"/>
    <w:rsid w:val="007D2927"/>
    <w:rsid w:val="007D2B31"/>
    <w:rsid w:val="007D2C1A"/>
    <w:rsid w:val="007D2C2B"/>
    <w:rsid w:val="007D2DE8"/>
    <w:rsid w:val="007D34AE"/>
    <w:rsid w:val="007D34C0"/>
    <w:rsid w:val="007D3969"/>
    <w:rsid w:val="007D39B9"/>
    <w:rsid w:val="007D3AB0"/>
    <w:rsid w:val="007D3D4C"/>
    <w:rsid w:val="007D4395"/>
    <w:rsid w:val="007D43FE"/>
    <w:rsid w:val="007D4419"/>
    <w:rsid w:val="007D45DB"/>
    <w:rsid w:val="007D4942"/>
    <w:rsid w:val="007D4AF9"/>
    <w:rsid w:val="007D4C04"/>
    <w:rsid w:val="007D4CC8"/>
    <w:rsid w:val="007D4DC9"/>
    <w:rsid w:val="007D5518"/>
    <w:rsid w:val="007D5697"/>
    <w:rsid w:val="007D58FC"/>
    <w:rsid w:val="007D5B18"/>
    <w:rsid w:val="007D5C6C"/>
    <w:rsid w:val="007D5E1D"/>
    <w:rsid w:val="007D6003"/>
    <w:rsid w:val="007D633B"/>
    <w:rsid w:val="007D63F7"/>
    <w:rsid w:val="007D6550"/>
    <w:rsid w:val="007D6629"/>
    <w:rsid w:val="007D6C82"/>
    <w:rsid w:val="007D7037"/>
    <w:rsid w:val="007D72A5"/>
    <w:rsid w:val="007D72AD"/>
    <w:rsid w:val="007D74DF"/>
    <w:rsid w:val="007D7560"/>
    <w:rsid w:val="007D78CB"/>
    <w:rsid w:val="007D799A"/>
    <w:rsid w:val="007D7A81"/>
    <w:rsid w:val="007D7A9A"/>
    <w:rsid w:val="007D7CBC"/>
    <w:rsid w:val="007D7D67"/>
    <w:rsid w:val="007D7F95"/>
    <w:rsid w:val="007E00C8"/>
    <w:rsid w:val="007E0138"/>
    <w:rsid w:val="007E0175"/>
    <w:rsid w:val="007E06AD"/>
    <w:rsid w:val="007E06D2"/>
    <w:rsid w:val="007E0FD3"/>
    <w:rsid w:val="007E1024"/>
    <w:rsid w:val="007E120C"/>
    <w:rsid w:val="007E131B"/>
    <w:rsid w:val="007E1810"/>
    <w:rsid w:val="007E1A13"/>
    <w:rsid w:val="007E1A9E"/>
    <w:rsid w:val="007E21BD"/>
    <w:rsid w:val="007E2519"/>
    <w:rsid w:val="007E27F5"/>
    <w:rsid w:val="007E28CF"/>
    <w:rsid w:val="007E2B91"/>
    <w:rsid w:val="007E2B98"/>
    <w:rsid w:val="007E2D76"/>
    <w:rsid w:val="007E38EB"/>
    <w:rsid w:val="007E3F5F"/>
    <w:rsid w:val="007E4053"/>
    <w:rsid w:val="007E408D"/>
    <w:rsid w:val="007E415B"/>
    <w:rsid w:val="007E469E"/>
    <w:rsid w:val="007E46C0"/>
    <w:rsid w:val="007E4705"/>
    <w:rsid w:val="007E48E7"/>
    <w:rsid w:val="007E4E99"/>
    <w:rsid w:val="007E529B"/>
    <w:rsid w:val="007E54C9"/>
    <w:rsid w:val="007E5692"/>
    <w:rsid w:val="007E588B"/>
    <w:rsid w:val="007E58F7"/>
    <w:rsid w:val="007E5946"/>
    <w:rsid w:val="007E5F68"/>
    <w:rsid w:val="007E6003"/>
    <w:rsid w:val="007E609A"/>
    <w:rsid w:val="007E6267"/>
    <w:rsid w:val="007E62DB"/>
    <w:rsid w:val="007E65FD"/>
    <w:rsid w:val="007E6707"/>
    <w:rsid w:val="007E6962"/>
    <w:rsid w:val="007E6B44"/>
    <w:rsid w:val="007E7280"/>
    <w:rsid w:val="007E72B3"/>
    <w:rsid w:val="007E772B"/>
    <w:rsid w:val="007E77B0"/>
    <w:rsid w:val="007E7937"/>
    <w:rsid w:val="007E7B19"/>
    <w:rsid w:val="007E7B49"/>
    <w:rsid w:val="007E7BDF"/>
    <w:rsid w:val="007E7CE7"/>
    <w:rsid w:val="007E7E12"/>
    <w:rsid w:val="007F002D"/>
    <w:rsid w:val="007F009B"/>
    <w:rsid w:val="007F0135"/>
    <w:rsid w:val="007F03F4"/>
    <w:rsid w:val="007F0533"/>
    <w:rsid w:val="007F06B0"/>
    <w:rsid w:val="007F0717"/>
    <w:rsid w:val="007F0BAC"/>
    <w:rsid w:val="007F0BFC"/>
    <w:rsid w:val="007F0C1D"/>
    <w:rsid w:val="007F0E3A"/>
    <w:rsid w:val="007F0F4F"/>
    <w:rsid w:val="007F12C3"/>
    <w:rsid w:val="007F14D9"/>
    <w:rsid w:val="007F1568"/>
    <w:rsid w:val="007F190B"/>
    <w:rsid w:val="007F193C"/>
    <w:rsid w:val="007F199C"/>
    <w:rsid w:val="007F1A3F"/>
    <w:rsid w:val="007F1BB9"/>
    <w:rsid w:val="007F1BFA"/>
    <w:rsid w:val="007F1EAD"/>
    <w:rsid w:val="007F2055"/>
    <w:rsid w:val="007F20C7"/>
    <w:rsid w:val="007F2258"/>
    <w:rsid w:val="007F227E"/>
    <w:rsid w:val="007F24B5"/>
    <w:rsid w:val="007F290F"/>
    <w:rsid w:val="007F2AE4"/>
    <w:rsid w:val="007F30FB"/>
    <w:rsid w:val="007F327D"/>
    <w:rsid w:val="007F393F"/>
    <w:rsid w:val="007F3ACB"/>
    <w:rsid w:val="007F3FCF"/>
    <w:rsid w:val="007F4054"/>
    <w:rsid w:val="007F410A"/>
    <w:rsid w:val="007F428B"/>
    <w:rsid w:val="007F429B"/>
    <w:rsid w:val="007F48F9"/>
    <w:rsid w:val="007F4B13"/>
    <w:rsid w:val="007F4C4D"/>
    <w:rsid w:val="007F50DC"/>
    <w:rsid w:val="007F548F"/>
    <w:rsid w:val="007F5499"/>
    <w:rsid w:val="007F5532"/>
    <w:rsid w:val="007F5B6F"/>
    <w:rsid w:val="007F5D93"/>
    <w:rsid w:val="007F5F25"/>
    <w:rsid w:val="007F5FCB"/>
    <w:rsid w:val="007F6628"/>
    <w:rsid w:val="007F67A5"/>
    <w:rsid w:val="007F687B"/>
    <w:rsid w:val="007F6DEA"/>
    <w:rsid w:val="007F706B"/>
    <w:rsid w:val="007F7552"/>
    <w:rsid w:val="007F77F2"/>
    <w:rsid w:val="007F78C9"/>
    <w:rsid w:val="007F79A3"/>
    <w:rsid w:val="007F7B17"/>
    <w:rsid w:val="007F7D89"/>
    <w:rsid w:val="007F7F63"/>
    <w:rsid w:val="007F7FE6"/>
    <w:rsid w:val="008005F5"/>
    <w:rsid w:val="00800823"/>
    <w:rsid w:val="00800AB8"/>
    <w:rsid w:val="00800B7C"/>
    <w:rsid w:val="00800CF8"/>
    <w:rsid w:val="00800D5E"/>
    <w:rsid w:val="00800E46"/>
    <w:rsid w:val="00801523"/>
    <w:rsid w:val="008015A4"/>
    <w:rsid w:val="00801614"/>
    <w:rsid w:val="00801784"/>
    <w:rsid w:val="00801A70"/>
    <w:rsid w:val="00801B82"/>
    <w:rsid w:val="00801F06"/>
    <w:rsid w:val="00801F2C"/>
    <w:rsid w:val="008022AE"/>
    <w:rsid w:val="00802600"/>
    <w:rsid w:val="00802889"/>
    <w:rsid w:val="00802A29"/>
    <w:rsid w:val="00802A6E"/>
    <w:rsid w:val="00803991"/>
    <w:rsid w:val="00803C82"/>
    <w:rsid w:val="008040B5"/>
    <w:rsid w:val="008045EA"/>
    <w:rsid w:val="0080477C"/>
    <w:rsid w:val="00804A91"/>
    <w:rsid w:val="00805105"/>
    <w:rsid w:val="00805523"/>
    <w:rsid w:val="00805554"/>
    <w:rsid w:val="008055D5"/>
    <w:rsid w:val="008056AC"/>
    <w:rsid w:val="00805882"/>
    <w:rsid w:val="008059AB"/>
    <w:rsid w:val="00805E92"/>
    <w:rsid w:val="008067F9"/>
    <w:rsid w:val="008069E1"/>
    <w:rsid w:val="00806B93"/>
    <w:rsid w:val="00806D01"/>
    <w:rsid w:val="00806D0E"/>
    <w:rsid w:val="00806E2B"/>
    <w:rsid w:val="00806F1F"/>
    <w:rsid w:val="0080716C"/>
    <w:rsid w:val="00807397"/>
    <w:rsid w:val="00807749"/>
    <w:rsid w:val="00807A32"/>
    <w:rsid w:val="00807A6C"/>
    <w:rsid w:val="00807A93"/>
    <w:rsid w:val="00807E98"/>
    <w:rsid w:val="008101DC"/>
    <w:rsid w:val="008102FE"/>
    <w:rsid w:val="00810567"/>
    <w:rsid w:val="008106FA"/>
    <w:rsid w:val="0081077D"/>
    <w:rsid w:val="00810911"/>
    <w:rsid w:val="0081097B"/>
    <w:rsid w:val="00810A0D"/>
    <w:rsid w:val="00810BAB"/>
    <w:rsid w:val="00810C66"/>
    <w:rsid w:val="00810EE9"/>
    <w:rsid w:val="00810F4D"/>
    <w:rsid w:val="00811412"/>
    <w:rsid w:val="0081162A"/>
    <w:rsid w:val="008116A1"/>
    <w:rsid w:val="0081174F"/>
    <w:rsid w:val="008117F0"/>
    <w:rsid w:val="00811945"/>
    <w:rsid w:val="008119C2"/>
    <w:rsid w:val="00811CF9"/>
    <w:rsid w:val="00811D1F"/>
    <w:rsid w:val="00811EDD"/>
    <w:rsid w:val="00811F17"/>
    <w:rsid w:val="00811FCB"/>
    <w:rsid w:val="0081203F"/>
    <w:rsid w:val="00812234"/>
    <w:rsid w:val="00812938"/>
    <w:rsid w:val="008129E5"/>
    <w:rsid w:val="008129FB"/>
    <w:rsid w:val="00812EEC"/>
    <w:rsid w:val="00812F29"/>
    <w:rsid w:val="00813142"/>
    <w:rsid w:val="008136C4"/>
    <w:rsid w:val="00813A02"/>
    <w:rsid w:val="00813A53"/>
    <w:rsid w:val="00813A7F"/>
    <w:rsid w:val="00813F3B"/>
    <w:rsid w:val="008141B5"/>
    <w:rsid w:val="0081427A"/>
    <w:rsid w:val="008142CA"/>
    <w:rsid w:val="0081478B"/>
    <w:rsid w:val="00814820"/>
    <w:rsid w:val="0081492C"/>
    <w:rsid w:val="00815086"/>
    <w:rsid w:val="00815436"/>
    <w:rsid w:val="00815536"/>
    <w:rsid w:val="008155AA"/>
    <w:rsid w:val="0081567C"/>
    <w:rsid w:val="0081567E"/>
    <w:rsid w:val="00815885"/>
    <w:rsid w:val="0081598F"/>
    <w:rsid w:val="00815A55"/>
    <w:rsid w:val="00815AA7"/>
    <w:rsid w:val="00815CBC"/>
    <w:rsid w:val="00815F5C"/>
    <w:rsid w:val="00816258"/>
    <w:rsid w:val="008162D8"/>
    <w:rsid w:val="008167B5"/>
    <w:rsid w:val="0081699C"/>
    <w:rsid w:val="00816E21"/>
    <w:rsid w:val="00816FEE"/>
    <w:rsid w:val="008172CB"/>
    <w:rsid w:val="008176E3"/>
    <w:rsid w:val="008177D1"/>
    <w:rsid w:val="00817B94"/>
    <w:rsid w:val="00817F03"/>
    <w:rsid w:val="00817FA6"/>
    <w:rsid w:val="0082003A"/>
    <w:rsid w:val="008200A1"/>
    <w:rsid w:val="0082014C"/>
    <w:rsid w:val="008201C5"/>
    <w:rsid w:val="008201C6"/>
    <w:rsid w:val="00820283"/>
    <w:rsid w:val="00820577"/>
    <w:rsid w:val="00820622"/>
    <w:rsid w:val="0082070D"/>
    <w:rsid w:val="008207F6"/>
    <w:rsid w:val="0082081B"/>
    <w:rsid w:val="00820CF8"/>
    <w:rsid w:val="00820D2B"/>
    <w:rsid w:val="00820DA0"/>
    <w:rsid w:val="008210D1"/>
    <w:rsid w:val="008213AE"/>
    <w:rsid w:val="00821633"/>
    <w:rsid w:val="008216EA"/>
    <w:rsid w:val="00821971"/>
    <w:rsid w:val="00821B62"/>
    <w:rsid w:val="00821B77"/>
    <w:rsid w:val="00821BE2"/>
    <w:rsid w:val="00821DC9"/>
    <w:rsid w:val="00821DE1"/>
    <w:rsid w:val="00821EC3"/>
    <w:rsid w:val="00822284"/>
    <w:rsid w:val="00822298"/>
    <w:rsid w:val="0082240D"/>
    <w:rsid w:val="0082266B"/>
    <w:rsid w:val="00822A3B"/>
    <w:rsid w:val="0082327C"/>
    <w:rsid w:val="008232A3"/>
    <w:rsid w:val="00823898"/>
    <w:rsid w:val="008238FB"/>
    <w:rsid w:val="008239F7"/>
    <w:rsid w:val="00823B91"/>
    <w:rsid w:val="00823C9E"/>
    <w:rsid w:val="00823D07"/>
    <w:rsid w:val="00823D73"/>
    <w:rsid w:val="00823EED"/>
    <w:rsid w:val="00823F2F"/>
    <w:rsid w:val="00824038"/>
    <w:rsid w:val="008241D7"/>
    <w:rsid w:val="0082430F"/>
    <w:rsid w:val="008244E0"/>
    <w:rsid w:val="0082454A"/>
    <w:rsid w:val="008248DE"/>
    <w:rsid w:val="00824B9C"/>
    <w:rsid w:val="00824BD2"/>
    <w:rsid w:val="008250D8"/>
    <w:rsid w:val="0082512F"/>
    <w:rsid w:val="00825163"/>
    <w:rsid w:val="00825197"/>
    <w:rsid w:val="00825210"/>
    <w:rsid w:val="008252AE"/>
    <w:rsid w:val="00825391"/>
    <w:rsid w:val="00825422"/>
    <w:rsid w:val="0082544C"/>
    <w:rsid w:val="00825B81"/>
    <w:rsid w:val="00826385"/>
    <w:rsid w:val="0082676D"/>
    <w:rsid w:val="00826974"/>
    <w:rsid w:val="00826A22"/>
    <w:rsid w:val="00826C71"/>
    <w:rsid w:val="00826D1E"/>
    <w:rsid w:val="00826E15"/>
    <w:rsid w:val="00826E8B"/>
    <w:rsid w:val="00826F17"/>
    <w:rsid w:val="00826F8B"/>
    <w:rsid w:val="00826FAC"/>
    <w:rsid w:val="0082711C"/>
    <w:rsid w:val="008272F4"/>
    <w:rsid w:val="008274D4"/>
    <w:rsid w:val="008274FE"/>
    <w:rsid w:val="008275F6"/>
    <w:rsid w:val="008278CB"/>
    <w:rsid w:val="00827F0F"/>
    <w:rsid w:val="00827F6C"/>
    <w:rsid w:val="008301AB"/>
    <w:rsid w:val="008302E1"/>
    <w:rsid w:val="008303DC"/>
    <w:rsid w:val="00830541"/>
    <w:rsid w:val="0083055F"/>
    <w:rsid w:val="00830676"/>
    <w:rsid w:val="00830CD3"/>
    <w:rsid w:val="00830D95"/>
    <w:rsid w:val="00831562"/>
    <w:rsid w:val="00831574"/>
    <w:rsid w:val="008315BE"/>
    <w:rsid w:val="008316C8"/>
    <w:rsid w:val="0083172A"/>
    <w:rsid w:val="008317D8"/>
    <w:rsid w:val="00831813"/>
    <w:rsid w:val="0083181E"/>
    <w:rsid w:val="00831CD6"/>
    <w:rsid w:val="00831D8D"/>
    <w:rsid w:val="00831FA4"/>
    <w:rsid w:val="00832327"/>
    <w:rsid w:val="008324F0"/>
    <w:rsid w:val="008326E9"/>
    <w:rsid w:val="0083274C"/>
    <w:rsid w:val="0083280A"/>
    <w:rsid w:val="00832873"/>
    <w:rsid w:val="008329CE"/>
    <w:rsid w:val="00832AC1"/>
    <w:rsid w:val="00832F24"/>
    <w:rsid w:val="008332C5"/>
    <w:rsid w:val="0083349A"/>
    <w:rsid w:val="00833550"/>
    <w:rsid w:val="00833616"/>
    <w:rsid w:val="008336AE"/>
    <w:rsid w:val="00833833"/>
    <w:rsid w:val="00833FF4"/>
    <w:rsid w:val="00834BFA"/>
    <w:rsid w:val="00834C87"/>
    <w:rsid w:val="00835093"/>
    <w:rsid w:val="008350B0"/>
    <w:rsid w:val="008351B6"/>
    <w:rsid w:val="0083548B"/>
    <w:rsid w:val="008356C3"/>
    <w:rsid w:val="00835845"/>
    <w:rsid w:val="0083587E"/>
    <w:rsid w:val="00835A38"/>
    <w:rsid w:val="0083635D"/>
    <w:rsid w:val="00836486"/>
    <w:rsid w:val="00836891"/>
    <w:rsid w:val="00836B12"/>
    <w:rsid w:val="00837406"/>
    <w:rsid w:val="00837430"/>
    <w:rsid w:val="008374DF"/>
    <w:rsid w:val="00837714"/>
    <w:rsid w:val="008378D7"/>
    <w:rsid w:val="00837924"/>
    <w:rsid w:val="00837999"/>
    <w:rsid w:val="00837A6A"/>
    <w:rsid w:val="00837E5C"/>
    <w:rsid w:val="00840051"/>
    <w:rsid w:val="00840279"/>
    <w:rsid w:val="00840391"/>
    <w:rsid w:val="0084044B"/>
    <w:rsid w:val="0084048A"/>
    <w:rsid w:val="008404F4"/>
    <w:rsid w:val="008405E2"/>
    <w:rsid w:val="008409DA"/>
    <w:rsid w:val="00840C96"/>
    <w:rsid w:val="00840F22"/>
    <w:rsid w:val="008410D9"/>
    <w:rsid w:val="008413C8"/>
    <w:rsid w:val="00841C57"/>
    <w:rsid w:val="00841CE7"/>
    <w:rsid w:val="00841D60"/>
    <w:rsid w:val="00841E67"/>
    <w:rsid w:val="00841EB6"/>
    <w:rsid w:val="00842031"/>
    <w:rsid w:val="00842FDB"/>
    <w:rsid w:val="008431BA"/>
    <w:rsid w:val="0084346A"/>
    <w:rsid w:val="0084349F"/>
    <w:rsid w:val="00843855"/>
    <w:rsid w:val="00843902"/>
    <w:rsid w:val="0084391B"/>
    <w:rsid w:val="00843B26"/>
    <w:rsid w:val="00843C24"/>
    <w:rsid w:val="00843C58"/>
    <w:rsid w:val="00843E60"/>
    <w:rsid w:val="00843FBA"/>
    <w:rsid w:val="00844110"/>
    <w:rsid w:val="00844160"/>
    <w:rsid w:val="008441C9"/>
    <w:rsid w:val="00844483"/>
    <w:rsid w:val="00844522"/>
    <w:rsid w:val="008448FC"/>
    <w:rsid w:val="00844F2E"/>
    <w:rsid w:val="00844FCA"/>
    <w:rsid w:val="008450BA"/>
    <w:rsid w:val="008451D9"/>
    <w:rsid w:val="008452F4"/>
    <w:rsid w:val="00845357"/>
    <w:rsid w:val="00845950"/>
    <w:rsid w:val="0084598B"/>
    <w:rsid w:val="008459EC"/>
    <w:rsid w:val="00845A0B"/>
    <w:rsid w:val="00845C32"/>
    <w:rsid w:val="00845C5A"/>
    <w:rsid w:val="00845D4A"/>
    <w:rsid w:val="0084664A"/>
    <w:rsid w:val="008467BE"/>
    <w:rsid w:val="0084682F"/>
    <w:rsid w:val="00846905"/>
    <w:rsid w:val="00846ABC"/>
    <w:rsid w:val="00846C0A"/>
    <w:rsid w:val="00846CD5"/>
    <w:rsid w:val="00846D16"/>
    <w:rsid w:val="00846DCA"/>
    <w:rsid w:val="00846F6E"/>
    <w:rsid w:val="00846FB4"/>
    <w:rsid w:val="00846FDF"/>
    <w:rsid w:val="00847310"/>
    <w:rsid w:val="00847399"/>
    <w:rsid w:val="0084793B"/>
    <w:rsid w:val="00847A14"/>
    <w:rsid w:val="00847BFD"/>
    <w:rsid w:val="00847C27"/>
    <w:rsid w:val="00847C47"/>
    <w:rsid w:val="00847D87"/>
    <w:rsid w:val="0085008A"/>
    <w:rsid w:val="008503D4"/>
    <w:rsid w:val="008505A4"/>
    <w:rsid w:val="008509D5"/>
    <w:rsid w:val="00850AB4"/>
    <w:rsid w:val="00850D93"/>
    <w:rsid w:val="00850D9E"/>
    <w:rsid w:val="00850E6C"/>
    <w:rsid w:val="00850EC3"/>
    <w:rsid w:val="0085118E"/>
    <w:rsid w:val="008511EE"/>
    <w:rsid w:val="00851290"/>
    <w:rsid w:val="0085164C"/>
    <w:rsid w:val="00851A67"/>
    <w:rsid w:val="00851F87"/>
    <w:rsid w:val="00852286"/>
    <w:rsid w:val="00852378"/>
    <w:rsid w:val="008524DD"/>
    <w:rsid w:val="0085259F"/>
    <w:rsid w:val="008525CF"/>
    <w:rsid w:val="00852639"/>
    <w:rsid w:val="0085276B"/>
    <w:rsid w:val="008528DE"/>
    <w:rsid w:val="00852E6D"/>
    <w:rsid w:val="00852EA8"/>
    <w:rsid w:val="00852EB3"/>
    <w:rsid w:val="0085326E"/>
    <w:rsid w:val="008532A9"/>
    <w:rsid w:val="00853405"/>
    <w:rsid w:val="008534CD"/>
    <w:rsid w:val="00853B61"/>
    <w:rsid w:val="00853C03"/>
    <w:rsid w:val="00853D12"/>
    <w:rsid w:val="00853F80"/>
    <w:rsid w:val="0085476A"/>
    <w:rsid w:val="0085477C"/>
    <w:rsid w:val="008549AB"/>
    <w:rsid w:val="008549D9"/>
    <w:rsid w:val="00854F18"/>
    <w:rsid w:val="008552B8"/>
    <w:rsid w:val="008555DC"/>
    <w:rsid w:val="008556C5"/>
    <w:rsid w:val="008559B2"/>
    <w:rsid w:val="00855AE1"/>
    <w:rsid w:val="00855AF3"/>
    <w:rsid w:val="00855B93"/>
    <w:rsid w:val="00855D6D"/>
    <w:rsid w:val="00855EEA"/>
    <w:rsid w:val="008566F1"/>
    <w:rsid w:val="0085674A"/>
    <w:rsid w:val="008568CB"/>
    <w:rsid w:val="00856C49"/>
    <w:rsid w:val="00856DC6"/>
    <w:rsid w:val="00857111"/>
    <w:rsid w:val="0085727A"/>
    <w:rsid w:val="008573D3"/>
    <w:rsid w:val="00857951"/>
    <w:rsid w:val="00857A7A"/>
    <w:rsid w:val="00857F25"/>
    <w:rsid w:val="00857FE1"/>
    <w:rsid w:val="00860154"/>
    <w:rsid w:val="00860309"/>
    <w:rsid w:val="008603D1"/>
    <w:rsid w:val="008604D5"/>
    <w:rsid w:val="00860573"/>
    <w:rsid w:val="008606DF"/>
    <w:rsid w:val="008608F2"/>
    <w:rsid w:val="00860959"/>
    <w:rsid w:val="00860AB7"/>
    <w:rsid w:val="00860D6D"/>
    <w:rsid w:val="00860D76"/>
    <w:rsid w:val="00861020"/>
    <w:rsid w:val="00861209"/>
    <w:rsid w:val="00861281"/>
    <w:rsid w:val="0086146C"/>
    <w:rsid w:val="0086156F"/>
    <w:rsid w:val="00861739"/>
    <w:rsid w:val="0086173D"/>
    <w:rsid w:val="00861814"/>
    <w:rsid w:val="00861983"/>
    <w:rsid w:val="008619F9"/>
    <w:rsid w:val="00861C3D"/>
    <w:rsid w:val="00861DC0"/>
    <w:rsid w:val="00862038"/>
    <w:rsid w:val="00862066"/>
    <w:rsid w:val="00862259"/>
    <w:rsid w:val="008622E9"/>
    <w:rsid w:val="0086246A"/>
    <w:rsid w:val="00862558"/>
    <w:rsid w:val="00862683"/>
    <w:rsid w:val="00862978"/>
    <w:rsid w:val="008629D1"/>
    <w:rsid w:val="00862D22"/>
    <w:rsid w:val="00863372"/>
    <w:rsid w:val="00863A38"/>
    <w:rsid w:val="00863AB0"/>
    <w:rsid w:val="00863B79"/>
    <w:rsid w:val="00863C55"/>
    <w:rsid w:val="00863D73"/>
    <w:rsid w:val="00864140"/>
    <w:rsid w:val="008645F3"/>
    <w:rsid w:val="008646DB"/>
    <w:rsid w:val="008647BD"/>
    <w:rsid w:val="008647EE"/>
    <w:rsid w:val="00864D57"/>
    <w:rsid w:val="00864FBD"/>
    <w:rsid w:val="00865252"/>
    <w:rsid w:val="00865381"/>
    <w:rsid w:val="008654C3"/>
    <w:rsid w:val="0086555B"/>
    <w:rsid w:val="00865798"/>
    <w:rsid w:val="008657E7"/>
    <w:rsid w:val="00866494"/>
    <w:rsid w:val="008664D6"/>
    <w:rsid w:val="0086690D"/>
    <w:rsid w:val="00866A38"/>
    <w:rsid w:val="00866C18"/>
    <w:rsid w:val="00866CB6"/>
    <w:rsid w:val="00866DC6"/>
    <w:rsid w:val="00867069"/>
    <w:rsid w:val="0086710F"/>
    <w:rsid w:val="0086776A"/>
    <w:rsid w:val="0086793E"/>
    <w:rsid w:val="00867998"/>
    <w:rsid w:val="00867A5D"/>
    <w:rsid w:val="00870352"/>
    <w:rsid w:val="00870413"/>
    <w:rsid w:val="00870977"/>
    <w:rsid w:val="008709D9"/>
    <w:rsid w:val="008709DE"/>
    <w:rsid w:val="00870A39"/>
    <w:rsid w:val="00870D29"/>
    <w:rsid w:val="00870E7F"/>
    <w:rsid w:val="00871475"/>
    <w:rsid w:val="00871914"/>
    <w:rsid w:val="00871A76"/>
    <w:rsid w:val="00871B11"/>
    <w:rsid w:val="00871E10"/>
    <w:rsid w:val="00872189"/>
    <w:rsid w:val="00872385"/>
    <w:rsid w:val="008723BE"/>
    <w:rsid w:val="0087275B"/>
    <w:rsid w:val="008727E7"/>
    <w:rsid w:val="00872A9C"/>
    <w:rsid w:val="00872C5D"/>
    <w:rsid w:val="00872D23"/>
    <w:rsid w:val="00872F27"/>
    <w:rsid w:val="008735E8"/>
    <w:rsid w:val="00873A4E"/>
    <w:rsid w:val="00873C78"/>
    <w:rsid w:val="00874150"/>
    <w:rsid w:val="00874241"/>
    <w:rsid w:val="008743B7"/>
    <w:rsid w:val="00874426"/>
    <w:rsid w:val="00874451"/>
    <w:rsid w:val="0087450D"/>
    <w:rsid w:val="008745E6"/>
    <w:rsid w:val="008746F7"/>
    <w:rsid w:val="00874974"/>
    <w:rsid w:val="00874C9F"/>
    <w:rsid w:val="0087506A"/>
    <w:rsid w:val="008750FD"/>
    <w:rsid w:val="00875169"/>
    <w:rsid w:val="00875407"/>
    <w:rsid w:val="00875529"/>
    <w:rsid w:val="00875CAA"/>
    <w:rsid w:val="00875EC3"/>
    <w:rsid w:val="0087612E"/>
    <w:rsid w:val="0087635E"/>
    <w:rsid w:val="00876568"/>
    <w:rsid w:val="00876864"/>
    <w:rsid w:val="0087686A"/>
    <w:rsid w:val="00876A91"/>
    <w:rsid w:val="00876B75"/>
    <w:rsid w:val="00876C18"/>
    <w:rsid w:val="00876E0C"/>
    <w:rsid w:val="00877141"/>
    <w:rsid w:val="0087726E"/>
    <w:rsid w:val="00877320"/>
    <w:rsid w:val="008775B0"/>
    <w:rsid w:val="008776D1"/>
    <w:rsid w:val="0087796D"/>
    <w:rsid w:val="00877C19"/>
    <w:rsid w:val="00877D52"/>
    <w:rsid w:val="00877DB1"/>
    <w:rsid w:val="00877DC5"/>
    <w:rsid w:val="00877EA1"/>
    <w:rsid w:val="00877F81"/>
    <w:rsid w:val="008801AE"/>
    <w:rsid w:val="008809AE"/>
    <w:rsid w:val="00880B39"/>
    <w:rsid w:val="00880F97"/>
    <w:rsid w:val="00880FD7"/>
    <w:rsid w:val="008810A1"/>
    <w:rsid w:val="0088117E"/>
    <w:rsid w:val="00881195"/>
    <w:rsid w:val="008812C9"/>
    <w:rsid w:val="008815D4"/>
    <w:rsid w:val="00881721"/>
    <w:rsid w:val="0088175C"/>
    <w:rsid w:val="0088179C"/>
    <w:rsid w:val="008817AA"/>
    <w:rsid w:val="00881D00"/>
    <w:rsid w:val="008824BA"/>
    <w:rsid w:val="00882746"/>
    <w:rsid w:val="00882B7C"/>
    <w:rsid w:val="00882CA8"/>
    <w:rsid w:val="00882D53"/>
    <w:rsid w:val="00882F5E"/>
    <w:rsid w:val="0088303E"/>
    <w:rsid w:val="00883069"/>
    <w:rsid w:val="008830E0"/>
    <w:rsid w:val="00883896"/>
    <w:rsid w:val="0088398A"/>
    <w:rsid w:val="00883A4D"/>
    <w:rsid w:val="00883B5D"/>
    <w:rsid w:val="00883DB8"/>
    <w:rsid w:val="00884250"/>
    <w:rsid w:val="0088425F"/>
    <w:rsid w:val="008842DF"/>
    <w:rsid w:val="0088447C"/>
    <w:rsid w:val="0088447F"/>
    <w:rsid w:val="008849CD"/>
    <w:rsid w:val="00884ACB"/>
    <w:rsid w:val="00885577"/>
    <w:rsid w:val="00885578"/>
    <w:rsid w:val="00885BEA"/>
    <w:rsid w:val="00885C98"/>
    <w:rsid w:val="00885DD0"/>
    <w:rsid w:val="00885E80"/>
    <w:rsid w:val="008860A4"/>
    <w:rsid w:val="008862C9"/>
    <w:rsid w:val="008865C2"/>
    <w:rsid w:val="00886701"/>
    <w:rsid w:val="008867F8"/>
    <w:rsid w:val="00886879"/>
    <w:rsid w:val="00886AAA"/>
    <w:rsid w:val="00886CE4"/>
    <w:rsid w:val="0088717E"/>
    <w:rsid w:val="00887630"/>
    <w:rsid w:val="0088793C"/>
    <w:rsid w:val="00887DAA"/>
    <w:rsid w:val="00887E91"/>
    <w:rsid w:val="00887F8B"/>
    <w:rsid w:val="008902CF"/>
    <w:rsid w:val="008903CE"/>
    <w:rsid w:val="0089041C"/>
    <w:rsid w:val="00890446"/>
    <w:rsid w:val="008904AF"/>
    <w:rsid w:val="00890608"/>
    <w:rsid w:val="00890778"/>
    <w:rsid w:val="00890A15"/>
    <w:rsid w:val="00890ADE"/>
    <w:rsid w:val="00890AFA"/>
    <w:rsid w:val="00890B2F"/>
    <w:rsid w:val="00890C01"/>
    <w:rsid w:val="00890D0E"/>
    <w:rsid w:val="00890D39"/>
    <w:rsid w:val="00890D4C"/>
    <w:rsid w:val="00890DEA"/>
    <w:rsid w:val="00890E6D"/>
    <w:rsid w:val="00890F83"/>
    <w:rsid w:val="00890F95"/>
    <w:rsid w:val="00891182"/>
    <w:rsid w:val="00891188"/>
    <w:rsid w:val="00891345"/>
    <w:rsid w:val="00891556"/>
    <w:rsid w:val="0089190B"/>
    <w:rsid w:val="008919E3"/>
    <w:rsid w:val="00891B6D"/>
    <w:rsid w:val="00891C08"/>
    <w:rsid w:val="00891F2E"/>
    <w:rsid w:val="00891FBD"/>
    <w:rsid w:val="00892091"/>
    <w:rsid w:val="0089247F"/>
    <w:rsid w:val="00892597"/>
    <w:rsid w:val="008926D5"/>
    <w:rsid w:val="00892B4A"/>
    <w:rsid w:val="00892BDD"/>
    <w:rsid w:val="00892FD5"/>
    <w:rsid w:val="008933BF"/>
    <w:rsid w:val="0089356A"/>
    <w:rsid w:val="00893DC0"/>
    <w:rsid w:val="008943FE"/>
    <w:rsid w:val="00894CE9"/>
    <w:rsid w:val="00894D18"/>
    <w:rsid w:val="0089500B"/>
    <w:rsid w:val="008950ED"/>
    <w:rsid w:val="00895242"/>
    <w:rsid w:val="008952D0"/>
    <w:rsid w:val="00895370"/>
    <w:rsid w:val="00895395"/>
    <w:rsid w:val="0089546F"/>
    <w:rsid w:val="008955A7"/>
    <w:rsid w:val="00895656"/>
    <w:rsid w:val="00895700"/>
    <w:rsid w:val="00895977"/>
    <w:rsid w:val="008959EA"/>
    <w:rsid w:val="00895C05"/>
    <w:rsid w:val="00895C47"/>
    <w:rsid w:val="00895ECC"/>
    <w:rsid w:val="0089601C"/>
    <w:rsid w:val="0089610B"/>
    <w:rsid w:val="008964FC"/>
    <w:rsid w:val="00896A2D"/>
    <w:rsid w:val="008970DE"/>
    <w:rsid w:val="0089727D"/>
    <w:rsid w:val="008972CB"/>
    <w:rsid w:val="00897357"/>
    <w:rsid w:val="008975D4"/>
    <w:rsid w:val="0089772D"/>
    <w:rsid w:val="00897DC2"/>
    <w:rsid w:val="00897DD2"/>
    <w:rsid w:val="00897F74"/>
    <w:rsid w:val="008A00F1"/>
    <w:rsid w:val="008A0178"/>
    <w:rsid w:val="008A0208"/>
    <w:rsid w:val="008A03B7"/>
    <w:rsid w:val="008A07A6"/>
    <w:rsid w:val="008A0A05"/>
    <w:rsid w:val="008A0E25"/>
    <w:rsid w:val="008A15B5"/>
    <w:rsid w:val="008A1605"/>
    <w:rsid w:val="008A1A97"/>
    <w:rsid w:val="008A1C7C"/>
    <w:rsid w:val="008A1C9F"/>
    <w:rsid w:val="008A1EFF"/>
    <w:rsid w:val="008A20BE"/>
    <w:rsid w:val="008A247C"/>
    <w:rsid w:val="008A249E"/>
    <w:rsid w:val="008A25BA"/>
    <w:rsid w:val="008A2B13"/>
    <w:rsid w:val="008A2BD6"/>
    <w:rsid w:val="008A2D63"/>
    <w:rsid w:val="008A3204"/>
    <w:rsid w:val="008A34A9"/>
    <w:rsid w:val="008A35CA"/>
    <w:rsid w:val="008A382A"/>
    <w:rsid w:val="008A39DE"/>
    <w:rsid w:val="008A3C46"/>
    <w:rsid w:val="008A3D19"/>
    <w:rsid w:val="008A3EA7"/>
    <w:rsid w:val="008A404D"/>
    <w:rsid w:val="008A44F5"/>
    <w:rsid w:val="008A48E0"/>
    <w:rsid w:val="008A4A33"/>
    <w:rsid w:val="008A4DC2"/>
    <w:rsid w:val="008A4ECE"/>
    <w:rsid w:val="008A505A"/>
    <w:rsid w:val="008A50D1"/>
    <w:rsid w:val="008A514A"/>
    <w:rsid w:val="008A51B6"/>
    <w:rsid w:val="008A5286"/>
    <w:rsid w:val="008A52E2"/>
    <w:rsid w:val="008A5500"/>
    <w:rsid w:val="008A56E8"/>
    <w:rsid w:val="008A5823"/>
    <w:rsid w:val="008A5874"/>
    <w:rsid w:val="008A5A7E"/>
    <w:rsid w:val="008A5AB0"/>
    <w:rsid w:val="008A5E07"/>
    <w:rsid w:val="008A5E56"/>
    <w:rsid w:val="008A5F2D"/>
    <w:rsid w:val="008A6003"/>
    <w:rsid w:val="008A60C8"/>
    <w:rsid w:val="008A6522"/>
    <w:rsid w:val="008A660C"/>
    <w:rsid w:val="008A6C27"/>
    <w:rsid w:val="008A6E89"/>
    <w:rsid w:val="008A77F6"/>
    <w:rsid w:val="008A7893"/>
    <w:rsid w:val="008A79CB"/>
    <w:rsid w:val="008A7B4C"/>
    <w:rsid w:val="008B01C3"/>
    <w:rsid w:val="008B022F"/>
    <w:rsid w:val="008B0337"/>
    <w:rsid w:val="008B041B"/>
    <w:rsid w:val="008B0782"/>
    <w:rsid w:val="008B0807"/>
    <w:rsid w:val="008B086F"/>
    <w:rsid w:val="008B096C"/>
    <w:rsid w:val="008B09A1"/>
    <w:rsid w:val="008B0A44"/>
    <w:rsid w:val="008B0B3C"/>
    <w:rsid w:val="008B0DFA"/>
    <w:rsid w:val="008B0E82"/>
    <w:rsid w:val="008B12F4"/>
    <w:rsid w:val="008B15F0"/>
    <w:rsid w:val="008B1B9C"/>
    <w:rsid w:val="008B1CD1"/>
    <w:rsid w:val="008B1E4E"/>
    <w:rsid w:val="008B1E84"/>
    <w:rsid w:val="008B1F3E"/>
    <w:rsid w:val="008B21B8"/>
    <w:rsid w:val="008B2341"/>
    <w:rsid w:val="008B2746"/>
    <w:rsid w:val="008B2CD5"/>
    <w:rsid w:val="008B2CF4"/>
    <w:rsid w:val="008B2F93"/>
    <w:rsid w:val="008B3069"/>
    <w:rsid w:val="008B310D"/>
    <w:rsid w:val="008B31E9"/>
    <w:rsid w:val="008B3256"/>
    <w:rsid w:val="008B33D4"/>
    <w:rsid w:val="008B343A"/>
    <w:rsid w:val="008B36CE"/>
    <w:rsid w:val="008B379F"/>
    <w:rsid w:val="008B39DE"/>
    <w:rsid w:val="008B4066"/>
    <w:rsid w:val="008B45C2"/>
    <w:rsid w:val="008B4BC8"/>
    <w:rsid w:val="008B4CA4"/>
    <w:rsid w:val="008B4E9E"/>
    <w:rsid w:val="008B5029"/>
    <w:rsid w:val="008B53F9"/>
    <w:rsid w:val="008B53FA"/>
    <w:rsid w:val="008B5A1A"/>
    <w:rsid w:val="008B61A4"/>
    <w:rsid w:val="008B6603"/>
    <w:rsid w:val="008B6728"/>
    <w:rsid w:val="008B68CC"/>
    <w:rsid w:val="008B69B0"/>
    <w:rsid w:val="008B69C0"/>
    <w:rsid w:val="008B6A34"/>
    <w:rsid w:val="008B6DFE"/>
    <w:rsid w:val="008B7117"/>
    <w:rsid w:val="008B7403"/>
    <w:rsid w:val="008B7A32"/>
    <w:rsid w:val="008B7B2F"/>
    <w:rsid w:val="008B7BB2"/>
    <w:rsid w:val="008B7C79"/>
    <w:rsid w:val="008C0012"/>
    <w:rsid w:val="008C00F9"/>
    <w:rsid w:val="008C01DA"/>
    <w:rsid w:val="008C037F"/>
    <w:rsid w:val="008C0597"/>
    <w:rsid w:val="008C0669"/>
    <w:rsid w:val="008C08E7"/>
    <w:rsid w:val="008C0944"/>
    <w:rsid w:val="008C0A61"/>
    <w:rsid w:val="008C0DBA"/>
    <w:rsid w:val="008C1136"/>
    <w:rsid w:val="008C134A"/>
    <w:rsid w:val="008C13AC"/>
    <w:rsid w:val="008C160F"/>
    <w:rsid w:val="008C16BA"/>
    <w:rsid w:val="008C1920"/>
    <w:rsid w:val="008C195D"/>
    <w:rsid w:val="008C1C67"/>
    <w:rsid w:val="008C1C9B"/>
    <w:rsid w:val="008C1FD2"/>
    <w:rsid w:val="008C225B"/>
    <w:rsid w:val="008C22BD"/>
    <w:rsid w:val="008C22C4"/>
    <w:rsid w:val="008C235B"/>
    <w:rsid w:val="008C2D72"/>
    <w:rsid w:val="008C2E88"/>
    <w:rsid w:val="008C2FEE"/>
    <w:rsid w:val="008C39E5"/>
    <w:rsid w:val="008C3D88"/>
    <w:rsid w:val="008C3EB9"/>
    <w:rsid w:val="008C42E8"/>
    <w:rsid w:val="008C48BF"/>
    <w:rsid w:val="008C5021"/>
    <w:rsid w:val="008C57FD"/>
    <w:rsid w:val="008C5968"/>
    <w:rsid w:val="008C5B66"/>
    <w:rsid w:val="008C5C0F"/>
    <w:rsid w:val="008C5D5B"/>
    <w:rsid w:val="008C60F5"/>
    <w:rsid w:val="008C6179"/>
    <w:rsid w:val="008C6549"/>
    <w:rsid w:val="008C658E"/>
    <w:rsid w:val="008C66EC"/>
    <w:rsid w:val="008C67DA"/>
    <w:rsid w:val="008C6917"/>
    <w:rsid w:val="008C692D"/>
    <w:rsid w:val="008C6AE6"/>
    <w:rsid w:val="008C6C0F"/>
    <w:rsid w:val="008C7101"/>
    <w:rsid w:val="008C7314"/>
    <w:rsid w:val="008C74D3"/>
    <w:rsid w:val="008C7563"/>
    <w:rsid w:val="008C75DB"/>
    <w:rsid w:val="008C77CA"/>
    <w:rsid w:val="008C78A9"/>
    <w:rsid w:val="008C7A76"/>
    <w:rsid w:val="008C7BD4"/>
    <w:rsid w:val="008C7CE4"/>
    <w:rsid w:val="008C7D76"/>
    <w:rsid w:val="008D03B7"/>
    <w:rsid w:val="008D069C"/>
    <w:rsid w:val="008D08D2"/>
    <w:rsid w:val="008D09F8"/>
    <w:rsid w:val="008D0A7A"/>
    <w:rsid w:val="008D0D12"/>
    <w:rsid w:val="008D1281"/>
    <w:rsid w:val="008D1318"/>
    <w:rsid w:val="008D13CD"/>
    <w:rsid w:val="008D1434"/>
    <w:rsid w:val="008D163B"/>
    <w:rsid w:val="008D17FC"/>
    <w:rsid w:val="008D181C"/>
    <w:rsid w:val="008D1A18"/>
    <w:rsid w:val="008D1AF0"/>
    <w:rsid w:val="008D1CE8"/>
    <w:rsid w:val="008D1D6A"/>
    <w:rsid w:val="008D1F03"/>
    <w:rsid w:val="008D20D3"/>
    <w:rsid w:val="008D2178"/>
    <w:rsid w:val="008D2199"/>
    <w:rsid w:val="008D21D4"/>
    <w:rsid w:val="008D283E"/>
    <w:rsid w:val="008D2914"/>
    <w:rsid w:val="008D2AEE"/>
    <w:rsid w:val="008D2B25"/>
    <w:rsid w:val="008D2DBD"/>
    <w:rsid w:val="008D3097"/>
    <w:rsid w:val="008D34F9"/>
    <w:rsid w:val="008D3898"/>
    <w:rsid w:val="008D38F5"/>
    <w:rsid w:val="008D3920"/>
    <w:rsid w:val="008D3A67"/>
    <w:rsid w:val="008D3D0C"/>
    <w:rsid w:val="008D3D39"/>
    <w:rsid w:val="008D40C5"/>
    <w:rsid w:val="008D417A"/>
    <w:rsid w:val="008D4262"/>
    <w:rsid w:val="008D4342"/>
    <w:rsid w:val="008D459B"/>
    <w:rsid w:val="008D496C"/>
    <w:rsid w:val="008D4C9D"/>
    <w:rsid w:val="008D4D06"/>
    <w:rsid w:val="008D4FF2"/>
    <w:rsid w:val="008D53EF"/>
    <w:rsid w:val="008D540D"/>
    <w:rsid w:val="008D5486"/>
    <w:rsid w:val="008D5525"/>
    <w:rsid w:val="008D55D8"/>
    <w:rsid w:val="008D5649"/>
    <w:rsid w:val="008D592A"/>
    <w:rsid w:val="008D5A6D"/>
    <w:rsid w:val="008D5D5E"/>
    <w:rsid w:val="008D5D7D"/>
    <w:rsid w:val="008D5F66"/>
    <w:rsid w:val="008D5F82"/>
    <w:rsid w:val="008D5FE9"/>
    <w:rsid w:val="008D6023"/>
    <w:rsid w:val="008D65B0"/>
    <w:rsid w:val="008D66BA"/>
    <w:rsid w:val="008D6737"/>
    <w:rsid w:val="008D678F"/>
    <w:rsid w:val="008D6C39"/>
    <w:rsid w:val="008D6DFA"/>
    <w:rsid w:val="008D6E65"/>
    <w:rsid w:val="008D6FB1"/>
    <w:rsid w:val="008D72A4"/>
    <w:rsid w:val="008D72DC"/>
    <w:rsid w:val="008D73F0"/>
    <w:rsid w:val="008D7409"/>
    <w:rsid w:val="008D75FC"/>
    <w:rsid w:val="008D7644"/>
    <w:rsid w:val="008D7914"/>
    <w:rsid w:val="008D792F"/>
    <w:rsid w:val="008D7A14"/>
    <w:rsid w:val="008D7E8A"/>
    <w:rsid w:val="008D7F2C"/>
    <w:rsid w:val="008D7F98"/>
    <w:rsid w:val="008D7FBF"/>
    <w:rsid w:val="008E0099"/>
    <w:rsid w:val="008E011C"/>
    <w:rsid w:val="008E0248"/>
    <w:rsid w:val="008E0275"/>
    <w:rsid w:val="008E0408"/>
    <w:rsid w:val="008E040F"/>
    <w:rsid w:val="008E045C"/>
    <w:rsid w:val="008E0553"/>
    <w:rsid w:val="008E0608"/>
    <w:rsid w:val="008E0661"/>
    <w:rsid w:val="008E08CD"/>
    <w:rsid w:val="008E0963"/>
    <w:rsid w:val="008E0B17"/>
    <w:rsid w:val="008E0D4D"/>
    <w:rsid w:val="008E118C"/>
    <w:rsid w:val="008E135E"/>
    <w:rsid w:val="008E144F"/>
    <w:rsid w:val="008E157A"/>
    <w:rsid w:val="008E1602"/>
    <w:rsid w:val="008E16A1"/>
    <w:rsid w:val="008E194A"/>
    <w:rsid w:val="008E1B98"/>
    <w:rsid w:val="008E1C59"/>
    <w:rsid w:val="008E1D84"/>
    <w:rsid w:val="008E1EA3"/>
    <w:rsid w:val="008E1EEA"/>
    <w:rsid w:val="008E2020"/>
    <w:rsid w:val="008E2524"/>
    <w:rsid w:val="008E25A3"/>
    <w:rsid w:val="008E26FA"/>
    <w:rsid w:val="008E2907"/>
    <w:rsid w:val="008E2C80"/>
    <w:rsid w:val="008E2F30"/>
    <w:rsid w:val="008E392A"/>
    <w:rsid w:val="008E3C61"/>
    <w:rsid w:val="008E3C84"/>
    <w:rsid w:val="008E3D6F"/>
    <w:rsid w:val="008E3E1F"/>
    <w:rsid w:val="008E3E61"/>
    <w:rsid w:val="008E3E9C"/>
    <w:rsid w:val="008E441E"/>
    <w:rsid w:val="008E4921"/>
    <w:rsid w:val="008E5107"/>
    <w:rsid w:val="008E532F"/>
    <w:rsid w:val="008E5796"/>
    <w:rsid w:val="008E580B"/>
    <w:rsid w:val="008E5824"/>
    <w:rsid w:val="008E5AF7"/>
    <w:rsid w:val="008E60D4"/>
    <w:rsid w:val="008E6116"/>
    <w:rsid w:val="008E6226"/>
    <w:rsid w:val="008E62A4"/>
    <w:rsid w:val="008E672E"/>
    <w:rsid w:val="008E6835"/>
    <w:rsid w:val="008E6A79"/>
    <w:rsid w:val="008E6ABE"/>
    <w:rsid w:val="008E6B74"/>
    <w:rsid w:val="008E6F36"/>
    <w:rsid w:val="008E79C8"/>
    <w:rsid w:val="008E7A1A"/>
    <w:rsid w:val="008E7AAD"/>
    <w:rsid w:val="008E7C1C"/>
    <w:rsid w:val="008E7C3C"/>
    <w:rsid w:val="008E7E37"/>
    <w:rsid w:val="008F0014"/>
    <w:rsid w:val="008F019C"/>
    <w:rsid w:val="008F0753"/>
    <w:rsid w:val="008F08F4"/>
    <w:rsid w:val="008F0D64"/>
    <w:rsid w:val="008F1073"/>
    <w:rsid w:val="008F1119"/>
    <w:rsid w:val="008F13D0"/>
    <w:rsid w:val="008F1566"/>
    <w:rsid w:val="008F16E4"/>
    <w:rsid w:val="008F18C2"/>
    <w:rsid w:val="008F1F03"/>
    <w:rsid w:val="008F2125"/>
    <w:rsid w:val="008F22C7"/>
    <w:rsid w:val="008F24BB"/>
    <w:rsid w:val="008F2684"/>
    <w:rsid w:val="008F26FA"/>
    <w:rsid w:val="008F2706"/>
    <w:rsid w:val="008F2749"/>
    <w:rsid w:val="008F274C"/>
    <w:rsid w:val="008F2985"/>
    <w:rsid w:val="008F2A22"/>
    <w:rsid w:val="008F2BA5"/>
    <w:rsid w:val="008F2CDE"/>
    <w:rsid w:val="008F2D3B"/>
    <w:rsid w:val="008F2DE0"/>
    <w:rsid w:val="008F2ECD"/>
    <w:rsid w:val="008F2F52"/>
    <w:rsid w:val="008F2F87"/>
    <w:rsid w:val="008F347C"/>
    <w:rsid w:val="008F35B3"/>
    <w:rsid w:val="008F3780"/>
    <w:rsid w:val="008F3795"/>
    <w:rsid w:val="008F380F"/>
    <w:rsid w:val="008F3A28"/>
    <w:rsid w:val="008F3B47"/>
    <w:rsid w:val="008F3C31"/>
    <w:rsid w:val="008F3D1E"/>
    <w:rsid w:val="008F3E45"/>
    <w:rsid w:val="008F3E7B"/>
    <w:rsid w:val="008F41FF"/>
    <w:rsid w:val="008F4394"/>
    <w:rsid w:val="008F43EE"/>
    <w:rsid w:val="008F457E"/>
    <w:rsid w:val="008F4ADA"/>
    <w:rsid w:val="008F4C46"/>
    <w:rsid w:val="008F4CE1"/>
    <w:rsid w:val="008F4F12"/>
    <w:rsid w:val="008F526C"/>
    <w:rsid w:val="008F527D"/>
    <w:rsid w:val="008F530D"/>
    <w:rsid w:val="008F56CE"/>
    <w:rsid w:val="008F56F5"/>
    <w:rsid w:val="008F5860"/>
    <w:rsid w:val="008F5C45"/>
    <w:rsid w:val="008F5F45"/>
    <w:rsid w:val="008F6A6D"/>
    <w:rsid w:val="008F6AD9"/>
    <w:rsid w:val="008F6BD8"/>
    <w:rsid w:val="008F6CBA"/>
    <w:rsid w:val="008F6D8B"/>
    <w:rsid w:val="008F6F84"/>
    <w:rsid w:val="008F7297"/>
    <w:rsid w:val="008F74ED"/>
    <w:rsid w:val="008F758E"/>
    <w:rsid w:val="008F76C6"/>
    <w:rsid w:val="008F7767"/>
    <w:rsid w:val="008F7A28"/>
    <w:rsid w:val="008F7F92"/>
    <w:rsid w:val="00900588"/>
    <w:rsid w:val="009006DE"/>
    <w:rsid w:val="0090078E"/>
    <w:rsid w:val="00900944"/>
    <w:rsid w:val="0090098E"/>
    <w:rsid w:val="00900B5E"/>
    <w:rsid w:val="00900C1C"/>
    <w:rsid w:val="00900DA9"/>
    <w:rsid w:val="00901077"/>
    <w:rsid w:val="0090115C"/>
    <w:rsid w:val="00901223"/>
    <w:rsid w:val="009013E3"/>
    <w:rsid w:val="0090159C"/>
    <w:rsid w:val="0090168C"/>
    <w:rsid w:val="009016DB"/>
    <w:rsid w:val="0090185F"/>
    <w:rsid w:val="00901B6D"/>
    <w:rsid w:val="00901CF7"/>
    <w:rsid w:val="009023F8"/>
    <w:rsid w:val="00902773"/>
    <w:rsid w:val="00902838"/>
    <w:rsid w:val="00902958"/>
    <w:rsid w:val="00902985"/>
    <w:rsid w:val="00902F87"/>
    <w:rsid w:val="00903072"/>
    <w:rsid w:val="009030BE"/>
    <w:rsid w:val="0090329D"/>
    <w:rsid w:val="009033B4"/>
    <w:rsid w:val="009033BB"/>
    <w:rsid w:val="009036A3"/>
    <w:rsid w:val="00903818"/>
    <w:rsid w:val="00903947"/>
    <w:rsid w:val="00903A2B"/>
    <w:rsid w:val="00903A3C"/>
    <w:rsid w:val="00903A85"/>
    <w:rsid w:val="00903B2E"/>
    <w:rsid w:val="00903F98"/>
    <w:rsid w:val="0090411E"/>
    <w:rsid w:val="00904143"/>
    <w:rsid w:val="009041E2"/>
    <w:rsid w:val="00904383"/>
    <w:rsid w:val="0090448C"/>
    <w:rsid w:val="00904501"/>
    <w:rsid w:val="00904638"/>
    <w:rsid w:val="009046A9"/>
    <w:rsid w:val="00904961"/>
    <w:rsid w:val="00904A07"/>
    <w:rsid w:val="00904BD9"/>
    <w:rsid w:val="00904D83"/>
    <w:rsid w:val="00904E50"/>
    <w:rsid w:val="00904F66"/>
    <w:rsid w:val="00905058"/>
    <w:rsid w:val="0090536A"/>
    <w:rsid w:val="009054C4"/>
    <w:rsid w:val="0090585A"/>
    <w:rsid w:val="009058A2"/>
    <w:rsid w:val="00905A2A"/>
    <w:rsid w:val="00905B91"/>
    <w:rsid w:val="00905DA0"/>
    <w:rsid w:val="00905E8B"/>
    <w:rsid w:val="00905E96"/>
    <w:rsid w:val="009061AC"/>
    <w:rsid w:val="00906304"/>
    <w:rsid w:val="009063EE"/>
    <w:rsid w:val="00906FF6"/>
    <w:rsid w:val="00907215"/>
    <w:rsid w:val="0090725E"/>
    <w:rsid w:val="0090799D"/>
    <w:rsid w:val="009079DC"/>
    <w:rsid w:val="00907BD0"/>
    <w:rsid w:val="00907DDD"/>
    <w:rsid w:val="00907E5B"/>
    <w:rsid w:val="0091008E"/>
    <w:rsid w:val="009101A3"/>
    <w:rsid w:val="0091033E"/>
    <w:rsid w:val="009104F4"/>
    <w:rsid w:val="0091051F"/>
    <w:rsid w:val="00910532"/>
    <w:rsid w:val="009105AD"/>
    <w:rsid w:val="0091069A"/>
    <w:rsid w:val="009107D0"/>
    <w:rsid w:val="00910BE8"/>
    <w:rsid w:val="00910E16"/>
    <w:rsid w:val="00911090"/>
    <w:rsid w:val="009111EF"/>
    <w:rsid w:val="0091137C"/>
    <w:rsid w:val="0091143D"/>
    <w:rsid w:val="009116C6"/>
    <w:rsid w:val="009116E8"/>
    <w:rsid w:val="009117DF"/>
    <w:rsid w:val="00911C0A"/>
    <w:rsid w:val="00911F81"/>
    <w:rsid w:val="0091256A"/>
    <w:rsid w:val="00912963"/>
    <w:rsid w:val="00912B52"/>
    <w:rsid w:val="00912D2A"/>
    <w:rsid w:val="00912E9C"/>
    <w:rsid w:val="00913048"/>
    <w:rsid w:val="0091304A"/>
    <w:rsid w:val="0091314B"/>
    <w:rsid w:val="00913AC5"/>
    <w:rsid w:val="00913AED"/>
    <w:rsid w:val="00913EE3"/>
    <w:rsid w:val="00913F87"/>
    <w:rsid w:val="00913FDB"/>
    <w:rsid w:val="00914000"/>
    <w:rsid w:val="0091409C"/>
    <w:rsid w:val="009142EA"/>
    <w:rsid w:val="00914379"/>
    <w:rsid w:val="009146B4"/>
    <w:rsid w:val="00914774"/>
    <w:rsid w:val="00914780"/>
    <w:rsid w:val="0091482A"/>
    <w:rsid w:val="009148EF"/>
    <w:rsid w:val="009149E1"/>
    <w:rsid w:val="00914B3B"/>
    <w:rsid w:val="00914DF8"/>
    <w:rsid w:val="00914FD9"/>
    <w:rsid w:val="009150F2"/>
    <w:rsid w:val="0091518D"/>
    <w:rsid w:val="00915399"/>
    <w:rsid w:val="00915939"/>
    <w:rsid w:val="009159F1"/>
    <w:rsid w:val="0091627F"/>
    <w:rsid w:val="009167C9"/>
    <w:rsid w:val="00916C55"/>
    <w:rsid w:val="00916F86"/>
    <w:rsid w:val="0091716B"/>
    <w:rsid w:val="009173B4"/>
    <w:rsid w:val="0091744F"/>
    <w:rsid w:val="00917477"/>
    <w:rsid w:val="00917597"/>
    <w:rsid w:val="009177F9"/>
    <w:rsid w:val="00917814"/>
    <w:rsid w:val="00917881"/>
    <w:rsid w:val="0091791B"/>
    <w:rsid w:val="00917C9A"/>
    <w:rsid w:val="00917D28"/>
    <w:rsid w:val="00917D81"/>
    <w:rsid w:val="00917F59"/>
    <w:rsid w:val="00920604"/>
    <w:rsid w:val="00920684"/>
    <w:rsid w:val="0092081E"/>
    <w:rsid w:val="00920848"/>
    <w:rsid w:val="009209C4"/>
    <w:rsid w:val="00920A58"/>
    <w:rsid w:val="00920BD1"/>
    <w:rsid w:val="00920D6F"/>
    <w:rsid w:val="00920E6F"/>
    <w:rsid w:val="009213C9"/>
    <w:rsid w:val="00921427"/>
    <w:rsid w:val="00921820"/>
    <w:rsid w:val="00921C56"/>
    <w:rsid w:val="00921DA6"/>
    <w:rsid w:val="00921EE4"/>
    <w:rsid w:val="009224A2"/>
    <w:rsid w:val="0092253C"/>
    <w:rsid w:val="00922763"/>
    <w:rsid w:val="009229AD"/>
    <w:rsid w:val="00922A29"/>
    <w:rsid w:val="00922A7B"/>
    <w:rsid w:val="00922CF3"/>
    <w:rsid w:val="00922E60"/>
    <w:rsid w:val="00922F59"/>
    <w:rsid w:val="00923310"/>
    <w:rsid w:val="009233A5"/>
    <w:rsid w:val="00923504"/>
    <w:rsid w:val="00923680"/>
    <w:rsid w:val="009236A7"/>
    <w:rsid w:val="009238BA"/>
    <w:rsid w:val="009239FD"/>
    <w:rsid w:val="00923A9C"/>
    <w:rsid w:val="00923B31"/>
    <w:rsid w:val="00923C7E"/>
    <w:rsid w:val="00923E4A"/>
    <w:rsid w:val="00923EE7"/>
    <w:rsid w:val="00924344"/>
    <w:rsid w:val="009247F6"/>
    <w:rsid w:val="00925039"/>
    <w:rsid w:val="00925649"/>
    <w:rsid w:val="00925A08"/>
    <w:rsid w:val="00925C9F"/>
    <w:rsid w:val="00925D18"/>
    <w:rsid w:val="00925D2D"/>
    <w:rsid w:val="00925E99"/>
    <w:rsid w:val="009262C2"/>
    <w:rsid w:val="00926B13"/>
    <w:rsid w:val="00926B6C"/>
    <w:rsid w:val="00926FF7"/>
    <w:rsid w:val="009270C8"/>
    <w:rsid w:val="009271A8"/>
    <w:rsid w:val="00927566"/>
    <w:rsid w:val="009275FA"/>
    <w:rsid w:val="0092775C"/>
    <w:rsid w:val="00927942"/>
    <w:rsid w:val="00927B3C"/>
    <w:rsid w:val="00927B81"/>
    <w:rsid w:val="00927CC0"/>
    <w:rsid w:val="00927E73"/>
    <w:rsid w:val="00927E74"/>
    <w:rsid w:val="009300F0"/>
    <w:rsid w:val="0093015F"/>
    <w:rsid w:val="00930269"/>
    <w:rsid w:val="00930325"/>
    <w:rsid w:val="00930367"/>
    <w:rsid w:val="00930552"/>
    <w:rsid w:val="00930E9E"/>
    <w:rsid w:val="00930EB7"/>
    <w:rsid w:val="00930FC7"/>
    <w:rsid w:val="00931091"/>
    <w:rsid w:val="009314B6"/>
    <w:rsid w:val="00931570"/>
    <w:rsid w:val="009316AB"/>
    <w:rsid w:val="00931B76"/>
    <w:rsid w:val="00931E7B"/>
    <w:rsid w:val="00931F43"/>
    <w:rsid w:val="00931FFC"/>
    <w:rsid w:val="00932069"/>
    <w:rsid w:val="009321A0"/>
    <w:rsid w:val="00932202"/>
    <w:rsid w:val="009323A4"/>
    <w:rsid w:val="00932829"/>
    <w:rsid w:val="0093293B"/>
    <w:rsid w:val="00932A21"/>
    <w:rsid w:val="00932A2E"/>
    <w:rsid w:val="00932ABD"/>
    <w:rsid w:val="00932BC8"/>
    <w:rsid w:val="00932E3B"/>
    <w:rsid w:val="0093309B"/>
    <w:rsid w:val="009330ED"/>
    <w:rsid w:val="009336B9"/>
    <w:rsid w:val="0093382C"/>
    <w:rsid w:val="009338E5"/>
    <w:rsid w:val="00933ABB"/>
    <w:rsid w:val="00933C36"/>
    <w:rsid w:val="009340B2"/>
    <w:rsid w:val="0093416E"/>
    <w:rsid w:val="0093436D"/>
    <w:rsid w:val="0093490E"/>
    <w:rsid w:val="00934A58"/>
    <w:rsid w:val="00934CB1"/>
    <w:rsid w:val="0093511F"/>
    <w:rsid w:val="00935E51"/>
    <w:rsid w:val="00935F72"/>
    <w:rsid w:val="0093607D"/>
    <w:rsid w:val="0093608B"/>
    <w:rsid w:val="0093632A"/>
    <w:rsid w:val="009363C4"/>
    <w:rsid w:val="009364F1"/>
    <w:rsid w:val="0093671F"/>
    <w:rsid w:val="00936727"/>
    <w:rsid w:val="00936AC2"/>
    <w:rsid w:val="00936BB1"/>
    <w:rsid w:val="00936E29"/>
    <w:rsid w:val="009370F8"/>
    <w:rsid w:val="00937180"/>
    <w:rsid w:val="0093731E"/>
    <w:rsid w:val="009374A3"/>
    <w:rsid w:val="009374C9"/>
    <w:rsid w:val="009378AC"/>
    <w:rsid w:val="0093799E"/>
    <w:rsid w:val="00937BB3"/>
    <w:rsid w:val="009402D9"/>
    <w:rsid w:val="00940612"/>
    <w:rsid w:val="00940638"/>
    <w:rsid w:val="0094079B"/>
    <w:rsid w:val="00940915"/>
    <w:rsid w:val="00940A8F"/>
    <w:rsid w:val="00940AAD"/>
    <w:rsid w:val="00940EA3"/>
    <w:rsid w:val="009411D8"/>
    <w:rsid w:val="00941300"/>
    <w:rsid w:val="00941430"/>
    <w:rsid w:val="00941634"/>
    <w:rsid w:val="0094165B"/>
    <w:rsid w:val="00941684"/>
    <w:rsid w:val="009417A0"/>
    <w:rsid w:val="0094181C"/>
    <w:rsid w:val="0094199B"/>
    <w:rsid w:val="00941C05"/>
    <w:rsid w:val="00941CA8"/>
    <w:rsid w:val="00941DCA"/>
    <w:rsid w:val="00941E12"/>
    <w:rsid w:val="00941E35"/>
    <w:rsid w:val="0094244B"/>
    <w:rsid w:val="009425FC"/>
    <w:rsid w:val="0094268A"/>
    <w:rsid w:val="009426E6"/>
    <w:rsid w:val="00942812"/>
    <w:rsid w:val="00942CDB"/>
    <w:rsid w:val="00942F19"/>
    <w:rsid w:val="00943365"/>
    <w:rsid w:val="0094336B"/>
    <w:rsid w:val="009433A3"/>
    <w:rsid w:val="009433E1"/>
    <w:rsid w:val="0094359D"/>
    <w:rsid w:val="009438C5"/>
    <w:rsid w:val="009438E1"/>
    <w:rsid w:val="0094393C"/>
    <w:rsid w:val="009439E5"/>
    <w:rsid w:val="00943E9F"/>
    <w:rsid w:val="00944005"/>
    <w:rsid w:val="009445F4"/>
    <w:rsid w:val="00944758"/>
    <w:rsid w:val="00944A9B"/>
    <w:rsid w:val="00944D3D"/>
    <w:rsid w:val="00944F83"/>
    <w:rsid w:val="00944FB1"/>
    <w:rsid w:val="009453AD"/>
    <w:rsid w:val="0094570E"/>
    <w:rsid w:val="00945A74"/>
    <w:rsid w:val="00945A7C"/>
    <w:rsid w:val="00945DA1"/>
    <w:rsid w:val="00945E23"/>
    <w:rsid w:val="009466D8"/>
    <w:rsid w:val="009467F5"/>
    <w:rsid w:val="00946957"/>
    <w:rsid w:val="0094696D"/>
    <w:rsid w:val="00946985"/>
    <w:rsid w:val="00946A77"/>
    <w:rsid w:val="00946BBC"/>
    <w:rsid w:val="00946E55"/>
    <w:rsid w:val="0094726C"/>
    <w:rsid w:val="00947619"/>
    <w:rsid w:val="0095002F"/>
    <w:rsid w:val="0095015E"/>
    <w:rsid w:val="00950517"/>
    <w:rsid w:val="00950530"/>
    <w:rsid w:val="00950943"/>
    <w:rsid w:val="00950B02"/>
    <w:rsid w:val="00950BAE"/>
    <w:rsid w:val="00950E92"/>
    <w:rsid w:val="00951509"/>
    <w:rsid w:val="009517DC"/>
    <w:rsid w:val="009518FB"/>
    <w:rsid w:val="009519A8"/>
    <w:rsid w:val="00951AC2"/>
    <w:rsid w:val="00951CCF"/>
    <w:rsid w:val="00951F39"/>
    <w:rsid w:val="00952084"/>
    <w:rsid w:val="009522C9"/>
    <w:rsid w:val="009522D1"/>
    <w:rsid w:val="0095309C"/>
    <w:rsid w:val="009530FA"/>
    <w:rsid w:val="00953145"/>
    <w:rsid w:val="00953233"/>
    <w:rsid w:val="009536E1"/>
    <w:rsid w:val="0095380B"/>
    <w:rsid w:val="0095392A"/>
    <w:rsid w:val="009539D2"/>
    <w:rsid w:val="00953AA9"/>
    <w:rsid w:val="00953EF5"/>
    <w:rsid w:val="009543B3"/>
    <w:rsid w:val="009543F7"/>
    <w:rsid w:val="0095452E"/>
    <w:rsid w:val="0095453E"/>
    <w:rsid w:val="009545F4"/>
    <w:rsid w:val="00954619"/>
    <w:rsid w:val="009549A2"/>
    <w:rsid w:val="00954A04"/>
    <w:rsid w:val="00954B6A"/>
    <w:rsid w:val="00954ECD"/>
    <w:rsid w:val="00954F5B"/>
    <w:rsid w:val="00954FBA"/>
    <w:rsid w:val="00955009"/>
    <w:rsid w:val="00955142"/>
    <w:rsid w:val="00955201"/>
    <w:rsid w:val="009552B8"/>
    <w:rsid w:val="00955680"/>
    <w:rsid w:val="00955874"/>
    <w:rsid w:val="00955BAB"/>
    <w:rsid w:val="00955D8D"/>
    <w:rsid w:val="00956358"/>
    <w:rsid w:val="00956661"/>
    <w:rsid w:val="00956A64"/>
    <w:rsid w:val="00956E1B"/>
    <w:rsid w:val="00956EF1"/>
    <w:rsid w:val="00956F6B"/>
    <w:rsid w:val="00956FBD"/>
    <w:rsid w:val="009570F1"/>
    <w:rsid w:val="00957123"/>
    <w:rsid w:val="00957390"/>
    <w:rsid w:val="009573A8"/>
    <w:rsid w:val="00957484"/>
    <w:rsid w:val="00957537"/>
    <w:rsid w:val="0095774A"/>
    <w:rsid w:val="0095779D"/>
    <w:rsid w:val="009577B2"/>
    <w:rsid w:val="00957A98"/>
    <w:rsid w:val="00957CB9"/>
    <w:rsid w:val="00957CBC"/>
    <w:rsid w:val="00957CD9"/>
    <w:rsid w:val="00957D49"/>
    <w:rsid w:val="00957E24"/>
    <w:rsid w:val="00957E9C"/>
    <w:rsid w:val="0096038F"/>
    <w:rsid w:val="00960398"/>
    <w:rsid w:val="009604D6"/>
    <w:rsid w:val="009609E0"/>
    <w:rsid w:val="00960DAD"/>
    <w:rsid w:val="00960E12"/>
    <w:rsid w:val="00961433"/>
    <w:rsid w:val="0096169A"/>
    <w:rsid w:val="00961E50"/>
    <w:rsid w:val="009620B5"/>
    <w:rsid w:val="009624C3"/>
    <w:rsid w:val="009628B6"/>
    <w:rsid w:val="00962C59"/>
    <w:rsid w:val="00962CE4"/>
    <w:rsid w:val="00962CE7"/>
    <w:rsid w:val="00962E4B"/>
    <w:rsid w:val="00963015"/>
    <w:rsid w:val="009630EC"/>
    <w:rsid w:val="0096320B"/>
    <w:rsid w:val="00963523"/>
    <w:rsid w:val="0096382C"/>
    <w:rsid w:val="0096384C"/>
    <w:rsid w:val="00963953"/>
    <w:rsid w:val="009639E9"/>
    <w:rsid w:val="00963AC3"/>
    <w:rsid w:val="00963C43"/>
    <w:rsid w:val="00963D40"/>
    <w:rsid w:val="00964146"/>
    <w:rsid w:val="009641E8"/>
    <w:rsid w:val="0096482F"/>
    <w:rsid w:val="009648BE"/>
    <w:rsid w:val="00964906"/>
    <w:rsid w:val="00964A10"/>
    <w:rsid w:val="00964A18"/>
    <w:rsid w:val="00965206"/>
    <w:rsid w:val="00965251"/>
    <w:rsid w:val="009655F5"/>
    <w:rsid w:val="00965BDC"/>
    <w:rsid w:val="00966023"/>
    <w:rsid w:val="009660D5"/>
    <w:rsid w:val="0096627C"/>
    <w:rsid w:val="00966396"/>
    <w:rsid w:val="00966586"/>
    <w:rsid w:val="0096664B"/>
    <w:rsid w:val="0096677A"/>
    <w:rsid w:val="00966AE4"/>
    <w:rsid w:val="00966B9A"/>
    <w:rsid w:val="00966BD5"/>
    <w:rsid w:val="0096744A"/>
    <w:rsid w:val="00967598"/>
    <w:rsid w:val="00967704"/>
    <w:rsid w:val="009679E6"/>
    <w:rsid w:val="00967D24"/>
    <w:rsid w:val="00967F06"/>
    <w:rsid w:val="00967F4E"/>
    <w:rsid w:val="00967FF5"/>
    <w:rsid w:val="00970304"/>
    <w:rsid w:val="00970318"/>
    <w:rsid w:val="0097038B"/>
    <w:rsid w:val="0097045A"/>
    <w:rsid w:val="009706B5"/>
    <w:rsid w:val="00970902"/>
    <w:rsid w:val="00970958"/>
    <w:rsid w:val="00970C93"/>
    <w:rsid w:val="00970CF8"/>
    <w:rsid w:val="00970D8E"/>
    <w:rsid w:val="00970E2F"/>
    <w:rsid w:val="00971107"/>
    <w:rsid w:val="009712FD"/>
    <w:rsid w:val="0097132D"/>
    <w:rsid w:val="0097146E"/>
    <w:rsid w:val="0097153F"/>
    <w:rsid w:val="00971813"/>
    <w:rsid w:val="00971C85"/>
    <w:rsid w:val="00971DB7"/>
    <w:rsid w:val="00971EAF"/>
    <w:rsid w:val="00971F5B"/>
    <w:rsid w:val="009721B2"/>
    <w:rsid w:val="00972380"/>
    <w:rsid w:val="00972930"/>
    <w:rsid w:val="00972A4A"/>
    <w:rsid w:val="00972AAC"/>
    <w:rsid w:val="00972C6D"/>
    <w:rsid w:val="00972DD6"/>
    <w:rsid w:val="00972FEA"/>
    <w:rsid w:val="0097311D"/>
    <w:rsid w:val="00973170"/>
    <w:rsid w:val="00973262"/>
    <w:rsid w:val="009732F4"/>
    <w:rsid w:val="00973317"/>
    <w:rsid w:val="00973572"/>
    <w:rsid w:val="00973669"/>
    <w:rsid w:val="00973713"/>
    <w:rsid w:val="00973AB3"/>
    <w:rsid w:val="00973BF4"/>
    <w:rsid w:val="00973CA9"/>
    <w:rsid w:val="00973D4A"/>
    <w:rsid w:val="00974257"/>
    <w:rsid w:val="009742DA"/>
    <w:rsid w:val="009749F0"/>
    <w:rsid w:val="00974B86"/>
    <w:rsid w:val="00974C9F"/>
    <w:rsid w:val="00974D5B"/>
    <w:rsid w:val="00974EB3"/>
    <w:rsid w:val="00975281"/>
    <w:rsid w:val="009755D1"/>
    <w:rsid w:val="0097595D"/>
    <w:rsid w:val="00975A06"/>
    <w:rsid w:val="00975AF8"/>
    <w:rsid w:val="00975D8E"/>
    <w:rsid w:val="00975F53"/>
    <w:rsid w:val="009765A9"/>
    <w:rsid w:val="00976623"/>
    <w:rsid w:val="00976A32"/>
    <w:rsid w:val="00976E86"/>
    <w:rsid w:val="00977136"/>
    <w:rsid w:val="00977A3F"/>
    <w:rsid w:val="00977E32"/>
    <w:rsid w:val="00977E68"/>
    <w:rsid w:val="009800A5"/>
    <w:rsid w:val="009800E7"/>
    <w:rsid w:val="00980329"/>
    <w:rsid w:val="00980384"/>
    <w:rsid w:val="009804B3"/>
    <w:rsid w:val="00980748"/>
    <w:rsid w:val="009807B3"/>
    <w:rsid w:val="009807DE"/>
    <w:rsid w:val="009807FD"/>
    <w:rsid w:val="00980888"/>
    <w:rsid w:val="00980A91"/>
    <w:rsid w:val="00980B55"/>
    <w:rsid w:val="00980B74"/>
    <w:rsid w:val="00980C9B"/>
    <w:rsid w:val="00980DDE"/>
    <w:rsid w:val="00980F21"/>
    <w:rsid w:val="00981405"/>
    <w:rsid w:val="00981464"/>
    <w:rsid w:val="009815A9"/>
    <w:rsid w:val="009816B9"/>
    <w:rsid w:val="00981788"/>
    <w:rsid w:val="009818EC"/>
    <w:rsid w:val="009818EE"/>
    <w:rsid w:val="00981B5E"/>
    <w:rsid w:val="009823BE"/>
    <w:rsid w:val="00982868"/>
    <w:rsid w:val="00982948"/>
    <w:rsid w:val="00982AAD"/>
    <w:rsid w:val="00982BF7"/>
    <w:rsid w:val="00982D03"/>
    <w:rsid w:val="00982D90"/>
    <w:rsid w:val="00982F3A"/>
    <w:rsid w:val="0098314D"/>
    <w:rsid w:val="00983375"/>
    <w:rsid w:val="009834EB"/>
    <w:rsid w:val="00983503"/>
    <w:rsid w:val="00983566"/>
    <w:rsid w:val="0098356F"/>
    <w:rsid w:val="00983789"/>
    <w:rsid w:val="00983812"/>
    <w:rsid w:val="00983A9E"/>
    <w:rsid w:val="00983CAB"/>
    <w:rsid w:val="00983D0B"/>
    <w:rsid w:val="00983D65"/>
    <w:rsid w:val="0098407F"/>
    <w:rsid w:val="00984639"/>
    <w:rsid w:val="0098463F"/>
    <w:rsid w:val="00984937"/>
    <w:rsid w:val="00985016"/>
    <w:rsid w:val="00985662"/>
    <w:rsid w:val="0098568C"/>
    <w:rsid w:val="009856FE"/>
    <w:rsid w:val="00985B38"/>
    <w:rsid w:val="00985CB1"/>
    <w:rsid w:val="00985E4A"/>
    <w:rsid w:val="00985F6D"/>
    <w:rsid w:val="00986168"/>
    <w:rsid w:val="0098667A"/>
    <w:rsid w:val="00986725"/>
    <w:rsid w:val="00986865"/>
    <w:rsid w:val="009869E4"/>
    <w:rsid w:val="00986B8B"/>
    <w:rsid w:val="00986E92"/>
    <w:rsid w:val="00986F1F"/>
    <w:rsid w:val="009872E4"/>
    <w:rsid w:val="00987444"/>
    <w:rsid w:val="009874A6"/>
    <w:rsid w:val="00990137"/>
    <w:rsid w:val="00990263"/>
    <w:rsid w:val="00990370"/>
    <w:rsid w:val="0099058C"/>
    <w:rsid w:val="009905A3"/>
    <w:rsid w:val="0099061C"/>
    <w:rsid w:val="0099062A"/>
    <w:rsid w:val="00990646"/>
    <w:rsid w:val="00990703"/>
    <w:rsid w:val="009908B1"/>
    <w:rsid w:val="009909CA"/>
    <w:rsid w:val="009909FF"/>
    <w:rsid w:val="00990A19"/>
    <w:rsid w:val="00990B08"/>
    <w:rsid w:val="00990C2D"/>
    <w:rsid w:val="00990C8B"/>
    <w:rsid w:val="00990EFF"/>
    <w:rsid w:val="0099126C"/>
    <w:rsid w:val="0099132E"/>
    <w:rsid w:val="00991449"/>
    <w:rsid w:val="009918E6"/>
    <w:rsid w:val="00991CA4"/>
    <w:rsid w:val="0099225E"/>
    <w:rsid w:val="00992424"/>
    <w:rsid w:val="00992499"/>
    <w:rsid w:val="009924EA"/>
    <w:rsid w:val="00992CA3"/>
    <w:rsid w:val="00993042"/>
    <w:rsid w:val="0099327F"/>
    <w:rsid w:val="00993504"/>
    <w:rsid w:val="00993ADB"/>
    <w:rsid w:val="00993CAA"/>
    <w:rsid w:val="00993DC2"/>
    <w:rsid w:val="009941A6"/>
    <w:rsid w:val="009941C7"/>
    <w:rsid w:val="0099423D"/>
    <w:rsid w:val="0099436D"/>
    <w:rsid w:val="009943F4"/>
    <w:rsid w:val="00994421"/>
    <w:rsid w:val="00994750"/>
    <w:rsid w:val="00995090"/>
    <w:rsid w:val="0099512A"/>
    <w:rsid w:val="0099541B"/>
    <w:rsid w:val="00995439"/>
    <w:rsid w:val="0099568F"/>
    <w:rsid w:val="009956AC"/>
    <w:rsid w:val="0099597B"/>
    <w:rsid w:val="00995C6D"/>
    <w:rsid w:val="00995D7E"/>
    <w:rsid w:val="0099633A"/>
    <w:rsid w:val="0099644E"/>
    <w:rsid w:val="009965B2"/>
    <w:rsid w:val="009967B5"/>
    <w:rsid w:val="00996DAC"/>
    <w:rsid w:val="00996F8C"/>
    <w:rsid w:val="00996FAF"/>
    <w:rsid w:val="0099701E"/>
    <w:rsid w:val="009971EE"/>
    <w:rsid w:val="00997207"/>
    <w:rsid w:val="009973F3"/>
    <w:rsid w:val="0099791A"/>
    <w:rsid w:val="00997959"/>
    <w:rsid w:val="00997A16"/>
    <w:rsid w:val="00997B12"/>
    <w:rsid w:val="00997DFE"/>
    <w:rsid w:val="009A070A"/>
    <w:rsid w:val="009A08BD"/>
    <w:rsid w:val="009A0DE7"/>
    <w:rsid w:val="009A0FA6"/>
    <w:rsid w:val="009A119D"/>
    <w:rsid w:val="009A155F"/>
    <w:rsid w:val="009A159D"/>
    <w:rsid w:val="009A16C6"/>
    <w:rsid w:val="009A16DB"/>
    <w:rsid w:val="009A1CA0"/>
    <w:rsid w:val="009A23CF"/>
    <w:rsid w:val="009A2406"/>
    <w:rsid w:val="009A2439"/>
    <w:rsid w:val="009A2839"/>
    <w:rsid w:val="009A2ADF"/>
    <w:rsid w:val="009A2C75"/>
    <w:rsid w:val="009A2F1B"/>
    <w:rsid w:val="009A2FC2"/>
    <w:rsid w:val="009A3521"/>
    <w:rsid w:val="009A35DE"/>
    <w:rsid w:val="009A3772"/>
    <w:rsid w:val="009A38F2"/>
    <w:rsid w:val="009A3BBB"/>
    <w:rsid w:val="009A3E07"/>
    <w:rsid w:val="009A3EDD"/>
    <w:rsid w:val="009A3FEB"/>
    <w:rsid w:val="009A4439"/>
    <w:rsid w:val="009A44B0"/>
    <w:rsid w:val="009A44F5"/>
    <w:rsid w:val="009A4523"/>
    <w:rsid w:val="009A45FD"/>
    <w:rsid w:val="009A4643"/>
    <w:rsid w:val="009A4D4B"/>
    <w:rsid w:val="009A501B"/>
    <w:rsid w:val="009A5388"/>
    <w:rsid w:val="009A5577"/>
    <w:rsid w:val="009A557B"/>
    <w:rsid w:val="009A56B8"/>
    <w:rsid w:val="009A57B6"/>
    <w:rsid w:val="009A5BDF"/>
    <w:rsid w:val="009A5CB7"/>
    <w:rsid w:val="009A5D2B"/>
    <w:rsid w:val="009A5E8B"/>
    <w:rsid w:val="009A5ECB"/>
    <w:rsid w:val="009A6764"/>
    <w:rsid w:val="009A6820"/>
    <w:rsid w:val="009A697E"/>
    <w:rsid w:val="009A6B51"/>
    <w:rsid w:val="009A6E7C"/>
    <w:rsid w:val="009A6FE8"/>
    <w:rsid w:val="009A7023"/>
    <w:rsid w:val="009A709D"/>
    <w:rsid w:val="009A7372"/>
    <w:rsid w:val="009A75B7"/>
    <w:rsid w:val="009A796B"/>
    <w:rsid w:val="009A7B6D"/>
    <w:rsid w:val="009A7C86"/>
    <w:rsid w:val="009A7E13"/>
    <w:rsid w:val="009A7F01"/>
    <w:rsid w:val="009A7F6E"/>
    <w:rsid w:val="009B0255"/>
    <w:rsid w:val="009B0356"/>
    <w:rsid w:val="009B05DD"/>
    <w:rsid w:val="009B0C13"/>
    <w:rsid w:val="009B0CDA"/>
    <w:rsid w:val="009B0D4C"/>
    <w:rsid w:val="009B0F7B"/>
    <w:rsid w:val="009B10CA"/>
    <w:rsid w:val="009B10E1"/>
    <w:rsid w:val="009B11BB"/>
    <w:rsid w:val="009B121D"/>
    <w:rsid w:val="009B1353"/>
    <w:rsid w:val="009B13E5"/>
    <w:rsid w:val="009B177D"/>
    <w:rsid w:val="009B18BC"/>
    <w:rsid w:val="009B1C8A"/>
    <w:rsid w:val="009B1DA8"/>
    <w:rsid w:val="009B2043"/>
    <w:rsid w:val="009B21D1"/>
    <w:rsid w:val="009B220C"/>
    <w:rsid w:val="009B2342"/>
    <w:rsid w:val="009B28DB"/>
    <w:rsid w:val="009B29BD"/>
    <w:rsid w:val="009B2A95"/>
    <w:rsid w:val="009B2BA6"/>
    <w:rsid w:val="009B2D2C"/>
    <w:rsid w:val="009B2E1F"/>
    <w:rsid w:val="009B2E5F"/>
    <w:rsid w:val="009B2E63"/>
    <w:rsid w:val="009B2EAB"/>
    <w:rsid w:val="009B339F"/>
    <w:rsid w:val="009B37A0"/>
    <w:rsid w:val="009B3910"/>
    <w:rsid w:val="009B3939"/>
    <w:rsid w:val="009B3C9E"/>
    <w:rsid w:val="009B3D5F"/>
    <w:rsid w:val="009B3F70"/>
    <w:rsid w:val="009B3FFB"/>
    <w:rsid w:val="009B42BF"/>
    <w:rsid w:val="009B4691"/>
    <w:rsid w:val="009B4703"/>
    <w:rsid w:val="009B4CB2"/>
    <w:rsid w:val="009B4E5E"/>
    <w:rsid w:val="009B513D"/>
    <w:rsid w:val="009B545A"/>
    <w:rsid w:val="009B581C"/>
    <w:rsid w:val="009B5C64"/>
    <w:rsid w:val="009B60C1"/>
    <w:rsid w:val="009B6343"/>
    <w:rsid w:val="009B63EC"/>
    <w:rsid w:val="009B656F"/>
    <w:rsid w:val="009B6646"/>
    <w:rsid w:val="009B68E4"/>
    <w:rsid w:val="009B6E0B"/>
    <w:rsid w:val="009B6E6D"/>
    <w:rsid w:val="009B7018"/>
    <w:rsid w:val="009B70CF"/>
    <w:rsid w:val="009B73D3"/>
    <w:rsid w:val="009B763D"/>
    <w:rsid w:val="009B77C0"/>
    <w:rsid w:val="009B792F"/>
    <w:rsid w:val="009B7BB9"/>
    <w:rsid w:val="009B7CE4"/>
    <w:rsid w:val="009B7E21"/>
    <w:rsid w:val="009B7F73"/>
    <w:rsid w:val="009B7FE1"/>
    <w:rsid w:val="009C0853"/>
    <w:rsid w:val="009C1341"/>
    <w:rsid w:val="009C16E2"/>
    <w:rsid w:val="009C193D"/>
    <w:rsid w:val="009C1963"/>
    <w:rsid w:val="009C2117"/>
    <w:rsid w:val="009C2159"/>
    <w:rsid w:val="009C24CD"/>
    <w:rsid w:val="009C2617"/>
    <w:rsid w:val="009C2710"/>
    <w:rsid w:val="009C2A48"/>
    <w:rsid w:val="009C2B4C"/>
    <w:rsid w:val="009C2BD6"/>
    <w:rsid w:val="009C2D86"/>
    <w:rsid w:val="009C2E9F"/>
    <w:rsid w:val="009C2F4B"/>
    <w:rsid w:val="009C2F67"/>
    <w:rsid w:val="009C3285"/>
    <w:rsid w:val="009C3511"/>
    <w:rsid w:val="009C3BFD"/>
    <w:rsid w:val="009C3CC8"/>
    <w:rsid w:val="009C3FD8"/>
    <w:rsid w:val="009C4139"/>
    <w:rsid w:val="009C42AF"/>
    <w:rsid w:val="009C452A"/>
    <w:rsid w:val="009C4692"/>
    <w:rsid w:val="009C4911"/>
    <w:rsid w:val="009C49D0"/>
    <w:rsid w:val="009C4F92"/>
    <w:rsid w:val="009C4F96"/>
    <w:rsid w:val="009C5157"/>
    <w:rsid w:val="009C51F2"/>
    <w:rsid w:val="009C5216"/>
    <w:rsid w:val="009C5426"/>
    <w:rsid w:val="009C5688"/>
    <w:rsid w:val="009C57F5"/>
    <w:rsid w:val="009C58EF"/>
    <w:rsid w:val="009C5ED4"/>
    <w:rsid w:val="009C62CE"/>
    <w:rsid w:val="009C6646"/>
    <w:rsid w:val="009C66D4"/>
    <w:rsid w:val="009C6841"/>
    <w:rsid w:val="009C68CA"/>
    <w:rsid w:val="009C68ED"/>
    <w:rsid w:val="009C6A5B"/>
    <w:rsid w:val="009C6A63"/>
    <w:rsid w:val="009C6CAE"/>
    <w:rsid w:val="009C76B8"/>
    <w:rsid w:val="009C7A0A"/>
    <w:rsid w:val="009C7BDD"/>
    <w:rsid w:val="009C7F82"/>
    <w:rsid w:val="009D0289"/>
    <w:rsid w:val="009D02EB"/>
    <w:rsid w:val="009D04DA"/>
    <w:rsid w:val="009D0555"/>
    <w:rsid w:val="009D065F"/>
    <w:rsid w:val="009D089B"/>
    <w:rsid w:val="009D0B17"/>
    <w:rsid w:val="009D0C51"/>
    <w:rsid w:val="009D0DB6"/>
    <w:rsid w:val="009D0E42"/>
    <w:rsid w:val="009D1027"/>
    <w:rsid w:val="009D10CD"/>
    <w:rsid w:val="009D1432"/>
    <w:rsid w:val="009D1801"/>
    <w:rsid w:val="009D1B64"/>
    <w:rsid w:val="009D1B76"/>
    <w:rsid w:val="009D1D8B"/>
    <w:rsid w:val="009D1E5F"/>
    <w:rsid w:val="009D2552"/>
    <w:rsid w:val="009D27DD"/>
    <w:rsid w:val="009D28F3"/>
    <w:rsid w:val="009D2DAE"/>
    <w:rsid w:val="009D2DCB"/>
    <w:rsid w:val="009D2EC2"/>
    <w:rsid w:val="009D2EDD"/>
    <w:rsid w:val="009D3185"/>
    <w:rsid w:val="009D323C"/>
    <w:rsid w:val="009D336B"/>
    <w:rsid w:val="009D3409"/>
    <w:rsid w:val="009D34B9"/>
    <w:rsid w:val="009D3C0D"/>
    <w:rsid w:val="009D3C12"/>
    <w:rsid w:val="009D3FA3"/>
    <w:rsid w:val="009D4076"/>
    <w:rsid w:val="009D43D3"/>
    <w:rsid w:val="009D4421"/>
    <w:rsid w:val="009D4858"/>
    <w:rsid w:val="009D4A4A"/>
    <w:rsid w:val="009D4A7E"/>
    <w:rsid w:val="009D5175"/>
    <w:rsid w:val="009D5315"/>
    <w:rsid w:val="009D5401"/>
    <w:rsid w:val="009D5412"/>
    <w:rsid w:val="009D542B"/>
    <w:rsid w:val="009D5C4A"/>
    <w:rsid w:val="009D5D4B"/>
    <w:rsid w:val="009D5E64"/>
    <w:rsid w:val="009D5E9D"/>
    <w:rsid w:val="009D61D1"/>
    <w:rsid w:val="009D6290"/>
    <w:rsid w:val="009D6467"/>
    <w:rsid w:val="009D64C9"/>
    <w:rsid w:val="009D6579"/>
    <w:rsid w:val="009D6789"/>
    <w:rsid w:val="009D6AC2"/>
    <w:rsid w:val="009D6C1B"/>
    <w:rsid w:val="009D6D7A"/>
    <w:rsid w:val="009D6E04"/>
    <w:rsid w:val="009D6E4C"/>
    <w:rsid w:val="009D6FAC"/>
    <w:rsid w:val="009D6FFE"/>
    <w:rsid w:val="009D7048"/>
    <w:rsid w:val="009D7344"/>
    <w:rsid w:val="009D74B9"/>
    <w:rsid w:val="009D75B0"/>
    <w:rsid w:val="009D7942"/>
    <w:rsid w:val="009D7A1F"/>
    <w:rsid w:val="009D7CDC"/>
    <w:rsid w:val="009D7E1D"/>
    <w:rsid w:val="009D7F0D"/>
    <w:rsid w:val="009D7F83"/>
    <w:rsid w:val="009E0A8C"/>
    <w:rsid w:val="009E0BFF"/>
    <w:rsid w:val="009E112C"/>
    <w:rsid w:val="009E1166"/>
    <w:rsid w:val="009E130A"/>
    <w:rsid w:val="009E14C5"/>
    <w:rsid w:val="009E1AF5"/>
    <w:rsid w:val="009E1D70"/>
    <w:rsid w:val="009E205A"/>
    <w:rsid w:val="009E20F0"/>
    <w:rsid w:val="009E2230"/>
    <w:rsid w:val="009E2390"/>
    <w:rsid w:val="009E241D"/>
    <w:rsid w:val="009E252F"/>
    <w:rsid w:val="009E26BE"/>
    <w:rsid w:val="009E26C1"/>
    <w:rsid w:val="009E295C"/>
    <w:rsid w:val="009E2CF2"/>
    <w:rsid w:val="009E2D48"/>
    <w:rsid w:val="009E3187"/>
    <w:rsid w:val="009E31BE"/>
    <w:rsid w:val="009E34D7"/>
    <w:rsid w:val="009E34E1"/>
    <w:rsid w:val="009E3586"/>
    <w:rsid w:val="009E374B"/>
    <w:rsid w:val="009E399C"/>
    <w:rsid w:val="009E3BF7"/>
    <w:rsid w:val="009E424B"/>
    <w:rsid w:val="009E45CB"/>
    <w:rsid w:val="009E4BDA"/>
    <w:rsid w:val="009E4E26"/>
    <w:rsid w:val="009E4E38"/>
    <w:rsid w:val="009E528D"/>
    <w:rsid w:val="009E52AF"/>
    <w:rsid w:val="009E52B2"/>
    <w:rsid w:val="009E52F9"/>
    <w:rsid w:val="009E5356"/>
    <w:rsid w:val="009E56B9"/>
    <w:rsid w:val="009E5C0B"/>
    <w:rsid w:val="009E5C51"/>
    <w:rsid w:val="009E5DA2"/>
    <w:rsid w:val="009E5DB6"/>
    <w:rsid w:val="009E6149"/>
    <w:rsid w:val="009E6266"/>
    <w:rsid w:val="009E630B"/>
    <w:rsid w:val="009E65F3"/>
    <w:rsid w:val="009E6884"/>
    <w:rsid w:val="009E68CC"/>
    <w:rsid w:val="009E6C4A"/>
    <w:rsid w:val="009E6C82"/>
    <w:rsid w:val="009E6CE9"/>
    <w:rsid w:val="009E6D09"/>
    <w:rsid w:val="009E6E39"/>
    <w:rsid w:val="009E7008"/>
    <w:rsid w:val="009E7041"/>
    <w:rsid w:val="009E74D0"/>
    <w:rsid w:val="009E7691"/>
    <w:rsid w:val="009E7799"/>
    <w:rsid w:val="009E7808"/>
    <w:rsid w:val="009E7A5B"/>
    <w:rsid w:val="009E7AA4"/>
    <w:rsid w:val="009E7D2B"/>
    <w:rsid w:val="009F05A3"/>
    <w:rsid w:val="009F0685"/>
    <w:rsid w:val="009F06EA"/>
    <w:rsid w:val="009F0958"/>
    <w:rsid w:val="009F0F30"/>
    <w:rsid w:val="009F0F45"/>
    <w:rsid w:val="009F13DF"/>
    <w:rsid w:val="009F1830"/>
    <w:rsid w:val="009F19C4"/>
    <w:rsid w:val="009F21B7"/>
    <w:rsid w:val="009F21EE"/>
    <w:rsid w:val="009F27B4"/>
    <w:rsid w:val="009F29AF"/>
    <w:rsid w:val="009F2BE7"/>
    <w:rsid w:val="009F2D21"/>
    <w:rsid w:val="009F2D31"/>
    <w:rsid w:val="009F32D3"/>
    <w:rsid w:val="009F33F8"/>
    <w:rsid w:val="009F38A8"/>
    <w:rsid w:val="009F38B2"/>
    <w:rsid w:val="009F3B64"/>
    <w:rsid w:val="009F3D01"/>
    <w:rsid w:val="009F3E06"/>
    <w:rsid w:val="009F409C"/>
    <w:rsid w:val="009F4220"/>
    <w:rsid w:val="009F4AA8"/>
    <w:rsid w:val="009F4D51"/>
    <w:rsid w:val="009F4D67"/>
    <w:rsid w:val="009F4ED6"/>
    <w:rsid w:val="009F5037"/>
    <w:rsid w:val="009F5038"/>
    <w:rsid w:val="009F5162"/>
    <w:rsid w:val="009F516A"/>
    <w:rsid w:val="009F5435"/>
    <w:rsid w:val="009F5568"/>
    <w:rsid w:val="009F55BA"/>
    <w:rsid w:val="009F593C"/>
    <w:rsid w:val="009F5AB5"/>
    <w:rsid w:val="009F5B01"/>
    <w:rsid w:val="009F5BAD"/>
    <w:rsid w:val="009F5CFA"/>
    <w:rsid w:val="009F5D45"/>
    <w:rsid w:val="009F5ED0"/>
    <w:rsid w:val="009F5FBF"/>
    <w:rsid w:val="009F61AE"/>
    <w:rsid w:val="009F6273"/>
    <w:rsid w:val="009F63A9"/>
    <w:rsid w:val="009F6413"/>
    <w:rsid w:val="009F692E"/>
    <w:rsid w:val="009F6AA1"/>
    <w:rsid w:val="009F70E8"/>
    <w:rsid w:val="009F72D9"/>
    <w:rsid w:val="009F7500"/>
    <w:rsid w:val="009F7A94"/>
    <w:rsid w:val="009F7D92"/>
    <w:rsid w:val="009F7F85"/>
    <w:rsid w:val="00A00183"/>
    <w:rsid w:val="00A0033A"/>
    <w:rsid w:val="00A00484"/>
    <w:rsid w:val="00A006FE"/>
    <w:rsid w:val="00A008BE"/>
    <w:rsid w:val="00A008D3"/>
    <w:rsid w:val="00A00B5E"/>
    <w:rsid w:val="00A0123D"/>
    <w:rsid w:val="00A015D1"/>
    <w:rsid w:val="00A017E7"/>
    <w:rsid w:val="00A01888"/>
    <w:rsid w:val="00A019EA"/>
    <w:rsid w:val="00A01AF9"/>
    <w:rsid w:val="00A01CB2"/>
    <w:rsid w:val="00A01FAA"/>
    <w:rsid w:val="00A0200C"/>
    <w:rsid w:val="00A02012"/>
    <w:rsid w:val="00A02074"/>
    <w:rsid w:val="00A021DE"/>
    <w:rsid w:val="00A022B1"/>
    <w:rsid w:val="00A022F5"/>
    <w:rsid w:val="00A023B8"/>
    <w:rsid w:val="00A02431"/>
    <w:rsid w:val="00A025AC"/>
    <w:rsid w:val="00A02795"/>
    <w:rsid w:val="00A027D3"/>
    <w:rsid w:val="00A028A9"/>
    <w:rsid w:val="00A02931"/>
    <w:rsid w:val="00A02B6E"/>
    <w:rsid w:val="00A02ECF"/>
    <w:rsid w:val="00A02EF8"/>
    <w:rsid w:val="00A032F8"/>
    <w:rsid w:val="00A03655"/>
    <w:rsid w:val="00A03A63"/>
    <w:rsid w:val="00A03C5F"/>
    <w:rsid w:val="00A03E18"/>
    <w:rsid w:val="00A041F4"/>
    <w:rsid w:val="00A049CD"/>
    <w:rsid w:val="00A04A2E"/>
    <w:rsid w:val="00A04B3A"/>
    <w:rsid w:val="00A04B71"/>
    <w:rsid w:val="00A05179"/>
    <w:rsid w:val="00A05200"/>
    <w:rsid w:val="00A05470"/>
    <w:rsid w:val="00A056C0"/>
    <w:rsid w:val="00A057F1"/>
    <w:rsid w:val="00A05ADA"/>
    <w:rsid w:val="00A05D56"/>
    <w:rsid w:val="00A0605C"/>
    <w:rsid w:val="00A0622B"/>
    <w:rsid w:val="00A065D1"/>
    <w:rsid w:val="00A0679B"/>
    <w:rsid w:val="00A067A9"/>
    <w:rsid w:val="00A06984"/>
    <w:rsid w:val="00A06992"/>
    <w:rsid w:val="00A06D5E"/>
    <w:rsid w:val="00A06E73"/>
    <w:rsid w:val="00A0721B"/>
    <w:rsid w:val="00A0782D"/>
    <w:rsid w:val="00A07860"/>
    <w:rsid w:val="00A07A5C"/>
    <w:rsid w:val="00A07BA3"/>
    <w:rsid w:val="00A07C08"/>
    <w:rsid w:val="00A1028C"/>
    <w:rsid w:val="00A10744"/>
    <w:rsid w:val="00A1089C"/>
    <w:rsid w:val="00A10DC1"/>
    <w:rsid w:val="00A10F8D"/>
    <w:rsid w:val="00A1104C"/>
    <w:rsid w:val="00A11216"/>
    <w:rsid w:val="00A114C6"/>
    <w:rsid w:val="00A11DC9"/>
    <w:rsid w:val="00A12236"/>
    <w:rsid w:val="00A122A9"/>
    <w:rsid w:val="00A12342"/>
    <w:rsid w:val="00A123AD"/>
    <w:rsid w:val="00A1255E"/>
    <w:rsid w:val="00A125F2"/>
    <w:rsid w:val="00A12684"/>
    <w:rsid w:val="00A126BD"/>
    <w:rsid w:val="00A126EA"/>
    <w:rsid w:val="00A12814"/>
    <w:rsid w:val="00A12AE9"/>
    <w:rsid w:val="00A12B86"/>
    <w:rsid w:val="00A12BAD"/>
    <w:rsid w:val="00A12C95"/>
    <w:rsid w:val="00A12CC9"/>
    <w:rsid w:val="00A1346F"/>
    <w:rsid w:val="00A136F4"/>
    <w:rsid w:val="00A13800"/>
    <w:rsid w:val="00A1394D"/>
    <w:rsid w:val="00A13A61"/>
    <w:rsid w:val="00A13A94"/>
    <w:rsid w:val="00A13BDE"/>
    <w:rsid w:val="00A13E06"/>
    <w:rsid w:val="00A13E8A"/>
    <w:rsid w:val="00A140C5"/>
    <w:rsid w:val="00A1417D"/>
    <w:rsid w:val="00A141F3"/>
    <w:rsid w:val="00A143F5"/>
    <w:rsid w:val="00A1443D"/>
    <w:rsid w:val="00A144A5"/>
    <w:rsid w:val="00A14534"/>
    <w:rsid w:val="00A1482B"/>
    <w:rsid w:val="00A148B9"/>
    <w:rsid w:val="00A14905"/>
    <w:rsid w:val="00A14A4A"/>
    <w:rsid w:val="00A14CD5"/>
    <w:rsid w:val="00A14E61"/>
    <w:rsid w:val="00A14F20"/>
    <w:rsid w:val="00A14F3F"/>
    <w:rsid w:val="00A1514B"/>
    <w:rsid w:val="00A152DC"/>
    <w:rsid w:val="00A1592C"/>
    <w:rsid w:val="00A15DCA"/>
    <w:rsid w:val="00A15E1F"/>
    <w:rsid w:val="00A15F6D"/>
    <w:rsid w:val="00A1615A"/>
    <w:rsid w:val="00A161D9"/>
    <w:rsid w:val="00A16286"/>
    <w:rsid w:val="00A16333"/>
    <w:rsid w:val="00A1651B"/>
    <w:rsid w:val="00A1651E"/>
    <w:rsid w:val="00A16DEF"/>
    <w:rsid w:val="00A16FCF"/>
    <w:rsid w:val="00A170AB"/>
    <w:rsid w:val="00A1720D"/>
    <w:rsid w:val="00A173FD"/>
    <w:rsid w:val="00A17430"/>
    <w:rsid w:val="00A17473"/>
    <w:rsid w:val="00A17855"/>
    <w:rsid w:val="00A178F3"/>
    <w:rsid w:val="00A17A0F"/>
    <w:rsid w:val="00A17A99"/>
    <w:rsid w:val="00A17F43"/>
    <w:rsid w:val="00A20196"/>
    <w:rsid w:val="00A20289"/>
    <w:rsid w:val="00A2035E"/>
    <w:rsid w:val="00A204DB"/>
    <w:rsid w:val="00A2067B"/>
    <w:rsid w:val="00A20782"/>
    <w:rsid w:val="00A20833"/>
    <w:rsid w:val="00A20875"/>
    <w:rsid w:val="00A20CEB"/>
    <w:rsid w:val="00A20E03"/>
    <w:rsid w:val="00A20E39"/>
    <w:rsid w:val="00A20E3F"/>
    <w:rsid w:val="00A21532"/>
    <w:rsid w:val="00A21B0C"/>
    <w:rsid w:val="00A21E3A"/>
    <w:rsid w:val="00A21EFC"/>
    <w:rsid w:val="00A21F8A"/>
    <w:rsid w:val="00A2202E"/>
    <w:rsid w:val="00A224A0"/>
    <w:rsid w:val="00A224DC"/>
    <w:rsid w:val="00A2294C"/>
    <w:rsid w:val="00A22BCF"/>
    <w:rsid w:val="00A22C24"/>
    <w:rsid w:val="00A22CD7"/>
    <w:rsid w:val="00A2326A"/>
    <w:rsid w:val="00A23330"/>
    <w:rsid w:val="00A236AB"/>
    <w:rsid w:val="00A239E6"/>
    <w:rsid w:val="00A23A45"/>
    <w:rsid w:val="00A23B47"/>
    <w:rsid w:val="00A23C86"/>
    <w:rsid w:val="00A23D72"/>
    <w:rsid w:val="00A243C6"/>
    <w:rsid w:val="00A244FA"/>
    <w:rsid w:val="00A24699"/>
    <w:rsid w:val="00A248C1"/>
    <w:rsid w:val="00A24B37"/>
    <w:rsid w:val="00A2503D"/>
    <w:rsid w:val="00A2528A"/>
    <w:rsid w:val="00A25587"/>
    <w:rsid w:val="00A255D1"/>
    <w:rsid w:val="00A2571A"/>
    <w:rsid w:val="00A25869"/>
    <w:rsid w:val="00A25967"/>
    <w:rsid w:val="00A2598E"/>
    <w:rsid w:val="00A25AFC"/>
    <w:rsid w:val="00A25B01"/>
    <w:rsid w:val="00A25CEE"/>
    <w:rsid w:val="00A25D7C"/>
    <w:rsid w:val="00A25D84"/>
    <w:rsid w:val="00A2675C"/>
    <w:rsid w:val="00A26801"/>
    <w:rsid w:val="00A2681F"/>
    <w:rsid w:val="00A26A8E"/>
    <w:rsid w:val="00A26B4E"/>
    <w:rsid w:val="00A26BEA"/>
    <w:rsid w:val="00A26EE2"/>
    <w:rsid w:val="00A26F37"/>
    <w:rsid w:val="00A2700F"/>
    <w:rsid w:val="00A271E6"/>
    <w:rsid w:val="00A27300"/>
    <w:rsid w:val="00A273BB"/>
    <w:rsid w:val="00A27550"/>
    <w:rsid w:val="00A2796A"/>
    <w:rsid w:val="00A27ADA"/>
    <w:rsid w:val="00A27CB8"/>
    <w:rsid w:val="00A27EBA"/>
    <w:rsid w:val="00A300BD"/>
    <w:rsid w:val="00A30763"/>
    <w:rsid w:val="00A308D4"/>
    <w:rsid w:val="00A30A30"/>
    <w:rsid w:val="00A30B23"/>
    <w:rsid w:val="00A30B3D"/>
    <w:rsid w:val="00A30C3B"/>
    <w:rsid w:val="00A30FA7"/>
    <w:rsid w:val="00A315B5"/>
    <w:rsid w:val="00A315FD"/>
    <w:rsid w:val="00A3178E"/>
    <w:rsid w:val="00A31978"/>
    <w:rsid w:val="00A31A1B"/>
    <w:rsid w:val="00A31AD4"/>
    <w:rsid w:val="00A31BBA"/>
    <w:rsid w:val="00A31F81"/>
    <w:rsid w:val="00A3217A"/>
    <w:rsid w:val="00A3230D"/>
    <w:rsid w:val="00A3264B"/>
    <w:rsid w:val="00A328F2"/>
    <w:rsid w:val="00A32902"/>
    <w:rsid w:val="00A32A1C"/>
    <w:rsid w:val="00A32E3D"/>
    <w:rsid w:val="00A334F3"/>
    <w:rsid w:val="00A3365C"/>
    <w:rsid w:val="00A33836"/>
    <w:rsid w:val="00A339D0"/>
    <w:rsid w:val="00A340D9"/>
    <w:rsid w:val="00A34164"/>
    <w:rsid w:val="00A343B9"/>
    <w:rsid w:val="00A345BC"/>
    <w:rsid w:val="00A348E9"/>
    <w:rsid w:val="00A34A4B"/>
    <w:rsid w:val="00A34DC5"/>
    <w:rsid w:val="00A34E64"/>
    <w:rsid w:val="00A353F6"/>
    <w:rsid w:val="00A35991"/>
    <w:rsid w:val="00A35BBF"/>
    <w:rsid w:val="00A35BD5"/>
    <w:rsid w:val="00A35D33"/>
    <w:rsid w:val="00A36000"/>
    <w:rsid w:val="00A365B0"/>
    <w:rsid w:val="00A366C4"/>
    <w:rsid w:val="00A36936"/>
    <w:rsid w:val="00A36A6A"/>
    <w:rsid w:val="00A36BF6"/>
    <w:rsid w:val="00A36E03"/>
    <w:rsid w:val="00A3716B"/>
    <w:rsid w:val="00A372C0"/>
    <w:rsid w:val="00A373E4"/>
    <w:rsid w:val="00A37546"/>
    <w:rsid w:val="00A37DB0"/>
    <w:rsid w:val="00A37E98"/>
    <w:rsid w:val="00A402DD"/>
    <w:rsid w:val="00A40AB9"/>
    <w:rsid w:val="00A40AFB"/>
    <w:rsid w:val="00A40BBB"/>
    <w:rsid w:val="00A40BCD"/>
    <w:rsid w:val="00A40FCE"/>
    <w:rsid w:val="00A41105"/>
    <w:rsid w:val="00A4113B"/>
    <w:rsid w:val="00A4122D"/>
    <w:rsid w:val="00A41285"/>
    <w:rsid w:val="00A416C8"/>
    <w:rsid w:val="00A4171C"/>
    <w:rsid w:val="00A4178C"/>
    <w:rsid w:val="00A41963"/>
    <w:rsid w:val="00A41C60"/>
    <w:rsid w:val="00A41CDD"/>
    <w:rsid w:val="00A41F51"/>
    <w:rsid w:val="00A41FA5"/>
    <w:rsid w:val="00A4201D"/>
    <w:rsid w:val="00A423F7"/>
    <w:rsid w:val="00A42445"/>
    <w:rsid w:val="00A426A0"/>
    <w:rsid w:val="00A426E7"/>
    <w:rsid w:val="00A426EE"/>
    <w:rsid w:val="00A4279D"/>
    <w:rsid w:val="00A428B6"/>
    <w:rsid w:val="00A42A3B"/>
    <w:rsid w:val="00A42D26"/>
    <w:rsid w:val="00A43004"/>
    <w:rsid w:val="00A430D0"/>
    <w:rsid w:val="00A4317A"/>
    <w:rsid w:val="00A4339B"/>
    <w:rsid w:val="00A4355A"/>
    <w:rsid w:val="00A435BD"/>
    <w:rsid w:val="00A43722"/>
    <w:rsid w:val="00A4378C"/>
    <w:rsid w:val="00A43950"/>
    <w:rsid w:val="00A43F19"/>
    <w:rsid w:val="00A43F37"/>
    <w:rsid w:val="00A4404A"/>
    <w:rsid w:val="00A441B8"/>
    <w:rsid w:val="00A441D8"/>
    <w:rsid w:val="00A444C3"/>
    <w:rsid w:val="00A44AA8"/>
    <w:rsid w:val="00A44DAE"/>
    <w:rsid w:val="00A44EEC"/>
    <w:rsid w:val="00A44F4C"/>
    <w:rsid w:val="00A4592F"/>
    <w:rsid w:val="00A45CE7"/>
    <w:rsid w:val="00A45ECC"/>
    <w:rsid w:val="00A45EE8"/>
    <w:rsid w:val="00A4618C"/>
    <w:rsid w:val="00A462D6"/>
    <w:rsid w:val="00A4643C"/>
    <w:rsid w:val="00A46465"/>
    <w:rsid w:val="00A46500"/>
    <w:rsid w:val="00A466AC"/>
    <w:rsid w:val="00A46A16"/>
    <w:rsid w:val="00A46D21"/>
    <w:rsid w:val="00A46E1B"/>
    <w:rsid w:val="00A46E36"/>
    <w:rsid w:val="00A46FFD"/>
    <w:rsid w:val="00A4743F"/>
    <w:rsid w:val="00A474E2"/>
    <w:rsid w:val="00A476BC"/>
    <w:rsid w:val="00A502CF"/>
    <w:rsid w:val="00A50360"/>
    <w:rsid w:val="00A50578"/>
    <w:rsid w:val="00A509A3"/>
    <w:rsid w:val="00A50AF3"/>
    <w:rsid w:val="00A50CDC"/>
    <w:rsid w:val="00A5116B"/>
    <w:rsid w:val="00A513E1"/>
    <w:rsid w:val="00A51602"/>
    <w:rsid w:val="00A51772"/>
    <w:rsid w:val="00A51DB5"/>
    <w:rsid w:val="00A523AD"/>
    <w:rsid w:val="00A5260A"/>
    <w:rsid w:val="00A52923"/>
    <w:rsid w:val="00A52978"/>
    <w:rsid w:val="00A52979"/>
    <w:rsid w:val="00A52A92"/>
    <w:rsid w:val="00A52C69"/>
    <w:rsid w:val="00A52DA2"/>
    <w:rsid w:val="00A5306B"/>
    <w:rsid w:val="00A5326B"/>
    <w:rsid w:val="00A535E7"/>
    <w:rsid w:val="00A536B0"/>
    <w:rsid w:val="00A53870"/>
    <w:rsid w:val="00A53906"/>
    <w:rsid w:val="00A539D3"/>
    <w:rsid w:val="00A53D7B"/>
    <w:rsid w:val="00A54127"/>
    <w:rsid w:val="00A541DC"/>
    <w:rsid w:val="00A5432A"/>
    <w:rsid w:val="00A545CC"/>
    <w:rsid w:val="00A54648"/>
    <w:rsid w:val="00A54DF2"/>
    <w:rsid w:val="00A5515D"/>
    <w:rsid w:val="00A55181"/>
    <w:rsid w:val="00A5532C"/>
    <w:rsid w:val="00A55640"/>
    <w:rsid w:val="00A5594D"/>
    <w:rsid w:val="00A55ACE"/>
    <w:rsid w:val="00A55BA1"/>
    <w:rsid w:val="00A55C32"/>
    <w:rsid w:val="00A55DEA"/>
    <w:rsid w:val="00A56152"/>
    <w:rsid w:val="00A561A7"/>
    <w:rsid w:val="00A56271"/>
    <w:rsid w:val="00A563D1"/>
    <w:rsid w:val="00A5652F"/>
    <w:rsid w:val="00A5675D"/>
    <w:rsid w:val="00A56770"/>
    <w:rsid w:val="00A567F6"/>
    <w:rsid w:val="00A569D9"/>
    <w:rsid w:val="00A56B91"/>
    <w:rsid w:val="00A56B95"/>
    <w:rsid w:val="00A56BD3"/>
    <w:rsid w:val="00A56D57"/>
    <w:rsid w:val="00A56FF0"/>
    <w:rsid w:val="00A57048"/>
    <w:rsid w:val="00A5727F"/>
    <w:rsid w:val="00A57566"/>
    <w:rsid w:val="00A577B7"/>
    <w:rsid w:val="00A577E5"/>
    <w:rsid w:val="00A5794C"/>
    <w:rsid w:val="00A579A3"/>
    <w:rsid w:val="00A579D8"/>
    <w:rsid w:val="00A57B48"/>
    <w:rsid w:val="00A57DBA"/>
    <w:rsid w:val="00A60027"/>
    <w:rsid w:val="00A600D4"/>
    <w:rsid w:val="00A6017E"/>
    <w:rsid w:val="00A6018C"/>
    <w:rsid w:val="00A601E2"/>
    <w:rsid w:val="00A604A9"/>
    <w:rsid w:val="00A6083E"/>
    <w:rsid w:val="00A60D1B"/>
    <w:rsid w:val="00A60E6C"/>
    <w:rsid w:val="00A6128E"/>
    <w:rsid w:val="00A61462"/>
    <w:rsid w:val="00A6148C"/>
    <w:rsid w:val="00A614B7"/>
    <w:rsid w:val="00A6166A"/>
    <w:rsid w:val="00A6187D"/>
    <w:rsid w:val="00A61A08"/>
    <w:rsid w:val="00A61D77"/>
    <w:rsid w:val="00A61EAB"/>
    <w:rsid w:val="00A61F91"/>
    <w:rsid w:val="00A620B2"/>
    <w:rsid w:val="00A622A6"/>
    <w:rsid w:val="00A62394"/>
    <w:rsid w:val="00A626E1"/>
    <w:rsid w:val="00A629EE"/>
    <w:rsid w:val="00A62B48"/>
    <w:rsid w:val="00A62CC4"/>
    <w:rsid w:val="00A631C2"/>
    <w:rsid w:val="00A631C4"/>
    <w:rsid w:val="00A631D7"/>
    <w:rsid w:val="00A638C9"/>
    <w:rsid w:val="00A6394E"/>
    <w:rsid w:val="00A63A15"/>
    <w:rsid w:val="00A63CAB"/>
    <w:rsid w:val="00A63D83"/>
    <w:rsid w:val="00A6445A"/>
    <w:rsid w:val="00A647C8"/>
    <w:rsid w:val="00A64D0B"/>
    <w:rsid w:val="00A64DED"/>
    <w:rsid w:val="00A6542A"/>
    <w:rsid w:val="00A6583E"/>
    <w:rsid w:val="00A65BFA"/>
    <w:rsid w:val="00A65C46"/>
    <w:rsid w:val="00A662FB"/>
    <w:rsid w:val="00A6651D"/>
    <w:rsid w:val="00A667AE"/>
    <w:rsid w:val="00A6685B"/>
    <w:rsid w:val="00A66971"/>
    <w:rsid w:val="00A669B6"/>
    <w:rsid w:val="00A66B9F"/>
    <w:rsid w:val="00A66BEC"/>
    <w:rsid w:val="00A66C7A"/>
    <w:rsid w:val="00A66DDA"/>
    <w:rsid w:val="00A66E89"/>
    <w:rsid w:val="00A67088"/>
    <w:rsid w:val="00A670B3"/>
    <w:rsid w:val="00A675D8"/>
    <w:rsid w:val="00A678C1"/>
    <w:rsid w:val="00A70013"/>
    <w:rsid w:val="00A7015F"/>
    <w:rsid w:val="00A70409"/>
    <w:rsid w:val="00A705DA"/>
    <w:rsid w:val="00A70926"/>
    <w:rsid w:val="00A7096C"/>
    <w:rsid w:val="00A70D13"/>
    <w:rsid w:val="00A711C6"/>
    <w:rsid w:val="00A711F8"/>
    <w:rsid w:val="00A71269"/>
    <w:rsid w:val="00A712DC"/>
    <w:rsid w:val="00A71570"/>
    <w:rsid w:val="00A715AE"/>
    <w:rsid w:val="00A71AA6"/>
    <w:rsid w:val="00A71FA7"/>
    <w:rsid w:val="00A7204B"/>
    <w:rsid w:val="00A72177"/>
    <w:rsid w:val="00A72217"/>
    <w:rsid w:val="00A7270D"/>
    <w:rsid w:val="00A72A32"/>
    <w:rsid w:val="00A72AC8"/>
    <w:rsid w:val="00A72B81"/>
    <w:rsid w:val="00A72C13"/>
    <w:rsid w:val="00A72CBF"/>
    <w:rsid w:val="00A72CDB"/>
    <w:rsid w:val="00A72FB9"/>
    <w:rsid w:val="00A732E7"/>
    <w:rsid w:val="00A736C5"/>
    <w:rsid w:val="00A73871"/>
    <w:rsid w:val="00A73A3E"/>
    <w:rsid w:val="00A73AD8"/>
    <w:rsid w:val="00A73B11"/>
    <w:rsid w:val="00A73B90"/>
    <w:rsid w:val="00A73C4C"/>
    <w:rsid w:val="00A73D4B"/>
    <w:rsid w:val="00A73F86"/>
    <w:rsid w:val="00A74051"/>
    <w:rsid w:val="00A7407E"/>
    <w:rsid w:val="00A741E0"/>
    <w:rsid w:val="00A74302"/>
    <w:rsid w:val="00A74459"/>
    <w:rsid w:val="00A7493B"/>
    <w:rsid w:val="00A74A7A"/>
    <w:rsid w:val="00A74AA5"/>
    <w:rsid w:val="00A74E12"/>
    <w:rsid w:val="00A74FF4"/>
    <w:rsid w:val="00A7573E"/>
    <w:rsid w:val="00A759A9"/>
    <w:rsid w:val="00A75B11"/>
    <w:rsid w:val="00A75F0C"/>
    <w:rsid w:val="00A75F27"/>
    <w:rsid w:val="00A76196"/>
    <w:rsid w:val="00A762D1"/>
    <w:rsid w:val="00A76538"/>
    <w:rsid w:val="00A7660C"/>
    <w:rsid w:val="00A76F43"/>
    <w:rsid w:val="00A77100"/>
    <w:rsid w:val="00A77179"/>
    <w:rsid w:val="00A7720D"/>
    <w:rsid w:val="00A7738D"/>
    <w:rsid w:val="00A77515"/>
    <w:rsid w:val="00A778C4"/>
    <w:rsid w:val="00A77AD3"/>
    <w:rsid w:val="00A77F05"/>
    <w:rsid w:val="00A8001B"/>
    <w:rsid w:val="00A80133"/>
    <w:rsid w:val="00A8014B"/>
    <w:rsid w:val="00A80319"/>
    <w:rsid w:val="00A8065F"/>
    <w:rsid w:val="00A806D8"/>
    <w:rsid w:val="00A80B71"/>
    <w:rsid w:val="00A80F5A"/>
    <w:rsid w:val="00A8126C"/>
    <w:rsid w:val="00A8126D"/>
    <w:rsid w:val="00A8135A"/>
    <w:rsid w:val="00A813A3"/>
    <w:rsid w:val="00A813EF"/>
    <w:rsid w:val="00A8142B"/>
    <w:rsid w:val="00A8178B"/>
    <w:rsid w:val="00A819C6"/>
    <w:rsid w:val="00A81A58"/>
    <w:rsid w:val="00A81B57"/>
    <w:rsid w:val="00A81D6F"/>
    <w:rsid w:val="00A81F4F"/>
    <w:rsid w:val="00A81F7E"/>
    <w:rsid w:val="00A8201B"/>
    <w:rsid w:val="00A820AF"/>
    <w:rsid w:val="00A8211A"/>
    <w:rsid w:val="00A822CF"/>
    <w:rsid w:val="00A82792"/>
    <w:rsid w:val="00A8281C"/>
    <w:rsid w:val="00A82A88"/>
    <w:rsid w:val="00A82C1C"/>
    <w:rsid w:val="00A82C4F"/>
    <w:rsid w:val="00A83068"/>
    <w:rsid w:val="00A83339"/>
    <w:rsid w:val="00A8360E"/>
    <w:rsid w:val="00A8384B"/>
    <w:rsid w:val="00A8389E"/>
    <w:rsid w:val="00A83A2D"/>
    <w:rsid w:val="00A83A3B"/>
    <w:rsid w:val="00A83CE1"/>
    <w:rsid w:val="00A83E4E"/>
    <w:rsid w:val="00A83F17"/>
    <w:rsid w:val="00A840F0"/>
    <w:rsid w:val="00A8446B"/>
    <w:rsid w:val="00A84B4B"/>
    <w:rsid w:val="00A84DC1"/>
    <w:rsid w:val="00A84E1C"/>
    <w:rsid w:val="00A84FB3"/>
    <w:rsid w:val="00A853F4"/>
    <w:rsid w:val="00A854F7"/>
    <w:rsid w:val="00A8569A"/>
    <w:rsid w:val="00A8587C"/>
    <w:rsid w:val="00A85881"/>
    <w:rsid w:val="00A85A8A"/>
    <w:rsid w:val="00A85BDD"/>
    <w:rsid w:val="00A85C56"/>
    <w:rsid w:val="00A85E46"/>
    <w:rsid w:val="00A85FEF"/>
    <w:rsid w:val="00A8604D"/>
    <w:rsid w:val="00A86A26"/>
    <w:rsid w:val="00A86B1C"/>
    <w:rsid w:val="00A86C79"/>
    <w:rsid w:val="00A86EF9"/>
    <w:rsid w:val="00A86FEC"/>
    <w:rsid w:val="00A87057"/>
    <w:rsid w:val="00A87094"/>
    <w:rsid w:val="00A87171"/>
    <w:rsid w:val="00A876B5"/>
    <w:rsid w:val="00A87B41"/>
    <w:rsid w:val="00A87B4F"/>
    <w:rsid w:val="00A87C5B"/>
    <w:rsid w:val="00A9002B"/>
    <w:rsid w:val="00A9004C"/>
    <w:rsid w:val="00A90143"/>
    <w:rsid w:val="00A902DA"/>
    <w:rsid w:val="00A905F9"/>
    <w:rsid w:val="00A906E5"/>
    <w:rsid w:val="00A9078A"/>
    <w:rsid w:val="00A907A8"/>
    <w:rsid w:val="00A90B50"/>
    <w:rsid w:val="00A90D97"/>
    <w:rsid w:val="00A91095"/>
    <w:rsid w:val="00A912C5"/>
    <w:rsid w:val="00A9150E"/>
    <w:rsid w:val="00A9198F"/>
    <w:rsid w:val="00A91AB1"/>
    <w:rsid w:val="00A91BE6"/>
    <w:rsid w:val="00A91D4A"/>
    <w:rsid w:val="00A9223D"/>
    <w:rsid w:val="00A9262A"/>
    <w:rsid w:val="00A92658"/>
    <w:rsid w:val="00A927B4"/>
    <w:rsid w:val="00A92A42"/>
    <w:rsid w:val="00A92C6C"/>
    <w:rsid w:val="00A92EC9"/>
    <w:rsid w:val="00A92F41"/>
    <w:rsid w:val="00A930F3"/>
    <w:rsid w:val="00A93203"/>
    <w:rsid w:val="00A9328B"/>
    <w:rsid w:val="00A933D8"/>
    <w:rsid w:val="00A9341A"/>
    <w:rsid w:val="00A93640"/>
    <w:rsid w:val="00A94128"/>
    <w:rsid w:val="00A942B3"/>
    <w:rsid w:val="00A9432D"/>
    <w:rsid w:val="00A94345"/>
    <w:rsid w:val="00A94366"/>
    <w:rsid w:val="00A943EC"/>
    <w:rsid w:val="00A94556"/>
    <w:rsid w:val="00A945B4"/>
    <w:rsid w:val="00A94809"/>
    <w:rsid w:val="00A9488A"/>
    <w:rsid w:val="00A949C0"/>
    <w:rsid w:val="00A94DEE"/>
    <w:rsid w:val="00A95888"/>
    <w:rsid w:val="00A95A60"/>
    <w:rsid w:val="00A95A90"/>
    <w:rsid w:val="00A960C2"/>
    <w:rsid w:val="00A964E0"/>
    <w:rsid w:val="00A96B4B"/>
    <w:rsid w:val="00A96BE8"/>
    <w:rsid w:val="00A97885"/>
    <w:rsid w:val="00A97C6F"/>
    <w:rsid w:val="00A97C8D"/>
    <w:rsid w:val="00A97CE4"/>
    <w:rsid w:val="00A97DAB"/>
    <w:rsid w:val="00AA0110"/>
    <w:rsid w:val="00AA03F4"/>
    <w:rsid w:val="00AA047B"/>
    <w:rsid w:val="00AA0528"/>
    <w:rsid w:val="00AA07B7"/>
    <w:rsid w:val="00AA0838"/>
    <w:rsid w:val="00AA0965"/>
    <w:rsid w:val="00AA0C2F"/>
    <w:rsid w:val="00AA0EDE"/>
    <w:rsid w:val="00AA0FB8"/>
    <w:rsid w:val="00AA10F6"/>
    <w:rsid w:val="00AA1133"/>
    <w:rsid w:val="00AA141C"/>
    <w:rsid w:val="00AA1640"/>
    <w:rsid w:val="00AA16C7"/>
    <w:rsid w:val="00AA1755"/>
    <w:rsid w:val="00AA1872"/>
    <w:rsid w:val="00AA1CB0"/>
    <w:rsid w:val="00AA1F69"/>
    <w:rsid w:val="00AA1FED"/>
    <w:rsid w:val="00AA203E"/>
    <w:rsid w:val="00AA2166"/>
    <w:rsid w:val="00AA23F2"/>
    <w:rsid w:val="00AA243E"/>
    <w:rsid w:val="00AA24E2"/>
    <w:rsid w:val="00AA24F8"/>
    <w:rsid w:val="00AA27CD"/>
    <w:rsid w:val="00AA28BD"/>
    <w:rsid w:val="00AA28C8"/>
    <w:rsid w:val="00AA2EC7"/>
    <w:rsid w:val="00AA3120"/>
    <w:rsid w:val="00AA312D"/>
    <w:rsid w:val="00AA3161"/>
    <w:rsid w:val="00AA36D3"/>
    <w:rsid w:val="00AA3883"/>
    <w:rsid w:val="00AA3A5F"/>
    <w:rsid w:val="00AA3B4C"/>
    <w:rsid w:val="00AA3DB9"/>
    <w:rsid w:val="00AA3DFE"/>
    <w:rsid w:val="00AA3E7A"/>
    <w:rsid w:val="00AA3F43"/>
    <w:rsid w:val="00AA461B"/>
    <w:rsid w:val="00AA48DB"/>
    <w:rsid w:val="00AA494A"/>
    <w:rsid w:val="00AA4C61"/>
    <w:rsid w:val="00AA4C99"/>
    <w:rsid w:val="00AA4D00"/>
    <w:rsid w:val="00AA4D0C"/>
    <w:rsid w:val="00AA5171"/>
    <w:rsid w:val="00AA5728"/>
    <w:rsid w:val="00AA596A"/>
    <w:rsid w:val="00AA6252"/>
    <w:rsid w:val="00AA676A"/>
    <w:rsid w:val="00AA6E40"/>
    <w:rsid w:val="00AA71AB"/>
    <w:rsid w:val="00AA71AC"/>
    <w:rsid w:val="00AA727D"/>
    <w:rsid w:val="00AA72DA"/>
    <w:rsid w:val="00AA7712"/>
    <w:rsid w:val="00AA7935"/>
    <w:rsid w:val="00AA7A9A"/>
    <w:rsid w:val="00AA7ED6"/>
    <w:rsid w:val="00AA7FC0"/>
    <w:rsid w:val="00AA7FE1"/>
    <w:rsid w:val="00AA7FFA"/>
    <w:rsid w:val="00AB008B"/>
    <w:rsid w:val="00AB01AE"/>
    <w:rsid w:val="00AB0262"/>
    <w:rsid w:val="00AB0268"/>
    <w:rsid w:val="00AB0650"/>
    <w:rsid w:val="00AB0762"/>
    <w:rsid w:val="00AB07AD"/>
    <w:rsid w:val="00AB0814"/>
    <w:rsid w:val="00AB0A44"/>
    <w:rsid w:val="00AB0C9B"/>
    <w:rsid w:val="00AB1234"/>
    <w:rsid w:val="00AB1802"/>
    <w:rsid w:val="00AB1896"/>
    <w:rsid w:val="00AB1D54"/>
    <w:rsid w:val="00AB1D8D"/>
    <w:rsid w:val="00AB21D7"/>
    <w:rsid w:val="00AB2560"/>
    <w:rsid w:val="00AB2869"/>
    <w:rsid w:val="00AB295E"/>
    <w:rsid w:val="00AB2E8E"/>
    <w:rsid w:val="00AB3A2A"/>
    <w:rsid w:val="00AB3BB7"/>
    <w:rsid w:val="00AB3C5D"/>
    <w:rsid w:val="00AB3D3C"/>
    <w:rsid w:val="00AB4017"/>
    <w:rsid w:val="00AB40E3"/>
    <w:rsid w:val="00AB41D4"/>
    <w:rsid w:val="00AB4481"/>
    <w:rsid w:val="00AB44A4"/>
    <w:rsid w:val="00AB45C2"/>
    <w:rsid w:val="00AB4683"/>
    <w:rsid w:val="00AB477D"/>
    <w:rsid w:val="00AB47BC"/>
    <w:rsid w:val="00AB4FB4"/>
    <w:rsid w:val="00AB5120"/>
    <w:rsid w:val="00AB55CC"/>
    <w:rsid w:val="00AB561E"/>
    <w:rsid w:val="00AB57DE"/>
    <w:rsid w:val="00AB5823"/>
    <w:rsid w:val="00AB5C12"/>
    <w:rsid w:val="00AB5C5B"/>
    <w:rsid w:val="00AB5C6F"/>
    <w:rsid w:val="00AB5DA9"/>
    <w:rsid w:val="00AB5E3D"/>
    <w:rsid w:val="00AB5EF5"/>
    <w:rsid w:val="00AB6743"/>
    <w:rsid w:val="00AB6CF0"/>
    <w:rsid w:val="00AB6E24"/>
    <w:rsid w:val="00AB7220"/>
    <w:rsid w:val="00AB78B3"/>
    <w:rsid w:val="00AB7A7A"/>
    <w:rsid w:val="00AB7B2D"/>
    <w:rsid w:val="00AB7B53"/>
    <w:rsid w:val="00AB7DAC"/>
    <w:rsid w:val="00AB7DB0"/>
    <w:rsid w:val="00AB7E77"/>
    <w:rsid w:val="00AB7E8D"/>
    <w:rsid w:val="00AB7F4B"/>
    <w:rsid w:val="00AB7F74"/>
    <w:rsid w:val="00AB7FAE"/>
    <w:rsid w:val="00AB7FBD"/>
    <w:rsid w:val="00AC00B4"/>
    <w:rsid w:val="00AC011C"/>
    <w:rsid w:val="00AC0247"/>
    <w:rsid w:val="00AC02EF"/>
    <w:rsid w:val="00AC03C9"/>
    <w:rsid w:val="00AC0B2F"/>
    <w:rsid w:val="00AC0D75"/>
    <w:rsid w:val="00AC0E7D"/>
    <w:rsid w:val="00AC14F5"/>
    <w:rsid w:val="00AC156A"/>
    <w:rsid w:val="00AC173D"/>
    <w:rsid w:val="00AC1A3F"/>
    <w:rsid w:val="00AC1B36"/>
    <w:rsid w:val="00AC1B71"/>
    <w:rsid w:val="00AC1BF7"/>
    <w:rsid w:val="00AC2167"/>
    <w:rsid w:val="00AC221F"/>
    <w:rsid w:val="00AC26AA"/>
    <w:rsid w:val="00AC27A7"/>
    <w:rsid w:val="00AC2801"/>
    <w:rsid w:val="00AC2A3A"/>
    <w:rsid w:val="00AC2BA9"/>
    <w:rsid w:val="00AC2F3D"/>
    <w:rsid w:val="00AC2F64"/>
    <w:rsid w:val="00AC312B"/>
    <w:rsid w:val="00AC32D0"/>
    <w:rsid w:val="00AC331C"/>
    <w:rsid w:val="00AC3457"/>
    <w:rsid w:val="00AC37A7"/>
    <w:rsid w:val="00AC37D5"/>
    <w:rsid w:val="00AC37DE"/>
    <w:rsid w:val="00AC3978"/>
    <w:rsid w:val="00AC3C4B"/>
    <w:rsid w:val="00AC3D2B"/>
    <w:rsid w:val="00AC3DC6"/>
    <w:rsid w:val="00AC3E4F"/>
    <w:rsid w:val="00AC3E87"/>
    <w:rsid w:val="00AC4260"/>
    <w:rsid w:val="00AC42A2"/>
    <w:rsid w:val="00AC46D8"/>
    <w:rsid w:val="00AC4756"/>
    <w:rsid w:val="00AC4951"/>
    <w:rsid w:val="00AC4C05"/>
    <w:rsid w:val="00AC4E11"/>
    <w:rsid w:val="00AC4E1F"/>
    <w:rsid w:val="00AC5080"/>
    <w:rsid w:val="00AC508A"/>
    <w:rsid w:val="00AC5115"/>
    <w:rsid w:val="00AC5425"/>
    <w:rsid w:val="00AC561B"/>
    <w:rsid w:val="00AC597A"/>
    <w:rsid w:val="00AC60DA"/>
    <w:rsid w:val="00AC613E"/>
    <w:rsid w:val="00AC6536"/>
    <w:rsid w:val="00AC65BF"/>
    <w:rsid w:val="00AC662B"/>
    <w:rsid w:val="00AC6A65"/>
    <w:rsid w:val="00AC6C47"/>
    <w:rsid w:val="00AC6D60"/>
    <w:rsid w:val="00AC6EF3"/>
    <w:rsid w:val="00AC7067"/>
    <w:rsid w:val="00AC782E"/>
    <w:rsid w:val="00AC78D9"/>
    <w:rsid w:val="00AD05BE"/>
    <w:rsid w:val="00AD092B"/>
    <w:rsid w:val="00AD0970"/>
    <w:rsid w:val="00AD0BAD"/>
    <w:rsid w:val="00AD0DA0"/>
    <w:rsid w:val="00AD0DD6"/>
    <w:rsid w:val="00AD0E0D"/>
    <w:rsid w:val="00AD0EF6"/>
    <w:rsid w:val="00AD1059"/>
    <w:rsid w:val="00AD122C"/>
    <w:rsid w:val="00AD13A9"/>
    <w:rsid w:val="00AD13E6"/>
    <w:rsid w:val="00AD145B"/>
    <w:rsid w:val="00AD15D9"/>
    <w:rsid w:val="00AD16D7"/>
    <w:rsid w:val="00AD1794"/>
    <w:rsid w:val="00AD19FF"/>
    <w:rsid w:val="00AD1A3A"/>
    <w:rsid w:val="00AD1B4C"/>
    <w:rsid w:val="00AD2431"/>
    <w:rsid w:val="00AD247F"/>
    <w:rsid w:val="00AD25D2"/>
    <w:rsid w:val="00AD2700"/>
    <w:rsid w:val="00AD291D"/>
    <w:rsid w:val="00AD296F"/>
    <w:rsid w:val="00AD2BA4"/>
    <w:rsid w:val="00AD2E83"/>
    <w:rsid w:val="00AD3181"/>
    <w:rsid w:val="00AD3354"/>
    <w:rsid w:val="00AD33D3"/>
    <w:rsid w:val="00AD3888"/>
    <w:rsid w:val="00AD3896"/>
    <w:rsid w:val="00AD39A3"/>
    <w:rsid w:val="00AD39AF"/>
    <w:rsid w:val="00AD3A75"/>
    <w:rsid w:val="00AD3DE6"/>
    <w:rsid w:val="00AD3E45"/>
    <w:rsid w:val="00AD3F30"/>
    <w:rsid w:val="00AD4574"/>
    <w:rsid w:val="00AD47B3"/>
    <w:rsid w:val="00AD4A62"/>
    <w:rsid w:val="00AD4C86"/>
    <w:rsid w:val="00AD4CF2"/>
    <w:rsid w:val="00AD4D27"/>
    <w:rsid w:val="00AD4DA5"/>
    <w:rsid w:val="00AD4DD1"/>
    <w:rsid w:val="00AD53B5"/>
    <w:rsid w:val="00AD547D"/>
    <w:rsid w:val="00AD54B6"/>
    <w:rsid w:val="00AD568F"/>
    <w:rsid w:val="00AD5750"/>
    <w:rsid w:val="00AD5A71"/>
    <w:rsid w:val="00AD5CE6"/>
    <w:rsid w:val="00AD6946"/>
    <w:rsid w:val="00AD6CD5"/>
    <w:rsid w:val="00AD6DB4"/>
    <w:rsid w:val="00AD6ECB"/>
    <w:rsid w:val="00AD7053"/>
    <w:rsid w:val="00AD70DA"/>
    <w:rsid w:val="00AD71ED"/>
    <w:rsid w:val="00AD7672"/>
    <w:rsid w:val="00AD788A"/>
    <w:rsid w:val="00AD7926"/>
    <w:rsid w:val="00AD7974"/>
    <w:rsid w:val="00AD7E5A"/>
    <w:rsid w:val="00AD7ECA"/>
    <w:rsid w:val="00AD7F00"/>
    <w:rsid w:val="00AE01B2"/>
    <w:rsid w:val="00AE026F"/>
    <w:rsid w:val="00AE0415"/>
    <w:rsid w:val="00AE0A8B"/>
    <w:rsid w:val="00AE0B41"/>
    <w:rsid w:val="00AE0B77"/>
    <w:rsid w:val="00AE0CC5"/>
    <w:rsid w:val="00AE0D64"/>
    <w:rsid w:val="00AE0F08"/>
    <w:rsid w:val="00AE0F18"/>
    <w:rsid w:val="00AE0F7F"/>
    <w:rsid w:val="00AE1027"/>
    <w:rsid w:val="00AE107B"/>
    <w:rsid w:val="00AE1305"/>
    <w:rsid w:val="00AE152F"/>
    <w:rsid w:val="00AE17B5"/>
    <w:rsid w:val="00AE17E4"/>
    <w:rsid w:val="00AE1E29"/>
    <w:rsid w:val="00AE1F02"/>
    <w:rsid w:val="00AE238B"/>
    <w:rsid w:val="00AE25C1"/>
    <w:rsid w:val="00AE2791"/>
    <w:rsid w:val="00AE2B50"/>
    <w:rsid w:val="00AE3129"/>
    <w:rsid w:val="00AE3199"/>
    <w:rsid w:val="00AE38FD"/>
    <w:rsid w:val="00AE3AD9"/>
    <w:rsid w:val="00AE3BEC"/>
    <w:rsid w:val="00AE3CDB"/>
    <w:rsid w:val="00AE3F53"/>
    <w:rsid w:val="00AE47FB"/>
    <w:rsid w:val="00AE4908"/>
    <w:rsid w:val="00AE4917"/>
    <w:rsid w:val="00AE4C95"/>
    <w:rsid w:val="00AE4F67"/>
    <w:rsid w:val="00AE52A8"/>
    <w:rsid w:val="00AE5378"/>
    <w:rsid w:val="00AE5496"/>
    <w:rsid w:val="00AE5527"/>
    <w:rsid w:val="00AE56CF"/>
    <w:rsid w:val="00AE587D"/>
    <w:rsid w:val="00AE5F37"/>
    <w:rsid w:val="00AE5F66"/>
    <w:rsid w:val="00AE6255"/>
    <w:rsid w:val="00AE63AE"/>
    <w:rsid w:val="00AE63B5"/>
    <w:rsid w:val="00AE6677"/>
    <w:rsid w:val="00AE6A36"/>
    <w:rsid w:val="00AE6B03"/>
    <w:rsid w:val="00AE6BD3"/>
    <w:rsid w:val="00AE6D53"/>
    <w:rsid w:val="00AE6E2B"/>
    <w:rsid w:val="00AE6F18"/>
    <w:rsid w:val="00AE7064"/>
    <w:rsid w:val="00AE71C7"/>
    <w:rsid w:val="00AE72A4"/>
    <w:rsid w:val="00AE72BC"/>
    <w:rsid w:val="00AE736D"/>
    <w:rsid w:val="00AE7856"/>
    <w:rsid w:val="00AE79CA"/>
    <w:rsid w:val="00AE7A7C"/>
    <w:rsid w:val="00AE7BB4"/>
    <w:rsid w:val="00AE7CE3"/>
    <w:rsid w:val="00AE7D1B"/>
    <w:rsid w:val="00AE7D4C"/>
    <w:rsid w:val="00AF0242"/>
    <w:rsid w:val="00AF0978"/>
    <w:rsid w:val="00AF0BD1"/>
    <w:rsid w:val="00AF0D1A"/>
    <w:rsid w:val="00AF0DE9"/>
    <w:rsid w:val="00AF0E92"/>
    <w:rsid w:val="00AF102D"/>
    <w:rsid w:val="00AF119E"/>
    <w:rsid w:val="00AF1432"/>
    <w:rsid w:val="00AF14D5"/>
    <w:rsid w:val="00AF181B"/>
    <w:rsid w:val="00AF18C8"/>
    <w:rsid w:val="00AF1FAA"/>
    <w:rsid w:val="00AF206C"/>
    <w:rsid w:val="00AF20F2"/>
    <w:rsid w:val="00AF2118"/>
    <w:rsid w:val="00AF267E"/>
    <w:rsid w:val="00AF26CC"/>
    <w:rsid w:val="00AF2ADB"/>
    <w:rsid w:val="00AF2AEB"/>
    <w:rsid w:val="00AF2BF2"/>
    <w:rsid w:val="00AF2EDB"/>
    <w:rsid w:val="00AF36CB"/>
    <w:rsid w:val="00AF37E7"/>
    <w:rsid w:val="00AF3916"/>
    <w:rsid w:val="00AF3A96"/>
    <w:rsid w:val="00AF3E4C"/>
    <w:rsid w:val="00AF40A9"/>
    <w:rsid w:val="00AF44D4"/>
    <w:rsid w:val="00AF456A"/>
    <w:rsid w:val="00AF4827"/>
    <w:rsid w:val="00AF4AD2"/>
    <w:rsid w:val="00AF4B66"/>
    <w:rsid w:val="00AF4BA9"/>
    <w:rsid w:val="00AF4BC9"/>
    <w:rsid w:val="00AF5016"/>
    <w:rsid w:val="00AF52E3"/>
    <w:rsid w:val="00AF53D8"/>
    <w:rsid w:val="00AF5724"/>
    <w:rsid w:val="00AF596D"/>
    <w:rsid w:val="00AF5AB2"/>
    <w:rsid w:val="00AF5AD7"/>
    <w:rsid w:val="00AF5F08"/>
    <w:rsid w:val="00AF5F40"/>
    <w:rsid w:val="00AF6551"/>
    <w:rsid w:val="00AF667E"/>
    <w:rsid w:val="00AF66AF"/>
    <w:rsid w:val="00AF6766"/>
    <w:rsid w:val="00AF6AA6"/>
    <w:rsid w:val="00AF6D10"/>
    <w:rsid w:val="00AF71AE"/>
    <w:rsid w:val="00AF726A"/>
    <w:rsid w:val="00AF7454"/>
    <w:rsid w:val="00AF7714"/>
    <w:rsid w:val="00AF7789"/>
    <w:rsid w:val="00AF77C0"/>
    <w:rsid w:val="00AF786D"/>
    <w:rsid w:val="00AF7CF0"/>
    <w:rsid w:val="00AF7FB8"/>
    <w:rsid w:val="00B00064"/>
    <w:rsid w:val="00B001C2"/>
    <w:rsid w:val="00B00479"/>
    <w:rsid w:val="00B004DA"/>
    <w:rsid w:val="00B008A5"/>
    <w:rsid w:val="00B00DC8"/>
    <w:rsid w:val="00B013BA"/>
    <w:rsid w:val="00B015B8"/>
    <w:rsid w:val="00B01889"/>
    <w:rsid w:val="00B01A77"/>
    <w:rsid w:val="00B01A8C"/>
    <w:rsid w:val="00B01AD0"/>
    <w:rsid w:val="00B01AF5"/>
    <w:rsid w:val="00B01FA9"/>
    <w:rsid w:val="00B01FF8"/>
    <w:rsid w:val="00B02582"/>
    <w:rsid w:val="00B02794"/>
    <w:rsid w:val="00B029A2"/>
    <w:rsid w:val="00B02A45"/>
    <w:rsid w:val="00B02BDE"/>
    <w:rsid w:val="00B02CAF"/>
    <w:rsid w:val="00B02D26"/>
    <w:rsid w:val="00B02DF4"/>
    <w:rsid w:val="00B02E1A"/>
    <w:rsid w:val="00B02E48"/>
    <w:rsid w:val="00B030DF"/>
    <w:rsid w:val="00B0314E"/>
    <w:rsid w:val="00B0315C"/>
    <w:rsid w:val="00B03197"/>
    <w:rsid w:val="00B033A7"/>
    <w:rsid w:val="00B03677"/>
    <w:rsid w:val="00B037B0"/>
    <w:rsid w:val="00B03AF7"/>
    <w:rsid w:val="00B03B4E"/>
    <w:rsid w:val="00B03D73"/>
    <w:rsid w:val="00B03E56"/>
    <w:rsid w:val="00B03EAB"/>
    <w:rsid w:val="00B03EBD"/>
    <w:rsid w:val="00B04234"/>
    <w:rsid w:val="00B04240"/>
    <w:rsid w:val="00B04332"/>
    <w:rsid w:val="00B043E3"/>
    <w:rsid w:val="00B048E2"/>
    <w:rsid w:val="00B04AFE"/>
    <w:rsid w:val="00B04B15"/>
    <w:rsid w:val="00B05196"/>
    <w:rsid w:val="00B0523C"/>
    <w:rsid w:val="00B057D0"/>
    <w:rsid w:val="00B05B32"/>
    <w:rsid w:val="00B05B87"/>
    <w:rsid w:val="00B05DF9"/>
    <w:rsid w:val="00B05ECB"/>
    <w:rsid w:val="00B05F5F"/>
    <w:rsid w:val="00B06472"/>
    <w:rsid w:val="00B064E9"/>
    <w:rsid w:val="00B06595"/>
    <w:rsid w:val="00B066B7"/>
    <w:rsid w:val="00B06776"/>
    <w:rsid w:val="00B067D5"/>
    <w:rsid w:val="00B068DC"/>
    <w:rsid w:val="00B06A85"/>
    <w:rsid w:val="00B06C8C"/>
    <w:rsid w:val="00B06E2E"/>
    <w:rsid w:val="00B07103"/>
    <w:rsid w:val="00B07246"/>
    <w:rsid w:val="00B073EB"/>
    <w:rsid w:val="00B0742C"/>
    <w:rsid w:val="00B075EE"/>
    <w:rsid w:val="00B077C3"/>
    <w:rsid w:val="00B079FB"/>
    <w:rsid w:val="00B07B85"/>
    <w:rsid w:val="00B07C54"/>
    <w:rsid w:val="00B07EEF"/>
    <w:rsid w:val="00B07F68"/>
    <w:rsid w:val="00B10051"/>
    <w:rsid w:val="00B10248"/>
    <w:rsid w:val="00B1026C"/>
    <w:rsid w:val="00B103C2"/>
    <w:rsid w:val="00B106F4"/>
    <w:rsid w:val="00B10D52"/>
    <w:rsid w:val="00B11030"/>
    <w:rsid w:val="00B112AE"/>
    <w:rsid w:val="00B117A6"/>
    <w:rsid w:val="00B1194A"/>
    <w:rsid w:val="00B11A1A"/>
    <w:rsid w:val="00B11B04"/>
    <w:rsid w:val="00B11C37"/>
    <w:rsid w:val="00B11CBF"/>
    <w:rsid w:val="00B11EF0"/>
    <w:rsid w:val="00B11F11"/>
    <w:rsid w:val="00B11F54"/>
    <w:rsid w:val="00B12076"/>
    <w:rsid w:val="00B1222B"/>
    <w:rsid w:val="00B1232D"/>
    <w:rsid w:val="00B12518"/>
    <w:rsid w:val="00B1253E"/>
    <w:rsid w:val="00B1260E"/>
    <w:rsid w:val="00B1273E"/>
    <w:rsid w:val="00B1282F"/>
    <w:rsid w:val="00B128AC"/>
    <w:rsid w:val="00B12CCD"/>
    <w:rsid w:val="00B12DB2"/>
    <w:rsid w:val="00B12F86"/>
    <w:rsid w:val="00B13697"/>
    <w:rsid w:val="00B13724"/>
    <w:rsid w:val="00B13888"/>
    <w:rsid w:val="00B138AA"/>
    <w:rsid w:val="00B139F5"/>
    <w:rsid w:val="00B13B7C"/>
    <w:rsid w:val="00B13C13"/>
    <w:rsid w:val="00B13D3E"/>
    <w:rsid w:val="00B13F35"/>
    <w:rsid w:val="00B14562"/>
    <w:rsid w:val="00B14ADE"/>
    <w:rsid w:val="00B1532E"/>
    <w:rsid w:val="00B1578F"/>
    <w:rsid w:val="00B1581C"/>
    <w:rsid w:val="00B15B95"/>
    <w:rsid w:val="00B16073"/>
    <w:rsid w:val="00B16397"/>
    <w:rsid w:val="00B16702"/>
    <w:rsid w:val="00B16853"/>
    <w:rsid w:val="00B1717E"/>
    <w:rsid w:val="00B1726C"/>
    <w:rsid w:val="00B17B66"/>
    <w:rsid w:val="00B17F83"/>
    <w:rsid w:val="00B206F9"/>
    <w:rsid w:val="00B20AC8"/>
    <w:rsid w:val="00B2122E"/>
    <w:rsid w:val="00B213D1"/>
    <w:rsid w:val="00B215E0"/>
    <w:rsid w:val="00B216C1"/>
    <w:rsid w:val="00B216C2"/>
    <w:rsid w:val="00B21904"/>
    <w:rsid w:val="00B219FA"/>
    <w:rsid w:val="00B21B14"/>
    <w:rsid w:val="00B21F04"/>
    <w:rsid w:val="00B2211C"/>
    <w:rsid w:val="00B2237F"/>
    <w:rsid w:val="00B2241F"/>
    <w:rsid w:val="00B224F9"/>
    <w:rsid w:val="00B2269A"/>
    <w:rsid w:val="00B226E3"/>
    <w:rsid w:val="00B22A7B"/>
    <w:rsid w:val="00B22BB1"/>
    <w:rsid w:val="00B22BD2"/>
    <w:rsid w:val="00B22E32"/>
    <w:rsid w:val="00B23685"/>
    <w:rsid w:val="00B238E8"/>
    <w:rsid w:val="00B238F8"/>
    <w:rsid w:val="00B23A7E"/>
    <w:rsid w:val="00B23DF6"/>
    <w:rsid w:val="00B23F0D"/>
    <w:rsid w:val="00B24435"/>
    <w:rsid w:val="00B24754"/>
    <w:rsid w:val="00B24D24"/>
    <w:rsid w:val="00B24FC9"/>
    <w:rsid w:val="00B250EA"/>
    <w:rsid w:val="00B255B4"/>
    <w:rsid w:val="00B258F4"/>
    <w:rsid w:val="00B2592C"/>
    <w:rsid w:val="00B261A2"/>
    <w:rsid w:val="00B26284"/>
    <w:rsid w:val="00B264C6"/>
    <w:rsid w:val="00B26547"/>
    <w:rsid w:val="00B26EE1"/>
    <w:rsid w:val="00B270DE"/>
    <w:rsid w:val="00B27304"/>
    <w:rsid w:val="00B2779B"/>
    <w:rsid w:val="00B27A3D"/>
    <w:rsid w:val="00B27B37"/>
    <w:rsid w:val="00B27D1D"/>
    <w:rsid w:val="00B27E13"/>
    <w:rsid w:val="00B27EEE"/>
    <w:rsid w:val="00B30204"/>
    <w:rsid w:val="00B30419"/>
    <w:rsid w:val="00B304F6"/>
    <w:rsid w:val="00B305E9"/>
    <w:rsid w:val="00B308EA"/>
    <w:rsid w:val="00B30C65"/>
    <w:rsid w:val="00B30E7D"/>
    <w:rsid w:val="00B313EA"/>
    <w:rsid w:val="00B31C99"/>
    <w:rsid w:val="00B31E43"/>
    <w:rsid w:val="00B31F27"/>
    <w:rsid w:val="00B31F5D"/>
    <w:rsid w:val="00B31FE9"/>
    <w:rsid w:val="00B320AB"/>
    <w:rsid w:val="00B32133"/>
    <w:rsid w:val="00B32253"/>
    <w:rsid w:val="00B322F0"/>
    <w:rsid w:val="00B32588"/>
    <w:rsid w:val="00B3258C"/>
    <w:rsid w:val="00B32591"/>
    <w:rsid w:val="00B3263F"/>
    <w:rsid w:val="00B32839"/>
    <w:rsid w:val="00B32C6B"/>
    <w:rsid w:val="00B32F76"/>
    <w:rsid w:val="00B3304B"/>
    <w:rsid w:val="00B331C8"/>
    <w:rsid w:val="00B337AA"/>
    <w:rsid w:val="00B337C1"/>
    <w:rsid w:val="00B3381E"/>
    <w:rsid w:val="00B3390C"/>
    <w:rsid w:val="00B33C9A"/>
    <w:rsid w:val="00B33D68"/>
    <w:rsid w:val="00B33E18"/>
    <w:rsid w:val="00B33E6D"/>
    <w:rsid w:val="00B33FF2"/>
    <w:rsid w:val="00B34148"/>
    <w:rsid w:val="00B34BF8"/>
    <w:rsid w:val="00B34D5C"/>
    <w:rsid w:val="00B34EEB"/>
    <w:rsid w:val="00B34F0E"/>
    <w:rsid w:val="00B35299"/>
    <w:rsid w:val="00B359B0"/>
    <w:rsid w:val="00B35C9E"/>
    <w:rsid w:val="00B36385"/>
    <w:rsid w:val="00B364B2"/>
    <w:rsid w:val="00B364B7"/>
    <w:rsid w:val="00B365BD"/>
    <w:rsid w:val="00B36735"/>
    <w:rsid w:val="00B367FF"/>
    <w:rsid w:val="00B36D0C"/>
    <w:rsid w:val="00B36E74"/>
    <w:rsid w:val="00B36F86"/>
    <w:rsid w:val="00B36FC2"/>
    <w:rsid w:val="00B370F0"/>
    <w:rsid w:val="00B371DB"/>
    <w:rsid w:val="00B37262"/>
    <w:rsid w:val="00B37404"/>
    <w:rsid w:val="00B374B0"/>
    <w:rsid w:val="00B3772C"/>
    <w:rsid w:val="00B37913"/>
    <w:rsid w:val="00B37A5D"/>
    <w:rsid w:val="00B37B4A"/>
    <w:rsid w:val="00B37D9B"/>
    <w:rsid w:val="00B37F3F"/>
    <w:rsid w:val="00B401F1"/>
    <w:rsid w:val="00B40615"/>
    <w:rsid w:val="00B40AA6"/>
    <w:rsid w:val="00B40C69"/>
    <w:rsid w:val="00B40F4A"/>
    <w:rsid w:val="00B4107A"/>
    <w:rsid w:val="00B41A2A"/>
    <w:rsid w:val="00B41B4A"/>
    <w:rsid w:val="00B41C39"/>
    <w:rsid w:val="00B41CCE"/>
    <w:rsid w:val="00B41D12"/>
    <w:rsid w:val="00B41E12"/>
    <w:rsid w:val="00B41E58"/>
    <w:rsid w:val="00B41EA6"/>
    <w:rsid w:val="00B42315"/>
    <w:rsid w:val="00B423EF"/>
    <w:rsid w:val="00B42455"/>
    <w:rsid w:val="00B42B33"/>
    <w:rsid w:val="00B42B36"/>
    <w:rsid w:val="00B42E15"/>
    <w:rsid w:val="00B42E5A"/>
    <w:rsid w:val="00B42EDD"/>
    <w:rsid w:val="00B43012"/>
    <w:rsid w:val="00B4318B"/>
    <w:rsid w:val="00B4330B"/>
    <w:rsid w:val="00B43461"/>
    <w:rsid w:val="00B43550"/>
    <w:rsid w:val="00B437AD"/>
    <w:rsid w:val="00B43973"/>
    <w:rsid w:val="00B43AE9"/>
    <w:rsid w:val="00B43BB8"/>
    <w:rsid w:val="00B43C5E"/>
    <w:rsid w:val="00B43DF4"/>
    <w:rsid w:val="00B44264"/>
    <w:rsid w:val="00B442F6"/>
    <w:rsid w:val="00B44513"/>
    <w:rsid w:val="00B44577"/>
    <w:rsid w:val="00B445B5"/>
    <w:rsid w:val="00B449E3"/>
    <w:rsid w:val="00B44BA8"/>
    <w:rsid w:val="00B44CE5"/>
    <w:rsid w:val="00B44CE7"/>
    <w:rsid w:val="00B44DC7"/>
    <w:rsid w:val="00B450A2"/>
    <w:rsid w:val="00B451C8"/>
    <w:rsid w:val="00B45316"/>
    <w:rsid w:val="00B4597B"/>
    <w:rsid w:val="00B45C2C"/>
    <w:rsid w:val="00B45D0C"/>
    <w:rsid w:val="00B45DBB"/>
    <w:rsid w:val="00B4630C"/>
    <w:rsid w:val="00B47083"/>
    <w:rsid w:val="00B4736E"/>
    <w:rsid w:val="00B47387"/>
    <w:rsid w:val="00B476AC"/>
    <w:rsid w:val="00B477DB"/>
    <w:rsid w:val="00B47853"/>
    <w:rsid w:val="00B47A0D"/>
    <w:rsid w:val="00B47B48"/>
    <w:rsid w:val="00B50053"/>
    <w:rsid w:val="00B502C8"/>
    <w:rsid w:val="00B50504"/>
    <w:rsid w:val="00B50522"/>
    <w:rsid w:val="00B5096D"/>
    <w:rsid w:val="00B509E8"/>
    <w:rsid w:val="00B50A60"/>
    <w:rsid w:val="00B50C5D"/>
    <w:rsid w:val="00B50D7A"/>
    <w:rsid w:val="00B50DCA"/>
    <w:rsid w:val="00B50E9C"/>
    <w:rsid w:val="00B513F1"/>
    <w:rsid w:val="00B51B88"/>
    <w:rsid w:val="00B51CDD"/>
    <w:rsid w:val="00B51CE3"/>
    <w:rsid w:val="00B52123"/>
    <w:rsid w:val="00B522CC"/>
    <w:rsid w:val="00B52425"/>
    <w:rsid w:val="00B524B2"/>
    <w:rsid w:val="00B52744"/>
    <w:rsid w:val="00B52BAF"/>
    <w:rsid w:val="00B52E36"/>
    <w:rsid w:val="00B531E8"/>
    <w:rsid w:val="00B5391E"/>
    <w:rsid w:val="00B53A3C"/>
    <w:rsid w:val="00B53A68"/>
    <w:rsid w:val="00B53B8F"/>
    <w:rsid w:val="00B53C12"/>
    <w:rsid w:val="00B53C41"/>
    <w:rsid w:val="00B53CA7"/>
    <w:rsid w:val="00B540BD"/>
    <w:rsid w:val="00B540D4"/>
    <w:rsid w:val="00B543D8"/>
    <w:rsid w:val="00B54487"/>
    <w:rsid w:val="00B54512"/>
    <w:rsid w:val="00B5456C"/>
    <w:rsid w:val="00B5465E"/>
    <w:rsid w:val="00B54810"/>
    <w:rsid w:val="00B54AC7"/>
    <w:rsid w:val="00B54DCD"/>
    <w:rsid w:val="00B54DD2"/>
    <w:rsid w:val="00B54FB2"/>
    <w:rsid w:val="00B55128"/>
    <w:rsid w:val="00B55181"/>
    <w:rsid w:val="00B55255"/>
    <w:rsid w:val="00B553D1"/>
    <w:rsid w:val="00B5540E"/>
    <w:rsid w:val="00B556C4"/>
    <w:rsid w:val="00B55845"/>
    <w:rsid w:val="00B55C81"/>
    <w:rsid w:val="00B55CDD"/>
    <w:rsid w:val="00B55F7B"/>
    <w:rsid w:val="00B55FDD"/>
    <w:rsid w:val="00B560FB"/>
    <w:rsid w:val="00B56293"/>
    <w:rsid w:val="00B5651A"/>
    <w:rsid w:val="00B5687E"/>
    <w:rsid w:val="00B568E6"/>
    <w:rsid w:val="00B569FF"/>
    <w:rsid w:val="00B56BCB"/>
    <w:rsid w:val="00B56D1E"/>
    <w:rsid w:val="00B56DC1"/>
    <w:rsid w:val="00B56DDA"/>
    <w:rsid w:val="00B56FCE"/>
    <w:rsid w:val="00B570A3"/>
    <w:rsid w:val="00B57386"/>
    <w:rsid w:val="00B57592"/>
    <w:rsid w:val="00B57730"/>
    <w:rsid w:val="00B577FE"/>
    <w:rsid w:val="00B604B4"/>
    <w:rsid w:val="00B606B7"/>
    <w:rsid w:val="00B609BF"/>
    <w:rsid w:val="00B60F05"/>
    <w:rsid w:val="00B610E7"/>
    <w:rsid w:val="00B6111C"/>
    <w:rsid w:val="00B612E6"/>
    <w:rsid w:val="00B61307"/>
    <w:rsid w:val="00B61391"/>
    <w:rsid w:val="00B61533"/>
    <w:rsid w:val="00B61624"/>
    <w:rsid w:val="00B616A3"/>
    <w:rsid w:val="00B61800"/>
    <w:rsid w:val="00B61853"/>
    <w:rsid w:val="00B619C5"/>
    <w:rsid w:val="00B61A61"/>
    <w:rsid w:val="00B61B66"/>
    <w:rsid w:val="00B61BB5"/>
    <w:rsid w:val="00B61C53"/>
    <w:rsid w:val="00B61E84"/>
    <w:rsid w:val="00B621C1"/>
    <w:rsid w:val="00B6227E"/>
    <w:rsid w:val="00B62390"/>
    <w:rsid w:val="00B6253C"/>
    <w:rsid w:val="00B62842"/>
    <w:rsid w:val="00B62906"/>
    <w:rsid w:val="00B62FB0"/>
    <w:rsid w:val="00B631EE"/>
    <w:rsid w:val="00B6324E"/>
    <w:rsid w:val="00B6328F"/>
    <w:rsid w:val="00B6344C"/>
    <w:rsid w:val="00B6349D"/>
    <w:rsid w:val="00B634BC"/>
    <w:rsid w:val="00B63747"/>
    <w:rsid w:val="00B63780"/>
    <w:rsid w:val="00B63C27"/>
    <w:rsid w:val="00B63CD3"/>
    <w:rsid w:val="00B63DE6"/>
    <w:rsid w:val="00B6411B"/>
    <w:rsid w:val="00B64292"/>
    <w:rsid w:val="00B643DE"/>
    <w:rsid w:val="00B649A5"/>
    <w:rsid w:val="00B64A8A"/>
    <w:rsid w:val="00B64F47"/>
    <w:rsid w:val="00B64FFC"/>
    <w:rsid w:val="00B65228"/>
    <w:rsid w:val="00B65504"/>
    <w:rsid w:val="00B6551D"/>
    <w:rsid w:val="00B65731"/>
    <w:rsid w:val="00B65784"/>
    <w:rsid w:val="00B6589D"/>
    <w:rsid w:val="00B65930"/>
    <w:rsid w:val="00B65955"/>
    <w:rsid w:val="00B66094"/>
    <w:rsid w:val="00B667DF"/>
    <w:rsid w:val="00B6691D"/>
    <w:rsid w:val="00B66D27"/>
    <w:rsid w:val="00B66E59"/>
    <w:rsid w:val="00B66FA5"/>
    <w:rsid w:val="00B67187"/>
    <w:rsid w:val="00B6722C"/>
    <w:rsid w:val="00B6729B"/>
    <w:rsid w:val="00B6742F"/>
    <w:rsid w:val="00B67A57"/>
    <w:rsid w:val="00B67B24"/>
    <w:rsid w:val="00B67E8B"/>
    <w:rsid w:val="00B67F87"/>
    <w:rsid w:val="00B701F9"/>
    <w:rsid w:val="00B70796"/>
    <w:rsid w:val="00B708F4"/>
    <w:rsid w:val="00B70933"/>
    <w:rsid w:val="00B70AA4"/>
    <w:rsid w:val="00B70C23"/>
    <w:rsid w:val="00B70C97"/>
    <w:rsid w:val="00B70D2C"/>
    <w:rsid w:val="00B70E81"/>
    <w:rsid w:val="00B70EA9"/>
    <w:rsid w:val="00B71134"/>
    <w:rsid w:val="00B7114F"/>
    <w:rsid w:val="00B712D3"/>
    <w:rsid w:val="00B7136F"/>
    <w:rsid w:val="00B71B09"/>
    <w:rsid w:val="00B71BD1"/>
    <w:rsid w:val="00B71F46"/>
    <w:rsid w:val="00B720BC"/>
    <w:rsid w:val="00B72258"/>
    <w:rsid w:val="00B723D2"/>
    <w:rsid w:val="00B7252A"/>
    <w:rsid w:val="00B725D2"/>
    <w:rsid w:val="00B726D7"/>
    <w:rsid w:val="00B72BE2"/>
    <w:rsid w:val="00B72CA6"/>
    <w:rsid w:val="00B7308D"/>
    <w:rsid w:val="00B73808"/>
    <w:rsid w:val="00B73BFB"/>
    <w:rsid w:val="00B73EA4"/>
    <w:rsid w:val="00B74960"/>
    <w:rsid w:val="00B74B87"/>
    <w:rsid w:val="00B74D60"/>
    <w:rsid w:val="00B74E05"/>
    <w:rsid w:val="00B75011"/>
    <w:rsid w:val="00B75109"/>
    <w:rsid w:val="00B751F4"/>
    <w:rsid w:val="00B75291"/>
    <w:rsid w:val="00B755AC"/>
    <w:rsid w:val="00B756CB"/>
    <w:rsid w:val="00B75A9D"/>
    <w:rsid w:val="00B75DE0"/>
    <w:rsid w:val="00B75FBE"/>
    <w:rsid w:val="00B75FC4"/>
    <w:rsid w:val="00B7602D"/>
    <w:rsid w:val="00B76163"/>
    <w:rsid w:val="00B762F4"/>
    <w:rsid w:val="00B76416"/>
    <w:rsid w:val="00B764D3"/>
    <w:rsid w:val="00B76719"/>
    <w:rsid w:val="00B767BC"/>
    <w:rsid w:val="00B76A40"/>
    <w:rsid w:val="00B76AB9"/>
    <w:rsid w:val="00B76C62"/>
    <w:rsid w:val="00B76F43"/>
    <w:rsid w:val="00B7715C"/>
    <w:rsid w:val="00B77447"/>
    <w:rsid w:val="00B77568"/>
    <w:rsid w:val="00B77735"/>
    <w:rsid w:val="00B77D99"/>
    <w:rsid w:val="00B77E52"/>
    <w:rsid w:val="00B809E6"/>
    <w:rsid w:val="00B80D03"/>
    <w:rsid w:val="00B80E2D"/>
    <w:rsid w:val="00B80E3A"/>
    <w:rsid w:val="00B80FA0"/>
    <w:rsid w:val="00B8127E"/>
    <w:rsid w:val="00B8141F"/>
    <w:rsid w:val="00B81ED7"/>
    <w:rsid w:val="00B8213D"/>
    <w:rsid w:val="00B82173"/>
    <w:rsid w:val="00B8254B"/>
    <w:rsid w:val="00B829B1"/>
    <w:rsid w:val="00B82A5D"/>
    <w:rsid w:val="00B82BD4"/>
    <w:rsid w:val="00B82C5A"/>
    <w:rsid w:val="00B82F48"/>
    <w:rsid w:val="00B831B9"/>
    <w:rsid w:val="00B832A5"/>
    <w:rsid w:val="00B8395F"/>
    <w:rsid w:val="00B83A7C"/>
    <w:rsid w:val="00B83DD9"/>
    <w:rsid w:val="00B841A2"/>
    <w:rsid w:val="00B84402"/>
    <w:rsid w:val="00B8440F"/>
    <w:rsid w:val="00B84752"/>
    <w:rsid w:val="00B84797"/>
    <w:rsid w:val="00B849DF"/>
    <w:rsid w:val="00B851BD"/>
    <w:rsid w:val="00B85273"/>
    <w:rsid w:val="00B85412"/>
    <w:rsid w:val="00B855B7"/>
    <w:rsid w:val="00B8564A"/>
    <w:rsid w:val="00B8586C"/>
    <w:rsid w:val="00B85A4B"/>
    <w:rsid w:val="00B85B2F"/>
    <w:rsid w:val="00B85D6C"/>
    <w:rsid w:val="00B86025"/>
    <w:rsid w:val="00B862C4"/>
    <w:rsid w:val="00B863B2"/>
    <w:rsid w:val="00B86664"/>
    <w:rsid w:val="00B8698E"/>
    <w:rsid w:val="00B86AE2"/>
    <w:rsid w:val="00B86B5D"/>
    <w:rsid w:val="00B86B91"/>
    <w:rsid w:val="00B86EC1"/>
    <w:rsid w:val="00B86F19"/>
    <w:rsid w:val="00B870D1"/>
    <w:rsid w:val="00B8719F"/>
    <w:rsid w:val="00B87250"/>
    <w:rsid w:val="00B8728E"/>
    <w:rsid w:val="00B87323"/>
    <w:rsid w:val="00B873DF"/>
    <w:rsid w:val="00B874D7"/>
    <w:rsid w:val="00B87638"/>
    <w:rsid w:val="00B87AEC"/>
    <w:rsid w:val="00B87CFF"/>
    <w:rsid w:val="00B900D1"/>
    <w:rsid w:val="00B900DF"/>
    <w:rsid w:val="00B904CE"/>
    <w:rsid w:val="00B90696"/>
    <w:rsid w:val="00B91178"/>
    <w:rsid w:val="00B91203"/>
    <w:rsid w:val="00B91244"/>
    <w:rsid w:val="00B91740"/>
    <w:rsid w:val="00B9199F"/>
    <w:rsid w:val="00B91B49"/>
    <w:rsid w:val="00B91EA7"/>
    <w:rsid w:val="00B920B8"/>
    <w:rsid w:val="00B920C9"/>
    <w:rsid w:val="00B921F5"/>
    <w:rsid w:val="00B9235E"/>
    <w:rsid w:val="00B9236A"/>
    <w:rsid w:val="00B928FE"/>
    <w:rsid w:val="00B92A46"/>
    <w:rsid w:val="00B92E49"/>
    <w:rsid w:val="00B92E6D"/>
    <w:rsid w:val="00B93030"/>
    <w:rsid w:val="00B93461"/>
    <w:rsid w:val="00B93B7C"/>
    <w:rsid w:val="00B941A3"/>
    <w:rsid w:val="00B9426C"/>
    <w:rsid w:val="00B942C9"/>
    <w:rsid w:val="00B94381"/>
    <w:rsid w:val="00B943CA"/>
    <w:rsid w:val="00B94ADB"/>
    <w:rsid w:val="00B94C94"/>
    <w:rsid w:val="00B94C98"/>
    <w:rsid w:val="00B94EAF"/>
    <w:rsid w:val="00B94FC9"/>
    <w:rsid w:val="00B95331"/>
    <w:rsid w:val="00B9544F"/>
    <w:rsid w:val="00B95528"/>
    <w:rsid w:val="00B957A7"/>
    <w:rsid w:val="00B95AEE"/>
    <w:rsid w:val="00B95B6C"/>
    <w:rsid w:val="00B95CFD"/>
    <w:rsid w:val="00B95F33"/>
    <w:rsid w:val="00B967DD"/>
    <w:rsid w:val="00B96853"/>
    <w:rsid w:val="00B968FD"/>
    <w:rsid w:val="00B96A20"/>
    <w:rsid w:val="00B96AE7"/>
    <w:rsid w:val="00B96D59"/>
    <w:rsid w:val="00B96F89"/>
    <w:rsid w:val="00B9748A"/>
    <w:rsid w:val="00B974D0"/>
    <w:rsid w:val="00B974FF"/>
    <w:rsid w:val="00B9760B"/>
    <w:rsid w:val="00B978AB"/>
    <w:rsid w:val="00B979BD"/>
    <w:rsid w:val="00B97AF0"/>
    <w:rsid w:val="00B97B0F"/>
    <w:rsid w:val="00B97B19"/>
    <w:rsid w:val="00B97C01"/>
    <w:rsid w:val="00B97E08"/>
    <w:rsid w:val="00BA0196"/>
    <w:rsid w:val="00BA01C4"/>
    <w:rsid w:val="00BA02CC"/>
    <w:rsid w:val="00BA0368"/>
    <w:rsid w:val="00BA05B1"/>
    <w:rsid w:val="00BA0981"/>
    <w:rsid w:val="00BA0ACE"/>
    <w:rsid w:val="00BA1179"/>
    <w:rsid w:val="00BA14B2"/>
    <w:rsid w:val="00BA1552"/>
    <w:rsid w:val="00BA16A6"/>
    <w:rsid w:val="00BA17C7"/>
    <w:rsid w:val="00BA1816"/>
    <w:rsid w:val="00BA184C"/>
    <w:rsid w:val="00BA1B6C"/>
    <w:rsid w:val="00BA1CBA"/>
    <w:rsid w:val="00BA2111"/>
    <w:rsid w:val="00BA247B"/>
    <w:rsid w:val="00BA2761"/>
    <w:rsid w:val="00BA296A"/>
    <w:rsid w:val="00BA2A47"/>
    <w:rsid w:val="00BA2A48"/>
    <w:rsid w:val="00BA2AAF"/>
    <w:rsid w:val="00BA324B"/>
    <w:rsid w:val="00BA33DD"/>
    <w:rsid w:val="00BA34AD"/>
    <w:rsid w:val="00BA352D"/>
    <w:rsid w:val="00BA36AB"/>
    <w:rsid w:val="00BA36C0"/>
    <w:rsid w:val="00BA37B8"/>
    <w:rsid w:val="00BA3826"/>
    <w:rsid w:val="00BA3AC5"/>
    <w:rsid w:val="00BA3AFD"/>
    <w:rsid w:val="00BA3B62"/>
    <w:rsid w:val="00BA3D31"/>
    <w:rsid w:val="00BA3EE3"/>
    <w:rsid w:val="00BA4119"/>
    <w:rsid w:val="00BA44E6"/>
    <w:rsid w:val="00BA4706"/>
    <w:rsid w:val="00BA4E26"/>
    <w:rsid w:val="00BA4F43"/>
    <w:rsid w:val="00BA50AC"/>
    <w:rsid w:val="00BA51FA"/>
    <w:rsid w:val="00BA540F"/>
    <w:rsid w:val="00BA5516"/>
    <w:rsid w:val="00BA56C7"/>
    <w:rsid w:val="00BA5A0A"/>
    <w:rsid w:val="00BA5A79"/>
    <w:rsid w:val="00BA5A9C"/>
    <w:rsid w:val="00BA5E3A"/>
    <w:rsid w:val="00BA5EAC"/>
    <w:rsid w:val="00BA64CA"/>
    <w:rsid w:val="00BA679C"/>
    <w:rsid w:val="00BA6DFE"/>
    <w:rsid w:val="00BA7013"/>
    <w:rsid w:val="00BA735E"/>
    <w:rsid w:val="00BA7367"/>
    <w:rsid w:val="00BA7501"/>
    <w:rsid w:val="00BA7710"/>
    <w:rsid w:val="00BA781B"/>
    <w:rsid w:val="00BA78A8"/>
    <w:rsid w:val="00BA79C9"/>
    <w:rsid w:val="00BA7CFC"/>
    <w:rsid w:val="00BB0298"/>
    <w:rsid w:val="00BB04A8"/>
    <w:rsid w:val="00BB059A"/>
    <w:rsid w:val="00BB0A3B"/>
    <w:rsid w:val="00BB0E8E"/>
    <w:rsid w:val="00BB10D2"/>
    <w:rsid w:val="00BB129D"/>
    <w:rsid w:val="00BB15FB"/>
    <w:rsid w:val="00BB16E1"/>
    <w:rsid w:val="00BB1798"/>
    <w:rsid w:val="00BB17D6"/>
    <w:rsid w:val="00BB1D21"/>
    <w:rsid w:val="00BB1DFA"/>
    <w:rsid w:val="00BB1F31"/>
    <w:rsid w:val="00BB2111"/>
    <w:rsid w:val="00BB2284"/>
    <w:rsid w:val="00BB245C"/>
    <w:rsid w:val="00BB24CC"/>
    <w:rsid w:val="00BB25AD"/>
    <w:rsid w:val="00BB269A"/>
    <w:rsid w:val="00BB271D"/>
    <w:rsid w:val="00BB2A8A"/>
    <w:rsid w:val="00BB2B11"/>
    <w:rsid w:val="00BB2C64"/>
    <w:rsid w:val="00BB2C7C"/>
    <w:rsid w:val="00BB2C98"/>
    <w:rsid w:val="00BB308F"/>
    <w:rsid w:val="00BB3216"/>
    <w:rsid w:val="00BB32C7"/>
    <w:rsid w:val="00BB3382"/>
    <w:rsid w:val="00BB34BA"/>
    <w:rsid w:val="00BB3555"/>
    <w:rsid w:val="00BB3660"/>
    <w:rsid w:val="00BB36BF"/>
    <w:rsid w:val="00BB3788"/>
    <w:rsid w:val="00BB3B4F"/>
    <w:rsid w:val="00BB3C4E"/>
    <w:rsid w:val="00BB3F71"/>
    <w:rsid w:val="00BB4081"/>
    <w:rsid w:val="00BB4220"/>
    <w:rsid w:val="00BB42F4"/>
    <w:rsid w:val="00BB42F9"/>
    <w:rsid w:val="00BB4713"/>
    <w:rsid w:val="00BB48F0"/>
    <w:rsid w:val="00BB4DF3"/>
    <w:rsid w:val="00BB4FA6"/>
    <w:rsid w:val="00BB5B12"/>
    <w:rsid w:val="00BB5D1C"/>
    <w:rsid w:val="00BB5E65"/>
    <w:rsid w:val="00BB6304"/>
    <w:rsid w:val="00BB6499"/>
    <w:rsid w:val="00BB6F3D"/>
    <w:rsid w:val="00BB706F"/>
    <w:rsid w:val="00BB7311"/>
    <w:rsid w:val="00BB733B"/>
    <w:rsid w:val="00BB7454"/>
    <w:rsid w:val="00BB799B"/>
    <w:rsid w:val="00BB7B37"/>
    <w:rsid w:val="00BB7B6C"/>
    <w:rsid w:val="00BB7D4E"/>
    <w:rsid w:val="00BC0092"/>
    <w:rsid w:val="00BC009F"/>
    <w:rsid w:val="00BC015C"/>
    <w:rsid w:val="00BC017B"/>
    <w:rsid w:val="00BC0622"/>
    <w:rsid w:val="00BC0674"/>
    <w:rsid w:val="00BC0750"/>
    <w:rsid w:val="00BC0AC7"/>
    <w:rsid w:val="00BC0AF7"/>
    <w:rsid w:val="00BC0B4B"/>
    <w:rsid w:val="00BC0D69"/>
    <w:rsid w:val="00BC0DC8"/>
    <w:rsid w:val="00BC0DD1"/>
    <w:rsid w:val="00BC0EF0"/>
    <w:rsid w:val="00BC116F"/>
    <w:rsid w:val="00BC16D0"/>
    <w:rsid w:val="00BC16D8"/>
    <w:rsid w:val="00BC1732"/>
    <w:rsid w:val="00BC18CE"/>
    <w:rsid w:val="00BC192F"/>
    <w:rsid w:val="00BC1A3D"/>
    <w:rsid w:val="00BC1B19"/>
    <w:rsid w:val="00BC1FFA"/>
    <w:rsid w:val="00BC20AA"/>
    <w:rsid w:val="00BC228D"/>
    <w:rsid w:val="00BC2308"/>
    <w:rsid w:val="00BC2575"/>
    <w:rsid w:val="00BC26D2"/>
    <w:rsid w:val="00BC2735"/>
    <w:rsid w:val="00BC2BC4"/>
    <w:rsid w:val="00BC2FD7"/>
    <w:rsid w:val="00BC3036"/>
    <w:rsid w:val="00BC311C"/>
    <w:rsid w:val="00BC32E8"/>
    <w:rsid w:val="00BC3937"/>
    <w:rsid w:val="00BC3B27"/>
    <w:rsid w:val="00BC414D"/>
    <w:rsid w:val="00BC4350"/>
    <w:rsid w:val="00BC4541"/>
    <w:rsid w:val="00BC482E"/>
    <w:rsid w:val="00BC4863"/>
    <w:rsid w:val="00BC4B10"/>
    <w:rsid w:val="00BC4C37"/>
    <w:rsid w:val="00BC508D"/>
    <w:rsid w:val="00BC537F"/>
    <w:rsid w:val="00BC53D9"/>
    <w:rsid w:val="00BC5537"/>
    <w:rsid w:val="00BC56BD"/>
    <w:rsid w:val="00BC57C8"/>
    <w:rsid w:val="00BC5841"/>
    <w:rsid w:val="00BC58F8"/>
    <w:rsid w:val="00BC5B65"/>
    <w:rsid w:val="00BC5C69"/>
    <w:rsid w:val="00BC5D3C"/>
    <w:rsid w:val="00BC5D93"/>
    <w:rsid w:val="00BC6289"/>
    <w:rsid w:val="00BC62C5"/>
    <w:rsid w:val="00BC633E"/>
    <w:rsid w:val="00BC63FC"/>
    <w:rsid w:val="00BC66AE"/>
    <w:rsid w:val="00BC67AD"/>
    <w:rsid w:val="00BC67FC"/>
    <w:rsid w:val="00BC6BC8"/>
    <w:rsid w:val="00BC7252"/>
    <w:rsid w:val="00BC7380"/>
    <w:rsid w:val="00BC742E"/>
    <w:rsid w:val="00BC759B"/>
    <w:rsid w:val="00BC7607"/>
    <w:rsid w:val="00BC7B0E"/>
    <w:rsid w:val="00BC7BE6"/>
    <w:rsid w:val="00BC7C2D"/>
    <w:rsid w:val="00BC7C79"/>
    <w:rsid w:val="00BC7EDC"/>
    <w:rsid w:val="00BC7F6C"/>
    <w:rsid w:val="00BC7FE9"/>
    <w:rsid w:val="00BD0030"/>
    <w:rsid w:val="00BD005B"/>
    <w:rsid w:val="00BD0205"/>
    <w:rsid w:val="00BD0519"/>
    <w:rsid w:val="00BD067C"/>
    <w:rsid w:val="00BD0C17"/>
    <w:rsid w:val="00BD0CBD"/>
    <w:rsid w:val="00BD0D98"/>
    <w:rsid w:val="00BD0EB5"/>
    <w:rsid w:val="00BD141E"/>
    <w:rsid w:val="00BD14DD"/>
    <w:rsid w:val="00BD1527"/>
    <w:rsid w:val="00BD16A8"/>
    <w:rsid w:val="00BD1B17"/>
    <w:rsid w:val="00BD1CC3"/>
    <w:rsid w:val="00BD1DF8"/>
    <w:rsid w:val="00BD1F55"/>
    <w:rsid w:val="00BD225A"/>
    <w:rsid w:val="00BD2819"/>
    <w:rsid w:val="00BD2A06"/>
    <w:rsid w:val="00BD2BD1"/>
    <w:rsid w:val="00BD32D8"/>
    <w:rsid w:val="00BD32F2"/>
    <w:rsid w:val="00BD337A"/>
    <w:rsid w:val="00BD3943"/>
    <w:rsid w:val="00BD3C31"/>
    <w:rsid w:val="00BD3E93"/>
    <w:rsid w:val="00BD3E9E"/>
    <w:rsid w:val="00BD3FD2"/>
    <w:rsid w:val="00BD430C"/>
    <w:rsid w:val="00BD4364"/>
    <w:rsid w:val="00BD4405"/>
    <w:rsid w:val="00BD4F7C"/>
    <w:rsid w:val="00BD4F84"/>
    <w:rsid w:val="00BD4FF9"/>
    <w:rsid w:val="00BD5080"/>
    <w:rsid w:val="00BD50A1"/>
    <w:rsid w:val="00BD5184"/>
    <w:rsid w:val="00BD55E7"/>
    <w:rsid w:val="00BD5734"/>
    <w:rsid w:val="00BD57B7"/>
    <w:rsid w:val="00BD58D7"/>
    <w:rsid w:val="00BD5B7D"/>
    <w:rsid w:val="00BD5C59"/>
    <w:rsid w:val="00BD5C9E"/>
    <w:rsid w:val="00BD5D57"/>
    <w:rsid w:val="00BD61A8"/>
    <w:rsid w:val="00BD6293"/>
    <w:rsid w:val="00BD62CF"/>
    <w:rsid w:val="00BD6392"/>
    <w:rsid w:val="00BD66F9"/>
    <w:rsid w:val="00BD6907"/>
    <w:rsid w:val="00BD6E95"/>
    <w:rsid w:val="00BD6E9E"/>
    <w:rsid w:val="00BD6F76"/>
    <w:rsid w:val="00BD74CF"/>
    <w:rsid w:val="00BD76B3"/>
    <w:rsid w:val="00BD77B9"/>
    <w:rsid w:val="00BD7963"/>
    <w:rsid w:val="00BD7A56"/>
    <w:rsid w:val="00BD7BA3"/>
    <w:rsid w:val="00BD7DE4"/>
    <w:rsid w:val="00BD7F7C"/>
    <w:rsid w:val="00BE02D7"/>
    <w:rsid w:val="00BE04B7"/>
    <w:rsid w:val="00BE04BE"/>
    <w:rsid w:val="00BE0554"/>
    <w:rsid w:val="00BE0617"/>
    <w:rsid w:val="00BE0754"/>
    <w:rsid w:val="00BE0892"/>
    <w:rsid w:val="00BE0A44"/>
    <w:rsid w:val="00BE0B9E"/>
    <w:rsid w:val="00BE0C41"/>
    <w:rsid w:val="00BE0D20"/>
    <w:rsid w:val="00BE0F14"/>
    <w:rsid w:val="00BE103C"/>
    <w:rsid w:val="00BE162B"/>
    <w:rsid w:val="00BE19E3"/>
    <w:rsid w:val="00BE1A51"/>
    <w:rsid w:val="00BE1C75"/>
    <w:rsid w:val="00BE2114"/>
    <w:rsid w:val="00BE2427"/>
    <w:rsid w:val="00BE25C3"/>
    <w:rsid w:val="00BE25DA"/>
    <w:rsid w:val="00BE28E2"/>
    <w:rsid w:val="00BE29FA"/>
    <w:rsid w:val="00BE2CBD"/>
    <w:rsid w:val="00BE2F2E"/>
    <w:rsid w:val="00BE3181"/>
    <w:rsid w:val="00BE3706"/>
    <w:rsid w:val="00BE3D51"/>
    <w:rsid w:val="00BE3DF6"/>
    <w:rsid w:val="00BE402C"/>
    <w:rsid w:val="00BE4AB3"/>
    <w:rsid w:val="00BE4BF9"/>
    <w:rsid w:val="00BE4C95"/>
    <w:rsid w:val="00BE5080"/>
    <w:rsid w:val="00BE5473"/>
    <w:rsid w:val="00BE5854"/>
    <w:rsid w:val="00BE5A99"/>
    <w:rsid w:val="00BE5B92"/>
    <w:rsid w:val="00BE5BA9"/>
    <w:rsid w:val="00BE5DE2"/>
    <w:rsid w:val="00BE5EE2"/>
    <w:rsid w:val="00BE60CC"/>
    <w:rsid w:val="00BE61D1"/>
    <w:rsid w:val="00BE6716"/>
    <w:rsid w:val="00BE685F"/>
    <w:rsid w:val="00BE69AF"/>
    <w:rsid w:val="00BE6A00"/>
    <w:rsid w:val="00BE6BF2"/>
    <w:rsid w:val="00BE6CE8"/>
    <w:rsid w:val="00BE7074"/>
    <w:rsid w:val="00BE72BA"/>
    <w:rsid w:val="00BE74D8"/>
    <w:rsid w:val="00BE7736"/>
    <w:rsid w:val="00BE7914"/>
    <w:rsid w:val="00BE7A66"/>
    <w:rsid w:val="00BE7B49"/>
    <w:rsid w:val="00BE7CAB"/>
    <w:rsid w:val="00BF00C4"/>
    <w:rsid w:val="00BF013F"/>
    <w:rsid w:val="00BF0499"/>
    <w:rsid w:val="00BF0616"/>
    <w:rsid w:val="00BF061A"/>
    <w:rsid w:val="00BF06C6"/>
    <w:rsid w:val="00BF075F"/>
    <w:rsid w:val="00BF0A4D"/>
    <w:rsid w:val="00BF0CB2"/>
    <w:rsid w:val="00BF0F97"/>
    <w:rsid w:val="00BF1024"/>
    <w:rsid w:val="00BF110D"/>
    <w:rsid w:val="00BF1129"/>
    <w:rsid w:val="00BF1212"/>
    <w:rsid w:val="00BF1224"/>
    <w:rsid w:val="00BF1766"/>
    <w:rsid w:val="00BF1781"/>
    <w:rsid w:val="00BF1A5B"/>
    <w:rsid w:val="00BF1CBD"/>
    <w:rsid w:val="00BF1EA3"/>
    <w:rsid w:val="00BF1F79"/>
    <w:rsid w:val="00BF2283"/>
    <w:rsid w:val="00BF2755"/>
    <w:rsid w:val="00BF27CA"/>
    <w:rsid w:val="00BF2B65"/>
    <w:rsid w:val="00BF2DA9"/>
    <w:rsid w:val="00BF2E58"/>
    <w:rsid w:val="00BF3242"/>
    <w:rsid w:val="00BF340F"/>
    <w:rsid w:val="00BF37A6"/>
    <w:rsid w:val="00BF3B1F"/>
    <w:rsid w:val="00BF3BD2"/>
    <w:rsid w:val="00BF3DDC"/>
    <w:rsid w:val="00BF4373"/>
    <w:rsid w:val="00BF4478"/>
    <w:rsid w:val="00BF44E4"/>
    <w:rsid w:val="00BF461C"/>
    <w:rsid w:val="00BF46F9"/>
    <w:rsid w:val="00BF4CBF"/>
    <w:rsid w:val="00BF4D45"/>
    <w:rsid w:val="00BF4D77"/>
    <w:rsid w:val="00BF4E6D"/>
    <w:rsid w:val="00BF5211"/>
    <w:rsid w:val="00BF52CC"/>
    <w:rsid w:val="00BF52D0"/>
    <w:rsid w:val="00BF5486"/>
    <w:rsid w:val="00BF554A"/>
    <w:rsid w:val="00BF55DA"/>
    <w:rsid w:val="00BF58B8"/>
    <w:rsid w:val="00BF5A82"/>
    <w:rsid w:val="00BF5C9E"/>
    <w:rsid w:val="00BF5D8F"/>
    <w:rsid w:val="00BF610F"/>
    <w:rsid w:val="00BF6260"/>
    <w:rsid w:val="00BF6289"/>
    <w:rsid w:val="00BF69E3"/>
    <w:rsid w:val="00BF6A37"/>
    <w:rsid w:val="00BF6CBD"/>
    <w:rsid w:val="00BF7055"/>
    <w:rsid w:val="00BF728A"/>
    <w:rsid w:val="00BF7474"/>
    <w:rsid w:val="00BF7512"/>
    <w:rsid w:val="00BF7541"/>
    <w:rsid w:val="00BF7680"/>
    <w:rsid w:val="00BF77BC"/>
    <w:rsid w:val="00BF7D83"/>
    <w:rsid w:val="00C00108"/>
    <w:rsid w:val="00C001D7"/>
    <w:rsid w:val="00C004B5"/>
    <w:rsid w:val="00C0060E"/>
    <w:rsid w:val="00C00E22"/>
    <w:rsid w:val="00C00F22"/>
    <w:rsid w:val="00C0114A"/>
    <w:rsid w:val="00C01179"/>
    <w:rsid w:val="00C01336"/>
    <w:rsid w:val="00C01644"/>
    <w:rsid w:val="00C016A1"/>
    <w:rsid w:val="00C0176F"/>
    <w:rsid w:val="00C01C96"/>
    <w:rsid w:val="00C01D0A"/>
    <w:rsid w:val="00C01EB4"/>
    <w:rsid w:val="00C020BC"/>
    <w:rsid w:val="00C021C2"/>
    <w:rsid w:val="00C02417"/>
    <w:rsid w:val="00C0258B"/>
    <w:rsid w:val="00C025B3"/>
    <w:rsid w:val="00C02614"/>
    <w:rsid w:val="00C0266D"/>
    <w:rsid w:val="00C0271A"/>
    <w:rsid w:val="00C02757"/>
    <w:rsid w:val="00C029ED"/>
    <w:rsid w:val="00C02AD1"/>
    <w:rsid w:val="00C02AF6"/>
    <w:rsid w:val="00C02CE9"/>
    <w:rsid w:val="00C02E7F"/>
    <w:rsid w:val="00C030EF"/>
    <w:rsid w:val="00C03380"/>
    <w:rsid w:val="00C03386"/>
    <w:rsid w:val="00C03409"/>
    <w:rsid w:val="00C0359A"/>
    <w:rsid w:val="00C03729"/>
    <w:rsid w:val="00C03A54"/>
    <w:rsid w:val="00C03B22"/>
    <w:rsid w:val="00C03BA4"/>
    <w:rsid w:val="00C03C36"/>
    <w:rsid w:val="00C03CE2"/>
    <w:rsid w:val="00C03EAA"/>
    <w:rsid w:val="00C0417D"/>
    <w:rsid w:val="00C04387"/>
    <w:rsid w:val="00C04741"/>
    <w:rsid w:val="00C04820"/>
    <w:rsid w:val="00C048B9"/>
    <w:rsid w:val="00C04A9A"/>
    <w:rsid w:val="00C04BE4"/>
    <w:rsid w:val="00C04DC6"/>
    <w:rsid w:val="00C05103"/>
    <w:rsid w:val="00C0582B"/>
    <w:rsid w:val="00C0594D"/>
    <w:rsid w:val="00C05B6E"/>
    <w:rsid w:val="00C05D88"/>
    <w:rsid w:val="00C05ED2"/>
    <w:rsid w:val="00C062BC"/>
    <w:rsid w:val="00C0635F"/>
    <w:rsid w:val="00C06712"/>
    <w:rsid w:val="00C067C6"/>
    <w:rsid w:val="00C06A12"/>
    <w:rsid w:val="00C06C5D"/>
    <w:rsid w:val="00C06D93"/>
    <w:rsid w:val="00C06E0E"/>
    <w:rsid w:val="00C06F91"/>
    <w:rsid w:val="00C06FBD"/>
    <w:rsid w:val="00C07035"/>
    <w:rsid w:val="00C0724A"/>
    <w:rsid w:val="00C07648"/>
    <w:rsid w:val="00C077A8"/>
    <w:rsid w:val="00C077F4"/>
    <w:rsid w:val="00C0797A"/>
    <w:rsid w:val="00C07B60"/>
    <w:rsid w:val="00C07C2F"/>
    <w:rsid w:val="00C07D0B"/>
    <w:rsid w:val="00C07DD8"/>
    <w:rsid w:val="00C1005D"/>
    <w:rsid w:val="00C10066"/>
    <w:rsid w:val="00C10143"/>
    <w:rsid w:val="00C10175"/>
    <w:rsid w:val="00C101D9"/>
    <w:rsid w:val="00C10545"/>
    <w:rsid w:val="00C105BB"/>
    <w:rsid w:val="00C10637"/>
    <w:rsid w:val="00C1070D"/>
    <w:rsid w:val="00C1083F"/>
    <w:rsid w:val="00C10865"/>
    <w:rsid w:val="00C10976"/>
    <w:rsid w:val="00C10A16"/>
    <w:rsid w:val="00C10AA3"/>
    <w:rsid w:val="00C10AE7"/>
    <w:rsid w:val="00C10FD5"/>
    <w:rsid w:val="00C11240"/>
    <w:rsid w:val="00C1130E"/>
    <w:rsid w:val="00C1148C"/>
    <w:rsid w:val="00C11744"/>
    <w:rsid w:val="00C11877"/>
    <w:rsid w:val="00C11A5B"/>
    <w:rsid w:val="00C11C7D"/>
    <w:rsid w:val="00C11F33"/>
    <w:rsid w:val="00C12005"/>
    <w:rsid w:val="00C12059"/>
    <w:rsid w:val="00C120FA"/>
    <w:rsid w:val="00C12312"/>
    <w:rsid w:val="00C123D4"/>
    <w:rsid w:val="00C12451"/>
    <w:rsid w:val="00C1254C"/>
    <w:rsid w:val="00C125A1"/>
    <w:rsid w:val="00C128C0"/>
    <w:rsid w:val="00C12958"/>
    <w:rsid w:val="00C12A93"/>
    <w:rsid w:val="00C12AE3"/>
    <w:rsid w:val="00C12BFC"/>
    <w:rsid w:val="00C135BE"/>
    <w:rsid w:val="00C1362B"/>
    <w:rsid w:val="00C13710"/>
    <w:rsid w:val="00C13782"/>
    <w:rsid w:val="00C1378F"/>
    <w:rsid w:val="00C13794"/>
    <w:rsid w:val="00C13A51"/>
    <w:rsid w:val="00C13B60"/>
    <w:rsid w:val="00C13D06"/>
    <w:rsid w:val="00C13D4C"/>
    <w:rsid w:val="00C1434C"/>
    <w:rsid w:val="00C145FD"/>
    <w:rsid w:val="00C14745"/>
    <w:rsid w:val="00C147A1"/>
    <w:rsid w:val="00C14ABB"/>
    <w:rsid w:val="00C14FF7"/>
    <w:rsid w:val="00C150A6"/>
    <w:rsid w:val="00C15536"/>
    <w:rsid w:val="00C1564C"/>
    <w:rsid w:val="00C15A1C"/>
    <w:rsid w:val="00C15BD0"/>
    <w:rsid w:val="00C15EB7"/>
    <w:rsid w:val="00C15EFF"/>
    <w:rsid w:val="00C160BA"/>
    <w:rsid w:val="00C164BA"/>
    <w:rsid w:val="00C164C4"/>
    <w:rsid w:val="00C16582"/>
    <w:rsid w:val="00C1672D"/>
    <w:rsid w:val="00C1688D"/>
    <w:rsid w:val="00C16DFB"/>
    <w:rsid w:val="00C17143"/>
    <w:rsid w:val="00C177C0"/>
    <w:rsid w:val="00C17928"/>
    <w:rsid w:val="00C1794E"/>
    <w:rsid w:val="00C17B98"/>
    <w:rsid w:val="00C17C79"/>
    <w:rsid w:val="00C17D78"/>
    <w:rsid w:val="00C17F2F"/>
    <w:rsid w:val="00C20339"/>
    <w:rsid w:val="00C2056A"/>
    <w:rsid w:val="00C2066E"/>
    <w:rsid w:val="00C20924"/>
    <w:rsid w:val="00C20BFE"/>
    <w:rsid w:val="00C20C25"/>
    <w:rsid w:val="00C20E35"/>
    <w:rsid w:val="00C20ECB"/>
    <w:rsid w:val="00C20FFF"/>
    <w:rsid w:val="00C2117F"/>
    <w:rsid w:val="00C21185"/>
    <w:rsid w:val="00C211E0"/>
    <w:rsid w:val="00C218B6"/>
    <w:rsid w:val="00C21EEB"/>
    <w:rsid w:val="00C21F4C"/>
    <w:rsid w:val="00C21FB4"/>
    <w:rsid w:val="00C221CB"/>
    <w:rsid w:val="00C2246D"/>
    <w:rsid w:val="00C228E7"/>
    <w:rsid w:val="00C22A84"/>
    <w:rsid w:val="00C22EBF"/>
    <w:rsid w:val="00C230A7"/>
    <w:rsid w:val="00C23143"/>
    <w:rsid w:val="00C232AF"/>
    <w:rsid w:val="00C23599"/>
    <w:rsid w:val="00C236F7"/>
    <w:rsid w:val="00C2379E"/>
    <w:rsid w:val="00C23C58"/>
    <w:rsid w:val="00C23E71"/>
    <w:rsid w:val="00C23E7A"/>
    <w:rsid w:val="00C23F1D"/>
    <w:rsid w:val="00C240D6"/>
    <w:rsid w:val="00C24114"/>
    <w:rsid w:val="00C24367"/>
    <w:rsid w:val="00C24733"/>
    <w:rsid w:val="00C24A00"/>
    <w:rsid w:val="00C24C2A"/>
    <w:rsid w:val="00C24DE1"/>
    <w:rsid w:val="00C2503E"/>
    <w:rsid w:val="00C25070"/>
    <w:rsid w:val="00C25355"/>
    <w:rsid w:val="00C25854"/>
    <w:rsid w:val="00C25958"/>
    <w:rsid w:val="00C25A04"/>
    <w:rsid w:val="00C25AF0"/>
    <w:rsid w:val="00C25C6B"/>
    <w:rsid w:val="00C25E9A"/>
    <w:rsid w:val="00C25F70"/>
    <w:rsid w:val="00C262F5"/>
    <w:rsid w:val="00C2651B"/>
    <w:rsid w:val="00C26616"/>
    <w:rsid w:val="00C269C9"/>
    <w:rsid w:val="00C26B25"/>
    <w:rsid w:val="00C26E1F"/>
    <w:rsid w:val="00C26E33"/>
    <w:rsid w:val="00C273C9"/>
    <w:rsid w:val="00C2747B"/>
    <w:rsid w:val="00C275FA"/>
    <w:rsid w:val="00C27625"/>
    <w:rsid w:val="00C27B16"/>
    <w:rsid w:val="00C27EAD"/>
    <w:rsid w:val="00C27F90"/>
    <w:rsid w:val="00C30066"/>
    <w:rsid w:val="00C3027F"/>
    <w:rsid w:val="00C311E4"/>
    <w:rsid w:val="00C317F2"/>
    <w:rsid w:val="00C31924"/>
    <w:rsid w:val="00C3207B"/>
    <w:rsid w:val="00C3211A"/>
    <w:rsid w:val="00C32158"/>
    <w:rsid w:val="00C32470"/>
    <w:rsid w:val="00C329A6"/>
    <w:rsid w:val="00C32DCD"/>
    <w:rsid w:val="00C33257"/>
    <w:rsid w:val="00C3366D"/>
    <w:rsid w:val="00C339B5"/>
    <w:rsid w:val="00C33A8B"/>
    <w:rsid w:val="00C33C0E"/>
    <w:rsid w:val="00C33CB8"/>
    <w:rsid w:val="00C33F48"/>
    <w:rsid w:val="00C33F58"/>
    <w:rsid w:val="00C34528"/>
    <w:rsid w:val="00C34597"/>
    <w:rsid w:val="00C34D1A"/>
    <w:rsid w:val="00C34DAB"/>
    <w:rsid w:val="00C34ED1"/>
    <w:rsid w:val="00C34EF2"/>
    <w:rsid w:val="00C34FEB"/>
    <w:rsid w:val="00C3503A"/>
    <w:rsid w:val="00C35086"/>
    <w:rsid w:val="00C350EC"/>
    <w:rsid w:val="00C35290"/>
    <w:rsid w:val="00C353FE"/>
    <w:rsid w:val="00C3583D"/>
    <w:rsid w:val="00C35D43"/>
    <w:rsid w:val="00C3627D"/>
    <w:rsid w:val="00C375B5"/>
    <w:rsid w:val="00C37906"/>
    <w:rsid w:val="00C37B09"/>
    <w:rsid w:val="00C37C03"/>
    <w:rsid w:val="00C37C44"/>
    <w:rsid w:val="00C4012A"/>
    <w:rsid w:val="00C40170"/>
    <w:rsid w:val="00C401A3"/>
    <w:rsid w:val="00C4092B"/>
    <w:rsid w:val="00C40A18"/>
    <w:rsid w:val="00C40C24"/>
    <w:rsid w:val="00C40C70"/>
    <w:rsid w:val="00C40EED"/>
    <w:rsid w:val="00C40F29"/>
    <w:rsid w:val="00C41055"/>
    <w:rsid w:val="00C411ED"/>
    <w:rsid w:val="00C415C9"/>
    <w:rsid w:val="00C41D6D"/>
    <w:rsid w:val="00C42028"/>
    <w:rsid w:val="00C42386"/>
    <w:rsid w:val="00C42784"/>
    <w:rsid w:val="00C429B6"/>
    <w:rsid w:val="00C42DE1"/>
    <w:rsid w:val="00C4300D"/>
    <w:rsid w:val="00C43085"/>
    <w:rsid w:val="00C435CB"/>
    <w:rsid w:val="00C43616"/>
    <w:rsid w:val="00C43848"/>
    <w:rsid w:val="00C43950"/>
    <w:rsid w:val="00C4396E"/>
    <w:rsid w:val="00C439B3"/>
    <w:rsid w:val="00C43ECE"/>
    <w:rsid w:val="00C43EDF"/>
    <w:rsid w:val="00C43F35"/>
    <w:rsid w:val="00C44114"/>
    <w:rsid w:val="00C44A01"/>
    <w:rsid w:val="00C44FF0"/>
    <w:rsid w:val="00C45600"/>
    <w:rsid w:val="00C4561C"/>
    <w:rsid w:val="00C45892"/>
    <w:rsid w:val="00C459A0"/>
    <w:rsid w:val="00C45E93"/>
    <w:rsid w:val="00C46244"/>
    <w:rsid w:val="00C46789"/>
    <w:rsid w:val="00C46AFA"/>
    <w:rsid w:val="00C46C15"/>
    <w:rsid w:val="00C46DD0"/>
    <w:rsid w:val="00C46EB4"/>
    <w:rsid w:val="00C46F91"/>
    <w:rsid w:val="00C470E5"/>
    <w:rsid w:val="00C475A5"/>
    <w:rsid w:val="00C477CF"/>
    <w:rsid w:val="00C47A94"/>
    <w:rsid w:val="00C47D32"/>
    <w:rsid w:val="00C47D81"/>
    <w:rsid w:val="00C47DF0"/>
    <w:rsid w:val="00C47E7E"/>
    <w:rsid w:val="00C47FD7"/>
    <w:rsid w:val="00C47FDA"/>
    <w:rsid w:val="00C502D2"/>
    <w:rsid w:val="00C50342"/>
    <w:rsid w:val="00C50380"/>
    <w:rsid w:val="00C5048A"/>
    <w:rsid w:val="00C50C64"/>
    <w:rsid w:val="00C50DF3"/>
    <w:rsid w:val="00C510FA"/>
    <w:rsid w:val="00C5117C"/>
    <w:rsid w:val="00C51917"/>
    <w:rsid w:val="00C51A01"/>
    <w:rsid w:val="00C52070"/>
    <w:rsid w:val="00C520C7"/>
    <w:rsid w:val="00C522A0"/>
    <w:rsid w:val="00C52469"/>
    <w:rsid w:val="00C5268D"/>
    <w:rsid w:val="00C52901"/>
    <w:rsid w:val="00C5297A"/>
    <w:rsid w:val="00C52E0F"/>
    <w:rsid w:val="00C52EA5"/>
    <w:rsid w:val="00C5303D"/>
    <w:rsid w:val="00C530E0"/>
    <w:rsid w:val="00C53228"/>
    <w:rsid w:val="00C534BF"/>
    <w:rsid w:val="00C5356F"/>
    <w:rsid w:val="00C53592"/>
    <w:rsid w:val="00C53672"/>
    <w:rsid w:val="00C542EC"/>
    <w:rsid w:val="00C544A8"/>
    <w:rsid w:val="00C54721"/>
    <w:rsid w:val="00C55069"/>
    <w:rsid w:val="00C551B9"/>
    <w:rsid w:val="00C553E6"/>
    <w:rsid w:val="00C556F6"/>
    <w:rsid w:val="00C5576D"/>
    <w:rsid w:val="00C55942"/>
    <w:rsid w:val="00C55E7E"/>
    <w:rsid w:val="00C55FB9"/>
    <w:rsid w:val="00C56102"/>
    <w:rsid w:val="00C562BC"/>
    <w:rsid w:val="00C564AA"/>
    <w:rsid w:val="00C56A1E"/>
    <w:rsid w:val="00C56AE0"/>
    <w:rsid w:val="00C56C31"/>
    <w:rsid w:val="00C56DC5"/>
    <w:rsid w:val="00C56ECF"/>
    <w:rsid w:val="00C571A8"/>
    <w:rsid w:val="00C57267"/>
    <w:rsid w:val="00C573DD"/>
    <w:rsid w:val="00C57834"/>
    <w:rsid w:val="00C57BA1"/>
    <w:rsid w:val="00C57C6E"/>
    <w:rsid w:val="00C57FC3"/>
    <w:rsid w:val="00C600A1"/>
    <w:rsid w:val="00C602F0"/>
    <w:rsid w:val="00C60855"/>
    <w:rsid w:val="00C608EC"/>
    <w:rsid w:val="00C60953"/>
    <w:rsid w:val="00C60A05"/>
    <w:rsid w:val="00C60F39"/>
    <w:rsid w:val="00C60FF9"/>
    <w:rsid w:val="00C6103A"/>
    <w:rsid w:val="00C610FA"/>
    <w:rsid w:val="00C6115B"/>
    <w:rsid w:val="00C611EF"/>
    <w:rsid w:val="00C61365"/>
    <w:rsid w:val="00C618B6"/>
    <w:rsid w:val="00C61911"/>
    <w:rsid w:val="00C61B72"/>
    <w:rsid w:val="00C61C62"/>
    <w:rsid w:val="00C61CE3"/>
    <w:rsid w:val="00C61CE6"/>
    <w:rsid w:val="00C61F47"/>
    <w:rsid w:val="00C6234D"/>
    <w:rsid w:val="00C6237D"/>
    <w:rsid w:val="00C623B2"/>
    <w:rsid w:val="00C6269B"/>
    <w:rsid w:val="00C627D6"/>
    <w:rsid w:val="00C628CF"/>
    <w:rsid w:val="00C62CE5"/>
    <w:rsid w:val="00C62D70"/>
    <w:rsid w:val="00C62F09"/>
    <w:rsid w:val="00C63202"/>
    <w:rsid w:val="00C6371A"/>
    <w:rsid w:val="00C63A06"/>
    <w:rsid w:val="00C63A82"/>
    <w:rsid w:val="00C63C7D"/>
    <w:rsid w:val="00C64246"/>
    <w:rsid w:val="00C64270"/>
    <w:rsid w:val="00C642C5"/>
    <w:rsid w:val="00C64332"/>
    <w:rsid w:val="00C646EB"/>
    <w:rsid w:val="00C64808"/>
    <w:rsid w:val="00C64819"/>
    <w:rsid w:val="00C64D81"/>
    <w:rsid w:val="00C64E5C"/>
    <w:rsid w:val="00C64F45"/>
    <w:rsid w:val="00C64FD7"/>
    <w:rsid w:val="00C652AA"/>
    <w:rsid w:val="00C65431"/>
    <w:rsid w:val="00C65892"/>
    <w:rsid w:val="00C65930"/>
    <w:rsid w:val="00C65BB5"/>
    <w:rsid w:val="00C65C84"/>
    <w:rsid w:val="00C65CFE"/>
    <w:rsid w:val="00C65E48"/>
    <w:rsid w:val="00C65F40"/>
    <w:rsid w:val="00C66557"/>
    <w:rsid w:val="00C6669B"/>
    <w:rsid w:val="00C6670F"/>
    <w:rsid w:val="00C66757"/>
    <w:rsid w:val="00C66797"/>
    <w:rsid w:val="00C66803"/>
    <w:rsid w:val="00C66881"/>
    <w:rsid w:val="00C669FB"/>
    <w:rsid w:val="00C66E1C"/>
    <w:rsid w:val="00C6732C"/>
    <w:rsid w:val="00C675ED"/>
    <w:rsid w:val="00C67671"/>
    <w:rsid w:val="00C679A2"/>
    <w:rsid w:val="00C67ADD"/>
    <w:rsid w:val="00C67C78"/>
    <w:rsid w:val="00C703DD"/>
    <w:rsid w:val="00C70842"/>
    <w:rsid w:val="00C70CDD"/>
    <w:rsid w:val="00C71007"/>
    <w:rsid w:val="00C71060"/>
    <w:rsid w:val="00C7109E"/>
    <w:rsid w:val="00C710BE"/>
    <w:rsid w:val="00C71241"/>
    <w:rsid w:val="00C7128A"/>
    <w:rsid w:val="00C71348"/>
    <w:rsid w:val="00C7134F"/>
    <w:rsid w:val="00C715A2"/>
    <w:rsid w:val="00C7190B"/>
    <w:rsid w:val="00C71ACA"/>
    <w:rsid w:val="00C71B48"/>
    <w:rsid w:val="00C71CED"/>
    <w:rsid w:val="00C71F19"/>
    <w:rsid w:val="00C71FA3"/>
    <w:rsid w:val="00C7205F"/>
    <w:rsid w:val="00C72170"/>
    <w:rsid w:val="00C72609"/>
    <w:rsid w:val="00C728C0"/>
    <w:rsid w:val="00C729E2"/>
    <w:rsid w:val="00C72B23"/>
    <w:rsid w:val="00C72B6B"/>
    <w:rsid w:val="00C72E25"/>
    <w:rsid w:val="00C72E59"/>
    <w:rsid w:val="00C72E72"/>
    <w:rsid w:val="00C72EE6"/>
    <w:rsid w:val="00C732C5"/>
    <w:rsid w:val="00C733D4"/>
    <w:rsid w:val="00C7357D"/>
    <w:rsid w:val="00C73665"/>
    <w:rsid w:val="00C73C67"/>
    <w:rsid w:val="00C7426C"/>
    <w:rsid w:val="00C746E4"/>
    <w:rsid w:val="00C7478E"/>
    <w:rsid w:val="00C747BF"/>
    <w:rsid w:val="00C748D8"/>
    <w:rsid w:val="00C749EF"/>
    <w:rsid w:val="00C74A9E"/>
    <w:rsid w:val="00C74B08"/>
    <w:rsid w:val="00C74D53"/>
    <w:rsid w:val="00C74E8C"/>
    <w:rsid w:val="00C74F33"/>
    <w:rsid w:val="00C74FAF"/>
    <w:rsid w:val="00C74FBD"/>
    <w:rsid w:val="00C74FFE"/>
    <w:rsid w:val="00C750EE"/>
    <w:rsid w:val="00C75147"/>
    <w:rsid w:val="00C7524B"/>
    <w:rsid w:val="00C75565"/>
    <w:rsid w:val="00C7556D"/>
    <w:rsid w:val="00C7563C"/>
    <w:rsid w:val="00C7579A"/>
    <w:rsid w:val="00C757DF"/>
    <w:rsid w:val="00C7598A"/>
    <w:rsid w:val="00C7598C"/>
    <w:rsid w:val="00C75AF1"/>
    <w:rsid w:val="00C7623C"/>
    <w:rsid w:val="00C762E6"/>
    <w:rsid w:val="00C7636F"/>
    <w:rsid w:val="00C766B8"/>
    <w:rsid w:val="00C7689B"/>
    <w:rsid w:val="00C768B3"/>
    <w:rsid w:val="00C76BB9"/>
    <w:rsid w:val="00C76D21"/>
    <w:rsid w:val="00C76E48"/>
    <w:rsid w:val="00C76FBA"/>
    <w:rsid w:val="00C77036"/>
    <w:rsid w:val="00C77139"/>
    <w:rsid w:val="00C77617"/>
    <w:rsid w:val="00C77687"/>
    <w:rsid w:val="00C77845"/>
    <w:rsid w:val="00C77A73"/>
    <w:rsid w:val="00C77BDB"/>
    <w:rsid w:val="00C80147"/>
    <w:rsid w:val="00C802FF"/>
    <w:rsid w:val="00C80305"/>
    <w:rsid w:val="00C80402"/>
    <w:rsid w:val="00C8084D"/>
    <w:rsid w:val="00C80876"/>
    <w:rsid w:val="00C808DD"/>
    <w:rsid w:val="00C8096B"/>
    <w:rsid w:val="00C80D68"/>
    <w:rsid w:val="00C80E14"/>
    <w:rsid w:val="00C81004"/>
    <w:rsid w:val="00C811F7"/>
    <w:rsid w:val="00C816A5"/>
    <w:rsid w:val="00C81851"/>
    <w:rsid w:val="00C81B7B"/>
    <w:rsid w:val="00C81BF5"/>
    <w:rsid w:val="00C81C8B"/>
    <w:rsid w:val="00C81EDE"/>
    <w:rsid w:val="00C82620"/>
    <w:rsid w:val="00C82C73"/>
    <w:rsid w:val="00C82F63"/>
    <w:rsid w:val="00C831A9"/>
    <w:rsid w:val="00C8321F"/>
    <w:rsid w:val="00C83437"/>
    <w:rsid w:val="00C839B2"/>
    <w:rsid w:val="00C83A33"/>
    <w:rsid w:val="00C83B73"/>
    <w:rsid w:val="00C83D32"/>
    <w:rsid w:val="00C83D50"/>
    <w:rsid w:val="00C83F36"/>
    <w:rsid w:val="00C843C6"/>
    <w:rsid w:val="00C8444D"/>
    <w:rsid w:val="00C844F8"/>
    <w:rsid w:val="00C84612"/>
    <w:rsid w:val="00C846B2"/>
    <w:rsid w:val="00C84CFE"/>
    <w:rsid w:val="00C84E64"/>
    <w:rsid w:val="00C85234"/>
    <w:rsid w:val="00C853BE"/>
    <w:rsid w:val="00C857AE"/>
    <w:rsid w:val="00C85AB3"/>
    <w:rsid w:val="00C85CAB"/>
    <w:rsid w:val="00C85E94"/>
    <w:rsid w:val="00C8616B"/>
    <w:rsid w:val="00C86559"/>
    <w:rsid w:val="00C86657"/>
    <w:rsid w:val="00C866CA"/>
    <w:rsid w:val="00C86B83"/>
    <w:rsid w:val="00C86C15"/>
    <w:rsid w:val="00C87082"/>
    <w:rsid w:val="00C8710C"/>
    <w:rsid w:val="00C87425"/>
    <w:rsid w:val="00C874BD"/>
    <w:rsid w:val="00C875B9"/>
    <w:rsid w:val="00C8769F"/>
    <w:rsid w:val="00C87924"/>
    <w:rsid w:val="00C87A99"/>
    <w:rsid w:val="00C87C14"/>
    <w:rsid w:val="00C87C8D"/>
    <w:rsid w:val="00C87CAE"/>
    <w:rsid w:val="00C87CC3"/>
    <w:rsid w:val="00C87D51"/>
    <w:rsid w:val="00C87DA6"/>
    <w:rsid w:val="00C87DDC"/>
    <w:rsid w:val="00C87E8B"/>
    <w:rsid w:val="00C9008B"/>
    <w:rsid w:val="00C903D2"/>
    <w:rsid w:val="00C905F4"/>
    <w:rsid w:val="00C906CE"/>
    <w:rsid w:val="00C907C5"/>
    <w:rsid w:val="00C907E1"/>
    <w:rsid w:val="00C90907"/>
    <w:rsid w:val="00C90F2D"/>
    <w:rsid w:val="00C913CC"/>
    <w:rsid w:val="00C91A04"/>
    <w:rsid w:val="00C91E57"/>
    <w:rsid w:val="00C91F8E"/>
    <w:rsid w:val="00C92604"/>
    <w:rsid w:val="00C92ABF"/>
    <w:rsid w:val="00C92AD5"/>
    <w:rsid w:val="00C92B1C"/>
    <w:rsid w:val="00C92C7A"/>
    <w:rsid w:val="00C92CFD"/>
    <w:rsid w:val="00C92D7B"/>
    <w:rsid w:val="00C92E22"/>
    <w:rsid w:val="00C92E66"/>
    <w:rsid w:val="00C932D4"/>
    <w:rsid w:val="00C93308"/>
    <w:rsid w:val="00C93327"/>
    <w:rsid w:val="00C9345C"/>
    <w:rsid w:val="00C936B9"/>
    <w:rsid w:val="00C93887"/>
    <w:rsid w:val="00C938CD"/>
    <w:rsid w:val="00C939F3"/>
    <w:rsid w:val="00C93B9D"/>
    <w:rsid w:val="00C93F41"/>
    <w:rsid w:val="00C9411C"/>
    <w:rsid w:val="00C94175"/>
    <w:rsid w:val="00C9491C"/>
    <w:rsid w:val="00C949E7"/>
    <w:rsid w:val="00C94A7A"/>
    <w:rsid w:val="00C94E2E"/>
    <w:rsid w:val="00C94E59"/>
    <w:rsid w:val="00C95141"/>
    <w:rsid w:val="00C95284"/>
    <w:rsid w:val="00C9538D"/>
    <w:rsid w:val="00C95587"/>
    <w:rsid w:val="00C95595"/>
    <w:rsid w:val="00C956AE"/>
    <w:rsid w:val="00C95706"/>
    <w:rsid w:val="00C95759"/>
    <w:rsid w:val="00C95C99"/>
    <w:rsid w:val="00C95F23"/>
    <w:rsid w:val="00C96218"/>
    <w:rsid w:val="00C9621A"/>
    <w:rsid w:val="00C9624E"/>
    <w:rsid w:val="00C96275"/>
    <w:rsid w:val="00C9628D"/>
    <w:rsid w:val="00C96827"/>
    <w:rsid w:val="00C96AF3"/>
    <w:rsid w:val="00C96B13"/>
    <w:rsid w:val="00C97564"/>
    <w:rsid w:val="00C975E3"/>
    <w:rsid w:val="00C97682"/>
    <w:rsid w:val="00C9794F"/>
    <w:rsid w:val="00C97976"/>
    <w:rsid w:val="00C97B48"/>
    <w:rsid w:val="00C97BC2"/>
    <w:rsid w:val="00CA00E6"/>
    <w:rsid w:val="00CA01C5"/>
    <w:rsid w:val="00CA02EE"/>
    <w:rsid w:val="00CA0740"/>
    <w:rsid w:val="00CA0885"/>
    <w:rsid w:val="00CA0972"/>
    <w:rsid w:val="00CA0CD0"/>
    <w:rsid w:val="00CA0D95"/>
    <w:rsid w:val="00CA0FA6"/>
    <w:rsid w:val="00CA0FBD"/>
    <w:rsid w:val="00CA1495"/>
    <w:rsid w:val="00CA1743"/>
    <w:rsid w:val="00CA1DAF"/>
    <w:rsid w:val="00CA1E20"/>
    <w:rsid w:val="00CA1F9A"/>
    <w:rsid w:val="00CA20CE"/>
    <w:rsid w:val="00CA20F1"/>
    <w:rsid w:val="00CA23D0"/>
    <w:rsid w:val="00CA2AC3"/>
    <w:rsid w:val="00CA2B53"/>
    <w:rsid w:val="00CA2C70"/>
    <w:rsid w:val="00CA2C9A"/>
    <w:rsid w:val="00CA2F28"/>
    <w:rsid w:val="00CA3581"/>
    <w:rsid w:val="00CA38B4"/>
    <w:rsid w:val="00CA3990"/>
    <w:rsid w:val="00CA3A87"/>
    <w:rsid w:val="00CA3C39"/>
    <w:rsid w:val="00CA3E87"/>
    <w:rsid w:val="00CA3F20"/>
    <w:rsid w:val="00CA42A1"/>
    <w:rsid w:val="00CA42A2"/>
    <w:rsid w:val="00CA43C6"/>
    <w:rsid w:val="00CA459B"/>
    <w:rsid w:val="00CA46F1"/>
    <w:rsid w:val="00CA48B5"/>
    <w:rsid w:val="00CA4A78"/>
    <w:rsid w:val="00CA4C07"/>
    <w:rsid w:val="00CA4D4E"/>
    <w:rsid w:val="00CA4E46"/>
    <w:rsid w:val="00CA4FB5"/>
    <w:rsid w:val="00CA5086"/>
    <w:rsid w:val="00CA52A5"/>
    <w:rsid w:val="00CA535D"/>
    <w:rsid w:val="00CA56ED"/>
    <w:rsid w:val="00CA5751"/>
    <w:rsid w:val="00CA5853"/>
    <w:rsid w:val="00CA6087"/>
    <w:rsid w:val="00CA61B1"/>
    <w:rsid w:val="00CA61F1"/>
    <w:rsid w:val="00CA630F"/>
    <w:rsid w:val="00CA63D2"/>
    <w:rsid w:val="00CA6460"/>
    <w:rsid w:val="00CA66B0"/>
    <w:rsid w:val="00CA6A24"/>
    <w:rsid w:val="00CA6A8E"/>
    <w:rsid w:val="00CA7586"/>
    <w:rsid w:val="00CA7754"/>
    <w:rsid w:val="00CA77CA"/>
    <w:rsid w:val="00CA79C9"/>
    <w:rsid w:val="00CA7D52"/>
    <w:rsid w:val="00CA7F2B"/>
    <w:rsid w:val="00CA7F54"/>
    <w:rsid w:val="00CB0158"/>
    <w:rsid w:val="00CB0480"/>
    <w:rsid w:val="00CB055E"/>
    <w:rsid w:val="00CB05D9"/>
    <w:rsid w:val="00CB0689"/>
    <w:rsid w:val="00CB0774"/>
    <w:rsid w:val="00CB0B13"/>
    <w:rsid w:val="00CB0BA5"/>
    <w:rsid w:val="00CB0CC3"/>
    <w:rsid w:val="00CB0CF1"/>
    <w:rsid w:val="00CB1190"/>
    <w:rsid w:val="00CB168E"/>
    <w:rsid w:val="00CB1746"/>
    <w:rsid w:val="00CB18D3"/>
    <w:rsid w:val="00CB1A53"/>
    <w:rsid w:val="00CB1BB2"/>
    <w:rsid w:val="00CB1C58"/>
    <w:rsid w:val="00CB1E36"/>
    <w:rsid w:val="00CB215C"/>
    <w:rsid w:val="00CB2376"/>
    <w:rsid w:val="00CB25B5"/>
    <w:rsid w:val="00CB28EC"/>
    <w:rsid w:val="00CB2A7F"/>
    <w:rsid w:val="00CB2C7C"/>
    <w:rsid w:val="00CB2D14"/>
    <w:rsid w:val="00CB2E31"/>
    <w:rsid w:val="00CB2F18"/>
    <w:rsid w:val="00CB30F2"/>
    <w:rsid w:val="00CB3160"/>
    <w:rsid w:val="00CB31A8"/>
    <w:rsid w:val="00CB3CAF"/>
    <w:rsid w:val="00CB3E37"/>
    <w:rsid w:val="00CB408F"/>
    <w:rsid w:val="00CB4184"/>
    <w:rsid w:val="00CB422A"/>
    <w:rsid w:val="00CB4339"/>
    <w:rsid w:val="00CB4792"/>
    <w:rsid w:val="00CB47AD"/>
    <w:rsid w:val="00CB49B9"/>
    <w:rsid w:val="00CB49EA"/>
    <w:rsid w:val="00CB4A7A"/>
    <w:rsid w:val="00CB4CCC"/>
    <w:rsid w:val="00CB4CE8"/>
    <w:rsid w:val="00CB4E2F"/>
    <w:rsid w:val="00CB4E9E"/>
    <w:rsid w:val="00CB5599"/>
    <w:rsid w:val="00CB58E3"/>
    <w:rsid w:val="00CB5931"/>
    <w:rsid w:val="00CB5A78"/>
    <w:rsid w:val="00CB5C7A"/>
    <w:rsid w:val="00CB5D8D"/>
    <w:rsid w:val="00CB6013"/>
    <w:rsid w:val="00CB665E"/>
    <w:rsid w:val="00CB66AE"/>
    <w:rsid w:val="00CB6AD1"/>
    <w:rsid w:val="00CB6B0C"/>
    <w:rsid w:val="00CB6BEC"/>
    <w:rsid w:val="00CB6E72"/>
    <w:rsid w:val="00CB6F07"/>
    <w:rsid w:val="00CB6FAF"/>
    <w:rsid w:val="00CB755E"/>
    <w:rsid w:val="00CB771C"/>
    <w:rsid w:val="00CB7835"/>
    <w:rsid w:val="00CB7982"/>
    <w:rsid w:val="00CB7BFA"/>
    <w:rsid w:val="00CB7C19"/>
    <w:rsid w:val="00CB7D49"/>
    <w:rsid w:val="00CC0040"/>
    <w:rsid w:val="00CC0104"/>
    <w:rsid w:val="00CC0319"/>
    <w:rsid w:val="00CC0481"/>
    <w:rsid w:val="00CC0690"/>
    <w:rsid w:val="00CC085A"/>
    <w:rsid w:val="00CC088E"/>
    <w:rsid w:val="00CC08F3"/>
    <w:rsid w:val="00CC0B3A"/>
    <w:rsid w:val="00CC10A4"/>
    <w:rsid w:val="00CC119B"/>
    <w:rsid w:val="00CC14B3"/>
    <w:rsid w:val="00CC157E"/>
    <w:rsid w:val="00CC17A6"/>
    <w:rsid w:val="00CC1C48"/>
    <w:rsid w:val="00CC1CD1"/>
    <w:rsid w:val="00CC1F9B"/>
    <w:rsid w:val="00CC221E"/>
    <w:rsid w:val="00CC23AF"/>
    <w:rsid w:val="00CC24C5"/>
    <w:rsid w:val="00CC2550"/>
    <w:rsid w:val="00CC256A"/>
    <w:rsid w:val="00CC2B31"/>
    <w:rsid w:val="00CC2F27"/>
    <w:rsid w:val="00CC300D"/>
    <w:rsid w:val="00CC31F4"/>
    <w:rsid w:val="00CC33C1"/>
    <w:rsid w:val="00CC345D"/>
    <w:rsid w:val="00CC364A"/>
    <w:rsid w:val="00CC37AB"/>
    <w:rsid w:val="00CC3928"/>
    <w:rsid w:val="00CC3C16"/>
    <w:rsid w:val="00CC3CDF"/>
    <w:rsid w:val="00CC3D91"/>
    <w:rsid w:val="00CC3DAE"/>
    <w:rsid w:val="00CC3DF5"/>
    <w:rsid w:val="00CC3F8A"/>
    <w:rsid w:val="00CC4744"/>
    <w:rsid w:val="00CC482B"/>
    <w:rsid w:val="00CC4A9C"/>
    <w:rsid w:val="00CC4B81"/>
    <w:rsid w:val="00CC4CA4"/>
    <w:rsid w:val="00CC4EE6"/>
    <w:rsid w:val="00CC5057"/>
    <w:rsid w:val="00CC53A3"/>
    <w:rsid w:val="00CC5500"/>
    <w:rsid w:val="00CC58DC"/>
    <w:rsid w:val="00CC5EC3"/>
    <w:rsid w:val="00CC60DC"/>
    <w:rsid w:val="00CC6426"/>
    <w:rsid w:val="00CC6702"/>
    <w:rsid w:val="00CC6C85"/>
    <w:rsid w:val="00CC7002"/>
    <w:rsid w:val="00CC7051"/>
    <w:rsid w:val="00CC716B"/>
    <w:rsid w:val="00CC73CD"/>
    <w:rsid w:val="00CC75EF"/>
    <w:rsid w:val="00CC7717"/>
    <w:rsid w:val="00CC7F4C"/>
    <w:rsid w:val="00CD002C"/>
    <w:rsid w:val="00CD013D"/>
    <w:rsid w:val="00CD02BD"/>
    <w:rsid w:val="00CD030C"/>
    <w:rsid w:val="00CD03DB"/>
    <w:rsid w:val="00CD07FD"/>
    <w:rsid w:val="00CD097D"/>
    <w:rsid w:val="00CD0BA6"/>
    <w:rsid w:val="00CD1016"/>
    <w:rsid w:val="00CD12AC"/>
    <w:rsid w:val="00CD139F"/>
    <w:rsid w:val="00CD15BD"/>
    <w:rsid w:val="00CD163E"/>
    <w:rsid w:val="00CD17F2"/>
    <w:rsid w:val="00CD18F4"/>
    <w:rsid w:val="00CD1997"/>
    <w:rsid w:val="00CD1B44"/>
    <w:rsid w:val="00CD1BEB"/>
    <w:rsid w:val="00CD1DBF"/>
    <w:rsid w:val="00CD1E43"/>
    <w:rsid w:val="00CD1F0A"/>
    <w:rsid w:val="00CD2261"/>
    <w:rsid w:val="00CD2277"/>
    <w:rsid w:val="00CD2583"/>
    <w:rsid w:val="00CD273D"/>
    <w:rsid w:val="00CD275F"/>
    <w:rsid w:val="00CD28B5"/>
    <w:rsid w:val="00CD2A72"/>
    <w:rsid w:val="00CD2B47"/>
    <w:rsid w:val="00CD2CAE"/>
    <w:rsid w:val="00CD2D5E"/>
    <w:rsid w:val="00CD33C7"/>
    <w:rsid w:val="00CD3413"/>
    <w:rsid w:val="00CD34E2"/>
    <w:rsid w:val="00CD35C6"/>
    <w:rsid w:val="00CD3979"/>
    <w:rsid w:val="00CD39C8"/>
    <w:rsid w:val="00CD3A7A"/>
    <w:rsid w:val="00CD3BA8"/>
    <w:rsid w:val="00CD3BFD"/>
    <w:rsid w:val="00CD4020"/>
    <w:rsid w:val="00CD42EB"/>
    <w:rsid w:val="00CD457D"/>
    <w:rsid w:val="00CD457E"/>
    <w:rsid w:val="00CD4585"/>
    <w:rsid w:val="00CD46D9"/>
    <w:rsid w:val="00CD4761"/>
    <w:rsid w:val="00CD4890"/>
    <w:rsid w:val="00CD4C2D"/>
    <w:rsid w:val="00CD5249"/>
    <w:rsid w:val="00CD5268"/>
    <w:rsid w:val="00CD544E"/>
    <w:rsid w:val="00CD5510"/>
    <w:rsid w:val="00CD569E"/>
    <w:rsid w:val="00CD5795"/>
    <w:rsid w:val="00CD5D07"/>
    <w:rsid w:val="00CD5F56"/>
    <w:rsid w:val="00CD6239"/>
    <w:rsid w:val="00CD6342"/>
    <w:rsid w:val="00CD63AF"/>
    <w:rsid w:val="00CD656E"/>
    <w:rsid w:val="00CD66F1"/>
    <w:rsid w:val="00CD6780"/>
    <w:rsid w:val="00CD6897"/>
    <w:rsid w:val="00CD69CF"/>
    <w:rsid w:val="00CD69FC"/>
    <w:rsid w:val="00CD6A8B"/>
    <w:rsid w:val="00CD6BF6"/>
    <w:rsid w:val="00CD6D2F"/>
    <w:rsid w:val="00CD720C"/>
    <w:rsid w:val="00CD7363"/>
    <w:rsid w:val="00CD7675"/>
    <w:rsid w:val="00CD77A9"/>
    <w:rsid w:val="00CD7F5B"/>
    <w:rsid w:val="00CE0296"/>
    <w:rsid w:val="00CE0428"/>
    <w:rsid w:val="00CE04DE"/>
    <w:rsid w:val="00CE05C8"/>
    <w:rsid w:val="00CE064A"/>
    <w:rsid w:val="00CE0873"/>
    <w:rsid w:val="00CE0A7C"/>
    <w:rsid w:val="00CE0C0F"/>
    <w:rsid w:val="00CE0E19"/>
    <w:rsid w:val="00CE0EEF"/>
    <w:rsid w:val="00CE0FA3"/>
    <w:rsid w:val="00CE10AC"/>
    <w:rsid w:val="00CE14AD"/>
    <w:rsid w:val="00CE14B3"/>
    <w:rsid w:val="00CE16BD"/>
    <w:rsid w:val="00CE1C65"/>
    <w:rsid w:val="00CE1F1F"/>
    <w:rsid w:val="00CE1F22"/>
    <w:rsid w:val="00CE2C13"/>
    <w:rsid w:val="00CE2ECC"/>
    <w:rsid w:val="00CE2FC9"/>
    <w:rsid w:val="00CE32A1"/>
    <w:rsid w:val="00CE34E4"/>
    <w:rsid w:val="00CE38D7"/>
    <w:rsid w:val="00CE3907"/>
    <w:rsid w:val="00CE3C95"/>
    <w:rsid w:val="00CE3ED4"/>
    <w:rsid w:val="00CE3F53"/>
    <w:rsid w:val="00CE4274"/>
    <w:rsid w:val="00CE44E6"/>
    <w:rsid w:val="00CE455C"/>
    <w:rsid w:val="00CE45B1"/>
    <w:rsid w:val="00CE49C8"/>
    <w:rsid w:val="00CE4EF7"/>
    <w:rsid w:val="00CE4FC1"/>
    <w:rsid w:val="00CE5178"/>
    <w:rsid w:val="00CE550B"/>
    <w:rsid w:val="00CE566A"/>
    <w:rsid w:val="00CE5685"/>
    <w:rsid w:val="00CE5915"/>
    <w:rsid w:val="00CE5916"/>
    <w:rsid w:val="00CE5F14"/>
    <w:rsid w:val="00CE611D"/>
    <w:rsid w:val="00CE6194"/>
    <w:rsid w:val="00CE639D"/>
    <w:rsid w:val="00CE66D6"/>
    <w:rsid w:val="00CE6760"/>
    <w:rsid w:val="00CE682B"/>
    <w:rsid w:val="00CE69C1"/>
    <w:rsid w:val="00CE6D50"/>
    <w:rsid w:val="00CE6DAB"/>
    <w:rsid w:val="00CE6EC9"/>
    <w:rsid w:val="00CE6F6A"/>
    <w:rsid w:val="00CE703A"/>
    <w:rsid w:val="00CE70E9"/>
    <w:rsid w:val="00CE7328"/>
    <w:rsid w:val="00CE7557"/>
    <w:rsid w:val="00CE7705"/>
    <w:rsid w:val="00CE7798"/>
    <w:rsid w:val="00CE796D"/>
    <w:rsid w:val="00CE79E9"/>
    <w:rsid w:val="00CE7B92"/>
    <w:rsid w:val="00CE7BD1"/>
    <w:rsid w:val="00CE7D2C"/>
    <w:rsid w:val="00CE7E18"/>
    <w:rsid w:val="00CF00E3"/>
    <w:rsid w:val="00CF024A"/>
    <w:rsid w:val="00CF063A"/>
    <w:rsid w:val="00CF07C5"/>
    <w:rsid w:val="00CF0B3D"/>
    <w:rsid w:val="00CF0BB6"/>
    <w:rsid w:val="00CF0D71"/>
    <w:rsid w:val="00CF0D8A"/>
    <w:rsid w:val="00CF0EE3"/>
    <w:rsid w:val="00CF104B"/>
    <w:rsid w:val="00CF10BA"/>
    <w:rsid w:val="00CF125C"/>
    <w:rsid w:val="00CF162D"/>
    <w:rsid w:val="00CF186C"/>
    <w:rsid w:val="00CF1936"/>
    <w:rsid w:val="00CF1C85"/>
    <w:rsid w:val="00CF1D13"/>
    <w:rsid w:val="00CF1F33"/>
    <w:rsid w:val="00CF20E4"/>
    <w:rsid w:val="00CF2138"/>
    <w:rsid w:val="00CF2390"/>
    <w:rsid w:val="00CF2564"/>
    <w:rsid w:val="00CF2728"/>
    <w:rsid w:val="00CF2776"/>
    <w:rsid w:val="00CF2A8F"/>
    <w:rsid w:val="00CF2D19"/>
    <w:rsid w:val="00CF3208"/>
    <w:rsid w:val="00CF32ED"/>
    <w:rsid w:val="00CF3427"/>
    <w:rsid w:val="00CF34B9"/>
    <w:rsid w:val="00CF3582"/>
    <w:rsid w:val="00CF3595"/>
    <w:rsid w:val="00CF3678"/>
    <w:rsid w:val="00CF3993"/>
    <w:rsid w:val="00CF3A10"/>
    <w:rsid w:val="00CF3A11"/>
    <w:rsid w:val="00CF3A69"/>
    <w:rsid w:val="00CF3B6F"/>
    <w:rsid w:val="00CF3E83"/>
    <w:rsid w:val="00CF4238"/>
    <w:rsid w:val="00CF42CE"/>
    <w:rsid w:val="00CF496B"/>
    <w:rsid w:val="00CF4A91"/>
    <w:rsid w:val="00CF4B87"/>
    <w:rsid w:val="00CF4D00"/>
    <w:rsid w:val="00CF4D65"/>
    <w:rsid w:val="00CF4F58"/>
    <w:rsid w:val="00CF524E"/>
    <w:rsid w:val="00CF5691"/>
    <w:rsid w:val="00CF5693"/>
    <w:rsid w:val="00CF56F4"/>
    <w:rsid w:val="00CF57D8"/>
    <w:rsid w:val="00CF5B1B"/>
    <w:rsid w:val="00CF5F28"/>
    <w:rsid w:val="00CF5F42"/>
    <w:rsid w:val="00CF64A1"/>
    <w:rsid w:val="00CF6846"/>
    <w:rsid w:val="00CF6FD4"/>
    <w:rsid w:val="00CF7330"/>
    <w:rsid w:val="00CF74D3"/>
    <w:rsid w:val="00CF758E"/>
    <w:rsid w:val="00CF75E1"/>
    <w:rsid w:val="00CF7674"/>
    <w:rsid w:val="00CF76A3"/>
    <w:rsid w:val="00CF77A8"/>
    <w:rsid w:val="00CF7C64"/>
    <w:rsid w:val="00CF7CFC"/>
    <w:rsid w:val="00D0010D"/>
    <w:rsid w:val="00D00213"/>
    <w:rsid w:val="00D00496"/>
    <w:rsid w:val="00D00758"/>
    <w:rsid w:val="00D00AC3"/>
    <w:rsid w:val="00D00D54"/>
    <w:rsid w:val="00D00EE5"/>
    <w:rsid w:val="00D01445"/>
    <w:rsid w:val="00D01BCD"/>
    <w:rsid w:val="00D024E5"/>
    <w:rsid w:val="00D02721"/>
    <w:rsid w:val="00D02885"/>
    <w:rsid w:val="00D02CEF"/>
    <w:rsid w:val="00D02F74"/>
    <w:rsid w:val="00D030EC"/>
    <w:rsid w:val="00D03268"/>
    <w:rsid w:val="00D032C0"/>
    <w:rsid w:val="00D03356"/>
    <w:rsid w:val="00D03648"/>
    <w:rsid w:val="00D03696"/>
    <w:rsid w:val="00D039EA"/>
    <w:rsid w:val="00D03B40"/>
    <w:rsid w:val="00D03CC3"/>
    <w:rsid w:val="00D03EE0"/>
    <w:rsid w:val="00D0408D"/>
    <w:rsid w:val="00D04645"/>
    <w:rsid w:val="00D04D95"/>
    <w:rsid w:val="00D04E7C"/>
    <w:rsid w:val="00D05826"/>
    <w:rsid w:val="00D058F2"/>
    <w:rsid w:val="00D05B6E"/>
    <w:rsid w:val="00D05BAB"/>
    <w:rsid w:val="00D05DBA"/>
    <w:rsid w:val="00D05ED4"/>
    <w:rsid w:val="00D06130"/>
    <w:rsid w:val="00D0638B"/>
    <w:rsid w:val="00D067FA"/>
    <w:rsid w:val="00D069F7"/>
    <w:rsid w:val="00D071FC"/>
    <w:rsid w:val="00D0747D"/>
    <w:rsid w:val="00D078B9"/>
    <w:rsid w:val="00D07C05"/>
    <w:rsid w:val="00D07E64"/>
    <w:rsid w:val="00D07EE4"/>
    <w:rsid w:val="00D10301"/>
    <w:rsid w:val="00D103E7"/>
    <w:rsid w:val="00D1043D"/>
    <w:rsid w:val="00D106EA"/>
    <w:rsid w:val="00D107D0"/>
    <w:rsid w:val="00D107E1"/>
    <w:rsid w:val="00D1099C"/>
    <w:rsid w:val="00D10B8D"/>
    <w:rsid w:val="00D10BD4"/>
    <w:rsid w:val="00D1118F"/>
    <w:rsid w:val="00D112BF"/>
    <w:rsid w:val="00D112F6"/>
    <w:rsid w:val="00D11433"/>
    <w:rsid w:val="00D116F7"/>
    <w:rsid w:val="00D118AA"/>
    <w:rsid w:val="00D11B63"/>
    <w:rsid w:val="00D11D37"/>
    <w:rsid w:val="00D11FD1"/>
    <w:rsid w:val="00D12007"/>
    <w:rsid w:val="00D12083"/>
    <w:rsid w:val="00D123F8"/>
    <w:rsid w:val="00D125AC"/>
    <w:rsid w:val="00D1267E"/>
    <w:rsid w:val="00D127B3"/>
    <w:rsid w:val="00D12892"/>
    <w:rsid w:val="00D12B61"/>
    <w:rsid w:val="00D12C21"/>
    <w:rsid w:val="00D13424"/>
    <w:rsid w:val="00D135E7"/>
    <w:rsid w:val="00D139A1"/>
    <w:rsid w:val="00D13C9E"/>
    <w:rsid w:val="00D13D42"/>
    <w:rsid w:val="00D1419D"/>
    <w:rsid w:val="00D141BA"/>
    <w:rsid w:val="00D141BC"/>
    <w:rsid w:val="00D14743"/>
    <w:rsid w:val="00D14ABF"/>
    <w:rsid w:val="00D14BCF"/>
    <w:rsid w:val="00D14CEC"/>
    <w:rsid w:val="00D14FC6"/>
    <w:rsid w:val="00D15339"/>
    <w:rsid w:val="00D153CB"/>
    <w:rsid w:val="00D15695"/>
    <w:rsid w:val="00D158C9"/>
    <w:rsid w:val="00D15A68"/>
    <w:rsid w:val="00D15AD8"/>
    <w:rsid w:val="00D15C58"/>
    <w:rsid w:val="00D1606E"/>
    <w:rsid w:val="00D1627C"/>
    <w:rsid w:val="00D16322"/>
    <w:rsid w:val="00D164F3"/>
    <w:rsid w:val="00D16542"/>
    <w:rsid w:val="00D1665E"/>
    <w:rsid w:val="00D166BA"/>
    <w:rsid w:val="00D1693C"/>
    <w:rsid w:val="00D16A68"/>
    <w:rsid w:val="00D16B39"/>
    <w:rsid w:val="00D16C95"/>
    <w:rsid w:val="00D16E5B"/>
    <w:rsid w:val="00D16F8B"/>
    <w:rsid w:val="00D1717C"/>
    <w:rsid w:val="00D17455"/>
    <w:rsid w:val="00D175ED"/>
    <w:rsid w:val="00D17669"/>
    <w:rsid w:val="00D177C6"/>
    <w:rsid w:val="00D1792A"/>
    <w:rsid w:val="00D17DA1"/>
    <w:rsid w:val="00D203B7"/>
    <w:rsid w:val="00D20504"/>
    <w:rsid w:val="00D2078E"/>
    <w:rsid w:val="00D208DE"/>
    <w:rsid w:val="00D20B67"/>
    <w:rsid w:val="00D20BB2"/>
    <w:rsid w:val="00D20CB8"/>
    <w:rsid w:val="00D20D4B"/>
    <w:rsid w:val="00D20D59"/>
    <w:rsid w:val="00D20D90"/>
    <w:rsid w:val="00D20E25"/>
    <w:rsid w:val="00D20F57"/>
    <w:rsid w:val="00D20F64"/>
    <w:rsid w:val="00D21071"/>
    <w:rsid w:val="00D214B8"/>
    <w:rsid w:val="00D2177B"/>
    <w:rsid w:val="00D217C9"/>
    <w:rsid w:val="00D21A32"/>
    <w:rsid w:val="00D21B4B"/>
    <w:rsid w:val="00D21FE2"/>
    <w:rsid w:val="00D22301"/>
    <w:rsid w:val="00D224C3"/>
    <w:rsid w:val="00D22706"/>
    <w:rsid w:val="00D22771"/>
    <w:rsid w:val="00D229A2"/>
    <w:rsid w:val="00D23103"/>
    <w:rsid w:val="00D23281"/>
    <w:rsid w:val="00D23567"/>
    <w:rsid w:val="00D237C1"/>
    <w:rsid w:val="00D2380F"/>
    <w:rsid w:val="00D23BA8"/>
    <w:rsid w:val="00D23C19"/>
    <w:rsid w:val="00D23D92"/>
    <w:rsid w:val="00D23FAF"/>
    <w:rsid w:val="00D240A4"/>
    <w:rsid w:val="00D242D2"/>
    <w:rsid w:val="00D24348"/>
    <w:rsid w:val="00D24400"/>
    <w:rsid w:val="00D2455A"/>
    <w:rsid w:val="00D2472C"/>
    <w:rsid w:val="00D248F6"/>
    <w:rsid w:val="00D2498B"/>
    <w:rsid w:val="00D24A33"/>
    <w:rsid w:val="00D24A89"/>
    <w:rsid w:val="00D24C67"/>
    <w:rsid w:val="00D24E8E"/>
    <w:rsid w:val="00D25423"/>
    <w:rsid w:val="00D255E3"/>
    <w:rsid w:val="00D256FE"/>
    <w:rsid w:val="00D257A0"/>
    <w:rsid w:val="00D257C2"/>
    <w:rsid w:val="00D25F59"/>
    <w:rsid w:val="00D26086"/>
    <w:rsid w:val="00D2618B"/>
    <w:rsid w:val="00D261DD"/>
    <w:rsid w:val="00D2663F"/>
    <w:rsid w:val="00D26E84"/>
    <w:rsid w:val="00D26F1B"/>
    <w:rsid w:val="00D26FB1"/>
    <w:rsid w:val="00D2727B"/>
    <w:rsid w:val="00D2778E"/>
    <w:rsid w:val="00D2779B"/>
    <w:rsid w:val="00D277D4"/>
    <w:rsid w:val="00D279B7"/>
    <w:rsid w:val="00D27C8B"/>
    <w:rsid w:val="00D27DA0"/>
    <w:rsid w:val="00D304DA"/>
    <w:rsid w:val="00D304FF"/>
    <w:rsid w:val="00D3062D"/>
    <w:rsid w:val="00D307E2"/>
    <w:rsid w:val="00D30DC4"/>
    <w:rsid w:val="00D3161D"/>
    <w:rsid w:val="00D3162A"/>
    <w:rsid w:val="00D31745"/>
    <w:rsid w:val="00D31F09"/>
    <w:rsid w:val="00D31F8B"/>
    <w:rsid w:val="00D32036"/>
    <w:rsid w:val="00D3211B"/>
    <w:rsid w:val="00D32150"/>
    <w:rsid w:val="00D321C4"/>
    <w:rsid w:val="00D324AF"/>
    <w:rsid w:val="00D327DC"/>
    <w:rsid w:val="00D3285B"/>
    <w:rsid w:val="00D32877"/>
    <w:rsid w:val="00D32A72"/>
    <w:rsid w:val="00D330FD"/>
    <w:rsid w:val="00D33172"/>
    <w:rsid w:val="00D331F8"/>
    <w:rsid w:val="00D33427"/>
    <w:rsid w:val="00D33A49"/>
    <w:rsid w:val="00D33AD9"/>
    <w:rsid w:val="00D33AFE"/>
    <w:rsid w:val="00D33C2F"/>
    <w:rsid w:val="00D340EF"/>
    <w:rsid w:val="00D34727"/>
    <w:rsid w:val="00D3475D"/>
    <w:rsid w:val="00D3495C"/>
    <w:rsid w:val="00D34BD9"/>
    <w:rsid w:val="00D34DDC"/>
    <w:rsid w:val="00D35162"/>
    <w:rsid w:val="00D35384"/>
    <w:rsid w:val="00D3593A"/>
    <w:rsid w:val="00D35A7F"/>
    <w:rsid w:val="00D35BA2"/>
    <w:rsid w:val="00D35DB0"/>
    <w:rsid w:val="00D35F6B"/>
    <w:rsid w:val="00D36356"/>
    <w:rsid w:val="00D36875"/>
    <w:rsid w:val="00D36B1E"/>
    <w:rsid w:val="00D36B2B"/>
    <w:rsid w:val="00D36C49"/>
    <w:rsid w:val="00D36E27"/>
    <w:rsid w:val="00D37A2C"/>
    <w:rsid w:val="00D37ADC"/>
    <w:rsid w:val="00D40117"/>
    <w:rsid w:val="00D403CD"/>
    <w:rsid w:val="00D403FA"/>
    <w:rsid w:val="00D404EE"/>
    <w:rsid w:val="00D40530"/>
    <w:rsid w:val="00D406AA"/>
    <w:rsid w:val="00D40728"/>
    <w:rsid w:val="00D407C1"/>
    <w:rsid w:val="00D40B91"/>
    <w:rsid w:val="00D40EBB"/>
    <w:rsid w:val="00D40F63"/>
    <w:rsid w:val="00D41526"/>
    <w:rsid w:val="00D41584"/>
    <w:rsid w:val="00D41610"/>
    <w:rsid w:val="00D41666"/>
    <w:rsid w:val="00D417A2"/>
    <w:rsid w:val="00D417EB"/>
    <w:rsid w:val="00D418EA"/>
    <w:rsid w:val="00D41B37"/>
    <w:rsid w:val="00D41BAE"/>
    <w:rsid w:val="00D41BFB"/>
    <w:rsid w:val="00D41D50"/>
    <w:rsid w:val="00D420DA"/>
    <w:rsid w:val="00D422DE"/>
    <w:rsid w:val="00D4261A"/>
    <w:rsid w:val="00D4280E"/>
    <w:rsid w:val="00D42836"/>
    <w:rsid w:val="00D428DA"/>
    <w:rsid w:val="00D42BD9"/>
    <w:rsid w:val="00D42DFE"/>
    <w:rsid w:val="00D436F4"/>
    <w:rsid w:val="00D439CA"/>
    <w:rsid w:val="00D43AF8"/>
    <w:rsid w:val="00D43E9E"/>
    <w:rsid w:val="00D44150"/>
    <w:rsid w:val="00D44208"/>
    <w:rsid w:val="00D44444"/>
    <w:rsid w:val="00D44501"/>
    <w:rsid w:val="00D44658"/>
    <w:rsid w:val="00D447DF"/>
    <w:rsid w:val="00D44ADC"/>
    <w:rsid w:val="00D44D8B"/>
    <w:rsid w:val="00D44E03"/>
    <w:rsid w:val="00D44E73"/>
    <w:rsid w:val="00D44F6F"/>
    <w:rsid w:val="00D450E1"/>
    <w:rsid w:val="00D4521B"/>
    <w:rsid w:val="00D4572C"/>
    <w:rsid w:val="00D45A29"/>
    <w:rsid w:val="00D45BA4"/>
    <w:rsid w:val="00D45F67"/>
    <w:rsid w:val="00D46236"/>
    <w:rsid w:val="00D4629C"/>
    <w:rsid w:val="00D4649E"/>
    <w:rsid w:val="00D4650F"/>
    <w:rsid w:val="00D465F4"/>
    <w:rsid w:val="00D468CD"/>
    <w:rsid w:val="00D46A72"/>
    <w:rsid w:val="00D46C86"/>
    <w:rsid w:val="00D46CA4"/>
    <w:rsid w:val="00D46FC0"/>
    <w:rsid w:val="00D47212"/>
    <w:rsid w:val="00D47387"/>
    <w:rsid w:val="00D473CC"/>
    <w:rsid w:val="00D47715"/>
    <w:rsid w:val="00D47C14"/>
    <w:rsid w:val="00D47CF0"/>
    <w:rsid w:val="00D47E25"/>
    <w:rsid w:val="00D50080"/>
    <w:rsid w:val="00D50143"/>
    <w:rsid w:val="00D501D2"/>
    <w:rsid w:val="00D50629"/>
    <w:rsid w:val="00D50D04"/>
    <w:rsid w:val="00D50D77"/>
    <w:rsid w:val="00D50E89"/>
    <w:rsid w:val="00D51537"/>
    <w:rsid w:val="00D516C7"/>
    <w:rsid w:val="00D517DF"/>
    <w:rsid w:val="00D51B03"/>
    <w:rsid w:val="00D51BFF"/>
    <w:rsid w:val="00D520E4"/>
    <w:rsid w:val="00D52101"/>
    <w:rsid w:val="00D52139"/>
    <w:rsid w:val="00D52295"/>
    <w:rsid w:val="00D525C3"/>
    <w:rsid w:val="00D525F4"/>
    <w:rsid w:val="00D5267C"/>
    <w:rsid w:val="00D5273B"/>
    <w:rsid w:val="00D52E4F"/>
    <w:rsid w:val="00D52FF9"/>
    <w:rsid w:val="00D53003"/>
    <w:rsid w:val="00D53533"/>
    <w:rsid w:val="00D53B73"/>
    <w:rsid w:val="00D53F1D"/>
    <w:rsid w:val="00D54046"/>
    <w:rsid w:val="00D540C6"/>
    <w:rsid w:val="00D543B0"/>
    <w:rsid w:val="00D545B9"/>
    <w:rsid w:val="00D54654"/>
    <w:rsid w:val="00D546EE"/>
    <w:rsid w:val="00D54976"/>
    <w:rsid w:val="00D549CF"/>
    <w:rsid w:val="00D54E82"/>
    <w:rsid w:val="00D5529F"/>
    <w:rsid w:val="00D557C8"/>
    <w:rsid w:val="00D55886"/>
    <w:rsid w:val="00D55BF6"/>
    <w:rsid w:val="00D55C26"/>
    <w:rsid w:val="00D55C63"/>
    <w:rsid w:val="00D55CB8"/>
    <w:rsid w:val="00D55CE0"/>
    <w:rsid w:val="00D55D0A"/>
    <w:rsid w:val="00D55D74"/>
    <w:rsid w:val="00D55F68"/>
    <w:rsid w:val="00D5610F"/>
    <w:rsid w:val="00D5616F"/>
    <w:rsid w:val="00D5627C"/>
    <w:rsid w:val="00D562DA"/>
    <w:rsid w:val="00D56581"/>
    <w:rsid w:val="00D5699E"/>
    <w:rsid w:val="00D56E93"/>
    <w:rsid w:val="00D56EB8"/>
    <w:rsid w:val="00D56EE1"/>
    <w:rsid w:val="00D571A6"/>
    <w:rsid w:val="00D5734C"/>
    <w:rsid w:val="00D5761A"/>
    <w:rsid w:val="00D576A6"/>
    <w:rsid w:val="00D57816"/>
    <w:rsid w:val="00D57BB5"/>
    <w:rsid w:val="00D57C04"/>
    <w:rsid w:val="00D57F41"/>
    <w:rsid w:val="00D6010E"/>
    <w:rsid w:val="00D60571"/>
    <w:rsid w:val="00D6069C"/>
    <w:rsid w:val="00D607B8"/>
    <w:rsid w:val="00D60961"/>
    <w:rsid w:val="00D609CA"/>
    <w:rsid w:val="00D60EDD"/>
    <w:rsid w:val="00D60F9E"/>
    <w:rsid w:val="00D60FA1"/>
    <w:rsid w:val="00D610DC"/>
    <w:rsid w:val="00D611EB"/>
    <w:rsid w:val="00D613B6"/>
    <w:rsid w:val="00D61581"/>
    <w:rsid w:val="00D618D1"/>
    <w:rsid w:val="00D619A8"/>
    <w:rsid w:val="00D61AB3"/>
    <w:rsid w:val="00D61E27"/>
    <w:rsid w:val="00D61FAB"/>
    <w:rsid w:val="00D6231D"/>
    <w:rsid w:val="00D625C5"/>
    <w:rsid w:val="00D62765"/>
    <w:rsid w:val="00D628F4"/>
    <w:rsid w:val="00D6295A"/>
    <w:rsid w:val="00D62D59"/>
    <w:rsid w:val="00D62E29"/>
    <w:rsid w:val="00D63005"/>
    <w:rsid w:val="00D63452"/>
    <w:rsid w:val="00D634F0"/>
    <w:rsid w:val="00D63611"/>
    <w:rsid w:val="00D6365C"/>
    <w:rsid w:val="00D637C2"/>
    <w:rsid w:val="00D637E9"/>
    <w:rsid w:val="00D63CC1"/>
    <w:rsid w:val="00D6439F"/>
    <w:rsid w:val="00D64521"/>
    <w:rsid w:val="00D6457C"/>
    <w:rsid w:val="00D645B8"/>
    <w:rsid w:val="00D64A92"/>
    <w:rsid w:val="00D64BC2"/>
    <w:rsid w:val="00D64D36"/>
    <w:rsid w:val="00D64DC2"/>
    <w:rsid w:val="00D650B3"/>
    <w:rsid w:val="00D65156"/>
    <w:rsid w:val="00D65357"/>
    <w:rsid w:val="00D65488"/>
    <w:rsid w:val="00D6570F"/>
    <w:rsid w:val="00D65903"/>
    <w:rsid w:val="00D65B45"/>
    <w:rsid w:val="00D65B57"/>
    <w:rsid w:val="00D65BFD"/>
    <w:rsid w:val="00D65CB1"/>
    <w:rsid w:val="00D65E0D"/>
    <w:rsid w:val="00D663A0"/>
    <w:rsid w:val="00D66844"/>
    <w:rsid w:val="00D66939"/>
    <w:rsid w:val="00D669A2"/>
    <w:rsid w:val="00D669D6"/>
    <w:rsid w:val="00D66AB9"/>
    <w:rsid w:val="00D66B84"/>
    <w:rsid w:val="00D66C15"/>
    <w:rsid w:val="00D66C2D"/>
    <w:rsid w:val="00D66D46"/>
    <w:rsid w:val="00D67332"/>
    <w:rsid w:val="00D67535"/>
    <w:rsid w:val="00D675CB"/>
    <w:rsid w:val="00D6763B"/>
    <w:rsid w:val="00D67781"/>
    <w:rsid w:val="00D67ABC"/>
    <w:rsid w:val="00D67C35"/>
    <w:rsid w:val="00D67D0F"/>
    <w:rsid w:val="00D700AF"/>
    <w:rsid w:val="00D70318"/>
    <w:rsid w:val="00D70447"/>
    <w:rsid w:val="00D70694"/>
    <w:rsid w:val="00D70839"/>
    <w:rsid w:val="00D709FA"/>
    <w:rsid w:val="00D70AEF"/>
    <w:rsid w:val="00D70B1A"/>
    <w:rsid w:val="00D70BA0"/>
    <w:rsid w:val="00D70E8D"/>
    <w:rsid w:val="00D70FE2"/>
    <w:rsid w:val="00D71353"/>
    <w:rsid w:val="00D71425"/>
    <w:rsid w:val="00D714CC"/>
    <w:rsid w:val="00D715A4"/>
    <w:rsid w:val="00D718EA"/>
    <w:rsid w:val="00D71B70"/>
    <w:rsid w:val="00D71FC0"/>
    <w:rsid w:val="00D7213E"/>
    <w:rsid w:val="00D722E2"/>
    <w:rsid w:val="00D723EF"/>
    <w:rsid w:val="00D72486"/>
    <w:rsid w:val="00D724CF"/>
    <w:rsid w:val="00D72AC6"/>
    <w:rsid w:val="00D72D8A"/>
    <w:rsid w:val="00D72EA7"/>
    <w:rsid w:val="00D72FE4"/>
    <w:rsid w:val="00D730DD"/>
    <w:rsid w:val="00D7314B"/>
    <w:rsid w:val="00D73661"/>
    <w:rsid w:val="00D73A20"/>
    <w:rsid w:val="00D73CE2"/>
    <w:rsid w:val="00D73E00"/>
    <w:rsid w:val="00D741D0"/>
    <w:rsid w:val="00D742DB"/>
    <w:rsid w:val="00D74375"/>
    <w:rsid w:val="00D743BF"/>
    <w:rsid w:val="00D747E9"/>
    <w:rsid w:val="00D74824"/>
    <w:rsid w:val="00D74B20"/>
    <w:rsid w:val="00D74C27"/>
    <w:rsid w:val="00D74E6C"/>
    <w:rsid w:val="00D7537F"/>
    <w:rsid w:val="00D75425"/>
    <w:rsid w:val="00D754A9"/>
    <w:rsid w:val="00D75B6F"/>
    <w:rsid w:val="00D75CD4"/>
    <w:rsid w:val="00D75DEC"/>
    <w:rsid w:val="00D760CE"/>
    <w:rsid w:val="00D76120"/>
    <w:rsid w:val="00D762DB"/>
    <w:rsid w:val="00D7639A"/>
    <w:rsid w:val="00D76466"/>
    <w:rsid w:val="00D765B5"/>
    <w:rsid w:val="00D767ED"/>
    <w:rsid w:val="00D76848"/>
    <w:rsid w:val="00D76AB2"/>
    <w:rsid w:val="00D76BCE"/>
    <w:rsid w:val="00D76C20"/>
    <w:rsid w:val="00D76DD9"/>
    <w:rsid w:val="00D7704A"/>
    <w:rsid w:val="00D7753F"/>
    <w:rsid w:val="00D7769A"/>
    <w:rsid w:val="00D776E2"/>
    <w:rsid w:val="00D7770E"/>
    <w:rsid w:val="00D777EB"/>
    <w:rsid w:val="00D77EE5"/>
    <w:rsid w:val="00D77F0E"/>
    <w:rsid w:val="00D80173"/>
    <w:rsid w:val="00D8074B"/>
    <w:rsid w:val="00D80ACE"/>
    <w:rsid w:val="00D80C21"/>
    <w:rsid w:val="00D80D42"/>
    <w:rsid w:val="00D810A7"/>
    <w:rsid w:val="00D812FC"/>
    <w:rsid w:val="00D81329"/>
    <w:rsid w:val="00D81417"/>
    <w:rsid w:val="00D81686"/>
    <w:rsid w:val="00D818E2"/>
    <w:rsid w:val="00D819D5"/>
    <w:rsid w:val="00D81C31"/>
    <w:rsid w:val="00D81EDC"/>
    <w:rsid w:val="00D81F81"/>
    <w:rsid w:val="00D82196"/>
    <w:rsid w:val="00D823F2"/>
    <w:rsid w:val="00D82454"/>
    <w:rsid w:val="00D8248D"/>
    <w:rsid w:val="00D82641"/>
    <w:rsid w:val="00D82A30"/>
    <w:rsid w:val="00D830C9"/>
    <w:rsid w:val="00D831B3"/>
    <w:rsid w:val="00D83387"/>
    <w:rsid w:val="00D83793"/>
    <w:rsid w:val="00D837BB"/>
    <w:rsid w:val="00D838C5"/>
    <w:rsid w:val="00D83ADC"/>
    <w:rsid w:val="00D83AF7"/>
    <w:rsid w:val="00D83CEB"/>
    <w:rsid w:val="00D83E64"/>
    <w:rsid w:val="00D83F0D"/>
    <w:rsid w:val="00D8405A"/>
    <w:rsid w:val="00D8435D"/>
    <w:rsid w:val="00D8445E"/>
    <w:rsid w:val="00D8455F"/>
    <w:rsid w:val="00D84E59"/>
    <w:rsid w:val="00D8519B"/>
    <w:rsid w:val="00D857C8"/>
    <w:rsid w:val="00D85A1A"/>
    <w:rsid w:val="00D85AA8"/>
    <w:rsid w:val="00D85E6F"/>
    <w:rsid w:val="00D86307"/>
    <w:rsid w:val="00D866AB"/>
    <w:rsid w:val="00D86762"/>
    <w:rsid w:val="00D86B5E"/>
    <w:rsid w:val="00D86BED"/>
    <w:rsid w:val="00D86F41"/>
    <w:rsid w:val="00D87094"/>
    <w:rsid w:val="00D872D3"/>
    <w:rsid w:val="00D8734D"/>
    <w:rsid w:val="00D87C92"/>
    <w:rsid w:val="00D87CC8"/>
    <w:rsid w:val="00D900F7"/>
    <w:rsid w:val="00D90120"/>
    <w:rsid w:val="00D9032D"/>
    <w:rsid w:val="00D9050A"/>
    <w:rsid w:val="00D9060B"/>
    <w:rsid w:val="00D9105A"/>
    <w:rsid w:val="00D91506"/>
    <w:rsid w:val="00D91C43"/>
    <w:rsid w:val="00D92075"/>
    <w:rsid w:val="00D9208A"/>
    <w:rsid w:val="00D9262F"/>
    <w:rsid w:val="00D926B1"/>
    <w:rsid w:val="00D926C7"/>
    <w:rsid w:val="00D92840"/>
    <w:rsid w:val="00D9287C"/>
    <w:rsid w:val="00D92AA2"/>
    <w:rsid w:val="00D92AE1"/>
    <w:rsid w:val="00D92CF0"/>
    <w:rsid w:val="00D9318D"/>
    <w:rsid w:val="00D938EB"/>
    <w:rsid w:val="00D939EB"/>
    <w:rsid w:val="00D93A04"/>
    <w:rsid w:val="00D93A58"/>
    <w:rsid w:val="00D93EB2"/>
    <w:rsid w:val="00D93F23"/>
    <w:rsid w:val="00D94354"/>
    <w:rsid w:val="00D9439C"/>
    <w:rsid w:val="00D9458C"/>
    <w:rsid w:val="00D946A9"/>
    <w:rsid w:val="00D94855"/>
    <w:rsid w:val="00D9485E"/>
    <w:rsid w:val="00D94860"/>
    <w:rsid w:val="00D94933"/>
    <w:rsid w:val="00D94C35"/>
    <w:rsid w:val="00D94E92"/>
    <w:rsid w:val="00D94EAF"/>
    <w:rsid w:val="00D95076"/>
    <w:rsid w:val="00D950F8"/>
    <w:rsid w:val="00D9513D"/>
    <w:rsid w:val="00D95388"/>
    <w:rsid w:val="00D954D7"/>
    <w:rsid w:val="00D957EF"/>
    <w:rsid w:val="00D959CC"/>
    <w:rsid w:val="00D95A41"/>
    <w:rsid w:val="00D95AB0"/>
    <w:rsid w:val="00D95C7D"/>
    <w:rsid w:val="00D95D55"/>
    <w:rsid w:val="00D96135"/>
    <w:rsid w:val="00D96511"/>
    <w:rsid w:val="00D96970"/>
    <w:rsid w:val="00D96C24"/>
    <w:rsid w:val="00D970CA"/>
    <w:rsid w:val="00D970F6"/>
    <w:rsid w:val="00D9733E"/>
    <w:rsid w:val="00D9741F"/>
    <w:rsid w:val="00D97834"/>
    <w:rsid w:val="00D97BB8"/>
    <w:rsid w:val="00DA01C0"/>
    <w:rsid w:val="00DA06AE"/>
    <w:rsid w:val="00DA07AD"/>
    <w:rsid w:val="00DA096A"/>
    <w:rsid w:val="00DA0F1B"/>
    <w:rsid w:val="00DA11FA"/>
    <w:rsid w:val="00DA14AE"/>
    <w:rsid w:val="00DA14C3"/>
    <w:rsid w:val="00DA1508"/>
    <w:rsid w:val="00DA198C"/>
    <w:rsid w:val="00DA1C15"/>
    <w:rsid w:val="00DA2126"/>
    <w:rsid w:val="00DA2591"/>
    <w:rsid w:val="00DA286D"/>
    <w:rsid w:val="00DA28D6"/>
    <w:rsid w:val="00DA2945"/>
    <w:rsid w:val="00DA2A84"/>
    <w:rsid w:val="00DA2B2B"/>
    <w:rsid w:val="00DA2BF3"/>
    <w:rsid w:val="00DA2BF9"/>
    <w:rsid w:val="00DA2C8F"/>
    <w:rsid w:val="00DA2DB3"/>
    <w:rsid w:val="00DA304F"/>
    <w:rsid w:val="00DA310B"/>
    <w:rsid w:val="00DA323C"/>
    <w:rsid w:val="00DA325D"/>
    <w:rsid w:val="00DA3702"/>
    <w:rsid w:val="00DA37A8"/>
    <w:rsid w:val="00DA37E7"/>
    <w:rsid w:val="00DA3925"/>
    <w:rsid w:val="00DA3E50"/>
    <w:rsid w:val="00DA3E73"/>
    <w:rsid w:val="00DA3EAF"/>
    <w:rsid w:val="00DA400C"/>
    <w:rsid w:val="00DA40F2"/>
    <w:rsid w:val="00DA4175"/>
    <w:rsid w:val="00DA41CE"/>
    <w:rsid w:val="00DA431D"/>
    <w:rsid w:val="00DA4638"/>
    <w:rsid w:val="00DA47FB"/>
    <w:rsid w:val="00DA4866"/>
    <w:rsid w:val="00DA4920"/>
    <w:rsid w:val="00DA4B9B"/>
    <w:rsid w:val="00DA4C17"/>
    <w:rsid w:val="00DA4D7E"/>
    <w:rsid w:val="00DA5024"/>
    <w:rsid w:val="00DA52C5"/>
    <w:rsid w:val="00DA5520"/>
    <w:rsid w:val="00DA5559"/>
    <w:rsid w:val="00DA57A2"/>
    <w:rsid w:val="00DA5801"/>
    <w:rsid w:val="00DA59F5"/>
    <w:rsid w:val="00DA5C86"/>
    <w:rsid w:val="00DA5CA2"/>
    <w:rsid w:val="00DA60F1"/>
    <w:rsid w:val="00DA6109"/>
    <w:rsid w:val="00DA62B3"/>
    <w:rsid w:val="00DA62D0"/>
    <w:rsid w:val="00DA6B2A"/>
    <w:rsid w:val="00DA6B82"/>
    <w:rsid w:val="00DA6CDB"/>
    <w:rsid w:val="00DA6D72"/>
    <w:rsid w:val="00DA6E38"/>
    <w:rsid w:val="00DA73E6"/>
    <w:rsid w:val="00DA740E"/>
    <w:rsid w:val="00DA7448"/>
    <w:rsid w:val="00DA766E"/>
    <w:rsid w:val="00DA777E"/>
    <w:rsid w:val="00DA7BB3"/>
    <w:rsid w:val="00DA7CED"/>
    <w:rsid w:val="00DA7EC1"/>
    <w:rsid w:val="00DA7FF3"/>
    <w:rsid w:val="00DB0220"/>
    <w:rsid w:val="00DB0CB8"/>
    <w:rsid w:val="00DB0E0B"/>
    <w:rsid w:val="00DB0F72"/>
    <w:rsid w:val="00DB1018"/>
    <w:rsid w:val="00DB10D2"/>
    <w:rsid w:val="00DB10FB"/>
    <w:rsid w:val="00DB12E0"/>
    <w:rsid w:val="00DB140A"/>
    <w:rsid w:val="00DB162F"/>
    <w:rsid w:val="00DB1681"/>
    <w:rsid w:val="00DB1753"/>
    <w:rsid w:val="00DB1943"/>
    <w:rsid w:val="00DB1CEF"/>
    <w:rsid w:val="00DB1FA1"/>
    <w:rsid w:val="00DB2105"/>
    <w:rsid w:val="00DB2207"/>
    <w:rsid w:val="00DB23DD"/>
    <w:rsid w:val="00DB2441"/>
    <w:rsid w:val="00DB29D7"/>
    <w:rsid w:val="00DB29DA"/>
    <w:rsid w:val="00DB2A52"/>
    <w:rsid w:val="00DB2F7F"/>
    <w:rsid w:val="00DB33CA"/>
    <w:rsid w:val="00DB350E"/>
    <w:rsid w:val="00DB3E5A"/>
    <w:rsid w:val="00DB4058"/>
    <w:rsid w:val="00DB4097"/>
    <w:rsid w:val="00DB4240"/>
    <w:rsid w:val="00DB4674"/>
    <w:rsid w:val="00DB4871"/>
    <w:rsid w:val="00DB4A34"/>
    <w:rsid w:val="00DB4ADC"/>
    <w:rsid w:val="00DB4BE9"/>
    <w:rsid w:val="00DB508C"/>
    <w:rsid w:val="00DB56D1"/>
    <w:rsid w:val="00DB5FE1"/>
    <w:rsid w:val="00DB6026"/>
    <w:rsid w:val="00DB63D8"/>
    <w:rsid w:val="00DB65C7"/>
    <w:rsid w:val="00DB6AA8"/>
    <w:rsid w:val="00DB6ADB"/>
    <w:rsid w:val="00DB6C8E"/>
    <w:rsid w:val="00DB6DEB"/>
    <w:rsid w:val="00DB7491"/>
    <w:rsid w:val="00DB7753"/>
    <w:rsid w:val="00DB7785"/>
    <w:rsid w:val="00DB7A89"/>
    <w:rsid w:val="00DC002D"/>
    <w:rsid w:val="00DC0041"/>
    <w:rsid w:val="00DC03A6"/>
    <w:rsid w:val="00DC0668"/>
    <w:rsid w:val="00DC06BD"/>
    <w:rsid w:val="00DC1102"/>
    <w:rsid w:val="00DC1906"/>
    <w:rsid w:val="00DC192D"/>
    <w:rsid w:val="00DC195D"/>
    <w:rsid w:val="00DC1B98"/>
    <w:rsid w:val="00DC1BC4"/>
    <w:rsid w:val="00DC1CEE"/>
    <w:rsid w:val="00DC1D9A"/>
    <w:rsid w:val="00DC2073"/>
    <w:rsid w:val="00DC21BC"/>
    <w:rsid w:val="00DC27AF"/>
    <w:rsid w:val="00DC2980"/>
    <w:rsid w:val="00DC2A5B"/>
    <w:rsid w:val="00DC2B48"/>
    <w:rsid w:val="00DC30EC"/>
    <w:rsid w:val="00DC313A"/>
    <w:rsid w:val="00DC34C9"/>
    <w:rsid w:val="00DC371F"/>
    <w:rsid w:val="00DC3822"/>
    <w:rsid w:val="00DC3A1A"/>
    <w:rsid w:val="00DC3A60"/>
    <w:rsid w:val="00DC3C11"/>
    <w:rsid w:val="00DC3CE6"/>
    <w:rsid w:val="00DC40AA"/>
    <w:rsid w:val="00DC41B4"/>
    <w:rsid w:val="00DC426E"/>
    <w:rsid w:val="00DC434C"/>
    <w:rsid w:val="00DC4826"/>
    <w:rsid w:val="00DC492F"/>
    <w:rsid w:val="00DC49B3"/>
    <w:rsid w:val="00DC4E71"/>
    <w:rsid w:val="00DC4F14"/>
    <w:rsid w:val="00DC4F94"/>
    <w:rsid w:val="00DC513C"/>
    <w:rsid w:val="00DC52A5"/>
    <w:rsid w:val="00DC53E8"/>
    <w:rsid w:val="00DC58DF"/>
    <w:rsid w:val="00DC593A"/>
    <w:rsid w:val="00DC5B30"/>
    <w:rsid w:val="00DC6233"/>
    <w:rsid w:val="00DC631D"/>
    <w:rsid w:val="00DC6432"/>
    <w:rsid w:val="00DC6637"/>
    <w:rsid w:val="00DC6BF6"/>
    <w:rsid w:val="00DC6CFC"/>
    <w:rsid w:val="00DC6DB3"/>
    <w:rsid w:val="00DC71AB"/>
    <w:rsid w:val="00DC71C5"/>
    <w:rsid w:val="00DC73DF"/>
    <w:rsid w:val="00DC75DC"/>
    <w:rsid w:val="00DC7630"/>
    <w:rsid w:val="00DC768B"/>
    <w:rsid w:val="00DC773A"/>
    <w:rsid w:val="00DC77FF"/>
    <w:rsid w:val="00DC78AC"/>
    <w:rsid w:val="00DC7B24"/>
    <w:rsid w:val="00DC7C03"/>
    <w:rsid w:val="00DC7C06"/>
    <w:rsid w:val="00DC7D2E"/>
    <w:rsid w:val="00DC7DB2"/>
    <w:rsid w:val="00DC7F35"/>
    <w:rsid w:val="00DD055C"/>
    <w:rsid w:val="00DD06FB"/>
    <w:rsid w:val="00DD078F"/>
    <w:rsid w:val="00DD0BB8"/>
    <w:rsid w:val="00DD11BB"/>
    <w:rsid w:val="00DD123B"/>
    <w:rsid w:val="00DD17BC"/>
    <w:rsid w:val="00DD17F5"/>
    <w:rsid w:val="00DD1885"/>
    <w:rsid w:val="00DD1B83"/>
    <w:rsid w:val="00DD1D16"/>
    <w:rsid w:val="00DD21A1"/>
    <w:rsid w:val="00DD21A5"/>
    <w:rsid w:val="00DD22D1"/>
    <w:rsid w:val="00DD22FD"/>
    <w:rsid w:val="00DD2377"/>
    <w:rsid w:val="00DD2D55"/>
    <w:rsid w:val="00DD3009"/>
    <w:rsid w:val="00DD32D5"/>
    <w:rsid w:val="00DD3658"/>
    <w:rsid w:val="00DD388E"/>
    <w:rsid w:val="00DD3C2C"/>
    <w:rsid w:val="00DD3CA5"/>
    <w:rsid w:val="00DD3CE9"/>
    <w:rsid w:val="00DD4065"/>
    <w:rsid w:val="00DD40C3"/>
    <w:rsid w:val="00DD4352"/>
    <w:rsid w:val="00DD4362"/>
    <w:rsid w:val="00DD473A"/>
    <w:rsid w:val="00DD48AC"/>
    <w:rsid w:val="00DD493B"/>
    <w:rsid w:val="00DD4E01"/>
    <w:rsid w:val="00DD4ECE"/>
    <w:rsid w:val="00DD4EFC"/>
    <w:rsid w:val="00DD50BC"/>
    <w:rsid w:val="00DD530C"/>
    <w:rsid w:val="00DD53E9"/>
    <w:rsid w:val="00DD545E"/>
    <w:rsid w:val="00DD585A"/>
    <w:rsid w:val="00DD5930"/>
    <w:rsid w:val="00DD5C7D"/>
    <w:rsid w:val="00DD5CFA"/>
    <w:rsid w:val="00DD613E"/>
    <w:rsid w:val="00DD6537"/>
    <w:rsid w:val="00DD659A"/>
    <w:rsid w:val="00DD6B9A"/>
    <w:rsid w:val="00DD6BB0"/>
    <w:rsid w:val="00DD6E69"/>
    <w:rsid w:val="00DD70B1"/>
    <w:rsid w:val="00DD725D"/>
    <w:rsid w:val="00DD72B9"/>
    <w:rsid w:val="00DD777E"/>
    <w:rsid w:val="00DD799B"/>
    <w:rsid w:val="00DD7BF5"/>
    <w:rsid w:val="00DE0248"/>
    <w:rsid w:val="00DE0398"/>
    <w:rsid w:val="00DE0524"/>
    <w:rsid w:val="00DE0619"/>
    <w:rsid w:val="00DE0651"/>
    <w:rsid w:val="00DE0D42"/>
    <w:rsid w:val="00DE1026"/>
    <w:rsid w:val="00DE1181"/>
    <w:rsid w:val="00DE123A"/>
    <w:rsid w:val="00DE162E"/>
    <w:rsid w:val="00DE19D2"/>
    <w:rsid w:val="00DE1A03"/>
    <w:rsid w:val="00DE1C8B"/>
    <w:rsid w:val="00DE21FE"/>
    <w:rsid w:val="00DE2628"/>
    <w:rsid w:val="00DE2976"/>
    <w:rsid w:val="00DE2A46"/>
    <w:rsid w:val="00DE2B90"/>
    <w:rsid w:val="00DE2E52"/>
    <w:rsid w:val="00DE2F37"/>
    <w:rsid w:val="00DE31F3"/>
    <w:rsid w:val="00DE331A"/>
    <w:rsid w:val="00DE3325"/>
    <w:rsid w:val="00DE354D"/>
    <w:rsid w:val="00DE35FD"/>
    <w:rsid w:val="00DE3B2E"/>
    <w:rsid w:val="00DE3CBB"/>
    <w:rsid w:val="00DE4330"/>
    <w:rsid w:val="00DE440A"/>
    <w:rsid w:val="00DE45FF"/>
    <w:rsid w:val="00DE4737"/>
    <w:rsid w:val="00DE4741"/>
    <w:rsid w:val="00DE4743"/>
    <w:rsid w:val="00DE47D0"/>
    <w:rsid w:val="00DE4ACC"/>
    <w:rsid w:val="00DE4BF2"/>
    <w:rsid w:val="00DE4C1B"/>
    <w:rsid w:val="00DE4D9E"/>
    <w:rsid w:val="00DE4F0C"/>
    <w:rsid w:val="00DE4FBD"/>
    <w:rsid w:val="00DE5020"/>
    <w:rsid w:val="00DE50D5"/>
    <w:rsid w:val="00DE53BE"/>
    <w:rsid w:val="00DE55B1"/>
    <w:rsid w:val="00DE58A8"/>
    <w:rsid w:val="00DE58D7"/>
    <w:rsid w:val="00DE59DB"/>
    <w:rsid w:val="00DE5BD4"/>
    <w:rsid w:val="00DE5D53"/>
    <w:rsid w:val="00DE5EE9"/>
    <w:rsid w:val="00DE6285"/>
    <w:rsid w:val="00DE63EB"/>
    <w:rsid w:val="00DE6980"/>
    <w:rsid w:val="00DE6B30"/>
    <w:rsid w:val="00DE6B88"/>
    <w:rsid w:val="00DE6F14"/>
    <w:rsid w:val="00DE71A0"/>
    <w:rsid w:val="00DE71D6"/>
    <w:rsid w:val="00DE7298"/>
    <w:rsid w:val="00DE7A0D"/>
    <w:rsid w:val="00DE7A1D"/>
    <w:rsid w:val="00DE7A8C"/>
    <w:rsid w:val="00DE7ABF"/>
    <w:rsid w:val="00DE7D57"/>
    <w:rsid w:val="00DF0228"/>
    <w:rsid w:val="00DF06E5"/>
    <w:rsid w:val="00DF0784"/>
    <w:rsid w:val="00DF07D2"/>
    <w:rsid w:val="00DF0CEB"/>
    <w:rsid w:val="00DF0DB7"/>
    <w:rsid w:val="00DF0E46"/>
    <w:rsid w:val="00DF1018"/>
    <w:rsid w:val="00DF124C"/>
    <w:rsid w:val="00DF1337"/>
    <w:rsid w:val="00DF147D"/>
    <w:rsid w:val="00DF160D"/>
    <w:rsid w:val="00DF1A2B"/>
    <w:rsid w:val="00DF1AEF"/>
    <w:rsid w:val="00DF1D82"/>
    <w:rsid w:val="00DF2328"/>
    <w:rsid w:val="00DF2C90"/>
    <w:rsid w:val="00DF2CEA"/>
    <w:rsid w:val="00DF2F40"/>
    <w:rsid w:val="00DF2FE8"/>
    <w:rsid w:val="00DF30F4"/>
    <w:rsid w:val="00DF34A4"/>
    <w:rsid w:val="00DF36DD"/>
    <w:rsid w:val="00DF3999"/>
    <w:rsid w:val="00DF39FC"/>
    <w:rsid w:val="00DF3CEA"/>
    <w:rsid w:val="00DF3E47"/>
    <w:rsid w:val="00DF3E7D"/>
    <w:rsid w:val="00DF42A5"/>
    <w:rsid w:val="00DF47FC"/>
    <w:rsid w:val="00DF4949"/>
    <w:rsid w:val="00DF4962"/>
    <w:rsid w:val="00DF4B80"/>
    <w:rsid w:val="00DF4BC1"/>
    <w:rsid w:val="00DF4BE8"/>
    <w:rsid w:val="00DF4CEB"/>
    <w:rsid w:val="00DF4E22"/>
    <w:rsid w:val="00DF51F5"/>
    <w:rsid w:val="00DF5453"/>
    <w:rsid w:val="00DF5B72"/>
    <w:rsid w:val="00DF5BF9"/>
    <w:rsid w:val="00DF5C05"/>
    <w:rsid w:val="00DF62E2"/>
    <w:rsid w:val="00DF6432"/>
    <w:rsid w:val="00DF6453"/>
    <w:rsid w:val="00DF64E5"/>
    <w:rsid w:val="00DF6598"/>
    <w:rsid w:val="00DF678D"/>
    <w:rsid w:val="00DF6A8E"/>
    <w:rsid w:val="00DF6F90"/>
    <w:rsid w:val="00DF70AD"/>
    <w:rsid w:val="00DF7123"/>
    <w:rsid w:val="00DF7307"/>
    <w:rsid w:val="00DF7459"/>
    <w:rsid w:val="00DF7A6A"/>
    <w:rsid w:val="00DF7DE3"/>
    <w:rsid w:val="00E0030C"/>
    <w:rsid w:val="00E0038B"/>
    <w:rsid w:val="00E004FE"/>
    <w:rsid w:val="00E00649"/>
    <w:rsid w:val="00E008F9"/>
    <w:rsid w:val="00E009D8"/>
    <w:rsid w:val="00E00CA4"/>
    <w:rsid w:val="00E012EF"/>
    <w:rsid w:val="00E0148C"/>
    <w:rsid w:val="00E0149D"/>
    <w:rsid w:val="00E014C4"/>
    <w:rsid w:val="00E01696"/>
    <w:rsid w:val="00E016D2"/>
    <w:rsid w:val="00E01785"/>
    <w:rsid w:val="00E017E4"/>
    <w:rsid w:val="00E018FE"/>
    <w:rsid w:val="00E01B65"/>
    <w:rsid w:val="00E01C9D"/>
    <w:rsid w:val="00E01DA5"/>
    <w:rsid w:val="00E01DE6"/>
    <w:rsid w:val="00E01E5B"/>
    <w:rsid w:val="00E020EE"/>
    <w:rsid w:val="00E0253B"/>
    <w:rsid w:val="00E026BA"/>
    <w:rsid w:val="00E02A83"/>
    <w:rsid w:val="00E02D6D"/>
    <w:rsid w:val="00E02DEB"/>
    <w:rsid w:val="00E031BB"/>
    <w:rsid w:val="00E03931"/>
    <w:rsid w:val="00E03C01"/>
    <w:rsid w:val="00E03DB0"/>
    <w:rsid w:val="00E040B2"/>
    <w:rsid w:val="00E04538"/>
    <w:rsid w:val="00E04598"/>
    <w:rsid w:val="00E0461D"/>
    <w:rsid w:val="00E04B11"/>
    <w:rsid w:val="00E04F2C"/>
    <w:rsid w:val="00E050EA"/>
    <w:rsid w:val="00E0514E"/>
    <w:rsid w:val="00E05297"/>
    <w:rsid w:val="00E053C6"/>
    <w:rsid w:val="00E058D8"/>
    <w:rsid w:val="00E05A30"/>
    <w:rsid w:val="00E05CC1"/>
    <w:rsid w:val="00E06155"/>
    <w:rsid w:val="00E06338"/>
    <w:rsid w:val="00E064FA"/>
    <w:rsid w:val="00E066E2"/>
    <w:rsid w:val="00E0682D"/>
    <w:rsid w:val="00E06841"/>
    <w:rsid w:val="00E06BE6"/>
    <w:rsid w:val="00E06CD5"/>
    <w:rsid w:val="00E06E3E"/>
    <w:rsid w:val="00E06E78"/>
    <w:rsid w:val="00E06EF8"/>
    <w:rsid w:val="00E06F59"/>
    <w:rsid w:val="00E072CC"/>
    <w:rsid w:val="00E074B8"/>
    <w:rsid w:val="00E07563"/>
    <w:rsid w:val="00E077E0"/>
    <w:rsid w:val="00E07A97"/>
    <w:rsid w:val="00E07BDD"/>
    <w:rsid w:val="00E07C1E"/>
    <w:rsid w:val="00E07C78"/>
    <w:rsid w:val="00E07E31"/>
    <w:rsid w:val="00E10164"/>
    <w:rsid w:val="00E10352"/>
    <w:rsid w:val="00E105DC"/>
    <w:rsid w:val="00E1085F"/>
    <w:rsid w:val="00E109AC"/>
    <w:rsid w:val="00E10CB8"/>
    <w:rsid w:val="00E10CBE"/>
    <w:rsid w:val="00E10E45"/>
    <w:rsid w:val="00E11054"/>
    <w:rsid w:val="00E110B5"/>
    <w:rsid w:val="00E117E1"/>
    <w:rsid w:val="00E119FA"/>
    <w:rsid w:val="00E11BFE"/>
    <w:rsid w:val="00E11D7A"/>
    <w:rsid w:val="00E11FC5"/>
    <w:rsid w:val="00E1237E"/>
    <w:rsid w:val="00E12407"/>
    <w:rsid w:val="00E12531"/>
    <w:rsid w:val="00E12841"/>
    <w:rsid w:val="00E1287A"/>
    <w:rsid w:val="00E128BB"/>
    <w:rsid w:val="00E12991"/>
    <w:rsid w:val="00E12AA2"/>
    <w:rsid w:val="00E12AB1"/>
    <w:rsid w:val="00E12AE6"/>
    <w:rsid w:val="00E12B8C"/>
    <w:rsid w:val="00E12E41"/>
    <w:rsid w:val="00E133DB"/>
    <w:rsid w:val="00E1343F"/>
    <w:rsid w:val="00E135A9"/>
    <w:rsid w:val="00E13884"/>
    <w:rsid w:val="00E13961"/>
    <w:rsid w:val="00E13AB8"/>
    <w:rsid w:val="00E13D43"/>
    <w:rsid w:val="00E14270"/>
    <w:rsid w:val="00E143CB"/>
    <w:rsid w:val="00E145F0"/>
    <w:rsid w:val="00E1494F"/>
    <w:rsid w:val="00E14EBE"/>
    <w:rsid w:val="00E1532E"/>
    <w:rsid w:val="00E1537D"/>
    <w:rsid w:val="00E153D0"/>
    <w:rsid w:val="00E156FF"/>
    <w:rsid w:val="00E15856"/>
    <w:rsid w:val="00E15CA9"/>
    <w:rsid w:val="00E15DF1"/>
    <w:rsid w:val="00E15F06"/>
    <w:rsid w:val="00E160FB"/>
    <w:rsid w:val="00E16CDC"/>
    <w:rsid w:val="00E1703E"/>
    <w:rsid w:val="00E170F0"/>
    <w:rsid w:val="00E17100"/>
    <w:rsid w:val="00E17209"/>
    <w:rsid w:val="00E1739B"/>
    <w:rsid w:val="00E17422"/>
    <w:rsid w:val="00E1770A"/>
    <w:rsid w:val="00E179F7"/>
    <w:rsid w:val="00E17A56"/>
    <w:rsid w:val="00E17D1B"/>
    <w:rsid w:val="00E17DC6"/>
    <w:rsid w:val="00E17E30"/>
    <w:rsid w:val="00E201CD"/>
    <w:rsid w:val="00E20227"/>
    <w:rsid w:val="00E20360"/>
    <w:rsid w:val="00E2053C"/>
    <w:rsid w:val="00E205CA"/>
    <w:rsid w:val="00E20866"/>
    <w:rsid w:val="00E20BFF"/>
    <w:rsid w:val="00E20E01"/>
    <w:rsid w:val="00E20F86"/>
    <w:rsid w:val="00E21034"/>
    <w:rsid w:val="00E2104F"/>
    <w:rsid w:val="00E210A4"/>
    <w:rsid w:val="00E21438"/>
    <w:rsid w:val="00E2146D"/>
    <w:rsid w:val="00E2177C"/>
    <w:rsid w:val="00E217E4"/>
    <w:rsid w:val="00E21AD7"/>
    <w:rsid w:val="00E222A0"/>
    <w:rsid w:val="00E222F6"/>
    <w:rsid w:val="00E223D6"/>
    <w:rsid w:val="00E22675"/>
    <w:rsid w:val="00E226F8"/>
    <w:rsid w:val="00E229AF"/>
    <w:rsid w:val="00E229EF"/>
    <w:rsid w:val="00E22ED7"/>
    <w:rsid w:val="00E23082"/>
    <w:rsid w:val="00E233A9"/>
    <w:rsid w:val="00E234BE"/>
    <w:rsid w:val="00E23EFE"/>
    <w:rsid w:val="00E2429B"/>
    <w:rsid w:val="00E2443F"/>
    <w:rsid w:val="00E2448C"/>
    <w:rsid w:val="00E245D3"/>
    <w:rsid w:val="00E24748"/>
    <w:rsid w:val="00E248F5"/>
    <w:rsid w:val="00E249CD"/>
    <w:rsid w:val="00E249F2"/>
    <w:rsid w:val="00E24A11"/>
    <w:rsid w:val="00E24F60"/>
    <w:rsid w:val="00E24FC4"/>
    <w:rsid w:val="00E25469"/>
    <w:rsid w:val="00E25559"/>
    <w:rsid w:val="00E2561D"/>
    <w:rsid w:val="00E25693"/>
    <w:rsid w:val="00E256E8"/>
    <w:rsid w:val="00E25766"/>
    <w:rsid w:val="00E25D52"/>
    <w:rsid w:val="00E25E4B"/>
    <w:rsid w:val="00E2619A"/>
    <w:rsid w:val="00E263E2"/>
    <w:rsid w:val="00E2640F"/>
    <w:rsid w:val="00E265B2"/>
    <w:rsid w:val="00E26657"/>
    <w:rsid w:val="00E2695C"/>
    <w:rsid w:val="00E26978"/>
    <w:rsid w:val="00E26B64"/>
    <w:rsid w:val="00E26D87"/>
    <w:rsid w:val="00E270EA"/>
    <w:rsid w:val="00E274C9"/>
    <w:rsid w:val="00E2765C"/>
    <w:rsid w:val="00E27677"/>
    <w:rsid w:val="00E27DAC"/>
    <w:rsid w:val="00E30080"/>
    <w:rsid w:val="00E30117"/>
    <w:rsid w:val="00E30174"/>
    <w:rsid w:val="00E30337"/>
    <w:rsid w:val="00E304FB"/>
    <w:rsid w:val="00E30A9C"/>
    <w:rsid w:val="00E30B22"/>
    <w:rsid w:val="00E30C2D"/>
    <w:rsid w:val="00E30DFD"/>
    <w:rsid w:val="00E311D0"/>
    <w:rsid w:val="00E31428"/>
    <w:rsid w:val="00E314E4"/>
    <w:rsid w:val="00E314E9"/>
    <w:rsid w:val="00E3151A"/>
    <w:rsid w:val="00E31522"/>
    <w:rsid w:val="00E31687"/>
    <w:rsid w:val="00E31795"/>
    <w:rsid w:val="00E318C7"/>
    <w:rsid w:val="00E319F2"/>
    <w:rsid w:val="00E31A5F"/>
    <w:rsid w:val="00E31AEA"/>
    <w:rsid w:val="00E31EDA"/>
    <w:rsid w:val="00E3200F"/>
    <w:rsid w:val="00E321BE"/>
    <w:rsid w:val="00E323E3"/>
    <w:rsid w:val="00E325A4"/>
    <w:rsid w:val="00E32BC5"/>
    <w:rsid w:val="00E32BE4"/>
    <w:rsid w:val="00E32BF8"/>
    <w:rsid w:val="00E32DF5"/>
    <w:rsid w:val="00E33306"/>
    <w:rsid w:val="00E33313"/>
    <w:rsid w:val="00E3332B"/>
    <w:rsid w:val="00E33356"/>
    <w:rsid w:val="00E33365"/>
    <w:rsid w:val="00E333EF"/>
    <w:rsid w:val="00E3389F"/>
    <w:rsid w:val="00E338F1"/>
    <w:rsid w:val="00E33CC8"/>
    <w:rsid w:val="00E33D18"/>
    <w:rsid w:val="00E33EB9"/>
    <w:rsid w:val="00E341DE"/>
    <w:rsid w:val="00E34384"/>
    <w:rsid w:val="00E34624"/>
    <w:rsid w:val="00E34A14"/>
    <w:rsid w:val="00E34E84"/>
    <w:rsid w:val="00E3510F"/>
    <w:rsid w:val="00E351E5"/>
    <w:rsid w:val="00E3529F"/>
    <w:rsid w:val="00E353D8"/>
    <w:rsid w:val="00E357D6"/>
    <w:rsid w:val="00E35903"/>
    <w:rsid w:val="00E35B07"/>
    <w:rsid w:val="00E35C02"/>
    <w:rsid w:val="00E35C3B"/>
    <w:rsid w:val="00E35D5E"/>
    <w:rsid w:val="00E35D91"/>
    <w:rsid w:val="00E35F67"/>
    <w:rsid w:val="00E36181"/>
    <w:rsid w:val="00E3653E"/>
    <w:rsid w:val="00E36E16"/>
    <w:rsid w:val="00E36EAD"/>
    <w:rsid w:val="00E36EEF"/>
    <w:rsid w:val="00E36F6D"/>
    <w:rsid w:val="00E36F8B"/>
    <w:rsid w:val="00E3733C"/>
    <w:rsid w:val="00E37365"/>
    <w:rsid w:val="00E37375"/>
    <w:rsid w:val="00E373ED"/>
    <w:rsid w:val="00E3760F"/>
    <w:rsid w:val="00E377CF"/>
    <w:rsid w:val="00E37839"/>
    <w:rsid w:val="00E379EB"/>
    <w:rsid w:val="00E37BFB"/>
    <w:rsid w:val="00E37D8B"/>
    <w:rsid w:val="00E37F75"/>
    <w:rsid w:val="00E4001C"/>
    <w:rsid w:val="00E401C7"/>
    <w:rsid w:val="00E402D9"/>
    <w:rsid w:val="00E40587"/>
    <w:rsid w:val="00E406AE"/>
    <w:rsid w:val="00E40ED0"/>
    <w:rsid w:val="00E40F49"/>
    <w:rsid w:val="00E40FD1"/>
    <w:rsid w:val="00E40FD5"/>
    <w:rsid w:val="00E41401"/>
    <w:rsid w:val="00E41C75"/>
    <w:rsid w:val="00E41C84"/>
    <w:rsid w:val="00E41FD1"/>
    <w:rsid w:val="00E42322"/>
    <w:rsid w:val="00E42503"/>
    <w:rsid w:val="00E42C01"/>
    <w:rsid w:val="00E42C74"/>
    <w:rsid w:val="00E433A3"/>
    <w:rsid w:val="00E43424"/>
    <w:rsid w:val="00E43694"/>
    <w:rsid w:val="00E436B5"/>
    <w:rsid w:val="00E438E9"/>
    <w:rsid w:val="00E43A04"/>
    <w:rsid w:val="00E43BAB"/>
    <w:rsid w:val="00E43BAF"/>
    <w:rsid w:val="00E43C38"/>
    <w:rsid w:val="00E43D90"/>
    <w:rsid w:val="00E43DDA"/>
    <w:rsid w:val="00E43FD4"/>
    <w:rsid w:val="00E4401F"/>
    <w:rsid w:val="00E441EA"/>
    <w:rsid w:val="00E442AB"/>
    <w:rsid w:val="00E44B00"/>
    <w:rsid w:val="00E44B3F"/>
    <w:rsid w:val="00E44D65"/>
    <w:rsid w:val="00E44F0E"/>
    <w:rsid w:val="00E451F8"/>
    <w:rsid w:val="00E45385"/>
    <w:rsid w:val="00E453F9"/>
    <w:rsid w:val="00E453FD"/>
    <w:rsid w:val="00E45690"/>
    <w:rsid w:val="00E457ED"/>
    <w:rsid w:val="00E458B6"/>
    <w:rsid w:val="00E45D3F"/>
    <w:rsid w:val="00E45DBC"/>
    <w:rsid w:val="00E46004"/>
    <w:rsid w:val="00E4628C"/>
    <w:rsid w:val="00E46431"/>
    <w:rsid w:val="00E464DB"/>
    <w:rsid w:val="00E46544"/>
    <w:rsid w:val="00E46FA1"/>
    <w:rsid w:val="00E46FAD"/>
    <w:rsid w:val="00E47246"/>
    <w:rsid w:val="00E4736F"/>
    <w:rsid w:val="00E47379"/>
    <w:rsid w:val="00E47544"/>
    <w:rsid w:val="00E47641"/>
    <w:rsid w:val="00E47CC4"/>
    <w:rsid w:val="00E47E6E"/>
    <w:rsid w:val="00E47EF0"/>
    <w:rsid w:val="00E5018D"/>
    <w:rsid w:val="00E50779"/>
    <w:rsid w:val="00E5093C"/>
    <w:rsid w:val="00E5093F"/>
    <w:rsid w:val="00E50BCE"/>
    <w:rsid w:val="00E50C3C"/>
    <w:rsid w:val="00E51235"/>
    <w:rsid w:val="00E514BB"/>
    <w:rsid w:val="00E518AA"/>
    <w:rsid w:val="00E51B2E"/>
    <w:rsid w:val="00E51EC8"/>
    <w:rsid w:val="00E521CC"/>
    <w:rsid w:val="00E52240"/>
    <w:rsid w:val="00E5242E"/>
    <w:rsid w:val="00E52496"/>
    <w:rsid w:val="00E52819"/>
    <w:rsid w:val="00E52A29"/>
    <w:rsid w:val="00E52B44"/>
    <w:rsid w:val="00E52BD7"/>
    <w:rsid w:val="00E52BE3"/>
    <w:rsid w:val="00E52F90"/>
    <w:rsid w:val="00E533DC"/>
    <w:rsid w:val="00E5341C"/>
    <w:rsid w:val="00E534CF"/>
    <w:rsid w:val="00E5365A"/>
    <w:rsid w:val="00E53822"/>
    <w:rsid w:val="00E5387C"/>
    <w:rsid w:val="00E53DCB"/>
    <w:rsid w:val="00E53E63"/>
    <w:rsid w:val="00E54114"/>
    <w:rsid w:val="00E5453C"/>
    <w:rsid w:val="00E547A5"/>
    <w:rsid w:val="00E54DD4"/>
    <w:rsid w:val="00E54E55"/>
    <w:rsid w:val="00E54F14"/>
    <w:rsid w:val="00E5513B"/>
    <w:rsid w:val="00E55660"/>
    <w:rsid w:val="00E556F0"/>
    <w:rsid w:val="00E55AB6"/>
    <w:rsid w:val="00E55C8B"/>
    <w:rsid w:val="00E55D0C"/>
    <w:rsid w:val="00E55ECA"/>
    <w:rsid w:val="00E5610A"/>
    <w:rsid w:val="00E56165"/>
    <w:rsid w:val="00E56180"/>
    <w:rsid w:val="00E56246"/>
    <w:rsid w:val="00E56470"/>
    <w:rsid w:val="00E5657B"/>
    <w:rsid w:val="00E566BB"/>
    <w:rsid w:val="00E56783"/>
    <w:rsid w:val="00E567E8"/>
    <w:rsid w:val="00E56BCD"/>
    <w:rsid w:val="00E56F6B"/>
    <w:rsid w:val="00E570CB"/>
    <w:rsid w:val="00E570DB"/>
    <w:rsid w:val="00E57155"/>
    <w:rsid w:val="00E573F1"/>
    <w:rsid w:val="00E575EF"/>
    <w:rsid w:val="00E575F1"/>
    <w:rsid w:val="00E57669"/>
    <w:rsid w:val="00E57859"/>
    <w:rsid w:val="00E578C1"/>
    <w:rsid w:val="00E57B78"/>
    <w:rsid w:val="00E57C74"/>
    <w:rsid w:val="00E60030"/>
    <w:rsid w:val="00E605CF"/>
    <w:rsid w:val="00E605ED"/>
    <w:rsid w:val="00E60C52"/>
    <w:rsid w:val="00E60DF7"/>
    <w:rsid w:val="00E60F71"/>
    <w:rsid w:val="00E610D8"/>
    <w:rsid w:val="00E6118C"/>
    <w:rsid w:val="00E61322"/>
    <w:rsid w:val="00E6162D"/>
    <w:rsid w:val="00E616FD"/>
    <w:rsid w:val="00E61A60"/>
    <w:rsid w:val="00E61CBC"/>
    <w:rsid w:val="00E627BE"/>
    <w:rsid w:val="00E628CA"/>
    <w:rsid w:val="00E62928"/>
    <w:rsid w:val="00E6292F"/>
    <w:rsid w:val="00E62CD5"/>
    <w:rsid w:val="00E62D68"/>
    <w:rsid w:val="00E62E1D"/>
    <w:rsid w:val="00E62E80"/>
    <w:rsid w:val="00E63504"/>
    <w:rsid w:val="00E635FA"/>
    <w:rsid w:val="00E63650"/>
    <w:rsid w:val="00E63704"/>
    <w:rsid w:val="00E63726"/>
    <w:rsid w:val="00E63754"/>
    <w:rsid w:val="00E638D0"/>
    <w:rsid w:val="00E63B12"/>
    <w:rsid w:val="00E64247"/>
    <w:rsid w:val="00E64562"/>
    <w:rsid w:val="00E64AE6"/>
    <w:rsid w:val="00E64BEF"/>
    <w:rsid w:val="00E64C7A"/>
    <w:rsid w:val="00E64D43"/>
    <w:rsid w:val="00E64D60"/>
    <w:rsid w:val="00E64DBC"/>
    <w:rsid w:val="00E64DD7"/>
    <w:rsid w:val="00E64E09"/>
    <w:rsid w:val="00E64E3A"/>
    <w:rsid w:val="00E6502D"/>
    <w:rsid w:val="00E650D6"/>
    <w:rsid w:val="00E657CB"/>
    <w:rsid w:val="00E65AC6"/>
    <w:rsid w:val="00E65D66"/>
    <w:rsid w:val="00E65D91"/>
    <w:rsid w:val="00E66482"/>
    <w:rsid w:val="00E66723"/>
    <w:rsid w:val="00E66C16"/>
    <w:rsid w:val="00E67083"/>
    <w:rsid w:val="00E67221"/>
    <w:rsid w:val="00E67508"/>
    <w:rsid w:val="00E67776"/>
    <w:rsid w:val="00E6794A"/>
    <w:rsid w:val="00E67A8A"/>
    <w:rsid w:val="00E67E27"/>
    <w:rsid w:val="00E67E39"/>
    <w:rsid w:val="00E70478"/>
    <w:rsid w:val="00E70640"/>
    <w:rsid w:val="00E7088E"/>
    <w:rsid w:val="00E70930"/>
    <w:rsid w:val="00E70A1E"/>
    <w:rsid w:val="00E70D0A"/>
    <w:rsid w:val="00E713E1"/>
    <w:rsid w:val="00E71A35"/>
    <w:rsid w:val="00E71B5F"/>
    <w:rsid w:val="00E71C26"/>
    <w:rsid w:val="00E720A2"/>
    <w:rsid w:val="00E720FE"/>
    <w:rsid w:val="00E721EA"/>
    <w:rsid w:val="00E722BC"/>
    <w:rsid w:val="00E722C3"/>
    <w:rsid w:val="00E722E6"/>
    <w:rsid w:val="00E72404"/>
    <w:rsid w:val="00E72520"/>
    <w:rsid w:val="00E72733"/>
    <w:rsid w:val="00E72A41"/>
    <w:rsid w:val="00E72A47"/>
    <w:rsid w:val="00E72D1E"/>
    <w:rsid w:val="00E72E35"/>
    <w:rsid w:val="00E72FB7"/>
    <w:rsid w:val="00E73090"/>
    <w:rsid w:val="00E73515"/>
    <w:rsid w:val="00E736CE"/>
    <w:rsid w:val="00E73803"/>
    <w:rsid w:val="00E73826"/>
    <w:rsid w:val="00E73AB6"/>
    <w:rsid w:val="00E744DA"/>
    <w:rsid w:val="00E74BA5"/>
    <w:rsid w:val="00E74CFF"/>
    <w:rsid w:val="00E74E8B"/>
    <w:rsid w:val="00E74FB1"/>
    <w:rsid w:val="00E74FF0"/>
    <w:rsid w:val="00E7515E"/>
    <w:rsid w:val="00E753C0"/>
    <w:rsid w:val="00E75616"/>
    <w:rsid w:val="00E757C8"/>
    <w:rsid w:val="00E758B7"/>
    <w:rsid w:val="00E75A8B"/>
    <w:rsid w:val="00E75F69"/>
    <w:rsid w:val="00E762E7"/>
    <w:rsid w:val="00E76421"/>
    <w:rsid w:val="00E764E7"/>
    <w:rsid w:val="00E765D9"/>
    <w:rsid w:val="00E766D1"/>
    <w:rsid w:val="00E76A5F"/>
    <w:rsid w:val="00E76A6B"/>
    <w:rsid w:val="00E76F34"/>
    <w:rsid w:val="00E76F3E"/>
    <w:rsid w:val="00E7729E"/>
    <w:rsid w:val="00E775A1"/>
    <w:rsid w:val="00E7765C"/>
    <w:rsid w:val="00E77CA5"/>
    <w:rsid w:val="00E8038A"/>
    <w:rsid w:val="00E80596"/>
    <w:rsid w:val="00E80841"/>
    <w:rsid w:val="00E80A4C"/>
    <w:rsid w:val="00E80C99"/>
    <w:rsid w:val="00E80CEB"/>
    <w:rsid w:val="00E80F7F"/>
    <w:rsid w:val="00E80FFE"/>
    <w:rsid w:val="00E810EF"/>
    <w:rsid w:val="00E8123E"/>
    <w:rsid w:val="00E812B3"/>
    <w:rsid w:val="00E81484"/>
    <w:rsid w:val="00E816CB"/>
    <w:rsid w:val="00E8199E"/>
    <w:rsid w:val="00E81A32"/>
    <w:rsid w:val="00E81B50"/>
    <w:rsid w:val="00E81CCE"/>
    <w:rsid w:val="00E81D68"/>
    <w:rsid w:val="00E81EB2"/>
    <w:rsid w:val="00E82013"/>
    <w:rsid w:val="00E82175"/>
    <w:rsid w:val="00E8228A"/>
    <w:rsid w:val="00E82548"/>
    <w:rsid w:val="00E82639"/>
    <w:rsid w:val="00E82904"/>
    <w:rsid w:val="00E829A5"/>
    <w:rsid w:val="00E82C14"/>
    <w:rsid w:val="00E82F8F"/>
    <w:rsid w:val="00E83103"/>
    <w:rsid w:val="00E83206"/>
    <w:rsid w:val="00E83411"/>
    <w:rsid w:val="00E836D4"/>
    <w:rsid w:val="00E83740"/>
    <w:rsid w:val="00E838E8"/>
    <w:rsid w:val="00E83B89"/>
    <w:rsid w:val="00E83EA0"/>
    <w:rsid w:val="00E83FC2"/>
    <w:rsid w:val="00E8406C"/>
    <w:rsid w:val="00E84292"/>
    <w:rsid w:val="00E8429A"/>
    <w:rsid w:val="00E84308"/>
    <w:rsid w:val="00E84B2B"/>
    <w:rsid w:val="00E85071"/>
    <w:rsid w:val="00E851C8"/>
    <w:rsid w:val="00E85398"/>
    <w:rsid w:val="00E85557"/>
    <w:rsid w:val="00E855DE"/>
    <w:rsid w:val="00E856B3"/>
    <w:rsid w:val="00E859B9"/>
    <w:rsid w:val="00E85D0E"/>
    <w:rsid w:val="00E86190"/>
    <w:rsid w:val="00E862CD"/>
    <w:rsid w:val="00E864AB"/>
    <w:rsid w:val="00E8655E"/>
    <w:rsid w:val="00E869EA"/>
    <w:rsid w:val="00E86B62"/>
    <w:rsid w:val="00E86BAD"/>
    <w:rsid w:val="00E86C47"/>
    <w:rsid w:val="00E86C8A"/>
    <w:rsid w:val="00E86E3E"/>
    <w:rsid w:val="00E86E6A"/>
    <w:rsid w:val="00E8702E"/>
    <w:rsid w:val="00E8741F"/>
    <w:rsid w:val="00E87465"/>
    <w:rsid w:val="00E87523"/>
    <w:rsid w:val="00E875D8"/>
    <w:rsid w:val="00E87720"/>
    <w:rsid w:val="00E87B39"/>
    <w:rsid w:val="00E87D1D"/>
    <w:rsid w:val="00E87D53"/>
    <w:rsid w:val="00E9000C"/>
    <w:rsid w:val="00E90112"/>
    <w:rsid w:val="00E903A0"/>
    <w:rsid w:val="00E905B6"/>
    <w:rsid w:val="00E908F6"/>
    <w:rsid w:val="00E90923"/>
    <w:rsid w:val="00E90C40"/>
    <w:rsid w:val="00E90F49"/>
    <w:rsid w:val="00E912E5"/>
    <w:rsid w:val="00E91AC7"/>
    <w:rsid w:val="00E91D46"/>
    <w:rsid w:val="00E91E84"/>
    <w:rsid w:val="00E9205A"/>
    <w:rsid w:val="00E92173"/>
    <w:rsid w:val="00E92305"/>
    <w:rsid w:val="00E9251A"/>
    <w:rsid w:val="00E92595"/>
    <w:rsid w:val="00E927CE"/>
    <w:rsid w:val="00E92912"/>
    <w:rsid w:val="00E92AA1"/>
    <w:rsid w:val="00E92BE3"/>
    <w:rsid w:val="00E93A89"/>
    <w:rsid w:val="00E93AE7"/>
    <w:rsid w:val="00E93B0A"/>
    <w:rsid w:val="00E93B48"/>
    <w:rsid w:val="00E93C08"/>
    <w:rsid w:val="00E93C36"/>
    <w:rsid w:val="00E940D2"/>
    <w:rsid w:val="00E94184"/>
    <w:rsid w:val="00E944D1"/>
    <w:rsid w:val="00E944F3"/>
    <w:rsid w:val="00E9452D"/>
    <w:rsid w:val="00E94923"/>
    <w:rsid w:val="00E94BFB"/>
    <w:rsid w:val="00E94E95"/>
    <w:rsid w:val="00E94F4C"/>
    <w:rsid w:val="00E95077"/>
    <w:rsid w:val="00E95593"/>
    <w:rsid w:val="00E95596"/>
    <w:rsid w:val="00E95997"/>
    <w:rsid w:val="00E96258"/>
    <w:rsid w:val="00E9628D"/>
    <w:rsid w:val="00E96654"/>
    <w:rsid w:val="00E9684A"/>
    <w:rsid w:val="00E96953"/>
    <w:rsid w:val="00E969B8"/>
    <w:rsid w:val="00E96ACE"/>
    <w:rsid w:val="00E96D32"/>
    <w:rsid w:val="00E96D7E"/>
    <w:rsid w:val="00E97013"/>
    <w:rsid w:val="00E97049"/>
    <w:rsid w:val="00E97050"/>
    <w:rsid w:val="00E973B3"/>
    <w:rsid w:val="00E97679"/>
    <w:rsid w:val="00E979CE"/>
    <w:rsid w:val="00EA007D"/>
    <w:rsid w:val="00EA043D"/>
    <w:rsid w:val="00EA0462"/>
    <w:rsid w:val="00EA06D4"/>
    <w:rsid w:val="00EA093E"/>
    <w:rsid w:val="00EA098C"/>
    <w:rsid w:val="00EA09BC"/>
    <w:rsid w:val="00EA0C58"/>
    <w:rsid w:val="00EA0E60"/>
    <w:rsid w:val="00EA0F18"/>
    <w:rsid w:val="00EA1726"/>
    <w:rsid w:val="00EA1833"/>
    <w:rsid w:val="00EA18CF"/>
    <w:rsid w:val="00EA1B45"/>
    <w:rsid w:val="00EA1B8D"/>
    <w:rsid w:val="00EA1EC0"/>
    <w:rsid w:val="00EA1ED6"/>
    <w:rsid w:val="00EA1EDB"/>
    <w:rsid w:val="00EA1F66"/>
    <w:rsid w:val="00EA23AF"/>
    <w:rsid w:val="00EA283C"/>
    <w:rsid w:val="00EA29DB"/>
    <w:rsid w:val="00EA2A91"/>
    <w:rsid w:val="00EA2B59"/>
    <w:rsid w:val="00EA2C94"/>
    <w:rsid w:val="00EA2CBA"/>
    <w:rsid w:val="00EA2F1C"/>
    <w:rsid w:val="00EA2F5A"/>
    <w:rsid w:val="00EA31A1"/>
    <w:rsid w:val="00EA3221"/>
    <w:rsid w:val="00EA35EE"/>
    <w:rsid w:val="00EA3726"/>
    <w:rsid w:val="00EA42F3"/>
    <w:rsid w:val="00EA4539"/>
    <w:rsid w:val="00EA48DF"/>
    <w:rsid w:val="00EA4AB3"/>
    <w:rsid w:val="00EA4AC9"/>
    <w:rsid w:val="00EA4B56"/>
    <w:rsid w:val="00EA4D3B"/>
    <w:rsid w:val="00EA522F"/>
    <w:rsid w:val="00EA585E"/>
    <w:rsid w:val="00EA59C5"/>
    <w:rsid w:val="00EA5A4E"/>
    <w:rsid w:val="00EA5C6D"/>
    <w:rsid w:val="00EA5DB0"/>
    <w:rsid w:val="00EA5DE5"/>
    <w:rsid w:val="00EA5EFB"/>
    <w:rsid w:val="00EA66A4"/>
    <w:rsid w:val="00EA6874"/>
    <w:rsid w:val="00EA68D1"/>
    <w:rsid w:val="00EA69BB"/>
    <w:rsid w:val="00EA6B25"/>
    <w:rsid w:val="00EA6BCC"/>
    <w:rsid w:val="00EA7056"/>
    <w:rsid w:val="00EA70A5"/>
    <w:rsid w:val="00EA7373"/>
    <w:rsid w:val="00EA747D"/>
    <w:rsid w:val="00EA750D"/>
    <w:rsid w:val="00EA7562"/>
    <w:rsid w:val="00EA7A25"/>
    <w:rsid w:val="00EA7BB1"/>
    <w:rsid w:val="00EA7D1D"/>
    <w:rsid w:val="00EA7F16"/>
    <w:rsid w:val="00EA7F3C"/>
    <w:rsid w:val="00EB0065"/>
    <w:rsid w:val="00EB05C2"/>
    <w:rsid w:val="00EB068D"/>
    <w:rsid w:val="00EB06AC"/>
    <w:rsid w:val="00EB07A5"/>
    <w:rsid w:val="00EB0813"/>
    <w:rsid w:val="00EB0A70"/>
    <w:rsid w:val="00EB1146"/>
    <w:rsid w:val="00EB1177"/>
    <w:rsid w:val="00EB127A"/>
    <w:rsid w:val="00EB128B"/>
    <w:rsid w:val="00EB1352"/>
    <w:rsid w:val="00EB1442"/>
    <w:rsid w:val="00EB1613"/>
    <w:rsid w:val="00EB187B"/>
    <w:rsid w:val="00EB1A28"/>
    <w:rsid w:val="00EB1A5D"/>
    <w:rsid w:val="00EB1AE0"/>
    <w:rsid w:val="00EB1B4B"/>
    <w:rsid w:val="00EB1DC3"/>
    <w:rsid w:val="00EB2181"/>
    <w:rsid w:val="00EB21E4"/>
    <w:rsid w:val="00EB2312"/>
    <w:rsid w:val="00EB2402"/>
    <w:rsid w:val="00EB2712"/>
    <w:rsid w:val="00EB272C"/>
    <w:rsid w:val="00EB276E"/>
    <w:rsid w:val="00EB2894"/>
    <w:rsid w:val="00EB2A96"/>
    <w:rsid w:val="00EB2BF2"/>
    <w:rsid w:val="00EB2D10"/>
    <w:rsid w:val="00EB2EE0"/>
    <w:rsid w:val="00EB2F0A"/>
    <w:rsid w:val="00EB2F7C"/>
    <w:rsid w:val="00EB2F87"/>
    <w:rsid w:val="00EB3060"/>
    <w:rsid w:val="00EB30F3"/>
    <w:rsid w:val="00EB3337"/>
    <w:rsid w:val="00EB3463"/>
    <w:rsid w:val="00EB38DB"/>
    <w:rsid w:val="00EB395F"/>
    <w:rsid w:val="00EB398A"/>
    <w:rsid w:val="00EB39CE"/>
    <w:rsid w:val="00EB3B44"/>
    <w:rsid w:val="00EB3B83"/>
    <w:rsid w:val="00EB3C56"/>
    <w:rsid w:val="00EB3D11"/>
    <w:rsid w:val="00EB3D62"/>
    <w:rsid w:val="00EB3E09"/>
    <w:rsid w:val="00EB3E47"/>
    <w:rsid w:val="00EB3E88"/>
    <w:rsid w:val="00EB3F07"/>
    <w:rsid w:val="00EB4118"/>
    <w:rsid w:val="00EB41D0"/>
    <w:rsid w:val="00EB4265"/>
    <w:rsid w:val="00EB42F8"/>
    <w:rsid w:val="00EB4709"/>
    <w:rsid w:val="00EB4924"/>
    <w:rsid w:val="00EB49FD"/>
    <w:rsid w:val="00EB4C10"/>
    <w:rsid w:val="00EB4C14"/>
    <w:rsid w:val="00EB501F"/>
    <w:rsid w:val="00EB5065"/>
    <w:rsid w:val="00EB50C5"/>
    <w:rsid w:val="00EB53A3"/>
    <w:rsid w:val="00EB5860"/>
    <w:rsid w:val="00EB5D8A"/>
    <w:rsid w:val="00EB653C"/>
    <w:rsid w:val="00EB6580"/>
    <w:rsid w:val="00EB6592"/>
    <w:rsid w:val="00EB6ADA"/>
    <w:rsid w:val="00EB6C1D"/>
    <w:rsid w:val="00EB6E42"/>
    <w:rsid w:val="00EB6E48"/>
    <w:rsid w:val="00EB6EB0"/>
    <w:rsid w:val="00EB6FFB"/>
    <w:rsid w:val="00EB701C"/>
    <w:rsid w:val="00EB711C"/>
    <w:rsid w:val="00EB720B"/>
    <w:rsid w:val="00EB7478"/>
    <w:rsid w:val="00EB768A"/>
    <w:rsid w:val="00EB7961"/>
    <w:rsid w:val="00EB79E8"/>
    <w:rsid w:val="00EB7BAD"/>
    <w:rsid w:val="00EB7D4F"/>
    <w:rsid w:val="00EC01CC"/>
    <w:rsid w:val="00EC04F3"/>
    <w:rsid w:val="00EC0628"/>
    <w:rsid w:val="00EC0650"/>
    <w:rsid w:val="00EC0AB7"/>
    <w:rsid w:val="00EC0ACA"/>
    <w:rsid w:val="00EC0B3F"/>
    <w:rsid w:val="00EC0BC5"/>
    <w:rsid w:val="00EC0BDE"/>
    <w:rsid w:val="00EC0D5D"/>
    <w:rsid w:val="00EC102F"/>
    <w:rsid w:val="00EC10D2"/>
    <w:rsid w:val="00EC1584"/>
    <w:rsid w:val="00EC16D3"/>
    <w:rsid w:val="00EC172E"/>
    <w:rsid w:val="00EC17A3"/>
    <w:rsid w:val="00EC18D6"/>
    <w:rsid w:val="00EC1AF2"/>
    <w:rsid w:val="00EC1D4D"/>
    <w:rsid w:val="00EC215A"/>
    <w:rsid w:val="00EC222E"/>
    <w:rsid w:val="00EC250B"/>
    <w:rsid w:val="00EC265C"/>
    <w:rsid w:val="00EC271B"/>
    <w:rsid w:val="00EC2731"/>
    <w:rsid w:val="00EC2760"/>
    <w:rsid w:val="00EC2A0F"/>
    <w:rsid w:val="00EC2C97"/>
    <w:rsid w:val="00EC3027"/>
    <w:rsid w:val="00EC325F"/>
    <w:rsid w:val="00EC33DA"/>
    <w:rsid w:val="00EC3CB3"/>
    <w:rsid w:val="00EC3F6F"/>
    <w:rsid w:val="00EC428F"/>
    <w:rsid w:val="00EC47D1"/>
    <w:rsid w:val="00EC4B83"/>
    <w:rsid w:val="00EC4E08"/>
    <w:rsid w:val="00EC4E33"/>
    <w:rsid w:val="00EC4E9C"/>
    <w:rsid w:val="00EC4FE9"/>
    <w:rsid w:val="00EC50D2"/>
    <w:rsid w:val="00EC60AF"/>
    <w:rsid w:val="00EC60B4"/>
    <w:rsid w:val="00EC6227"/>
    <w:rsid w:val="00EC649F"/>
    <w:rsid w:val="00EC6530"/>
    <w:rsid w:val="00EC691D"/>
    <w:rsid w:val="00EC6CE7"/>
    <w:rsid w:val="00EC7834"/>
    <w:rsid w:val="00EC7B0F"/>
    <w:rsid w:val="00EC7DE4"/>
    <w:rsid w:val="00ED0106"/>
    <w:rsid w:val="00ED0471"/>
    <w:rsid w:val="00ED05D5"/>
    <w:rsid w:val="00ED080C"/>
    <w:rsid w:val="00ED09EB"/>
    <w:rsid w:val="00ED0EC7"/>
    <w:rsid w:val="00ED0ED8"/>
    <w:rsid w:val="00ED110B"/>
    <w:rsid w:val="00ED1235"/>
    <w:rsid w:val="00ED1580"/>
    <w:rsid w:val="00ED170A"/>
    <w:rsid w:val="00ED182F"/>
    <w:rsid w:val="00ED1DD9"/>
    <w:rsid w:val="00ED1E2A"/>
    <w:rsid w:val="00ED2131"/>
    <w:rsid w:val="00ED224F"/>
    <w:rsid w:val="00ED244F"/>
    <w:rsid w:val="00ED2451"/>
    <w:rsid w:val="00ED27BF"/>
    <w:rsid w:val="00ED29DD"/>
    <w:rsid w:val="00ED2D0F"/>
    <w:rsid w:val="00ED3125"/>
    <w:rsid w:val="00ED3374"/>
    <w:rsid w:val="00ED33DF"/>
    <w:rsid w:val="00ED346C"/>
    <w:rsid w:val="00ED3537"/>
    <w:rsid w:val="00ED3585"/>
    <w:rsid w:val="00ED3687"/>
    <w:rsid w:val="00ED3959"/>
    <w:rsid w:val="00ED3972"/>
    <w:rsid w:val="00ED3EE1"/>
    <w:rsid w:val="00ED3F07"/>
    <w:rsid w:val="00ED4327"/>
    <w:rsid w:val="00ED4364"/>
    <w:rsid w:val="00ED43D1"/>
    <w:rsid w:val="00ED4574"/>
    <w:rsid w:val="00ED46C8"/>
    <w:rsid w:val="00ED46E1"/>
    <w:rsid w:val="00ED492B"/>
    <w:rsid w:val="00ED4B33"/>
    <w:rsid w:val="00ED4BF1"/>
    <w:rsid w:val="00ED4D6A"/>
    <w:rsid w:val="00ED4F66"/>
    <w:rsid w:val="00ED5075"/>
    <w:rsid w:val="00ED5467"/>
    <w:rsid w:val="00ED5488"/>
    <w:rsid w:val="00ED597C"/>
    <w:rsid w:val="00ED5B64"/>
    <w:rsid w:val="00ED6062"/>
    <w:rsid w:val="00ED608D"/>
    <w:rsid w:val="00ED61BF"/>
    <w:rsid w:val="00ED63D2"/>
    <w:rsid w:val="00ED64BE"/>
    <w:rsid w:val="00ED65C2"/>
    <w:rsid w:val="00ED67B2"/>
    <w:rsid w:val="00ED67D9"/>
    <w:rsid w:val="00ED68C5"/>
    <w:rsid w:val="00ED68E7"/>
    <w:rsid w:val="00ED6A47"/>
    <w:rsid w:val="00ED6B00"/>
    <w:rsid w:val="00ED6ED2"/>
    <w:rsid w:val="00ED6EFB"/>
    <w:rsid w:val="00ED7150"/>
    <w:rsid w:val="00ED764D"/>
    <w:rsid w:val="00ED796B"/>
    <w:rsid w:val="00ED7AA7"/>
    <w:rsid w:val="00ED7B3B"/>
    <w:rsid w:val="00ED7E01"/>
    <w:rsid w:val="00ED7EE7"/>
    <w:rsid w:val="00ED7F9D"/>
    <w:rsid w:val="00EE021A"/>
    <w:rsid w:val="00EE04A4"/>
    <w:rsid w:val="00EE05DC"/>
    <w:rsid w:val="00EE06DC"/>
    <w:rsid w:val="00EE0721"/>
    <w:rsid w:val="00EE08C9"/>
    <w:rsid w:val="00EE0A19"/>
    <w:rsid w:val="00EE0B8F"/>
    <w:rsid w:val="00EE0BA5"/>
    <w:rsid w:val="00EE0C48"/>
    <w:rsid w:val="00EE0CF2"/>
    <w:rsid w:val="00EE0DE1"/>
    <w:rsid w:val="00EE0EF7"/>
    <w:rsid w:val="00EE0F61"/>
    <w:rsid w:val="00EE0F7A"/>
    <w:rsid w:val="00EE0F86"/>
    <w:rsid w:val="00EE105D"/>
    <w:rsid w:val="00EE10D7"/>
    <w:rsid w:val="00EE1352"/>
    <w:rsid w:val="00EE137B"/>
    <w:rsid w:val="00EE16FC"/>
    <w:rsid w:val="00EE187E"/>
    <w:rsid w:val="00EE19BC"/>
    <w:rsid w:val="00EE1A7E"/>
    <w:rsid w:val="00EE1A8B"/>
    <w:rsid w:val="00EE1BED"/>
    <w:rsid w:val="00EE1D1F"/>
    <w:rsid w:val="00EE23E7"/>
    <w:rsid w:val="00EE2A9E"/>
    <w:rsid w:val="00EE2F82"/>
    <w:rsid w:val="00EE30F9"/>
    <w:rsid w:val="00EE357F"/>
    <w:rsid w:val="00EE3742"/>
    <w:rsid w:val="00EE3764"/>
    <w:rsid w:val="00EE3981"/>
    <w:rsid w:val="00EE39C2"/>
    <w:rsid w:val="00EE3ADB"/>
    <w:rsid w:val="00EE3B6E"/>
    <w:rsid w:val="00EE3B8E"/>
    <w:rsid w:val="00EE3E1E"/>
    <w:rsid w:val="00EE3E7D"/>
    <w:rsid w:val="00EE3F05"/>
    <w:rsid w:val="00EE402A"/>
    <w:rsid w:val="00EE4637"/>
    <w:rsid w:val="00EE49B1"/>
    <w:rsid w:val="00EE4A00"/>
    <w:rsid w:val="00EE4D20"/>
    <w:rsid w:val="00EE4EF5"/>
    <w:rsid w:val="00EE5022"/>
    <w:rsid w:val="00EE5146"/>
    <w:rsid w:val="00EE52A5"/>
    <w:rsid w:val="00EE52F4"/>
    <w:rsid w:val="00EE53CA"/>
    <w:rsid w:val="00EE56B1"/>
    <w:rsid w:val="00EE56D5"/>
    <w:rsid w:val="00EE59DF"/>
    <w:rsid w:val="00EE5A6B"/>
    <w:rsid w:val="00EE5E39"/>
    <w:rsid w:val="00EE5E72"/>
    <w:rsid w:val="00EE5EEC"/>
    <w:rsid w:val="00EE6015"/>
    <w:rsid w:val="00EE61EE"/>
    <w:rsid w:val="00EE62E9"/>
    <w:rsid w:val="00EE630A"/>
    <w:rsid w:val="00EE64EF"/>
    <w:rsid w:val="00EE6ADB"/>
    <w:rsid w:val="00EE6E5B"/>
    <w:rsid w:val="00EE7373"/>
    <w:rsid w:val="00EE7CC3"/>
    <w:rsid w:val="00EE7D9B"/>
    <w:rsid w:val="00EE7F57"/>
    <w:rsid w:val="00EF009A"/>
    <w:rsid w:val="00EF0259"/>
    <w:rsid w:val="00EF038E"/>
    <w:rsid w:val="00EF0712"/>
    <w:rsid w:val="00EF0B44"/>
    <w:rsid w:val="00EF0DBA"/>
    <w:rsid w:val="00EF0E10"/>
    <w:rsid w:val="00EF0FA1"/>
    <w:rsid w:val="00EF1074"/>
    <w:rsid w:val="00EF11A7"/>
    <w:rsid w:val="00EF13E8"/>
    <w:rsid w:val="00EF15F0"/>
    <w:rsid w:val="00EF1788"/>
    <w:rsid w:val="00EF1BED"/>
    <w:rsid w:val="00EF20AB"/>
    <w:rsid w:val="00EF20D7"/>
    <w:rsid w:val="00EF2123"/>
    <w:rsid w:val="00EF2392"/>
    <w:rsid w:val="00EF2626"/>
    <w:rsid w:val="00EF2BDB"/>
    <w:rsid w:val="00EF2C91"/>
    <w:rsid w:val="00EF2F18"/>
    <w:rsid w:val="00EF31A3"/>
    <w:rsid w:val="00EF3209"/>
    <w:rsid w:val="00EF3270"/>
    <w:rsid w:val="00EF3393"/>
    <w:rsid w:val="00EF345F"/>
    <w:rsid w:val="00EF3508"/>
    <w:rsid w:val="00EF3636"/>
    <w:rsid w:val="00EF3CDA"/>
    <w:rsid w:val="00EF3D06"/>
    <w:rsid w:val="00EF3E84"/>
    <w:rsid w:val="00EF48E2"/>
    <w:rsid w:val="00EF48EC"/>
    <w:rsid w:val="00EF49A6"/>
    <w:rsid w:val="00EF49F0"/>
    <w:rsid w:val="00EF4D79"/>
    <w:rsid w:val="00EF4D84"/>
    <w:rsid w:val="00EF4EB8"/>
    <w:rsid w:val="00EF5041"/>
    <w:rsid w:val="00EF50A3"/>
    <w:rsid w:val="00EF5211"/>
    <w:rsid w:val="00EF5239"/>
    <w:rsid w:val="00EF5544"/>
    <w:rsid w:val="00EF58C1"/>
    <w:rsid w:val="00EF59B3"/>
    <w:rsid w:val="00EF5AF6"/>
    <w:rsid w:val="00EF5D9C"/>
    <w:rsid w:val="00EF5DA2"/>
    <w:rsid w:val="00EF5F4E"/>
    <w:rsid w:val="00EF5FF0"/>
    <w:rsid w:val="00EF6203"/>
    <w:rsid w:val="00EF6264"/>
    <w:rsid w:val="00EF627E"/>
    <w:rsid w:val="00EF62B2"/>
    <w:rsid w:val="00EF6559"/>
    <w:rsid w:val="00EF66BF"/>
    <w:rsid w:val="00EF6749"/>
    <w:rsid w:val="00EF6771"/>
    <w:rsid w:val="00EF71D7"/>
    <w:rsid w:val="00EF7210"/>
    <w:rsid w:val="00EF7349"/>
    <w:rsid w:val="00EF738C"/>
    <w:rsid w:val="00EF74DD"/>
    <w:rsid w:val="00EF753A"/>
    <w:rsid w:val="00EF77E8"/>
    <w:rsid w:val="00EF7890"/>
    <w:rsid w:val="00EF79CB"/>
    <w:rsid w:val="00EF7D28"/>
    <w:rsid w:val="00EF7D3F"/>
    <w:rsid w:val="00F00042"/>
    <w:rsid w:val="00F002C2"/>
    <w:rsid w:val="00F004BB"/>
    <w:rsid w:val="00F00B9C"/>
    <w:rsid w:val="00F00E34"/>
    <w:rsid w:val="00F00E46"/>
    <w:rsid w:val="00F00F46"/>
    <w:rsid w:val="00F00F50"/>
    <w:rsid w:val="00F00F80"/>
    <w:rsid w:val="00F01182"/>
    <w:rsid w:val="00F016B7"/>
    <w:rsid w:val="00F01B6B"/>
    <w:rsid w:val="00F02004"/>
    <w:rsid w:val="00F0202C"/>
    <w:rsid w:val="00F0261E"/>
    <w:rsid w:val="00F02A7D"/>
    <w:rsid w:val="00F02B6B"/>
    <w:rsid w:val="00F02FC9"/>
    <w:rsid w:val="00F03138"/>
    <w:rsid w:val="00F03171"/>
    <w:rsid w:val="00F033AD"/>
    <w:rsid w:val="00F033C6"/>
    <w:rsid w:val="00F03440"/>
    <w:rsid w:val="00F03463"/>
    <w:rsid w:val="00F03B98"/>
    <w:rsid w:val="00F03EF2"/>
    <w:rsid w:val="00F03F81"/>
    <w:rsid w:val="00F046CF"/>
    <w:rsid w:val="00F04D02"/>
    <w:rsid w:val="00F054A8"/>
    <w:rsid w:val="00F057DF"/>
    <w:rsid w:val="00F05B3E"/>
    <w:rsid w:val="00F05B46"/>
    <w:rsid w:val="00F05D00"/>
    <w:rsid w:val="00F06172"/>
    <w:rsid w:val="00F0619B"/>
    <w:rsid w:val="00F06219"/>
    <w:rsid w:val="00F0641F"/>
    <w:rsid w:val="00F06468"/>
    <w:rsid w:val="00F0650B"/>
    <w:rsid w:val="00F06883"/>
    <w:rsid w:val="00F06958"/>
    <w:rsid w:val="00F06A3C"/>
    <w:rsid w:val="00F06B99"/>
    <w:rsid w:val="00F06CF0"/>
    <w:rsid w:val="00F06F54"/>
    <w:rsid w:val="00F07053"/>
    <w:rsid w:val="00F07210"/>
    <w:rsid w:val="00F0737A"/>
    <w:rsid w:val="00F0755E"/>
    <w:rsid w:val="00F075A2"/>
    <w:rsid w:val="00F079AE"/>
    <w:rsid w:val="00F079D8"/>
    <w:rsid w:val="00F07BC7"/>
    <w:rsid w:val="00F1001A"/>
    <w:rsid w:val="00F10331"/>
    <w:rsid w:val="00F104B4"/>
    <w:rsid w:val="00F10C55"/>
    <w:rsid w:val="00F10C91"/>
    <w:rsid w:val="00F10FA9"/>
    <w:rsid w:val="00F114BD"/>
    <w:rsid w:val="00F117CE"/>
    <w:rsid w:val="00F1197A"/>
    <w:rsid w:val="00F11DDC"/>
    <w:rsid w:val="00F11F28"/>
    <w:rsid w:val="00F121A9"/>
    <w:rsid w:val="00F125D6"/>
    <w:rsid w:val="00F128CA"/>
    <w:rsid w:val="00F12914"/>
    <w:rsid w:val="00F12AC0"/>
    <w:rsid w:val="00F12AC8"/>
    <w:rsid w:val="00F12BC4"/>
    <w:rsid w:val="00F12C42"/>
    <w:rsid w:val="00F12CA1"/>
    <w:rsid w:val="00F131B0"/>
    <w:rsid w:val="00F132A1"/>
    <w:rsid w:val="00F13432"/>
    <w:rsid w:val="00F13727"/>
    <w:rsid w:val="00F13830"/>
    <w:rsid w:val="00F1395A"/>
    <w:rsid w:val="00F139F9"/>
    <w:rsid w:val="00F13F3C"/>
    <w:rsid w:val="00F14186"/>
    <w:rsid w:val="00F1436B"/>
    <w:rsid w:val="00F14925"/>
    <w:rsid w:val="00F14A8A"/>
    <w:rsid w:val="00F14C98"/>
    <w:rsid w:val="00F14EDB"/>
    <w:rsid w:val="00F150DE"/>
    <w:rsid w:val="00F15115"/>
    <w:rsid w:val="00F152B8"/>
    <w:rsid w:val="00F15310"/>
    <w:rsid w:val="00F158BF"/>
    <w:rsid w:val="00F15AB0"/>
    <w:rsid w:val="00F15B2C"/>
    <w:rsid w:val="00F15C95"/>
    <w:rsid w:val="00F15CD9"/>
    <w:rsid w:val="00F15D14"/>
    <w:rsid w:val="00F15F5C"/>
    <w:rsid w:val="00F1611F"/>
    <w:rsid w:val="00F16404"/>
    <w:rsid w:val="00F167CD"/>
    <w:rsid w:val="00F169B0"/>
    <w:rsid w:val="00F16A6C"/>
    <w:rsid w:val="00F170E4"/>
    <w:rsid w:val="00F17159"/>
    <w:rsid w:val="00F1732E"/>
    <w:rsid w:val="00F173E0"/>
    <w:rsid w:val="00F1751D"/>
    <w:rsid w:val="00F1785D"/>
    <w:rsid w:val="00F179D2"/>
    <w:rsid w:val="00F17BB1"/>
    <w:rsid w:val="00F17BFA"/>
    <w:rsid w:val="00F17FA9"/>
    <w:rsid w:val="00F2003E"/>
    <w:rsid w:val="00F2041E"/>
    <w:rsid w:val="00F204D0"/>
    <w:rsid w:val="00F206AE"/>
    <w:rsid w:val="00F2071A"/>
    <w:rsid w:val="00F208D7"/>
    <w:rsid w:val="00F20AD1"/>
    <w:rsid w:val="00F211C4"/>
    <w:rsid w:val="00F212EA"/>
    <w:rsid w:val="00F213E6"/>
    <w:rsid w:val="00F215AC"/>
    <w:rsid w:val="00F21776"/>
    <w:rsid w:val="00F21811"/>
    <w:rsid w:val="00F21904"/>
    <w:rsid w:val="00F21B04"/>
    <w:rsid w:val="00F21BCC"/>
    <w:rsid w:val="00F2209B"/>
    <w:rsid w:val="00F22361"/>
    <w:rsid w:val="00F22457"/>
    <w:rsid w:val="00F227A4"/>
    <w:rsid w:val="00F22847"/>
    <w:rsid w:val="00F228A0"/>
    <w:rsid w:val="00F22C25"/>
    <w:rsid w:val="00F22C2E"/>
    <w:rsid w:val="00F23052"/>
    <w:rsid w:val="00F230A7"/>
    <w:rsid w:val="00F23371"/>
    <w:rsid w:val="00F23391"/>
    <w:rsid w:val="00F23643"/>
    <w:rsid w:val="00F2394C"/>
    <w:rsid w:val="00F239EA"/>
    <w:rsid w:val="00F23DE2"/>
    <w:rsid w:val="00F23E13"/>
    <w:rsid w:val="00F24085"/>
    <w:rsid w:val="00F2461E"/>
    <w:rsid w:val="00F24984"/>
    <w:rsid w:val="00F249F6"/>
    <w:rsid w:val="00F24AFD"/>
    <w:rsid w:val="00F24DC1"/>
    <w:rsid w:val="00F24E4E"/>
    <w:rsid w:val="00F253FA"/>
    <w:rsid w:val="00F254FA"/>
    <w:rsid w:val="00F25518"/>
    <w:rsid w:val="00F2555D"/>
    <w:rsid w:val="00F255BA"/>
    <w:rsid w:val="00F257C4"/>
    <w:rsid w:val="00F25BF6"/>
    <w:rsid w:val="00F25C3F"/>
    <w:rsid w:val="00F25D6D"/>
    <w:rsid w:val="00F25E38"/>
    <w:rsid w:val="00F25E89"/>
    <w:rsid w:val="00F260D6"/>
    <w:rsid w:val="00F26226"/>
    <w:rsid w:val="00F262D6"/>
    <w:rsid w:val="00F2666B"/>
    <w:rsid w:val="00F267A2"/>
    <w:rsid w:val="00F26A48"/>
    <w:rsid w:val="00F26C08"/>
    <w:rsid w:val="00F26E88"/>
    <w:rsid w:val="00F26E98"/>
    <w:rsid w:val="00F270DF"/>
    <w:rsid w:val="00F27420"/>
    <w:rsid w:val="00F27667"/>
    <w:rsid w:val="00F2783D"/>
    <w:rsid w:val="00F27A7A"/>
    <w:rsid w:val="00F27B4D"/>
    <w:rsid w:val="00F27C08"/>
    <w:rsid w:val="00F27D5A"/>
    <w:rsid w:val="00F27F16"/>
    <w:rsid w:val="00F300EB"/>
    <w:rsid w:val="00F301D8"/>
    <w:rsid w:val="00F30227"/>
    <w:rsid w:val="00F30251"/>
    <w:rsid w:val="00F3036A"/>
    <w:rsid w:val="00F3057B"/>
    <w:rsid w:val="00F308B3"/>
    <w:rsid w:val="00F30C0C"/>
    <w:rsid w:val="00F30C75"/>
    <w:rsid w:val="00F30F3B"/>
    <w:rsid w:val="00F311F6"/>
    <w:rsid w:val="00F313D0"/>
    <w:rsid w:val="00F314B9"/>
    <w:rsid w:val="00F31610"/>
    <w:rsid w:val="00F31ADA"/>
    <w:rsid w:val="00F31D4E"/>
    <w:rsid w:val="00F31DCB"/>
    <w:rsid w:val="00F324B8"/>
    <w:rsid w:val="00F3285A"/>
    <w:rsid w:val="00F32B7C"/>
    <w:rsid w:val="00F32CA4"/>
    <w:rsid w:val="00F32D80"/>
    <w:rsid w:val="00F3310B"/>
    <w:rsid w:val="00F33466"/>
    <w:rsid w:val="00F33ACE"/>
    <w:rsid w:val="00F33BBE"/>
    <w:rsid w:val="00F33CF2"/>
    <w:rsid w:val="00F33D38"/>
    <w:rsid w:val="00F3417F"/>
    <w:rsid w:val="00F34361"/>
    <w:rsid w:val="00F3443D"/>
    <w:rsid w:val="00F34520"/>
    <w:rsid w:val="00F346C7"/>
    <w:rsid w:val="00F34781"/>
    <w:rsid w:val="00F34F1D"/>
    <w:rsid w:val="00F3504B"/>
    <w:rsid w:val="00F3514C"/>
    <w:rsid w:val="00F3526F"/>
    <w:rsid w:val="00F3549B"/>
    <w:rsid w:val="00F354EA"/>
    <w:rsid w:val="00F355A3"/>
    <w:rsid w:val="00F35623"/>
    <w:rsid w:val="00F35A6B"/>
    <w:rsid w:val="00F3633B"/>
    <w:rsid w:val="00F36368"/>
    <w:rsid w:val="00F3656F"/>
    <w:rsid w:val="00F36949"/>
    <w:rsid w:val="00F36B10"/>
    <w:rsid w:val="00F37CF8"/>
    <w:rsid w:val="00F37D05"/>
    <w:rsid w:val="00F401ED"/>
    <w:rsid w:val="00F40338"/>
    <w:rsid w:val="00F4079A"/>
    <w:rsid w:val="00F40AC0"/>
    <w:rsid w:val="00F40BF3"/>
    <w:rsid w:val="00F40EE5"/>
    <w:rsid w:val="00F41077"/>
    <w:rsid w:val="00F41626"/>
    <w:rsid w:val="00F41BD9"/>
    <w:rsid w:val="00F41E0B"/>
    <w:rsid w:val="00F4225D"/>
    <w:rsid w:val="00F42515"/>
    <w:rsid w:val="00F42866"/>
    <w:rsid w:val="00F42A4B"/>
    <w:rsid w:val="00F42BED"/>
    <w:rsid w:val="00F42C63"/>
    <w:rsid w:val="00F42DDE"/>
    <w:rsid w:val="00F42EA4"/>
    <w:rsid w:val="00F42EEC"/>
    <w:rsid w:val="00F42F10"/>
    <w:rsid w:val="00F43314"/>
    <w:rsid w:val="00F4346C"/>
    <w:rsid w:val="00F434F6"/>
    <w:rsid w:val="00F4370B"/>
    <w:rsid w:val="00F43749"/>
    <w:rsid w:val="00F43752"/>
    <w:rsid w:val="00F43FB9"/>
    <w:rsid w:val="00F44105"/>
    <w:rsid w:val="00F44595"/>
    <w:rsid w:val="00F44906"/>
    <w:rsid w:val="00F44B5C"/>
    <w:rsid w:val="00F45206"/>
    <w:rsid w:val="00F45298"/>
    <w:rsid w:val="00F45608"/>
    <w:rsid w:val="00F45629"/>
    <w:rsid w:val="00F4585C"/>
    <w:rsid w:val="00F458A3"/>
    <w:rsid w:val="00F45C5C"/>
    <w:rsid w:val="00F45F96"/>
    <w:rsid w:val="00F46134"/>
    <w:rsid w:val="00F4618B"/>
    <w:rsid w:val="00F46509"/>
    <w:rsid w:val="00F46789"/>
    <w:rsid w:val="00F46C9B"/>
    <w:rsid w:val="00F47567"/>
    <w:rsid w:val="00F50199"/>
    <w:rsid w:val="00F503DB"/>
    <w:rsid w:val="00F5040F"/>
    <w:rsid w:val="00F50484"/>
    <w:rsid w:val="00F50776"/>
    <w:rsid w:val="00F5088A"/>
    <w:rsid w:val="00F50AC1"/>
    <w:rsid w:val="00F50E5E"/>
    <w:rsid w:val="00F50F34"/>
    <w:rsid w:val="00F50F95"/>
    <w:rsid w:val="00F51039"/>
    <w:rsid w:val="00F51501"/>
    <w:rsid w:val="00F515B5"/>
    <w:rsid w:val="00F519D7"/>
    <w:rsid w:val="00F51C16"/>
    <w:rsid w:val="00F51C4A"/>
    <w:rsid w:val="00F51E12"/>
    <w:rsid w:val="00F522F6"/>
    <w:rsid w:val="00F52324"/>
    <w:rsid w:val="00F526B3"/>
    <w:rsid w:val="00F527A0"/>
    <w:rsid w:val="00F5288F"/>
    <w:rsid w:val="00F52939"/>
    <w:rsid w:val="00F52A56"/>
    <w:rsid w:val="00F52A68"/>
    <w:rsid w:val="00F52AB2"/>
    <w:rsid w:val="00F52AFD"/>
    <w:rsid w:val="00F52B46"/>
    <w:rsid w:val="00F52DA9"/>
    <w:rsid w:val="00F52DB9"/>
    <w:rsid w:val="00F53074"/>
    <w:rsid w:val="00F532FE"/>
    <w:rsid w:val="00F5360A"/>
    <w:rsid w:val="00F537F2"/>
    <w:rsid w:val="00F53845"/>
    <w:rsid w:val="00F5386D"/>
    <w:rsid w:val="00F53A5F"/>
    <w:rsid w:val="00F53AE4"/>
    <w:rsid w:val="00F53C3F"/>
    <w:rsid w:val="00F53F45"/>
    <w:rsid w:val="00F53FBC"/>
    <w:rsid w:val="00F5412E"/>
    <w:rsid w:val="00F5464C"/>
    <w:rsid w:val="00F5470C"/>
    <w:rsid w:val="00F5478D"/>
    <w:rsid w:val="00F54A67"/>
    <w:rsid w:val="00F54ACE"/>
    <w:rsid w:val="00F54B07"/>
    <w:rsid w:val="00F54B22"/>
    <w:rsid w:val="00F54C1F"/>
    <w:rsid w:val="00F54E26"/>
    <w:rsid w:val="00F5503B"/>
    <w:rsid w:val="00F55541"/>
    <w:rsid w:val="00F55653"/>
    <w:rsid w:val="00F559BC"/>
    <w:rsid w:val="00F55C22"/>
    <w:rsid w:val="00F56396"/>
    <w:rsid w:val="00F565A1"/>
    <w:rsid w:val="00F5664E"/>
    <w:rsid w:val="00F56700"/>
    <w:rsid w:val="00F56921"/>
    <w:rsid w:val="00F56B4B"/>
    <w:rsid w:val="00F56B8C"/>
    <w:rsid w:val="00F57063"/>
    <w:rsid w:val="00F57110"/>
    <w:rsid w:val="00F57368"/>
    <w:rsid w:val="00F57392"/>
    <w:rsid w:val="00F574B2"/>
    <w:rsid w:val="00F5751B"/>
    <w:rsid w:val="00F576C0"/>
    <w:rsid w:val="00F576E1"/>
    <w:rsid w:val="00F5779C"/>
    <w:rsid w:val="00F578FC"/>
    <w:rsid w:val="00F57A46"/>
    <w:rsid w:val="00F57A9E"/>
    <w:rsid w:val="00F57AA4"/>
    <w:rsid w:val="00F57B4E"/>
    <w:rsid w:val="00F57DBB"/>
    <w:rsid w:val="00F57F16"/>
    <w:rsid w:val="00F6046A"/>
    <w:rsid w:val="00F60718"/>
    <w:rsid w:val="00F6084F"/>
    <w:rsid w:val="00F60C3E"/>
    <w:rsid w:val="00F612D9"/>
    <w:rsid w:val="00F613F1"/>
    <w:rsid w:val="00F617C6"/>
    <w:rsid w:val="00F621A8"/>
    <w:rsid w:val="00F62434"/>
    <w:rsid w:val="00F62536"/>
    <w:rsid w:val="00F62619"/>
    <w:rsid w:val="00F6262E"/>
    <w:rsid w:val="00F62841"/>
    <w:rsid w:val="00F62ACD"/>
    <w:rsid w:val="00F62B26"/>
    <w:rsid w:val="00F62BA5"/>
    <w:rsid w:val="00F62DCE"/>
    <w:rsid w:val="00F6339F"/>
    <w:rsid w:val="00F63960"/>
    <w:rsid w:val="00F639F4"/>
    <w:rsid w:val="00F63A4F"/>
    <w:rsid w:val="00F63BF8"/>
    <w:rsid w:val="00F63C9A"/>
    <w:rsid w:val="00F63E7A"/>
    <w:rsid w:val="00F6457A"/>
    <w:rsid w:val="00F64883"/>
    <w:rsid w:val="00F648E4"/>
    <w:rsid w:val="00F6494D"/>
    <w:rsid w:val="00F649DA"/>
    <w:rsid w:val="00F650FE"/>
    <w:rsid w:val="00F651E1"/>
    <w:rsid w:val="00F65233"/>
    <w:rsid w:val="00F65A0B"/>
    <w:rsid w:val="00F65AB5"/>
    <w:rsid w:val="00F65E6E"/>
    <w:rsid w:val="00F65F0F"/>
    <w:rsid w:val="00F65F91"/>
    <w:rsid w:val="00F65FA1"/>
    <w:rsid w:val="00F66101"/>
    <w:rsid w:val="00F661AD"/>
    <w:rsid w:val="00F665E4"/>
    <w:rsid w:val="00F667C0"/>
    <w:rsid w:val="00F66873"/>
    <w:rsid w:val="00F66B02"/>
    <w:rsid w:val="00F66CA1"/>
    <w:rsid w:val="00F66EF6"/>
    <w:rsid w:val="00F6734F"/>
    <w:rsid w:val="00F677B5"/>
    <w:rsid w:val="00F67C64"/>
    <w:rsid w:val="00F67E7F"/>
    <w:rsid w:val="00F7005D"/>
    <w:rsid w:val="00F70068"/>
    <w:rsid w:val="00F701B8"/>
    <w:rsid w:val="00F7032A"/>
    <w:rsid w:val="00F704A7"/>
    <w:rsid w:val="00F70654"/>
    <w:rsid w:val="00F70684"/>
    <w:rsid w:val="00F707FC"/>
    <w:rsid w:val="00F70802"/>
    <w:rsid w:val="00F709DC"/>
    <w:rsid w:val="00F70BF5"/>
    <w:rsid w:val="00F70E75"/>
    <w:rsid w:val="00F70F18"/>
    <w:rsid w:val="00F71005"/>
    <w:rsid w:val="00F71016"/>
    <w:rsid w:val="00F71139"/>
    <w:rsid w:val="00F71771"/>
    <w:rsid w:val="00F72028"/>
    <w:rsid w:val="00F72104"/>
    <w:rsid w:val="00F7213A"/>
    <w:rsid w:val="00F72214"/>
    <w:rsid w:val="00F72241"/>
    <w:rsid w:val="00F72270"/>
    <w:rsid w:val="00F72273"/>
    <w:rsid w:val="00F7228D"/>
    <w:rsid w:val="00F72441"/>
    <w:rsid w:val="00F724CC"/>
    <w:rsid w:val="00F726DB"/>
    <w:rsid w:val="00F726E4"/>
    <w:rsid w:val="00F7271F"/>
    <w:rsid w:val="00F72973"/>
    <w:rsid w:val="00F72BD8"/>
    <w:rsid w:val="00F72C3C"/>
    <w:rsid w:val="00F73818"/>
    <w:rsid w:val="00F7385E"/>
    <w:rsid w:val="00F738C7"/>
    <w:rsid w:val="00F74117"/>
    <w:rsid w:val="00F743BE"/>
    <w:rsid w:val="00F74859"/>
    <w:rsid w:val="00F74946"/>
    <w:rsid w:val="00F74D41"/>
    <w:rsid w:val="00F74E3C"/>
    <w:rsid w:val="00F74EB8"/>
    <w:rsid w:val="00F74ED0"/>
    <w:rsid w:val="00F7515F"/>
    <w:rsid w:val="00F752F2"/>
    <w:rsid w:val="00F75685"/>
    <w:rsid w:val="00F75765"/>
    <w:rsid w:val="00F75A59"/>
    <w:rsid w:val="00F75C3D"/>
    <w:rsid w:val="00F75E2C"/>
    <w:rsid w:val="00F75E6E"/>
    <w:rsid w:val="00F76054"/>
    <w:rsid w:val="00F7626D"/>
    <w:rsid w:val="00F76355"/>
    <w:rsid w:val="00F76430"/>
    <w:rsid w:val="00F7691B"/>
    <w:rsid w:val="00F76B42"/>
    <w:rsid w:val="00F76BC8"/>
    <w:rsid w:val="00F76F89"/>
    <w:rsid w:val="00F7706A"/>
    <w:rsid w:val="00F7727D"/>
    <w:rsid w:val="00F772EE"/>
    <w:rsid w:val="00F776A5"/>
    <w:rsid w:val="00F7783B"/>
    <w:rsid w:val="00F77AF8"/>
    <w:rsid w:val="00F803D0"/>
    <w:rsid w:val="00F806F1"/>
    <w:rsid w:val="00F80774"/>
    <w:rsid w:val="00F80965"/>
    <w:rsid w:val="00F80AD3"/>
    <w:rsid w:val="00F80C72"/>
    <w:rsid w:val="00F80CE8"/>
    <w:rsid w:val="00F80E06"/>
    <w:rsid w:val="00F81131"/>
    <w:rsid w:val="00F81271"/>
    <w:rsid w:val="00F8131C"/>
    <w:rsid w:val="00F81591"/>
    <w:rsid w:val="00F81606"/>
    <w:rsid w:val="00F81688"/>
    <w:rsid w:val="00F816EE"/>
    <w:rsid w:val="00F817BA"/>
    <w:rsid w:val="00F8182B"/>
    <w:rsid w:val="00F8190D"/>
    <w:rsid w:val="00F819CD"/>
    <w:rsid w:val="00F81BE5"/>
    <w:rsid w:val="00F81F15"/>
    <w:rsid w:val="00F82189"/>
    <w:rsid w:val="00F821D4"/>
    <w:rsid w:val="00F822E4"/>
    <w:rsid w:val="00F82315"/>
    <w:rsid w:val="00F82437"/>
    <w:rsid w:val="00F82730"/>
    <w:rsid w:val="00F829C5"/>
    <w:rsid w:val="00F83045"/>
    <w:rsid w:val="00F8326E"/>
    <w:rsid w:val="00F8370F"/>
    <w:rsid w:val="00F83793"/>
    <w:rsid w:val="00F83B05"/>
    <w:rsid w:val="00F83DC2"/>
    <w:rsid w:val="00F83E2E"/>
    <w:rsid w:val="00F83E72"/>
    <w:rsid w:val="00F841F1"/>
    <w:rsid w:val="00F84384"/>
    <w:rsid w:val="00F84790"/>
    <w:rsid w:val="00F847A1"/>
    <w:rsid w:val="00F84816"/>
    <w:rsid w:val="00F848F6"/>
    <w:rsid w:val="00F849BE"/>
    <w:rsid w:val="00F849C3"/>
    <w:rsid w:val="00F84BB9"/>
    <w:rsid w:val="00F84C6C"/>
    <w:rsid w:val="00F85529"/>
    <w:rsid w:val="00F85B02"/>
    <w:rsid w:val="00F85CD3"/>
    <w:rsid w:val="00F85F0F"/>
    <w:rsid w:val="00F864B6"/>
    <w:rsid w:val="00F868A4"/>
    <w:rsid w:val="00F86B86"/>
    <w:rsid w:val="00F86C21"/>
    <w:rsid w:val="00F86D08"/>
    <w:rsid w:val="00F86E9C"/>
    <w:rsid w:val="00F86FCF"/>
    <w:rsid w:val="00F8734F"/>
    <w:rsid w:val="00F87513"/>
    <w:rsid w:val="00F879FA"/>
    <w:rsid w:val="00F87FA5"/>
    <w:rsid w:val="00F900DB"/>
    <w:rsid w:val="00F90133"/>
    <w:rsid w:val="00F90247"/>
    <w:rsid w:val="00F90815"/>
    <w:rsid w:val="00F90BDB"/>
    <w:rsid w:val="00F90C27"/>
    <w:rsid w:val="00F90CFF"/>
    <w:rsid w:val="00F90DE1"/>
    <w:rsid w:val="00F90E4B"/>
    <w:rsid w:val="00F90FDF"/>
    <w:rsid w:val="00F91027"/>
    <w:rsid w:val="00F9129A"/>
    <w:rsid w:val="00F917C2"/>
    <w:rsid w:val="00F91889"/>
    <w:rsid w:val="00F918EC"/>
    <w:rsid w:val="00F91C3C"/>
    <w:rsid w:val="00F91C95"/>
    <w:rsid w:val="00F91D8F"/>
    <w:rsid w:val="00F91E84"/>
    <w:rsid w:val="00F91F7D"/>
    <w:rsid w:val="00F920F7"/>
    <w:rsid w:val="00F923FF"/>
    <w:rsid w:val="00F924AF"/>
    <w:rsid w:val="00F925C6"/>
    <w:rsid w:val="00F92DA6"/>
    <w:rsid w:val="00F92DC9"/>
    <w:rsid w:val="00F93022"/>
    <w:rsid w:val="00F93094"/>
    <w:rsid w:val="00F933D6"/>
    <w:rsid w:val="00F93811"/>
    <w:rsid w:val="00F93899"/>
    <w:rsid w:val="00F939A5"/>
    <w:rsid w:val="00F93A4E"/>
    <w:rsid w:val="00F93B27"/>
    <w:rsid w:val="00F93C1A"/>
    <w:rsid w:val="00F93D3F"/>
    <w:rsid w:val="00F93D83"/>
    <w:rsid w:val="00F93EDC"/>
    <w:rsid w:val="00F93F36"/>
    <w:rsid w:val="00F93FC1"/>
    <w:rsid w:val="00F94589"/>
    <w:rsid w:val="00F946E6"/>
    <w:rsid w:val="00F94A3E"/>
    <w:rsid w:val="00F94BCC"/>
    <w:rsid w:val="00F94E6E"/>
    <w:rsid w:val="00F951F7"/>
    <w:rsid w:val="00F95328"/>
    <w:rsid w:val="00F9561A"/>
    <w:rsid w:val="00F957E9"/>
    <w:rsid w:val="00F95CB5"/>
    <w:rsid w:val="00F95CCB"/>
    <w:rsid w:val="00F95F55"/>
    <w:rsid w:val="00F96056"/>
    <w:rsid w:val="00F962F4"/>
    <w:rsid w:val="00F962F5"/>
    <w:rsid w:val="00F962F9"/>
    <w:rsid w:val="00F96553"/>
    <w:rsid w:val="00F9659C"/>
    <w:rsid w:val="00F96975"/>
    <w:rsid w:val="00F96F72"/>
    <w:rsid w:val="00F96F7F"/>
    <w:rsid w:val="00F973B3"/>
    <w:rsid w:val="00F9751B"/>
    <w:rsid w:val="00F97573"/>
    <w:rsid w:val="00F97E7A"/>
    <w:rsid w:val="00FA0142"/>
    <w:rsid w:val="00FA0418"/>
    <w:rsid w:val="00FA0641"/>
    <w:rsid w:val="00FA06C5"/>
    <w:rsid w:val="00FA07D2"/>
    <w:rsid w:val="00FA0B1D"/>
    <w:rsid w:val="00FA0C73"/>
    <w:rsid w:val="00FA0D01"/>
    <w:rsid w:val="00FA0E33"/>
    <w:rsid w:val="00FA0ED1"/>
    <w:rsid w:val="00FA1063"/>
    <w:rsid w:val="00FA1359"/>
    <w:rsid w:val="00FA1519"/>
    <w:rsid w:val="00FA18A8"/>
    <w:rsid w:val="00FA19B6"/>
    <w:rsid w:val="00FA1A6C"/>
    <w:rsid w:val="00FA1AED"/>
    <w:rsid w:val="00FA1B8E"/>
    <w:rsid w:val="00FA1C47"/>
    <w:rsid w:val="00FA1CC1"/>
    <w:rsid w:val="00FA1D3B"/>
    <w:rsid w:val="00FA2081"/>
    <w:rsid w:val="00FA20DF"/>
    <w:rsid w:val="00FA20FF"/>
    <w:rsid w:val="00FA22EC"/>
    <w:rsid w:val="00FA236B"/>
    <w:rsid w:val="00FA24CC"/>
    <w:rsid w:val="00FA257D"/>
    <w:rsid w:val="00FA2776"/>
    <w:rsid w:val="00FA2B39"/>
    <w:rsid w:val="00FA2BEE"/>
    <w:rsid w:val="00FA2FA4"/>
    <w:rsid w:val="00FA2FEF"/>
    <w:rsid w:val="00FA306D"/>
    <w:rsid w:val="00FA3079"/>
    <w:rsid w:val="00FA31DD"/>
    <w:rsid w:val="00FA3539"/>
    <w:rsid w:val="00FA370C"/>
    <w:rsid w:val="00FA3824"/>
    <w:rsid w:val="00FA386E"/>
    <w:rsid w:val="00FA3B0C"/>
    <w:rsid w:val="00FA4124"/>
    <w:rsid w:val="00FA41A9"/>
    <w:rsid w:val="00FA437E"/>
    <w:rsid w:val="00FA4411"/>
    <w:rsid w:val="00FA490B"/>
    <w:rsid w:val="00FA4E82"/>
    <w:rsid w:val="00FA4F3E"/>
    <w:rsid w:val="00FA599F"/>
    <w:rsid w:val="00FA59FD"/>
    <w:rsid w:val="00FA5A1B"/>
    <w:rsid w:val="00FA5DB0"/>
    <w:rsid w:val="00FA614D"/>
    <w:rsid w:val="00FA6273"/>
    <w:rsid w:val="00FA65B8"/>
    <w:rsid w:val="00FA69E7"/>
    <w:rsid w:val="00FA6AE3"/>
    <w:rsid w:val="00FA6EED"/>
    <w:rsid w:val="00FA6EFE"/>
    <w:rsid w:val="00FA6F6F"/>
    <w:rsid w:val="00FA72BE"/>
    <w:rsid w:val="00FA72DD"/>
    <w:rsid w:val="00FA7461"/>
    <w:rsid w:val="00FA7817"/>
    <w:rsid w:val="00FA7C43"/>
    <w:rsid w:val="00FA7CD8"/>
    <w:rsid w:val="00FA7D10"/>
    <w:rsid w:val="00FB02D8"/>
    <w:rsid w:val="00FB0399"/>
    <w:rsid w:val="00FB05CE"/>
    <w:rsid w:val="00FB081F"/>
    <w:rsid w:val="00FB0DE8"/>
    <w:rsid w:val="00FB0ED0"/>
    <w:rsid w:val="00FB132E"/>
    <w:rsid w:val="00FB13F8"/>
    <w:rsid w:val="00FB15D9"/>
    <w:rsid w:val="00FB16BC"/>
    <w:rsid w:val="00FB16F1"/>
    <w:rsid w:val="00FB170E"/>
    <w:rsid w:val="00FB175A"/>
    <w:rsid w:val="00FB1D91"/>
    <w:rsid w:val="00FB1DB7"/>
    <w:rsid w:val="00FB1FDB"/>
    <w:rsid w:val="00FB2277"/>
    <w:rsid w:val="00FB230B"/>
    <w:rsid w:val="00FB242D"/>
    <w:rsid w:val="00FB25FB"/>
    <w:rsid w:val="00FB2B00"/>
    <w:rsid w:val="00FB2B1D"/>
    <w:rsid w:val="00FB2B56"/>
    <w:rsid w:val="00FB31BF"/>
    <w:rsid w:val="00FB328E"/>
    <w:rsid w:val="00FB3493"/>
    <w:rsid w:val="00FB352D"/>
    <w:rsid w:val="00FB35C3"/>
    <w:rsid w:val="00FB3624"/>
    <w:rsid w:val="00FB37B1"/>
    <w:rsid w:val="00FB44AF"/>
    <w:rsid w:val="00FB4675"/>
    <w:rsid w:val="00FB4A3C"/>
    <w:rsid w:val="00FB4CA4"/>
    <w:rsid w:val="00FB4CDE"/>
    <w:rsid w:val="00FB4D69"/>
    <w:rsid w:val="00FB4E3C"/>
    <w:rsid w:val="00FB4E49"/>
    <w:rsid w:val="00FB4EFD"/>
    <w:rsid w:val="00FB4F66"/>
    <w:rsid w:val="00FB527E"/>
    <w:rsid w:val="00FB58F9"/>
    <w:rsid w:val="00FB5CD7"/>
    <w:rsid w:val="00FB6082"/>
    <w:rsid w:val="00FB6295"/>
    <w:rsid w:val="00FB62C1"/>
    <w:rsid w:val="00FB6806"/>
    <w:rsid w:val="00FB69B8"/>
    <w:rsid w:val="00FB6B55"/>
    <w:rsid w:val="00FB6D55"/>
    <w:rsid w:val="00FB7128"/>
    <w:rsid w:val="00FB7138"/>
    <w:rsid w:val="00FB72C9"/>
    <w:rsid w:val="00FB79D5"/>
    <w:rsid w:val="00FB7B44"/>
    <w:rsid w:val="00FB7E6C"/>
    <w:rsid w:val="00FB7E90"/>
    <w:rsid w:val="00FB7F4C"/>
    <w:rsid w:val="00FC0007"/>
    <w:rsid w:val="00FC060A"/>
    <w:rsid w:val="00FC08BA"/>
    <w:rsid w:val="00FC0B87"/>
    <w:rsid w:val="00FC0F9E"/>
    <w:rsid w:val="00FC1BD2"/>
    <w:rsid w:val="00FC1BE7"/>
    <w:rsid w:val="00FC1D6F"/>
    <w:rsid w:val="00FC1FA1"/>
    <w:rsid w:val="00FC2005"/>
    <w:rsid w:val="00FC2228"/>
    <w:rsid w:val="00FC234B"/>
    <w:rsid w:val="00FC2777"/>
    <w:rsid w:val="00FC28E7"/>
    <w:rsid w:val="00FC2CA9"/>
    <w:rsid w:val="00FC2CD4"/>
    <w:rsid w:val="00FC2E4C"/>
    <w:rsid w:val="00FC3378"/>
    <w:rsid w:val="00FC3793"/>
    <w:rsid w:val="00FC3811"/>
    <w:rsid w:val="00FC3C63"/>
    <w:rsid w:val="00FC3EDD"/>
    <w:rsid w:val="00FC40CE"/>
    <w:rsid w:val="00FC4229"/>
    <w:rsid w:val="00FC4296"/>
    <w:rsid w:val="00FC42E4"/>
    <w:rsid w:val="00FC43B0"/>
    <w:rsid w:val="00FC487C"/>
    <w:rsid w:val="00FC4BB5"/>
    <w:rsid w:val="00FC4D06"/>
    <w:rsid w:val="00FC5035"/>
    <w:rsid w:val="00FC55A9"/>
    <w:rsid w:val="00FC582C"/>
    <w:rsid w:val="00FC587F"/>
    <w:rsid w:val="00FC5901"/>
    <w:rsid w:val="00FC5B0D"/>
    <w:rsid w:val="00FC5BD8"/>
    <w:rsid w:val="00FC5D69"/>
    <w:rsid w:val="00FC5D80"/>
    <w:rsid w:val="00FC5E2F"/>
    <w:rsid w:val="00FC5F5C"/>
    <w:rsid w:val="00FC6522"/>
    <w:rsid w:val="00FC660F"/>
    <w:rsid w:val="00FC67D4"/>
    <w:rsid w:val="00FC7024"/>
    <w:rsid w:val="00FC72D3"/>
    <w:rsid w:val="00FC7957"/>
    <w:rsid w:val="00FC79C2"/>
    <w:rsid w:val="00FC7A57"/>
    <w:rsid w:val="00FC7BD9"/>
    <w:rsid w:val="00FC7E1A"/>
    <w:rsid w:val="00FC7EA2"/>
    <w:rsid w:val="00FD0224"/>
    <w:rsid w:val="00FD0434"/>
    <w:rsid w:val="00FD073E"/>
    <w:rsid w:val="00FD07DE"/>
    <w:rsid w:val="00FD0DA1"/>
    <w:rsid w:val="00FD0E8C"/>
    <w:rsid w:val="00FD0FAE"/>
    <w:rsid w:val="00FD12B9"/>
    <w:rsid w:val="00FD1514"/>
    <w:rsid w:val="00FD15F7"/>
    <w:rsid w:val="00FD19C3"/>
    <w:rsid w:val="00FD1C8B"/>
    <w:rsid w:val="00FD2410"/>
    <w:rsid w:val="00FD25AC"/>
    <w:rsid w:val="00FD2656"/>
    <w:rsid w:val="00FD2949"/>
    <w:rsid w:val="00FD2A3D"/>
    <w:rsid w:val="00FD2DC0"/>
    <w:rsid w:val="00FD2EDF"/>
    <w:rsid w:val="00FD2EE7"/>
    <w:rsid w:val="00FD3122"/>
    <w:rsid w:val="00FD3386"/>
    <w:rsid w:val="00FD3549"/>
    <w:rsid w:val="00FD36EE"/>
    <w:rsid w:val="00FD3C7F"/>
    <w:rsid w:val="00FD3C83"/>
    <w:rsid w:val="00FD3D30"/>
    <w:rsid w:val="00FD3F6C"/>
    <w:rsid w:val="00FD44C8"/>
    <w:rsid w:val="00FD44CC"/>
    <w:rsid w:val="00FD44DE"/>
    <w:rsid w:val="00FD4530"/>
    <w:rsid w:val="00FD455E"/>
    <w:rsid w:val="00FD45D5"/>
    <w:rsid w:val="00FD47B0"/>
    <w:rsid w:val="00FD4ABC"/>
    <w:rsid w:val="00FD4E3E"/>
    <w:rsid w:val="00FD54AB"/>
    <w:rsid w:val="00FD5575"/>
    <w:rsid w:val="00FD5A06"/>
    <w:rsid w:val="00FD5C75"/>
    <w:rsid w:val="00FD5D6D"/>
    <w:rsid w:val="00FD634B"/>
    <w:rsid w:val="00FD668B"/>
    <w:rsid w:val="00FD6E17"/>
    <w:rsid w:val="00FD71F2"/>
    <w:rsid w:val="00FD7237"/>
    <w:rsid w:val="00FD736C"/>
    <w:rsid w:val="00FD7413"/>
    <w:rsid w:val="00FD74ED"/>
    <w:rsid w:val="00FD7528"/>
    <w:rsid w:val="00FD7881"/>
    <w:rsid w:val="00FD7971"/>
    <w:rsid w:val="00FD7CD8"/>
    <w:rsid w:val="00FD7DA6"/>
    <w:rsid w:val="00FD7DFD"/>
    <w:rsid w:val="00FD7EAF"/>
    <w:rsid w:val="00FE01AE"/>
    <w:rsid w:val="00FE02E8"/>
    <w:rsid w:val="00FE02FE"/>
    <w:rsid w:val="00FE0767"/>
    <w:rsid w:val="00FE082A"/>
    <w:rsid w:val="00FE0BE0"/>
    <w:rsid w:val="00FE0E2E"/>
    <w:rsid w:val="00FE105D"/>
    <w:rsid w:val="00FE1370"/>
    <w:rsid w:val="00FE13C0"/>
    <w:rsid w:val="00FE16F4"/>
    <w:rsid w:val="00FE1789"/>
    <w:rsid w:val="00FE1DC6"/>
    <w:rsid w:val="00FE1E58"/>
    <w:rsid w:val="00FE2001"/>
    <w:rsid w:val="00FE221D"/>
    <w:rsid w:val="00FE222C"/>
    <w:rsid w:val="00FE22D6"/>
    <w:rsid w:val="00FE24D6"/>
    <w:rsid w:val="00FE2541"/>
    <w:rsid w:val="00FE27D5"/>
    <w:rsid w:val="00FE2A04"/>
    <w:rsid w:val="00FE2C90"/>
    <w:rsid w:val="00FE2D48"/>
    <w:rsid w:val="00FE2F5C"/>
    <w:rsid w:val="00FE3114"/>
    <w:rsid w:val="00FE3471"/>
    <w:rsid w:val="00FE358E"/>
    <w:rsid w:val="00FE36F8"/>
    <w:rsid w:val="00FE39EA"/>
    <w:rsid w:val="00FE3A1E"/>
    <w:rsid w:val="00FE3A3B"/>
    <w:rsid w:val="00FE3A41"/>
    <w:rsid w:val="00FE3AA3"/>
    <w:rsid w:val="00FE4509"/>
    <w:rsid w:val="00FE47F0"/>
    <w:rsid w:val="00FE4F2A"/>
    <w:rsid w:val="00FE5424"/>
    <w:rsid w:val="00FE5457"/>
    <w:rsid w:val="00FE553D"/>
    <w:rsid w:val="00FE5D2F"/>
    <w:rsid w:val="00FE6007"/>
    <w:rsid w:val="00FE6024"/>
    <w:rsid w:val="00FE6097"/>
    <w:rsid w:val="00FE6393"/>
    <w:rsid w:val="00FE63C0"/>
    <w:rsid w:val="00FE66D2"/>
    <w:rsid w:val="00FE67F8"/>
    <w:rsid w:val="00FE6F57"/>
    <w:rsid w:val="00FE754A"/>
    <w:rsid w:val="00FE7E1F"/>
    <w:rsid w:val="00FF0177"/>
    <w:rsid w:val="00FF018E"/>
    <w:rsid w:val="00FF086F"/>
    <w:rsid w:val="00FF0E18"/>
    <w:rsid w:val="00FF17CC"/>
    <w:rsid w:val="00FF18B5"/>
    <w:rsid w:val="00FF1B08"/>
    <w:rsid w:val="00FF24F2"/>
    <w:rsid w:val="00FF255F"/>
    <w:rsid w:val="00FF267A"/>
    <w:rsid w:val="00FF26F7"/>
    <w:rsid w:val="00FF29D5"/>
    <w:rsid w:val="00FF2B00"/>
    <w:rsid w:val="00FF2C67"/>
    <w:rsid w:val="00FF2DF4"/>
    <w:rsid w:val="00FF2FAF"/>
    <w:rsid w:val="00FF3554"/>
    <w:rsid w:val="00FF371E"/>
    <w:rsid w:val="00FF38E1"/>
    <w:rsid w:val="00FF3C41"/>
    <w:rsid w:val="00FF3D93"/>
    <w:rsid w:val="00FF3EA6"/>
    <w:rsid w:val="00FF3F3F"/>
    <w:rsid w:val="00FF418E"/>
    <w:rsid w:val="00FF43D8"/>
    <w:rsid w:val="00FF4683"/>
    <w:rsid w:val="00FF4806"/>
    <w:rsid w:val="00FF4C6C"/>
    <w:rsid w:val="00FF4CBC"/>
    <w:rsid w:val="00FF4DBD"/>
    <w:rsid w:val="00FF4FC9"/>
    <w:rsid w:val="00FF5442"/>
    <w:rsid w:val="00FF5540"/>
    <w:rsid w:val="00FF58FE"/>
    <w:rsid w:val="00FF5A8B"/>
    <w:rsid w:val="00FF5BD2"/>
    <w:rsid w:val="00FF5C22"/>
    <w:rsid w:val="00FF5F33"/>
    <w:rsid w:val="00FF61AE"/>
    <w:rsid w:val="00FF61C1"/>
    <w:rsid w:val="00FF61F2"/>
    <w:rsid w:val="00FF65A3"/>
    <w:rsid w:val="00FF6759"/>
    <w:rsid w:val="00FF6A44"/>
    <w:rsid w:val="00FF6A9B"/>
    <w:rsid w:val="00FF6AE9"/>
    <w:rsid w:val="00FF6C2A"/>
    <w:rsid w:val="00FF6E97"/>
    <w:rsid w:val="00FF6F32"/>
    <w:rsid w:val="00FF7031"/>
    <w:rsid w:val="00FF7075"/>
    <w:rsid w:val="00FF70DC"/>
    <w:rsid w:val="00FF73F0"/>
    <w:rsid w:val="00FF7421"/>
    <w:rsid w:val="00FF7640"/>
    <w:rsid w:val="00FF76BA"/>
    <w:rsid w:val="00FF77AB"/>
    <w:rsid w:val="00FF7A2C"/>
    <w:rsid w:val="00FF7A62"/>
    <w:rsid w:val="00FF7A63"/>
    <w:rsid w:val="00FF7F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c"/>
    </o:shapedefaults>
    <o:shapelayout v:ext="edit">
      <o:idmap v:ext="edit" data="2"/>
    </o:shapelayout>
  </w:shapeDefaults>
  <w:decimalSymbol w:val=","/>
  <w:listSeparator w:val=";"/>
  <w14:docId w14:val="7F319E9F"/>
  <w15:docId w15:val="{A1425F29-ACC0-49D9-A331-E2A28BA2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257E"/>
    <w:pPr>
      <w:spacing w:before="240" w:after="240"/>
      <w:ind w:left="851"/>
      <w:jc w:val="both"/>
    </w:pPr>
    <w:rPr>
      <w:rFonts w:ascii="Calibri" w:hAnsi="Calibri"/>
      <w:lang w:val="nl-NL" w:eastAsia="en-US"/>
    </w:rPr>
  </w:style>
  <w:style w:type="paragraph" w:styleId="Heading1">
    <w:name w:val="heading 1"/>
    <w:basedOn w:val="Normal"/>
    <w:next w:val="Normal"/>
    <w:link w:val="Heading1Char"/>
    <w:qFormat/>
    <w:rsid w:val="00707749"/>
    <w:pPr>
      <w:keepNext/>
      <w:keepLines/>
      <w:pageBreakBefore/>
      <w:numPr>
        <w:numId w:val="1"/>
      </w:numPr>
      <w:pBdr>
        <w:bottom w:val="single" w:sz="18" w:space="1" w:color="0000FF"/>
      </w:pBdr>
      <w:shd w:val="clear" w:color="auto" w:fill="FFFFFF" w:themeFill="background1"/>
      <w:tabs>
        <w:tab w:val="left" w:pos="851"/>
      </w:tabs>
      <w:outlineLvl w:val="0"/>
    </w:pPr>
    <w:rPr>
      <w:rFonts w:ascii="Candara" w:hAnsi="Candara"/>
      <w:b/>
      <w:color w:val="0000FF"/>
      <w:kern w:val="28"/>
      <w:sz w:val="32"/>
    </w:rPr>
  </w:style>
  <w:style w:type="paragraph" w:styleId="Heading2">
    <w:name w:val="heading 2"/>
    <w:basedOn w:val="Heading1"/>
    <w:next w:val="Normal"/>
    <w:link w:val="Heading2Char"/>
    <w:qFormat/>
    <w:rsid w:val="003823A3"/>
    <w:pPr>
      <w:pageBreakBefore w:val="0"/>
      <w:numPr>
        <w:ilvl w:val="1"/>
      </w:numPr>
      <w:pBdr>
        <w:bottom w:val="none" w:sz="0" w:space="0" w:color="auto"/>
      </w:pBdr>
      <w:outlineLvl w:val="1"/>
    </w:pPr>
    <w:rPr>
      <w:sz w:val="26"/>
    </w:rPr>
  </w:style>
  <w:style w:type="paragraph" w:styleId="Heading3">
    <w:name w:val="heading 3"/>
    <w:basedOn w:val="Heading2"/>
    <w:next w:val="Normal"/>
    <w:link w:val="Heading3Char"/>
    <w:qFormat/>
    <w:rsid w:val="003378FC"/>
    <w:pPr>
      <w:numPr>
        <w:ilvl w:val="2"/>
      </w:numPr>
      <w:spacing w:before="60" w:after="60"/>
      <w:outlineLvl w:val="2"/>
    </w:pPr>
  </w:style>
  <w:style w:type="paragraph" w:styleId="Heading4">
    <w:name w:val="heading 4"/>
    <w:basedOn w:val="Heading3"/>
    <w:next w:val="Normal"/>
    <w:link w:val="Heading4Char"/>
    <w:qFormat/>
    <w:rsid w:val="00EB3E88"/>
    <w:pPr>
      <w:numPr>
        <w:ilvl w:val="3"/>
      </w:numPr>
      <w:tabs>
        <w:tab w:val="clear" w:pos="851"/>
        <w:tab w:val="left" w:pos="1134"/>
      </w:tabs>
      <w:outlineLvl w:val="3"/>
    </w:pPr>
  </w:style>
  <w:style w:type="paragraph" w:styleId="Heading5">
    <w:name w:val="heading 5"/>
    <w:basedOn w:val="Normal"/>
    <w:next w:val="Normal"/>
    <w:link w:val="Heading5Char"/>
    <w:qFormat/>
    <w:rsid w:val="00964146"/>
    <w:pPr>
      <w:numPr>
        <w:ilvl w:val="4"/>
        <w:numId w:val="1"/>
      </w:numPr>
      <w:spacing w:after="60"/>
      <w:outlineLvl w:val="4"/>
    </w:pPr>
    <w:rPr>
      <w:color w:val="0000FF"/>
    </w:rPr>
  </w:style>
  <w:style w:type="paragraph" w:styleId="Heading6">
    <w:name w:val="heading 6"/>
    <w:basedOn w:val="Normal"/>
    <w:next w:val="Normal"/>
    <w:link w:val="Heading6Char"/>
    <w:qFormat/>
    <w:rsid w:val="00964146"/>
    <w:pPr>
      <w:numPr>
        <w:ilvl w:val="5"/>
        <w:numId w:val="1"/>
      </w:numPr>
      <w:spacing w:after="60"/>
      <w:outlineLvl w:val="5"/>
    </w:pPr>
    <w:rPr>
      <w:i/>
      <w:color w:val="0000FF"/>
    </w:rPr>
  </w:style>
  <w:style w:type="paragraph" w:styleId="Heading7">
    <w:name w:val="heading 7"/>
    <w:basedOn w:val="Normal"/>
    <w:next w:val="Normal"/>
    <w:link w:val="Heading7Char"/>
    <w:qFormat/>
    <w:pPr>
      <w:numPr>
        <w:ilvl w:val="6"/>
        <w:numId w:val="1"/>
      </w:numPr>
      <w:spacing w:after="60"/>
      <w:outlineLvl w:val="6"/>
    </w:pPr>
  </w:style>
  <w:style w:type="paragraph" w:styleId="Heading8">
    <w:name w:val="heading 8"/>
    <w:basedOn w:val="Normal"/>
    <w:next w:val="Normal"/>
    <w:link w:val="Heading8Char"/>
    <w:qFormat/>
    <w:pPr>
      <w:numPr>
        <w:ilvl w:val="7"/>
        <w:numId w:val="1"/>
      </w:numPr>
      <w:spacing w:after="60"/>
      <w:outlineLvl w:val="7"/>
    </w:pPr>
    <w:rPr>
      <w:i/>
    </w:rPr>
  </w:style>
  <w:style w:type="paragraph" w:styleId="Heading9">
    <w:name w:val="heading 9"/>
    <w:basedOn w:val="Normal"/>
    <w:next w:val="Normal"/>
    <w:link w:val="Heading9Char"/>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uiPriority w:val="39"/>
    <w:rsid w:val="008F22C7"/>
    <w:pPr>
      <w:keepNext w:val="0"/>
      <w:keepLines w:val="0"/>
      <w:pageBreakBefore w:val="0"/>
      <w:numPr>
        <w:numId w:val="0"/>
      </w:numPr>
      <w:pBdr>
        <w:bottom w:val="none" w:sz="0" w:space="0" w:color="auto"/>
      </w:pBdr>
      <w:tabs>
        <w:tab w:val="clear" w:pos="851"/>
      </w:tabs>
      <w:spacing w:before="360" w:after="360"/>
      <w:outlineLvl w:val="9"/>
    </w:pPr>
    <w:rPr>
      <w:smallCaps/>
      <w:noProof/>
      <w:kern w:val="0"/>
      <w:sz w:val="24"/>
    </w:rPr>
  </w:style>
  <w:style w:type="paragraph" w:styleId="TOC2">
    <w:name w:val="toc 2"/>
    <w:basedOn w:val="Heading2"/>
    <w:next w:val="Normal"/>
    <w:uiPriority w:val="39"/>
    <w:rsid w:val="008F22C7"/>
    <w:pPr>
      <w:keepNext w:val="0"/>
      <w:keepLines w:val="0"/>
      <w:numPr>
        <w:ilvl w:val="0"/>
        <w:numId w:val="0"/>
      </w:numPr>
      <w:tabs>
        <w:tab w:val="clear" w:pos="851"/>
      </w:tabs>
      <w:spacing w:before="100" w:after="100"/>
      <w:outlineLvl w:val="9"/>
    </w:pPr>
    <w:rPr>
      <w:rFonts w:asciiTheme="minorHAnsi" w:eastAsiaTheme="minorEastAsia" w:hAnsiTheme="minorHAnsi" w:cstheme="minorBidi"/>
      <w:b w:val="0"/>
      <w:noProof/>
      <w:color w:val="auto"/>
      <w:sz w:val="20"/>
      <w:szCs w:val="22"/>
      <w:lang w:val="nl-BE" w:eastAsia="nl-BE"/>
    </w:rPr>
  </w:style>
  <w:style w:type="paragraph" w:styleId="Header">
    <w:name w:val="header"/>
    <w:basedOn w:val="Normal"/>
    <w:link w:val="HeaderChar"/>
    <w:uiPriority w:val="99"/>
    <w:pPr>
      <w:tabs>
        <w:tab w:val="center" w:pos="4536"/>
        <w:tab w:val="right" w:pos="9072"/>
      </w:tabs>
    </w:pPr>
  </w:style>
  <w:style w:type="paragraph" w:styleId="Footer">
    <w:name w:val="footer"/>
    <w:basedOn w:val="Normal"/>
    <w:link w:val="FooterChar"/>
    <w:pPr>
      <w:tabs>
        <w:tab w:val="center" w:pos="4536"/>
        <w:tab w:val="right" w:pos="9072"/>
      </w:tabs>
      <w:jc w:val="center"/>
    </w:pPr>
    <w:rPr>
      <w:caps/>
    </w:r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TOC3">
    <w:name w:val="toc 3"/>
    <w:basedOn w:val="Heading3"/>
    <w:next w:val="Normal"/>
    <w:uiPriority w:val="39"/>
    <w:rsid w:val="008F22C7"/>
    <w:pPr>
      <w:keepNext w:val="0"/>
      <w:keepLines w:val="0"/>
      <w:numPr>
        <w:ilvl w:val="0"/>
        <w:numId w:val="0"/>
      </w:numPr>
      <w:tabs>
        <w:tab w:val="clear" w:pos="851"/>
      </w:tabs>
      <w:spacing w:before="0" w:after="0"/>
      <w:outlineLvl w:val="9"/>
    </w:pPr>
    <w:rPr>
      <w:rFonts w:asciiTheme="minorHAnsi" w:hAnsiTheme="minorHAnsi"/>
      <w:b w:val="0"/>
      <w:noProof/>
      <w:color w:val="auto"/>
      <w:sz w:val="16"/>
    </w:rPr>
  </w:style>
  <w:style w:type="paragraph" w:styleId="TOC4">
    <w:name w:val="toc 4"/>
    <w:basedOn w:val="Heading4"/>
    <w:next w:val="Normal"/>
    <w:uiPriority w:val="39"/>
    <w:rsid w:val="00043BBF"/>
    <w:pPr>
      <w:keepNext w:val="0"/>
      <w:keepLines w:val="0"/>
      <w:numPr>
        <w:ilvl w:val="0"/>
        <w:numId w:val="0"/>
      </w:numPr>
      <w:tabs>
        <w:tab w:val="clear" w:pos="1134"/>
      </w:tabs>
      <w:spacing w:before="0" w:after="0"/>
      <w:outlineLvl w:val="9"/>
    </w:pPr>
    <w:rPr>
      <w:rFonts w:asciiTheme="minorHAnsi" w:hAnsiTheme="minorHAnsi"/>
      <w:b w:val="0"/>
      <w:color w:val="auto"/>
      <w:sz w:val="16"/>
    </w:rPr>
  </w:style>
  <w:style w:type="paragraph" w:styleId="TableofFigures">
    <w:name w:val="table of figures"/>
    <w:basedOn w:val="Caption"/>
    <w:next w:val="Normal"/>
    <w:semiHidden/>
    <w:pPr>
      <w:tabs>
        <w:tab w:val="left" w:pos="851"/>
        <w:tab w:val="right" w:leader="dot" w:pos="8902"/>
      </w:tabs>
      <w:spacing w:after="120"/>
    </w:pPr>
  </w:style>
  <w:style w:type="paragraph" w:styleId="Caption">
    <w:name w:val="caption"/>
    <w:basedOn w:val="Normal"/>
    <w:next w:val="Normal"/>
    <w:qFormat/>
    <w:rPr>
      <w:i/>
    </w:rPr>
  </w:style>
  <w:style w:type="paragraph" w:styleId="Title">
    <w:name w:val="Title"/>
    <w:basedOn w:val="Normal"/>
    <w:link w:val="TitleChar"/>
    <w:qFormat/>
    <w:pPr>
      <w:spacing w:after="60"/>
      <w:jc w:val="center"/>
    </w:pPr>
    <w:rPr>
      <w:b/>
      <w:kern w:val="28"/>
      <w:sz w:val="32"/>
    </w:rPr>
  </w:style>
  <w:style w:type="paragraph" w:customStyle="1" w:styleId="Afbeelding">
    <w:name w:val="Afbeelding"/>
    <w:basedOn w:val="Normal"/>
    <w:next w:val="Caption"/>
    <w:pPr>
      <w:pBdr>
        <w:top w:val="single" w:sz="6" w:space="1" w:color="auto"/>
        <w:left w:val="single" w:sz="6" w:space="1" w:color="auto"/>
        <w:bottom w:val="single" w:sz="6" w:space="1" w:color="auto"/>
        <w:right w:val="single" w:sz="6" w:space="1" w:color="auto"/>
      </w:pBdr>
    </w:pPr>
  </w:style>
  <w:style w:type="paragraph" w:customStyle="1" w:styleId="Tabel">
    <w:name w:val="Tabel"/>
    <w:basedOn w:val="Normal"/>
    <w:next w:val="Normal"/>
    <w:pPr>
      <w:pBdr>
        <w:top w:val="single" w:sz="6" w:space="1" w:color="auto"/>
        <w:left w:val="single" w:sz="6" w:space="1" w:color="auto"/>
        <w:bottom w:val="single" w:sz="6" w:space="1" w:color="auto"/>
        <w:right w:val="single" w:sz="6" w:space="1" w:color="auto"/>
      </w:pBdr>
      <w:jc w:val="center"/>
    </w:pPr>
    <w:rPr>
      <w:i/>
    </w:rPr>
  </w:style>
  <w:style w:type="paragraph" w:styleId="Index1">
    <w:name w:val="index 1"/>
    <w:basedOn w:val="Normal"/>
    <w:next w:val="Normal"/>
    <w:semiHidden/>
    <w:pPr>
      <w:tabs>
        <w:tab w:val="right" w:leader="dot" w:pos="8902"/>
      </w:tabs>
    </w:pPr>
  </w:style>
  <w:style w:type="paragraph" w:styleId="TOC5">
    <w:name w:val="toc 5"/>
    <w:basedOn w:val="Normal"/>
    <w:next w:val="Normal"/>
    <w:uiPriority w:val="39"/>
    <w:rsid w:val="004A2EB8"/>
    <w:pPr>
      <w:spacing w:before="0" w:after="0"/>
      <w:ind w:left="0"/>
    </w:pPr>
    <w:rPr>
      <w:rFonts w:asciiTheme="minorHAnsi" w:hAnsiTheme="minorHAnsi"/>
      <w:sz w:val="16"/>
    </w:rPr>
  </w:style>
  <w:style w:type="paragraph" w:styleId="TOC6">
    <w:name w:val="toc 6"/>
    <w:basedOn w:val="Normal"/>
    <w:next w:val="Normal"/>
    <w:uiPriority w:val="39"/>
    <w:rsid w:val="004A2EB8"/>
    <w:pPr>
      <w:spacing w:before="0" w:after="0"/>
      <w:ind w:left="0"/>
    </w:pPr>
    <w:rPr>
      <w:rFonts w:asciiTheme="minorHAnsi" w:hAnsiTheme="minorHAnsi"/>
      <w:sz w:val="16"/>
    </w:rPr>
  </w:style>
  <w:style w:type="paragraph" w:styleId="TOC7">
    <w:name w:val="toc 7"/>
    <w:basedOn w:val="Normal"/>
    <w:next w:val="Normal"/>
    <w:uiPriority w:val="39"/>
    <w:rsid w:val="004A2EB8"/>
    <w:pPr>
      <w:spacing w:before="0" w:after="0"/>
      <w:ind w:left="0"/>
    </w:pPr>
    <w:rPr>
      <w:rFonts w:asciiTheme="minorHAnsi" w:hAnsiTheme="minorHAnsi"/>
      <w:sz w:val="16"/>
    </w:rPr>
  </w:style>
  <w:style w:type="paragraph" w:styleId="TOC8">
    <w:name w:val="toc 8"/>
    <w:basedOn w:val="Normal"/>
    <w:next w:val="Normal"/>
    <w:uiPriority w:val="39"/>
    <w:rsid w:val="004A2EB8"/>
    <w:pPr>
      <w:spacing w:before="0" w:after="0"/>
      <w:ind w:left="0"/>
    </w:pPr>
    <w:rPr>
      <w:rFonts w:asciiTheme="minorHAnsi" w:hAnsiTheme="minorHAnsi"/>
      <w:sz w:val="16"/>
    </w:rPr>
  </w:style>
  <w:style w:type="paragraph" w:styleId="TOC9">
    <w:name w:val="toc 9"/>
    <w:basedOn w:val="Normal"/>
    <w:next w:val="Normal"/>
    <w:uiPriority w:val="39"/>
    <w:rsid w:val="004A2EB8"/>
    <w:pPr>
      <w:spacing w:before="0" w:after="0"/>
      <w:ind w:left="0"/>
    </w:pPr>
    <w:rPr>
      <w:rFonts w:asciiTheme="minorHAnsi" w:hAnsiTheme="minorHAnsi"/>
      <w:sz w:val="16"/>
    </w:rPr>
  </w:style>
  <w:style w:type="paragraph" w:styleId="BodyTextIndent">
    <w:name w:val="Body Text Indent"/>
    <w:basedOn w:val="Normal"/>
    <w:link w:val="BodyTextIndentChar"/>
    <w:pPr>
      <w:tabs>
        <w:tab w:val="left" w:pos="-1560"/>
      </w:tabs>
      <w:ind w:left="1134"/>
    </w:pPr>
  </w:style>
  <w:style w:type="paragraph" w:styleId="BodyText2">
    <w:name w:val="Body Text 2"/>
    <w:basedOn w:val="Normal"/>
    <w:link w:val="BodyText2Char"/>
    <w:pPr>
      <w:spacing w:before="360"/>
      <w:jc w:val="center"/>
    </w:pPr>
    <w:rPr>
      <w:b/>
      <w:sz w:val="32"/>
    </w:rPr>
  </w:style>
  <w:style w:type="paragraph" w:customStyle="1" w:styleId="tabelem">
    <w:name w:val="tabelem"/>
    <w:basedOn w:val="Normal"/>
    <w:pPr>
      <w:spacing w:after="80"/>
    </w:pPr>
  </w:style>
  <w:style w:type="paragraph" w:styleId="BodyTextIndent2">
    <w:name w:val="Body Text Indent 2"/>
    <w:basedOn w:val="Normal"/>
    <w:link w:val="BodyTextIndent2Char"/>
    <w:pPr>
      <w:keepLines/>
      <w:numPr>
        <w:ilvl w:val="12"/>
      </w:numPr>
      <w:ind w:left="284" w:hanging="284"/>
    </w:pPr>
  </w:style>
  <w:style w:type="paragraph" w:customStyle="1" w:styleId="streepjes">
    <w:name w:val="streepjes"/>
    <w:basedOn w:val="Normal"/>
    <w:pPr>
      <w:spacing w:before="60"/>
      <w:ind w:hanging="284"/>
    </w:pPr>
  </w:style>
  <w:style w:type="paragraph" w:customStyle="1" w:styleId="vbcode">
    <w:name w:val="vbcode"/>
    <w:basedOn w:val="Normal"/>
    <w:pPr>
      <w:spacing w:after="120"/>
    </w:pPr>
    <w:rPr>
      <w:rFonts w:ascii="Times New Roman" w:hAnsi="Times New Roman"/>
    </w:rPr>
  </w:style>
  <w:style w:type="paragraph" w:customStyle="1" w:styleId="vb">
    <w:name w:val="vb"/>
    <w:basedOn w:val="Normal"/>
    <w:next w:val="Normal"/>
    <w:pPr>
      <w:keepLines/>
      <w:tabs>
        <w:tab w:val="left" w:pos="1134"/>
      </w:tabs>
      <w:spacing w:after="120"/>
      <w:ind w:left="284" w:hanging="284"/>
    </w:pPr>
    <w:rPr>
      <w:rFonts w:ascii="Times New Roman" w:hAnsi="Times New Roman"/>
      <w:i/>
    </w:rPr>
  </w:style>
  <w:style w:type="paragraph" w:customStyle="1" w:styleId="gewoontjes">
    <w:name w:val="gewoontjes"/>
    <w:basedOn w:val="Normal"/>
    <w:pPr>
      <w:spacing w:after="120"/>
    </w:pPr>
  </w:style>
  <w:style w:type="paragraph" w:customStyle="1" w:styleId="gewoo">
    <w:name w:val="gewoo"/>
    <w:basedOn w:val="Normal"/>
  </w:style>
  <w:style w:type="paragraph" w:styleId="BodyTextIndent3">
    <w:name w:val="Body Text Indent 3"/>
    <w:basedOn w:val="Normal"/>
    <w:link w:val="BodyTextIndent3Char"/>
    <w:pPr>
      <w:ind w:left="283"/>
    </w:pPr>
  </w:style>
  <w:style w:type="paragraph" w:styleId="BodyText3">
    <w:name w:val="Body Text 3"/>
    <w:basedOn w:val="Normal"/>
    <w:link w:val="BodyText3Char"/>
    <w:pPr>
      <w:jc w:val="center"/>
    </w:pPr>
    <w:rPr>
      <w:lang w:val="nl-BE"/>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NormalIndent">
    <w:name w:val="Normal Indent"/>
    <w:basedOn w:val="Normal"/>
    <w:pPr>
      <w:ind w:left="720"/>
    </w:pPr>
  </w:style>
  <w:style w:type="paragraph" w:customStyle="1" w:styleId="ShortReturnAddress">
    <w:name w:val="Short Return Address"/>
    <w:basedOn w:val="Normal"/>
  </w:style>
  <w:style w:type="paragraph" w:styleId="Signature">
    <w:name w:val="Signature"/>
    <w:basedOn w:val="Normal"/>
    <w:link w:val="SignatureChar"/>
    <w:pPr>
      <w:ind w:left="4252"/>
    </w:pPr>
  </w:style>
  <w:style w:type="paragraph" w:customStyle="1" w:styleId="PPLine">
    <w:name w:val="PP Line"/>
    <w:basedOn w:val="Signature"/>
  </w:style>
  <w:style w:type="character" w:styleId="Strong">
    <w:name w:val="Strong"/>
    <w:uiPriority w:val="22"/>
    <w:qFormat/>
    <w:rPr>
      <w:b/>
    </w:rPr>
  </w:style>
  <w:style w:type="table" w:styleId="TableGrid">
    <w:name w:val="Table Grid"/>
    <w:basedOn w:val="TableNormal"/>
    <w:rsid w:val="005352D4"/>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E442AB"/>
    <w:rPr>
      <w:color w:val="0000FF"/>
      <w:u w:val="single"/>
    </w:rPr>
  </w:style>
  <w:style w:type="paragraph" w:styleId="HTMLPreformatted">
    <w:name w:val="HTML Preformatted"/>
    <w:basedOn w:val="Normal"/>
    <w:link w:val="HTMLPreformattedChar"/>
    <w:uiPriority w:val="99"/>
    <w:rsid w:val="00F60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lang w:eastAsia="nl-NL"/>
    </w:rPr>
  </w:style>
  <w:style w:type="character" w:customStyle="1" w:styleId="java-keywords1">
    <w:name w:val="java-keywords1"/>
    <w:rsid w:val="00F60C3E"/>
    <w:rPr>
      <w:rFonts w:ascii="Monospaced" w:hAnsi="Monospaced" w:hint="default"/>
      <w:b/>
      <w:bCs/>
      <w:color w:val="000099"/>
    </w:rPr>
  </w:style>
  <w:style w:type="character" w:customStyle="1" w:styleId="java-block-comment1">
    <w:name w:val="java-block-comment1"/>
    <w:rsid w:val="00F60C3E"/>
    <w:rPr>
      <w:color w:val="737373"/>
    </w:rPr>
  </w:style>
  <w:style w:type="character" w:customStyle="1" w:styleId="java-layer-method1">
    <w:name w:val="java-layer-method1"/>
    <w:rsid w:val="00A561A7"/>
    <w:rPr>
      <w:rFonts w:ascii="Monospaced" w:hAnsi="Monospaced" w:hint="default"/>
      <w:b/>
      <w:bCs/>
    </w:rPr>
  </w:style>
  <w:style w:type="character" w:customStyle="1" w:styleId="xml-pi-start1">
    <w:name w:val="xml-pi-start1"/>
    <w:rsid w:val="00B84402"/>
    <w:rPr>
      <w:rFonts w:ascii="Monospaced" w:hAnsi="Monospaced" w:hint="default"/>
      <w:b/>
      <w:bCs/>
      <w:color w:val="00007C"/>
    </w:rPr>
  </w:style>
  <w:style w:type="character" w:customStyle="1" w:styleId="xml-pi-content1">
    <w:name w:val="xml-pi-content1"/>
    <w:rsid w:val="00B84402"/>
    <w:rPr>
      <w:color w:val="00007C"/>
    </w:rPr>
  </w:style>
  <w:style w:type="character" w:customStyle="1" w:styleId="xml-value1">
    <w:name w:val="xml-value1"/>
    <w:rsid w:val="00B84402"/>
    <w:rPr>
      <w:color w:val="99006B"/>
    </w:rPr>
  </w:style>
  <w:style w:type="character" w:customStyle="1" w:styleId="xml-tag1">
    <w:name w:val="xml-tag1"/>
    <w:rsid w:val="00B84402"/>
    <w:rPr>
      <w:color w:val="0000FF"/>
    </w:rPr>
  </w:style>
  <w:style w:type="character" w:customStyle="1" w:styleId="xml-attribute1">
    <w:name w:val="xml-attribute1"/>
    <w:rsid w:val="00B84402"/>
    <w:rPr>
      <w:color w:val="007C00"/>
    </w:rPr>
  </w:style>
  <w:style w:type="character" w:customStyle="1" w:styleId="java-char-literal1">
    <w:name w:val="java-char-literal1"/>
    <w:rsid w:val="00366054"/>
    <w:rPr>
      <w:color w:val="006F00"/>
    </w:rPr>
  </w:style>
  <w:style w:type="character" w:customStyle="1" w:styleId="xml-comment1">
    <w:name w:val="xml-comment1"/>
    <w:rsid w:val="009B70CF"/>
    <w:rPr>
      <w:color w:val="006666"/>
    </w:rPr>
  </w:style>
  <w:style w:type="character" w:customStyle="1" w:styleId="java-string-literal1">
    <w:name w:val="java-string-literal1"/>
    <w:rsid w:val="00D9060B"/>
    <w:rPr>
      <w:color w:val="99006B"/>
    </w:rPr>
  </w:style>
  <w:style w:type="character" w:styleId="CommentReference">
    <w:name w:val="annotation reference"/>
    <w:semiHidden/>
    <w:rsid w:val="00845C5A"/>
    <w:rPr>
      <w:sz w:val="16"/>
      <w:szCs w:val="16"/>
    </w:rPr>
  </w:style>
  <w:style w:type="paragraph" w:styleId="CommentText">
    <w:name w:val="annotation text"/>
    <w:basedOn w:val="Normal"/>
    <w:link w:val="CommentTextChar"/>
    <w:semiHidden/>
    <w:rsid w:val="00845C5A"/>
  </w:style>
  <w:style w:type="paragraph" w:styleId="CommentSubject">
    <w:name w:val="annotation subject"/>
    <w:basedOn w:val="CommentText"/>
    <w:next w:val="CommentText"/>
    <w:link w:val="CommentSubjectChar"/>
    <w:semiHidden/>
    <w:rsid w:val="00845C5A"/>
    <w:rPr>
      <w:b/>
      <w:bCs/>
    </w:rPr>
  </w:style>
  <w:style w:type="paragraph" w:styleId="BalloonText">
    <w:name w:val="Balloon Text"/>
    <w:basedOn w:val="Normal"/>
    <w:link w:val="BalloonTextChar"/>
    <w:semiHidden/>
    <w:rsid w:val="00845C5A"/>
    <w:rPr>
      <w:rFonts w:ascii="Tahoma" w:hAnsi="Tahoma" w:cs="Tahoma"/>
      <w:sz w:val="16"/>
      <w:szCs w:val="16"/>
    </w:rPr>
  </w:style>
  <w:style w:type="character" w:customStyle="1" w:styleId="jsp-jsptag-symbol1">
    <w:name w:val="jsp-jsptag-symbol1"/>
    <w:rsid w:val="006E45A2"/>
    <w:rPr>
      <w:rFonts w:ascii="Monospaced" w:hAnsi="Monospaced" w:hint="default"/>
      <w:b/>
      <w:bCs/>
      <w:shd w:val="clear" w:color="auto" w:fill="EFF0EB"/>
    </w:rPr>
  </w:style>
  <w:style w:type="character" w:customStyle="1" w:styleId="jsp-jsptag-tag-directive1">
    <w:name w:val="jsp-jsptag-tag-directive1"/>
    <w:rsid w:val="006E45A2"/>
    <w:rPr>
      <w:rFonts w:ascii="Monospaced" w:hAnsi="Monospaced" w:hint="default"/>
      <w:b/>
      <w:bCs/>
      <w:color w:val="0000FF"/>
      <w:shd w:val="clear" w:color="auto" w:fill="EFF0EB"/>
    </w:rPr>
  </w:style>
  <w:style w:type="character" w:customStyle="1" w:styleId="jsp-jsptag-attribute-name1">
    <w:name w:val="jsp-jsptag-attribute-name1"/>
    <w:rsid w:val="006E45A2"/>
    <w:rPr>
      <w:color w:val="007C00"/>
      <w:shd w:val="clear" w:color="auto" w:fill="EFF0EB"/>
    </w:rPr>
  </w:style>
  <w:style w:type="character" w:customStyle="1" w:styleId="jsp-jsptag-attribute-value1">
    <w:name w:val="jsp-jsptag-attribute-value1"/>
    <w:rsid w:val="006E45A2"/>
    <w:rPr>
      <w:color w:val="99006B"/>
      <w:shd w:val="clear" w:color="auto" w:fill="EFF0EB"/>
    </w:rPr>
  </w:style>
  <w:style w:type="character" w:customStyle="1" w:styleId="jsp-html-sgml-declaration1">
    <w:name w:val="jsp-html-sgml-declaration1"/>
    <w:rsid w:val="006E45A2"/>
    <w:rPr>
      <w:color w:val="BF9221"/>
    </w:rPr>
  </w:style>
  <w:style w:type="character" w:customStyle="1" w:styleId="jsp-html-tag1">
    <w:name w:val="jsp-html-tag1"/>
    <w:rsid w:val="006E45A2"/>
    <w:rPr>
      <w:color w:val="0000FF"/>
    </w:rPr>
  </w:style>
  <w:style w:type="character" w:customStyle="1" w:styleId="jsp-xml-operator1">
    <w:name w:val="jsp-xml-operator1"/>
    <w:rsid w:val="006E45A2"/>
    <w:rPr>
      <w:color w:val="007C00"/>
    </w:rPr>
  </w:style>
  <w:style w:type="character" w:customStyle="1" w:styleId="jsp-html-value1">
    <w:name w:val="jsp-html-value1"/>
    <w:rsid w:val="006E45A2"/>
    <w:rPr>
      <w:color w:val="99006B"/>
    </w:rPr>
  </w:style>
  <w:style w:type="character" w:customStyle="1" w:styleId="jsp-el-el-delimiter1">
    <w:name w:val="jsp-el-el-delimiter1"/>
    <w:rsid w:val="006E45A2"/>
    <w:rPr>
      <w:rFonts w:ascii="Monospaced" w:hAnsi="Monospaced" w:hint="default"/>
      <w:b/>
      <w:bCs/>
      <w:shd w:val="clear" w:color="auto" w:fill="FDF2C4"/>
    </w:rPr>
  </w:style>
  <w:style w:type="character" w:customStyle="1" w:styleId="jsp-el-identifier1">
    <w:name w:val="jsp-el-identifier1"/>
    <w:rsid w:val="006E45A2"/>
    <w:rPr>
      <w:shd w:val="clear" w:color="auto" w:fill="FDF2C4"/>
    </w:rPr>
  </w:style>
  <w:style w:type="character" w:customStyle="1" w:styleId="jsp-el-string1">
    <w:name w:val="jsp-el-string1"/>
    <w:rsid w:val="006E45A2"/>
    <w:rPr>
      <w:color w:val="99006B"/>
      <w:shd w:val="clear" w:color="auto" w:fill="FDF2C4"/>
    </w:rPr>
  </w:style>
  <w:style w:type="character" w:customStyle="1" w:styleId="jsp-el-keywords1">
    <w:name w:val="jsp-el-keywords1"/>
    <w:rsid w:val="00F53FBC"/>
    <w:rPr>
      <w:rFonts w:ascii="Monospaced" w:hAnsi="Monospaced" w:hint="default"/>
      <w:b/>
      <w:bCs/>
      <w:color w:val="000099"/>
      <w:shd w:val="clear" w:color="auto" w:fill="FDF2C4"/>
    </w:rPr>
  </w:style>
  <w:style w:type="character" w:customStyle="1" w:styleId="jsp-xml-ref1">
    <w:name w:val="jsp-xml-ref1"/>
    <w:rsid w:val="00F53FBC"/>
    <w:rPr>
      <w:color w:val="B20000"/>
    </w:rPr>
  </w:style>
  <w:style w:type="character" w:customStyle="1" w:styleId="java-numeric-literals1">
    <w:name w:val="java-numeric-literals1"/>
    <w:rsid w:val="00A51602"/>
    <w:rPr>
      <w:color w:val="780000"/>
    </w:rPr>
  </w:style>
  <w:style w:type="character" w:customStyle="1" w:styleId="html-sgml-declaration1">
    <w:name w:val="html-sgml-declaration1"/>
    <w:rsid w:val="000A0AA5"/>
    <w:rPr>
      <w:color w:val="BF9221"/>
    </w:rPr>
  </w:style>
  <w:style w:type="character" w:customStyle="1" w:styleId="html-tag1">
    <w:name w:val="html-tag1"/>
    <w:rsid w:val="000A0AA5"/>
    <w:rPr>
      <w:color w:val="0000FF"/>
    </w:rPr>
  </w:style>
  <w:style w:type="character" w:customStyle="1" w:styleId="Heading2Char">
    <w:name w:val="Heading 2 Char"/>
    <w:link w:val="Heading2"/>
    <w:rsid w:val="003823A3"/>
    <w:rPr>
      <w:rFonts w:ascii="Candara" w:hAnsi="Candara"/>
      <w:b/>
      <w:color w:val="0000FF"/>
      <w:kern w:val="28"/>
      <w:sz w:val="26"/>
      <w:shd w:val="clear" w:color="auto" w:fill="FFFFFF" w:themeFill="background1"/>
      <w:lang w:val="nl-NL" w:eastAsia="en-US"/>
    </w:rPr>
  </w:style>
  <w:style w:type="character" w:customStyle="1" w:styleId="xml-cdata-section1">
    <w:name w:val="xml-cdata-section1"/>
    <w:rsid w:val="0084793B"/>
    <w:rPr>
      <w:color w:val="7C6200"/>
    </w:rPr>
  </w:style>
  <w:style w:type="character" w:customStyle="1" w:styleId="jsp-java-numeric-literals1">
    <w:name w:val="jsp-java-numeric-literals1"/>
    <w:rsid w:val="00B61B66"/>
    <w:rPr>
      <w:color w:val="780000"/>
      <w:shd w:val="clear" w:color="auto" w:fill="FDF2C4"/>
    </w:rPr>
  </w:style>
  <w:style w:type="character" w:customStyle="1" w:styleId="jsp-el-char-literal1">
    <w:name w:val="jsp-el-char-literal1"/>
    <w:rsid w:val="00957E9C"/>
    <w:rPr>
      <w:color w:val="006F00"/>
      <w:shd w:val="clear" w:color="auto" w:fill="FDF2C4"/>
    </w:rPr>
  </w:style>
  <w:style w:type="character" w:customStyle="1" w:styleId="jsp-el-tag-lib-prefix1">
    <w:name w:val="jsp-el-tag-lib-prefix1"/>
    <w:rsid w:val="000F2D7F"/>
    <w:rPr>
      <w:rFonts w:ascii="Monospaced" w:hAnsi="Monospaced" w:hint="default"/>
      <w:b/>
      <w:bCs/>
      <w:color w:val="0000FF"/>
      <w:shd w:val="clear" w:color="auto" w:fill="FDF2C4"/>
    </w:rPr>
  </w:style>
  <w:style w:type="character" w:customStyle="1" w:styleId="jsp-jsptag-comment1">
    <w:name w:val="jsp-jsptag-comment1"/>
    <w:rsid w:val="000F2D7F"/>
    <w:rPr>
      <w:rFonts w:ascii="Monospaced" w:hAnsi="Monospaced" w:hint="default"/>
      <w:b/>
      <w:bCs/>
      <w:color w:val="808080"/>
    </w:rPr>
  </w:style>
  <w:style w:type="character" w:customStyle="1" w:styleId="Heading3Char">
    <w:name w:val="Heading 3 Char"/>
    <w:link w:val="Heading3"/>
    <w:rsid w:val="003378FC"/>
    <w:rPr>
      <w:rFonts w:ascii="Candara" w:hAnsi="Candara"/>
      <w:b/>
      <w:color w:val="0000FF"/>
      <w:kern w:val="28"/>
      <w:sz w:val="26"/>
      <w:shd w:val="clear" w:color="auto" w:fill="FFFFFF" w:themeFill="background1"/>
      <w:lang w:val="nl-NL" w:eastAsia="en-US"/>
    </w:rPr>
  </w:style>
  <w:style w:type="character" w:customStyle="1" w:styleId="jsp-html-sgml-comment1">
    <w:name w:val="jsp-html-sgml-comment1"/>
    <w:rsid w:val="00085D4C"/>
    <w:rPr>
      <w:color w:val="808080"/>
    </w:rPr>
  </w:style>
  <w:style w:type="character" w:customStyle="1" w:styleId="xml-error1">
    <w:name w:val="xml-error1"/>
    <w:rsid w:val="00DA4866"/>
    <w:rPr>
      <w:shd w:val="clear" w:color="auto" w:fill="FFAFAF"/>
    </w:rPr>
  </w:style>
  <w:style w:type="character" w:customStyle="1" w:styleId="postbody1">
    <w:name w:val="postbody1"/>
    <w:rsid w:val="00B764D3"/>
    <w:rPr>
      <w:sz w:val="18"/>
      <w:szCs w:val="18"/>
    </w:rPr>
  </w:style>
  <w:style w:type="character" w:customStyle="1" w:styleId="keyword-directive1">
    <w:name w:val="keyword-directive1"/>
    <w:rsid w:val="005B64B9"/>
    <w:rPr>
      <w:color w:val="0000E6"/>
    </w:rPr>
  </w:style>
  <w:style w:type="character" w:customStyle="1" w:styleId="character1">
    <w:name w:val="character1"/>
    <w:rsid w:val="005B64B9"/>
    <w:rPr>
      <w:color w:val="CE7B00"/>
    </w:rPr>
  </w:style>
  <w:style w:type="character" w:customStyle="1" w:styleId="comment1">
    <w:name w:val="comment1"/>
    <w:rsid w:val="005B64B9"/>
    <w:rPr>
      <w:color w:val="969696"/>
    </w:rPr>
  </w:style>
  <w:style w:type="paragraph" w:styleId="NormalWeb">
    <w:name w:val="Normal (Web)"/>
    <w:basedOn w:val="Normal"/>
    <w:uiPriority w:val="99"/>
    <w:rsid w:val="001647FC"/>
    <w:pPr>
      <w:spacing w:before="100" w:beforeAutospacing="1" w:after="100" w:afterAutospacing="1"/>
    </w:pPr>
    <w:rPr>
      <w:rFonts w:ascii="Times New Roman" w:hAnsi="Times New Roman"/>
      <w:szCs w:val="24"/>
      <w:lang w:eastAsia="nl-NL"/>
    </w:rPr>
  </w:style>
  <w:style w:type="character" w:styleId="FollowedHyperlink">
    <w:name w:val="FollowedHyperlink"/>
    <w:rsid w:val="002C462B"/>
    <w:rPr>
      <w:color w:val="800080"/>
      <w:u w:val="single"/>
    </w:rPr>
  </w:style>
  <w:style w:type="character" w:customStyle="1" w:styleId="apple-style-span">
    <w:name w:val="apple-style-span"/>
    <w:basedOn w:val="DefaultParagraphFont"/>
    <w:rsid w:val="00D743BF"/>
  </w:style>
  <w:style w:type="character" w:customStyle="1" w:styleId="HTMLPreformattedChar">
    <w:name w:val="HTML Preformatted Char"/>
    <w:link w:val="HTMLPreformatted"/>
    <w:uiPriority w:val="99"/>
    <w:rsid w:val="00C34ED1"/>
    <w:rPr>
      <w:rFonts w:ascii="Courier New" w:hAnsi="Courier New" w:cs="Courier New"/>
      <w:lang w:val="nl-NL" w:eastAsia="nl-NL"/>
    </w:rPr>
  </w:style>
  <w:style w:type="character" w:styleId="Emphasis">
    <w:name w:val="Emphasis"/>
    <w:qFormat/>
    <w:rsid w:val="00FF086F"/>
    <w:rPr>
      <w:i/>
      <w:iCs/>
    </w:rPr>
  </w:style>
  <w:style w:type="paragraph" w:styleId="ListParagraph">
    <w:name w:val="List Paragraph"/>
    <w:basedOn w:val="Normal"/>
    <w:uiPriority w:val="34"/>
    <w:qFormat/>
    <w:rsid w:val="00980F21"/>
    <w:pPr>
      <w:ind w:left="720"/>
      <w:contextualSpacing/>
    </w:pPr>
  </w:style>
  <w:style w:type="paragraph" w:styleId="Subtitle">
    <w:name w:val="Subtitle"/>
    <w:basedOn w:val="Normal"/>
    <w:next w:val="Normal"/>
    <w:link w:val="SubtitleChar"/>
    <w:qFormat/>
    <w:rsid w:val="00E83740"/>
    <w:pPr>
      <w:spacing w:after="60"/>
      <w:jc w:val="center"/>
      <w:outlineLvl w:val="1"/>
    </w:pPr>
    <w:rPr>
      <w:rFonts w:ascii="Cambria" w:hAnsi="Cambria"/>
      <w:szCs w:val="24"/>
    </w:rPr>
  </w:style>
  <w:style w:type="character" w:customStyle="1" w:styleId="SubtitleChar">
    <w:name w:val="Subtitle Char"/>
    <w:link w:val="Subtitle"/>
    <w:rsid w:val="00E83740"/>
    <w:rPr>
      <w:rFonts w:ascii="Cambria" w:eastAsia="Times New Roman" w:hAnsi="Cambria" w:cs="Times New Roman"/>
      <w:sz w:val="24"/>
      <w:szCs w:val="24"/>
      <w:lang w:val="nl-NL" w:eastAsia="en-US"/>
    </w:rPr>
  </w:style>
  <w:style w:type="paragraph" w:styleId="TOCHeading">
    <w:name w:val="TOC Heading"/>
    <w:basedOn w:val="Heading1"/>
    <w:next w:val="Normal"/>
    <w:uiPriority w:val="39"/>
    <w:unhideWhenUsed/>
    <w:qFormat/>
    <w:rsid w:val="00B50C5D"/>
    <w:pPr>
      <w:pageBreakBefore w:val="0"/>
      <w:numPr>
        <w:numId w:val="0"/>
      </w:numPr>
      <w:spacing w:before="480" w:after="0" w:line="276" w:lineRule="auto"/>
      <w:outlineLvl w:val="9"/>
    </w:pPr>
    <w:rPr>
      <w:rFonts w:asciiTheme="majorHAnsi" w:eastAsiaTheme="majorEastAsia" w:hAnsiTheme="majorHAnsi" w:cstheme="majorBidi"/>
      <w:bCs/>
      <w:caps/>
      <w:color w:val="365F91" w:themeColor="accent1" w:themeShade="BF"/>
      <w:kern w:val="0"/>
      <w:sz w:val="28"/>
      <w:szCs w:val="28"/>
      <w:lang w:val="nl-BE" w:eastAsia="nl-BE"/>
    </w:rPr>
  </w:style>
  <w:style w:type="character" w:customStyle="1" w:styleId="webkit-html-attribute">
    <w:name w:val="webkit-html-attribute"/>
    <w:basedOn w:val="DefaultParagraphFont"/>
    <w:rsid w:val="008F0753"/>
  </w:style>
  <w:style w:type="character" w:customStyle="1" w:styleId="apple-converted-space">
    <w:name w:val="apple-converted-space"/>
    <w:basedOn w:val="DefaultParagraphFont"/>
    <w:rsid w:val="008F0753"/>
  </w:style>
  <w:style w:type="character" w:customStyle="1" w:styleId="webkit-html-attribute-name">
    <w:name w:val="webkit-html-attribute-name"/>
    <w:basedOn w:val="DefaultParagraphFont"/>
    <w:rsid w:val="008F0753"/>
  </w:style>
  <w:style w:type="character" w:customStyle="1" w:styleId="webkit-html-attribute-value">
    <w:name w:val="webkit-html-attribute-value"/>
    <w:basedOn w:val="DefaultParagraphFont"/>
    <w:rsid w:val="008F0753"/>
  </w:style>
  <w:style w:type="character" w:customStyle="1" w:styleId="lit">
    <w:name w:val="lit"/>
    <w:basedOn w:val="DefaultParagraphFont"/>
    <w:rsid w:val="004366B3"/>
  </w:style>
  <w:style w:type="character" w:customStyle="1" w:styleId="pln">
    <w:name w:val="pln"/>
    <w:basedOn w:val="DefaultParagraphFont"/>
    <w:rsid w:val="004366B3"/>
  </w:style>
  <w:style w:type="character" w:customStyle="1" w:styleId="kwd">
    <w:name w:val="kwd"/>
    <w:basedOn w:val="DefaultParagraphFont"/>
    <w:rsid w:val="004366B3"/>
  </w:style>
  <w:style w:type="character" w:customStyle="1" w:styleId="typ">
    <w:name w:val="typ"/>
    <w:basedOn w:val="DefaultParagraphFont"/>
    <w:rsid w:val="004366B3"/>
  </w:style>
  <w:style w:type="character" w:customStyle="1" w:styleId="pun">
    <w:name w:val="pun"/>
    <w:basedOn w:val="DefaultParagraphFont"/>
    <w:rsid w:val="004366B3"/>
  </w:style>
  <w:style w:type="character" w:customStyle="1" w:styleId="str">
    <w:name w:val="str"/>
    <w:basedOn w:val="DefaultParagraphFont"/>
    <w:rsid w:val="004366B3"/>
  </w:style>
  <w:style w:type="character" w:styleId="HTMLCode">
    <w:name w:val="HTML Code"/>
    <w:basedOn w:val="DefaultParagraphFont"/>
    <w:uiPriority w:val="99"/>
    <w:semiHidden/>
    <w:unhideWhenUsed/>
    <w:rsid w:val="00A83F17"/>
    <w:rPr>
      <w:rFonts w:ascii="Courier New" w:eastAsia="Times New Roman" w:hAnsi="Courier New" w:cs="Courier New"/>
      <w:sz w:val="20"/>
      <w:szCs w:val="20"/>
    </w:rPr>
  </w:style>
  <w:style w:type="character" w:customStyle="1" w:styleId="Heading1Char">
    <w:name w:val="Heading 1 Char"/>
    <w:basedOn w:val="DefaultParagraphFont"/>
    <w:link w:val="Heading1"/>
    <w:rsid w:val="00707749"/>
    <w:rPr>
      <w:rFonts w:ascii="Candara" w:hAnsi="Candara"/>
      <w:b/>
      <w:color w:val="0000FF"/>
      <w:kern w:val="28"/>
      <w:sz w:val="32"/>
      <w:shd w:val="clear" w:color="auto" w:fill="FFFFFF" w:themeFill="background1"/>
      <w:lang w:val="nl-NL" w:eastAsia="en-US"/>
    </w:rPr>
  </w:style>
  <w:style w:type="character" w:customStyle="1" w:styleId="Heading4Char">
    <w:name w:val="Heading 4 Char"/>
    <w:basedOn w:val="DefaultParagraphFont"/>
    <w:link w:val="Heading4"/>
    <w:rsid w:val="00EB3E88"/>
    <w:rPr>
      <w:rFonts w:ascii="Candara" w:hAnsi="Candara"/>
      <w:b/>
      <w:color w:val="0000FF"/>
      <w:kern w:val="28"/>
      <w:sz w:val="26"/>
      <w:shd w:val="clear" w:color="auto" w:fill="FFFFFF" w:themeFill="background1"/>
      <w:lang w:val="nl-NL" w:eastAsia="en-US"/>
    </w:rPr>
  </w:style>
  <w:style w:type="character" w:customStyle="1" w:styleId="Heading5Char">
    <w:name w:val="Heading 5 Char"/>
    <w:basedOn w:val="DefaultParagraphFont"/>
    <w:link w:val="Heading5"/>
    <w:rsid w:val="00964146"/>
    <w:rPr>
      <w:rFonts w:ascii="Calibri" w:hAnsi="Calibri"/>
      <w:color w:val="0000FF"/>
      <w:lang w:val="nl-NL" w:eastAsia="en-US"/>
    </w:rPr>
  </w:style>
  <w:style w:type="character" w:customStyle="1" w:styleId="Heading6Char">
    <w:name w:val="Heading 6 Char"/>
    <w:basedOn w:val="DefaultParagraphFont"/>
    <w:link w:val="Heading6"/>
    <w:rsid w:val="00964146"/>
    <w:rPr>
      <w:rFonts w:ascii="Calibri" w:hAnsi="Calibri"/>
      <w:i/>
      <w:color w:val="0000FF"/>
      <w:lang w:val="nl-NL" w:eastAsia="en-US"/>
    </w:rPr>
  </w:style>
  <w:style w:type="character" w:customStyle="1" w:styleId="Heading7Char">
    <w:name w:val="Heading 7 Char"/>
    <w:basedOn w:val="DefaultParagraphFont"/>
    <w:link w:val="Heading7"/>
    <w:rsid w:val="002545DC"/>
    <w:rPr>
      <w:rFonts w:ascii="Calibri" w:hAnsi="Calibri"/>
      <w:lang w:val="nl-NL" w:eastAsia="en-US"/>
    </w:rPr>
  </w:style>
  <w:style w:type="character" w:customStyle="1" w:styleId="Heading8Char">
    <w:name w:val="Heading 8 Char"/>
    <w:basedOn w:val="DefaultParagraphFont"/>
    <w:link w:val="Heading8"/>
    <w:rsid w:val="002545DC"/>
    <w:rPr>
      <w:rFonts w:ascii="Calibri" w:hAnsi="Calibri"/>
      <w:i/>
      <w:lang w:val="nl-NL" w:eastAsia="en-US"/>
    </w:rPr>
  </w:style>
  <w:style w:type="character" w:customStyle="1" w:styleId="Heading9Char">
    <w:name w:val="Heading 9 Char"/>
    <w:basedOn w:val="DefaultParagraphFont"/>
    <w:link w:val="Heading9"/>
    <w:rsid w:val="002545DC"/>
    <w:rPr>
      <w:rFonts w:ascii="Calibri" w:hAnsi="Calibri"/>
      <w:i/>
      <w:sz w:val="18"/>
      <w:lang w:val="nl-NL" w:eastAsia="en-US"/>
    </w:rPr>
  </w:style>
  <w:style w:type="character" w:customStyle="1" w:styleId="HeaderChar">
    <w:name w:val="Header Char"/>
    <w:basedOn w:val="DefaultParagraphFont"/>
    <w:link w:val="Header"/>
    <w:uiPriority w:val="99"/>
    <w:rsid w:val="002545DC"/>
    <w:rPr>
      <w:rFonts w:ascii="Calibri" w:hAnsi="Calibri"/>
      <w:sz w:val="22"/>
      <w:lang w:val="nl-NL" w:eastAsia="en-US"/>
    </w:rPr>
  </w:style>
  <w:style w:type="character" w:customStyle="1" w:styleId="FooterChar">
    <w:name w:val="Footer Char"/>
    <w:basedOn w:val="DefaultParagraphFont"/>
    <w:link w:val="Footer"/>
    <w:rsid w:val="002545DC"/>
    <w:rPr>
      <w:rFonts w:ascii="Calibri" w:hAnsi="Calibri"/>
      <w:caps/>
      <w:sz w:val="22"/>
      <w:lang w:val="nl-NL" w:eastAsia="en-US"/>
    </w:rPr>
  </w:style>
  <w:style w:type="character" w:customStyle="1" w:styleId="BodyTextChar">
    <w:name w:val="Body Text Char"/>
    <w:basedOn w:val="DefaultParagraphFont"/>
    <w:link w:val="BodyText"/>
    <w:rsid w:val="002545DC"/>
    <w:rPr>
      <w:rFonts w:ascii="Calibri" w:hAnsi="Calibri"/>
      <w:sz w:val="22"/>
      <w:lang w:val="nl-NL" w:eastAsia="en-US"/>
    </w:rPr>
  </w:style>
  <w:style w:type="character" w:customStyle="1" w:styleId="TitleChar">
    <w:name w:val="Title Char"/>
    <w:basedOn w:val="DefaultParagraphFont"/>
    <w:link w:val="Title"/>
    <w:rsid w:val="002545DC"/>
    <w:rPr>
      <w:rFonts w:ascii="Calibri" w:hAnsi="Calibri"/>
      <w:b/>
      <w:kern w:val="28"/>
      <w:sz w:val="32"/>
      <w:lang w:val="nl-NL" w:eastAsia="en-US"/>
    </w:rPr>
  </w:style>
  <w:style w:type="character" w:customStyle="1" w:styleId="BodyTextIndentChar">
    <w:name w:val="Body Text Indent Char"/>
    <w:basedOn w:val="DefaultParagraphFont"/>
    <w:link w:val="BodyTextIndent"/>
    <w:rsid w:val="002545DC"/>
    <w:rPr>
      <w:rFonts w:ascii="Calibri" w:hAnsi="Calibri"/>
      <w:sz w:val="22"/>
      <w:lang w:val="nl-NL" w:eastAsia="en-US"/>
    </w:rPr>
  </w:style>
  <w:style w:type="character" w:customStyle="1" w:styleId="BodyText2Char">
    <w:name w:val="Body Text 2 Char"/>
    <w:basedOn w:val="DefaultParagraphFont"/>
    <w:link w:val="BodyText2"/>
    <w:rsid w:val="002545DC"/>
    <w:rPr>
      <w:rFonts w:ascii="Calibri" w:hAnsi="Calibri"/>
      <w:b/>
      <w:sz w:val="32"/>
      <w:lang w:val="nl-NL" w:eastAsia="en-US"/>
    </w:rPr>
  </w:style>
  <w:style w:type="character" w:customStyle="1" w:styleId="BodyTextIndent2Char">
    <w:name w:val="Body Text Indent 2 Char"/>
    <w:basedOn w:val="DefaultParagraphFont"/>
    <w:link w:val="BodyTextIndent2"/>
    <w:rsid w:val="002545DC"/>
    <w:rPr>
      <w:rFonts w:ascii="Calibri" w:hAnsi="Calibri"/>
      <w:sz w:val="22"/>
      <w:lang w:val="nl-NL" w:eastAsia="en-US"/>
    </w:rPr>
  </w:style>
  <w:style w:type="character" w:customStyle="1" w:styleId="BodyTextIndent3Char">
    <w:name w:val="Body Text Indent 3 Char"/>
    <w:basedOn w:val="DefaultParagraphFont"/>
    <w:link w:val="BodyTextIndent3"/>
    <w:rsid w:val="002545DC"/>
    <w:rPr>
      <w:rFonts w:ascii="Calibri" w:hAnsi="Calibri"/>
      <w:sz w:val="22"/>
      <w:lang w:val="nl-NL" w:eastAsia="en-US"/>
    </w:rPr>
  </w:style>
  <w:style w:type="character" w:customStyle="1" w:styleId="BodyText3Char">
    <w:name w:val="Body Text 3 Char"/>
    <w:basedOn w:val="DefaultParagraphFont"/>
    <w:link w:val="BodyText3"/>
    <w:rsid w:val="002545DC"/>
    <w:rPr>
      <w:rFonts w:ascii="Calibri" w:hAnsi="Calibri"/>
      <w:sz w:val="22"/>
      <w:lang w:eastAsia="en-US"/>
    </w:rPr>
  </w:style>
  <w:style w:type="character" w:customStyle="1" w:styleId="SignatureChar">
    <w:name w:val="Signature Char"/>
    <w:basedOn w:val="DefaultParagraphFont"/>
    <w:link w:val="Signature"/>
    <w:rsid w:val="002545DC"/>
    <w:rPr>
      <w:rFonts w:ascii="Calibri" w:hAnsi="Calibri"/>
      <w:sz w:val="22"/>
      <w:lang w:val="nl-NL" w:eastAsia="en-US"/>
    </w:rPr>
  </w:style>
  <w:style w:type="character" w:customStyle="1" w:styleId="CommentTextChar">
    <w:name w:val="Comment Text Char"/>
    <w:basedOn w:val="DefaultParagraphFont"/>
    <w:link w:val="CommentText"/>
    <w:semiHidden/>
    <w:rsid w:val="002545DC"/>
    <w:rPr>
      <w:rFonts w:ascii="Calibri" w:hAnsi="Calibri"/>
      <w:lang w:val="nl-NL" w:eastAsia="en-US"/>
    </w:rPr>
  </w:style>
  <w:style w:type="character" w:customStyle="1" w:styleId="CommentSubjectChar">
    <w:name w:val="Comment Subject Char"/>
    <w:basedOn w:val="CommentTextChar"/>
    <w:link w:val="CommentSubject"/>
    <w:semiHidden/>
    <w:rsid w:val="002545DC"/>
    <w:rPr>
      <w:rFonts w:ascii="Calibri" w:hAnsi="Calibri"/>
      <w:b/>
      <w:bCs/>
      <w:lang w:val="nl-NL" w:eastAsia="en-US"/>
    </w:rPr>
  </w:style>
  <w:style w:type="character" w:customStyle="1" w:styleId="BalloonTextChar">
    <w:name w:val="Balloon Text Char"/>
    <w:basedOn w:val="DefaultParagraphFont"/>
    <w:link w:val="BalloonText"/>
    <w:semiHidden/>
    <w:rsid w:val="002545DC"/>
    <w:rPr>
      <w:rFonts w:ascii="Tahoma" w:hAnsi="Tahoma" w:cs="Tahoma"/>
      <w:sz w:val="16"/>
      <w:szCs w:val="16"/>
      <w:lang w:val="nl-NL" w:eastAsia="en-US"/>
    </w:rPr>
  </w:style>
  <w:style w:type="character" w:customStyle="1" w:styleId="st01">
    <w:name w:val="st01"/>
    <w:rsid w:val="002545DC"/>
    <w:rPr>
      <w:color w:val="0000E6"/>
    </w:rPr>
  </w:style>
  <w:style w:type="character" w:customStyle="1" w:styleId="st11">
    <w:name w:val="st11"/>
    <w:rsid w:val="002545DC"/>
    <w:rPr>
      <w:color w:val="009900"/>
    </w:rPr>
  </w:style>
  <w:style w:type="character" w:customStyle="1" w:styleId="st21">
    <w:name w:val="st21"/>
    <w:rsid w:val="002545DC"/>
    <w:rPr>
      <w:color w:val="CE7B00"/>
    </w:rPr>
  </w:style>
  <w:style w:type="character" w:customStyle="1" w:styleId="st31">
    <w:name w:val="st31"/>
    <w:rsid w:val="002545DC"/>
    <w:rPr>
      <w:rFonts w:ascii="Monospaced" w:hAnsi="Monospaced" w:hint="default"/>
      <w:b/>
      <w:bCs/>
    </w:rPr>
  </w:style>
  <w:style w:type="character" w:customStyle="1" w:styleId="st41">
    <w:name w:val="st41"/>
    <w:rsid w:val="002545DC"/>
    <w:rPr>
      <w:rFonts w:ascii="Monospaced" w:hAnsi="Monospaced" w:hint="default"/>
      <w:b/>
      <w:bCs/>
      <w:color w:val="0000E6"/>
    </w:rPr>
  </w:style>
  <w:style w:type="character" w:customStyle="1" w:styleId="st51">
    <w:name w:val="st51"/>
    <w:rsid w:val="002545DC"/>
    <w:rPr>
      <w:color w:val="009B00"/>
    </w:rPr>
  </w:style>
  <w:style w:type="character" w:customStyle="1" w:styleId="st61">
    <w:name w:val="st61"/>
    <w:rsid w:val="002545DC"/>
    <w:rPr>
      <w:color w:val="0000E6"/>
    </w:rPr>
  </w:style>
  <w:style w:type="character" w:customStyle="1" w:styleId="st71">
    <w:name w:val="st71"/>
    <w:rsid w:val="002545DC"/>
    <w:rPr>
      <w:color w:val="009900"/>
    </w:rPr>
  </w:style>
  <w:style w:type="character" w:customStyle="1" w:styleId="st81">
    <w:name w:val="st81"/>
    <w:rsid w:val="002545DC"/>
    <w:rPr>
      <w:rFonts w:ascii="Monospaced" w:hAnsi="Monospaced" w:hint="default"/>
      <w:b/>
      <w:bCs/>
      <w:color w:val="0000FF"/>
    </w:rPr>
  </w:style>
  <w:style w:type="character" w:styleId="PlaceholderText">
    <w:name w:val="Placeholder Text"/>
    <w:basedOn w:val="DefaultParagraphFont"/>
    <w:uiPriority w:val="99"/>
    <w:semiHidden/>
    <w:rsid w:val="00567947"/>
    <w:rPr>
      <w:color w:val="808080"/>
    </w:rPr>
  </w:style>
  <w:style w:type="character" w:styleId="UnresolvedMention">
    <w:name w:val="Unresolved Mention"/>
    <w:basedOn w:val="DefaultParagraphFont"/>
    <w:uiPriority w:val="99"/>
    <w:semiHidden/>
    <w:unhideWhenUsed/>
    <w:rsid w:val="00A366C4"/>
    <w:rPr>
      <w:color w:val="808080"/>
      <w:shd w:val="clear" w:color="auto" w:fill="E6E6E6"/>
    </w:rPr>
  </w:style>
  <w:style w:type="paragraph" w:customStyle="1" w:styleId="Code">
    <w:name w:val="Code"/>
    <w:basedOn w:val="Normal"/>
    <w:link w:val="CodeChar"/>
    <w:qFormat/>
    <w:rsid w:val="00D926B1"/>
    <w:pPr>
      <w:pBdr>
        <w:top w:val="single" w:sz="4" w:space="3" w:color="auto"/>
        <w:left w:val="single" w:sz="4" w:space="4" w:color="auto"/>
        <w:bottom w:val="single" w:sz="4" w:space="3"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before="0" w:after="0"/>
      <w:ind w:left="-142"/>
    </w:pPr>
    <w:rPr>
      <w:rFonts w:ascii="Cascadia Mono" w:hAnsi="Cascadia Mono" w:cs="Courier New"/>
      <w:sz w:val="14"/>
      <w:szCs w:val="16"/>
      <w:lang w:val="nl-BE" w:eastAsia="nl-BE"/>
    </w:rPr>
  </w:style>
  <w:style w:type="character" w:customStyle="1" w:styleId="CodeChar">
    <w:name w:val="Code Char"/>
    <w:basedOn w:val="DefaultParagraphFont"/>
    <w:link w:val="Code"/>
    <w:rsid w:val="00D926B1"/>
    <w:rPr>
      <w:rFonts w:ascii="Cascadia Mono" w:hAnsi="Cascadia Mono" w:cs="Courier New"/>
      <w:sz w:val="14"/>
      <w:szCs w:val="16"/>
    </w:rPr>
  </w:style>
  <w:style w:type="paragraph" w:customStyle="1" w:styleId="Klemtoon">
    <w:name w:val="Klemtoon"/>
    <w:basedOn w:val="Normal"/>
    <w:link w:val="KlemtoonChar"/>
    <w:autoRedefine/>
    <w:qFormat/>
    <w:rsid w:val="00946BBC"/>
    <w:pPr>
      <w:spacing w:before="100" w:after="100"/>
      <w:ind w:left="1571" w:hanging="360"/>
      <w:jc w:val="left"/>
    </w:pPr>
    <w:rPr>
      <w:rFonts w:ascii="Cascadia Mono" w:hAnsi="Cascadia Mono"/>
      <w:noProof/>
      <w:color w:val="C00000"/>
      <w:sz w:val="16"/>
      <w:szCs w:val="16"/>
      <w:lang w:val="nl-BE" w:eastAsia="en-GB"/>
    </w:rPr>
  </w:style>
  <w:style w:type="character" w:customStyle="1" w:styleId="KlemtoonChar">
    <w:name w:val="Klemtoon Char"/>
    <w:basedOn w:val="DefaultParagraphFont"/>
    <w:link w:val="Klemtoon"/>
    <w:rsid w:val="00946BBC"/>
    <w:rPr>
      <w:rFonts w:ascii="Cascadia Mono" w:hAnsi="Cascadia Mono"/>
      <w:noProof/>
      <w:color w:val="C00000"/>
      <w:sz w:val="16"/>
      <w:szCs w:val="16"/>
      <w:lang w:eastAsia="en-GB"/>
    </w:rPr>
  </w:style>
  <w:style w:type="character" w:styleId="HTMLSample">
    <w:name w:val="HTML Sample"/>
    <w:basedOn w:val="DefaultParagraphFont"/>
    <w:uiPriority w:val="99"/>
    <w:semiHidden/>
    <w:unhideWhenUsed/>
    <w:rsid w:val="00955680"/>
    <w:rPr>
      <w:rFonts w:ascii="Courier New" w:eastAsia="Times New Roman" w:hAnsi="Courier New" w:cs="Courier New"/>
    </w:rPr>
  </w:style>
  <w:style w:type="character" w:customStyle="1" w:styleId="kwrd">
    <w:name w:val="kwrd"/>
    <w:basedOn w:val="DefaultParagraphFont"/>
    <w:rsid w:val="00955680"/>
  </w:style>
  <w:style w:type="character" w:customStyle="1" w:styleId="userclass">
    <w:name w:val="userclass"/>
    <w:basedOn w:val="DefaultParagraphFont"/>
    <w:rsid w:val="00955680"/>
  </w:style>
  <w:style w:type="character" w:customStyle="1" w:styleId="rem">
    <w:name w:val="rem"/>
    <w:basedOn w:val="DefaultParagraphFont"/>
    <w:rsid w:val="00955680"/>
  </w:style>
  <w:style w:type="paragraph" w:customStyle="1" w:styleId="Verbergen">
    <w:name w:val="Verbergen"/>
    <w:basedOn w:val="Normal"/>
    <w:link w:val="VerbergenChar"/>
    <w:rsid w:val="00955680"/>
    <w:pPr>
      <w:widowControl w:val="0"/>
    </w:pPr>
    <w:rPr>
      <w:noProof/>
      <w:lang w:eastAsia="nl-NL"/>
    </w:rPr>
  </w:style>
  <w:style w:type="character" w:customStyle="1" w:styleId="VerbergenChar">
    <w:name w:val="Verbergen Char"/>
    <w:basedOn w:val="DefaultParagraphFont"/>
    <w:link w:val="Verbergen"/>
    <w:rsid w:val="00955680"/>
    <w:rPr>
      <w:rFonts w:ascii="Calibri" w:hAnsi="Calibri"/>
      <w:noProof/>
      <w:lang w:val="nl-NL" w:eastAsia="nl-NL"/>
    </w:rPr>
  </w:style>
  <w:style w:type="paragraph" w:customStyle="1" w:styleId="msonormal0">
    <w:name w:val="msonormal"/>
    <w:basedOn w:val="Normal"/>
    <w:rsid w:val="00955680"/>
    <w:pPr>
      <w:widowControl w:val="0"/>
      <w:spacing w:before="100" w:beforeAutospacing="1" w:after="100" w:afterAutospacing="1"/>
    </w:pPr>
    <w:rPr>
      <w:rFonts w:ascii="Times New Roman" w:hAnsi="Times New Roman"/>
      <w:szCs w:val="24"/>
      <w:lang w:eastAsia="nl-NL"/>
    </w:rPr>
  </w:style>
  <w:style w:type="paragraph" w:customStyle="1" w:styleId="l0">
    <w:name w:val="l0"/>
    <w:basedOn w:val="Normal"/>
    <w:uiPriority w:val="99"/>
    <w:rsid w:val="00955680"/>
    <w:pPr>
      <w:spacing w:before="100" w:beforeAutospacing="1" w:after="100" w:afterAutospacing="1"/>
      <w:ind w:left="0"/>
      <w:jc w:val="left"/>
    </w:pPr>
    <w:rPr>
      <w:rFonts w:ascii="Times New Roman" w:hAnsi="Times New Roman"/>
      <w:sz w:val="24"/>
      <w:szCs w:val="24"/>
      <w:lang w:val="en-GB" w:eastAsia="en-GB"/>
    </w:rPr>
  </w:style>
  <w:style w:type="character" w:customStyle="1" w:styleId="com">
    <w:name w:val="com"/>
    <w:basedOn w:val="DefaultParagraphFont"/>
    <w:rsid w:val="00955680"/>
  </w:style>
  <w:style w:type="paragraph" w:customStyle="1" w:styleId="l1">
    <w:name w:val="l1"/>
    <w:basedOn w:val="Normal"/>
    <w:uiPriority w:val="99"/>
    <w:rsid w:val="00955680"/>
    <w:pPr>
      <w:spacing w:before="100" w:beforeAutospacing="1" w:after="100" w:afterAutospacing="1"/>
      <w:ind w:left="0"/>
      <w:jc w:val="left"/>
    </w:pPr>
    <w:rPr>
      <w:rFonts w:ascii="Times New Roman" w:hAnsi="Times New Roman"/>
      <w:sz w:val="24"/>
      <w:szCs w:val="24"/>
      <w:lang w:val="en-GB" w:eastAsia="en-GB"/>
    </w:rPr>
  </w:style>
  <w:style w:type="paragraph" w:customStyle="1" w:styleId="l2">
    <w:name w:val="l2"/>
    <w:basedOn w:val="Normal"/>
    <w:uiPriority w:val="99"/>
    <w:rsid w:val="00955680"/>
    <w:pPr>
      <w:spacing w:before="100" w:beforeAutospacing="1" w:after="100" w:afterAutospacing="1"/>
      <w:ind w:left="0"/>
      <w:jc w:val="left"/>
    </w:pPr>
    <w:rPr>
      <w:rFonts w:ascii="Times New Roman" w:hAnsi="Times New Roman"/>
      <w:sz w:val="24"/>
      <w:szCs w:val="24"/>
      <w:lang w:val="en-GB" w:eastAsia="en-GB"/>
    </w:rPr>
  </w:style>
  <w:style w:type="paragraph" w:customStyle="1" w:styleId="l3">
    <w:name w:val="l3"/>
    <w:basedOn w:val="Normal"/>
    <w:uiPriority w:val="99"/>
    <w:rsid w:val="00955680"/>
    <w:pPr>
      <w:spacing w:before="100" w:beforeAutospacing="1" w:after="100" w:afterAutospacing="1"/>
      <w:ind w:left="0"/>
      <w:jc w:val="left"/>
    </w:pPr>
    <w:rPr>
      <w:rFonts w:ascii="Times New Roman" w:hAnsi="Times New Roman"/>
      <w:sz w:val="24"/>
      <w:szCs w:val="24"/>
      <w:lang w:val="en-GB" w:eastAsia="en-GB"/>
    </w:rPr>
  </w:style>
  <w:style w:type="paragraph" w:customStyle="1" w:styleId="l4">
    <w:name w:val="l4"/>
    <w:basedOn w:val="Normal"/>
    <w:uiPriority w:val="99"/>
    <w:rsid w:val="00955680"/>
    <w:pPr>
      <w:spacing w:before="100" w:beforeAutospacing="1" w:after="100" w:afterAutospacing="1"/>
      <w:ind w:left="0"/>
      <w:jc w:val="left"/>
    </w:pPr>
    <w:rPr>
      <w:rFonts w:ascii="Times New Roman" w:hAnsi="Times New Roman"/>
      <w:sz w:val="24"/>
      <w:szCs w:val="24"/>
      <w:lang w:val="en-GB" w:eastAsia="en-GB"/>
    </w:rPr>
  </w:style>
  <w:style w:type="paragraph" w:customStyle="1" w:styleId="l5">
    <w:name w:val="l5"/>
    <w:basedOn w:val="Normal"/>
    <w:uiPriority w:val="99"/>
    <w:rsid w:val="00955680"/>
    <w:pPr>
      <w:spacing w:before="100" w:beforeAutospacing="1" w:after="100" w:afterAutospacing="1"/>
      <w:ind w:left="0"/>
      <w:jc w:val="left"/>
    </w:pPr>
    <w:rPr>
      <w:rFonts w:ascii="Times New Roman" w:hAnsi="Times New Roman"/>
      <w:sz w:val="24"/>
      <w:szCs w:val="24"/>
      <w:lang w:val="en-GB" w:eastAsia="en-GB"/>
    </w:rPr>
  </w:style>
  <w:style w:type="paragraph" w:customStyle="1" w:styleId="l6">
    <w:name w:val="l6"/>
    <w:basedOn w:val="Normal"/>
    <w:uiPriority w:val="99"/>
    <w:rsid w:val="00955680"/>
    <w:pPr>
      <w:spacing w:before="100" w:beforeAutospacing="1" w:after="100" w:afterAutospacing="1"/>
      <w:ind w:left="0"/>
      <w:jc w:val="left"/>
    </w:pPr>
    <w:rPr>
      <w:rFonts w:ascii="Times New Roman" w:hAnsi="Times New Roman"/>
      <w:sz w:val="24"/>
      <w:szCs w:val="24"/>
      <w:lang w:val="en-GB" w:eastAsia="en-GB"/>
    </w:rPr>
  </w:style>
  <w:style w:type="paragraph" w:customStyle="1" w:styleId="l7">
    <w:name w:val="l7"/>
    <w:basedOn w:val="Normal"/>
    <w:uiPriority w:val="99"/>
    <w:rsid w:val="00955680"/>
    <w:pPr>
      <w:spacing w:before="100" w:beforeAutospacing="1" w:after="100" w:afterAutospacing="1"/>
      <w:ind w:left="0"/>
      <w:jc w:val="left"/>
    </w:pPr>
    <w:rPr>
      <w:rFonts w:ascii="Times New Roman" w:hAnsi="Times New Roman"/>
      <w:sz w:val="24"/>
      <w:szCs w:val="24"/>
      <w:lang w:val="en-GB" w:eastAsia="en-GB"/>
    </w:rPr>
  </w:style>
  <w:style w:type="paragraph" w:customStyle="1" w:styleId="l8">
    <w:name w:val="l8"/>
    <w:basedOn w:val="Normal"/>
    <w:uiPriority w:val="99"/>
    <w:rsid w:val="00955680"/>
    <w:pPr>
      <w:spacing w:before="100" w:beforeAutospacing="1" w:after="100" w:afterAutospacing="1"/>
      <w:ind w:left="0"/>
      <w:jc w:val="left"/>
    </w:pPr>
    <w:rPr>
      <w:rFonts w:ascii="Times New Roman" w:hAnsi="Times New Roman"/>
      <w:sz w:val="24"/>
      <w:szCs w:val="24"/>
      <w:lang w:val="en-GB" w:eastAsia="en-GB"/>
    </w:rPr>
  </w:style>
  <w:style w:type="paragraph" w:customStyle="1" w:styleId="l9">
    <w:name w:val="l9"/>
    <w:basedOn w:val="Normal"/>
    <w:uiPriority w:val="99"/>
    <w:rsid w:val="00955680"/>
    <w:pPr>
      <w:spacing w:before="100" w:beforeAutospacing="1" w:after="100" w:afterAutospacing="1"/>
      <w:ind w:left="0"/>
      <w:jc w:val="left"/>
    </w:pPr>
    <w:rPr>
      <w:rFonts w:ascii="Times New Roman" w:hAnsi="Times New Roman"/>
      <w:sz w:val="24"/>
      <w:szCs w:val="24"/>
      <w:lang w:val="en-GB" w:eastAsia="en-GB"/>
    </w:rPr>
  </w:style>
  <w:style w:type="character" w:customStyle="1" w:styleId="token">
    <w:name w:val="token"/>
    <w:basedOn w:val="DefaultParagraphFont"/>
    <w:rsid w:val="00955680"/>
  </w:style>
  <w:style w:type="paragraph" w:styleId="PlainText">
    <w:name w:val="Plain Text"/>
    <w:basedOn w:val="Normal"/>
    <w:link w:val="PlainTextChar"/>
    <w:uiPriority w:val="99"/>
    <w:unhideWhenUsed/>
    <w:rsid w:val="00955680"/>
    <w:pPr>
      <w:spacing w:before="0" w:after="0"/>
      <w:ind w:left="0"/>
      <w:jc w:val="left"/>
    </w:pPr>
    <w:rPr>
      <w:rFonts w:ascii="Consolas" w:hAnsi="Consolas"/>
      <w:sz w:val="21"/>
      <w:szCs w:val="21"/>
      <w:lang w:val="nl-BE" w:eastAsia="nl-BE"/>
    </w:rPr>
  </w:style>
  <w:style w:type="character" w:customStyle="1" w:styleId="PlainTextChar">
    <w:name w:val="Plain Text Char"/>
    <w:basedOn w:val="DefaultParagraphFont"/>
    <w:link w:val="PlainText"/>
    <w:uiPriority w:val="99"/>
    <w:rsid w:val="00955680"/>
    <w:rPr>
      <w:rFonts w:ascii="Consolas" w:hAnsi="Consolas"/>
      <w:sz w:val="21"/>
      <w:szCs w:val="21"/>
    </w:rPr>
  </w:style>
  <w:style w:type="character" w:customStyle="1" w:styleId="is-relative">
    <w:name w:val="is-relative"/>
    <w:basedOn w:val="DefaultParagraphFont"/>
    <w:rsid w:val="00955680"/>
  </w:style>
  <w:style w:type="character" w:customStyle="1" w:styleId="hljs-keyword">
    <w:name w:val="hljs-keyword"/>
    <w:basedOn w:val="DefaultParagraphFont"/>
    <w:rsid w:val="00955680"/>
  </w:style>
  <w:style w:type="character" w:customStyle="1" w:styleId="hljs-number">
    <w:name w:val="hljs-number"/>
    <w:basedOn w:val="DefaultParagraphFont"/>
    <w:rsid w:val="00955680"/>
  </w:style>
  <w:style w:type="character" w:customStyle="1" w:styleId="hljs-string">
    <w:name w:val="hljs-string"/>
    <w:basedOn w:val="DefaultParagraphFont"/>
    <w:rsid w:val="00955680"/>
  </w:style>
  <w:style w:type="character" w:customStyle="1" w:styleId="hljs-function">
    <w:name w:val="hljs-function"/>
    <w:basedOn w:val="DefaultParagraphFont"/>
    <w:rsid w:val="00955680"/>
  </w:style>
  <w:style w:type="character" w:customStyle="1" w:styleId="hljs-title">
    <w:name w:val="hljs-title"/>
    <w:basedOn w:val="DefaultParagraphFont"/>
    <w:rsid w:val="00955680"/>
  </w:style>
  <w:style w:type="character" w:customStyle="1" w:styleId="hljs-params">
    <w:name w:val="hljs-params"/>
    <w:basedOn w:val="DefaultParagraphFont"/>
    <w:rsid w:val="00955680"/>
  </w:style>
  <w:style w:type="character" w:customStyle="1" w:styleId="language">
    <w:name w:val="language"/>
    <w:basedOn w:val="DefaultParagraphFont"/>
    <w:rsid w:val="00955680"/>
  </w:style>
  <w:style w:type="paragraph" w:customStyle="1" w:styleId="alert-title">
    <w:name w:val="alert-title"/>
    <w:basedOn w:val="Normal"/>
    <w:uiPriority w:val="99"/>
    <w:rsid w:val="00955680"/>
    <w:pPr>
      <w:spacing w:before="100" w:beforeAutospacing="1" w:after="100" w:afterAutospacing="1"/>
      <w:ind w:left="0"/>
      <w:jc w:val="left"/>
    </w:pPr>
    <w:rPr>
      <w:rFonts w:ascii="Times New Roman" w:hAnsi="Times New Roman"/>
      <w:sz w:val="24"/>
      <w:szCs w:val="24"/>
      <w:lang w:val="en-GB" w:eastAsia="en-GB"/>
    </w:rPr>
  </w:style>
  <w:style w:type="character" w:customStyle="1" w:styleId="hljs-meta">
    <w:name w:val="hljs-meta"/>
    <w:basedOn w:val="DefaultParagraphFont"/>
    <w:rsid w:val="00955680"/>
  </w:style>
  <w:style w:type="character" w:customStyle="1" w:styleId="hljs-comment">
    <w:name w:val="hljs-comment"/>
    <w:basedOn w:val="DefaultParagraphFont"/>
    <w:rsid w:val="00955680"/>
  </w:style>
  <w:style w:type="paragraph" w:customStyle="1" w:styleId="displaydate">
    <w:name w:val="displaydate"/>
    <w:basedOn w:val="Normal"/>
    <w:uiPriority w:val="99"/>
    <w:rsid w:val="00955680"/>
    <w:pPr>
      <w:spacing w:before="100" w:beforeAutospacing="1" w:after="100" w:afterAutospacing="1"/>
      <w:ind w:left="0"/>
      <w:jc w:val="left"/>
    </w:pPr>
    <w:rPr>
      <w:rFonts w:ascii="Times New Roman" w:hAnsi="Times New Roman"/>
      <w:sz w:val="24"/>
      <w:szCs w:val="24"/>
      <w:lang w:val="en-GB" w:eastAsia="en-GB"/>
    </w:rPr>
  </w:style>
  <w:style w:type="paragraph" w:customStyle="1" w:styleId="readingtime">
    <w:name w:val="readingtime"/>
    <w:basedOn w:val="Normal"/>
    <w:uiPriority w:val="99"/>
    <w:rsid w:val="00955680"/>
    <w:pPr>
      <w:spacing w:before="100" w:beforeAutospacing="1" w:after="100" w:afterAutospacing="1"/>
      <w:ind w:left="0"/>
      <w:jc w:val="left"/>
    </w:pPr>
    <w:rPr>
      <w:rFonts w:ascii="Times New Roman" w:hAnsi="Times New Roman"/>
      <w:sz w:val="24"/>
      <w:szCs w:val="24"/>
      <w:lang w:val="en-GB" w:eastAsia="en-GB"/>
    </w:rPr>
  </w:style>
  <w:style w:type="paragraph" w:customStyle="1" w:styleId="contributors-holder">
    <w:name w:val="contributors-holder"/>
    <w:basedOn w:val="Normal"/>
    <w:uiPriority w:val="99"/>
    <w:rsid w:val="00955680"/>
    <w:pPr>
      <w:spacing w:before="100" w:beforeAutospacing="1" w:after="100" w:afterAutospacing="1"/>
      <w:ind w:left="0"/>
      <w:jc w:val="left"/>
    </w:pPr>
    <w:rPr>
      <w:rFonts w:ascii="Times New Roman" w:hAnsi="Times New Roman"/>
      <w:sz w:val="24"/>
      <w:szCs w:val="24"/>
      <w:lang w:val="en-GB" w:eastAsia="en-GB"/>
    </w:rPr>
  </w:style>
  <w:style w:type="character" w:customStyle="1" w:styleId="crayon-v">
    <w:name w:val="crayon-v"/>
    <w:basedOn w:val="DefaultParagraphFont"/>
    <w:rsid w:val="00955680"/>
  </w:style>
  <w:style w:type="character" w:customStyle="1" w:styleId="crayon-sy">
    <w:name w:val="crayon-sy"/>
    <w:basedOn w:val="DefaultParagraphFont"/>
    <w:rsid w:val="00955680"/>
  </w:style>
  <w:style w:type="character" w:customStyle="1" w:styleId="enlighter-k0">
    <w:name w:val="enlighter-k0"/>
    <w:basedOn w:val="DefaultParagraphFont"/>
    <w:rsid w:val="00FC42E4"/>
  </w:style>
  <w:style w:type="character" w:customStyle="1" w:styleId="enlighter-text">
    <w:name w:val="enlighter-text"/>
    <w:basedOn w:val="DefaultParagraphFont"/>
    <w:rsid w:val="00FC42E4"/>
  </w:style>
  <w:style w:type="character" w:customStyle="1" w:styleId="enlighter-g1">
    <w:name w:val="enlighter-g1"/>
    <w:basedOn w:val="DefaultParagraphFont"/>
    <w:rsid w:val="00FC42E4"/>
  </w:style>
  <w:style w:type="character" w:customStyle="1" w:styleId="enlighter-k5">
    <w:name w:val="enlighter-k5"/>
    <w:basedOn w:val="DefaultParagraphFont"/>
    <w:rsid w:val="00FC42E4"/>
  </w:style>
  <w:style w:type="character" w:customStyle="1" w:styleId="enlighter-m0">
    <w:name w:val="enlighter-m0"/>
    <w:basedOn w:val="DefaultParagraphFont"/>
    <w:rsid w:val="00FC42E4"/>
  </w:style>
  <w:style w:type="character" w:customStyle="1" w:styleId="enlighter-k1">
    <w:name w:val="enlighter-k1"/>
    <w:basedOn w:val="DefaultParagraphFont"/>
    <w:rsid w:val="00FC42E4"/>
  </w:style>
  <w:style w:type="character" w:customStyle="1" w:styleId="enlighter-k3">
    <w:name w:val="enlighter-k3"/>
    <w:basedOn w:val="DefaultParagraphFont"/>
    <w:rsid w:val="00FC42E4"/>
  </w:style>
  <w:style w:type="character" w:customStyle="1" w:styleId="enlighter-m3">
    <w:name w:val="enlighter-m3"/>
    <w:basedOn w:val="DefaultParagraphFont"/>
    <w:rsid w:val="00FC42E4"/>
  </w:style>
  <w:style w:type="character" w:customStyle="1" w:styleId="enlighter-s0">
    <w:name w:val="enlighter-s0"/>
    <w:basedOn w:val="DefaultParagraphFont"/>
    <w:rsid w:val="00FC42E4"/>
  </w:style>
  <w:style w:type="character" w:customStyle="1" w:styleId="enlighter-m1">
    <w:name w:val="enlighter-m1"/>
    <w:basedOn w:val="DefaultParagraphFont"/>
    <w:rsid w:val="00FC42E4"/>
  </w:style>
  <w:style w:type="character" w:customStyle="1" w:styleId="enlighter-e0">
    <w:name w:val="enlighter-e0"/>
    <w:basedOn w:val="DefaultParagraphFont"/>
    <w:rsid w:val="00FC42E4"/>
  </w:style>
  <w:style w:type="character" w:customStyle="1" w:styleId="hljs-pscommand">
    <w:name w:val="hljs-pscommand"/>
    <w:basedOn w:val="DefaultParagraphFont"/>
    <w:rsid w:val="00410AE7"/>
  </w:style>
  <w:style w:type="character" w:customStyle="1" w:styleId="hljs-parameter">
    <w:name w:val="hljs-parameter"/>
    <w:basedOn w:val="DefaultParagraphFont"/>
    <w:rsid w:val="00410AE7"/>
  </w:style>
  <w:style w:type="character" w:customStyle="1" w:styleId="meta-author-avatar">
    <w:name w:val="meta-author-avatar"/>
    <w:basedOn w:val="DefaultParagraphFont"/>
    <w:rsid w:val="00AB6CF0"/>
  </w:style>
  <w:style w:type="character" w:customStyle="1" w:styleId="meta-author">
    <w:name w:val="meta-author"/>
    <w:basedOn w:val="DefaultParagraphFont"/>
    <w:rsid w:val="00AB6CF0"/>
  </w:style>
  <w:style w:type="character" w:customStyle="1" w:styleId="Date1">
    <w:name w:val="Date1"/>
    <w:basedOn w:val="DefaultParagraphFont"/>
    <w:rsid w:val="00AB6CF0"/>
  </w:style>
  <w:style w:type="character" w:customStyle="1" w:styleId="meta-comment">
    <w:name w:val="meta-comment"/>
    <w:basedOn w:val="DefaultParagraphFont"/>
    <w:rsid w:val="00AB6CF0"/>
  </w:style>
  <w:style w:type="character" w:customStyle="1" w:styleId="meta-views">
    <w:name w:val="meta-views"/>
    <w:basedOn w:val="DefaultParagraphFont"/>
    <w:rsid w:val="00AB6CF0"/>
  </w:style>
  <w:style w:type="character" w:customStyle="1" w:styleId="meta-reading-time">
    <w:name w:val="meta-reading-time"/>
    <w:basedOn w:val="DefaultParagraphFont"/>
    <w:rsid w:val="00AB6CF0"/>
  </w:style>
  <w:style w:type="character" w:customStyle="1" w:styleId="screen-reader-text">
    <w:name w:val="screen-reader-text"/>
    <w:basedOn w:val="DefaultParagraphFont"/>
    <w:rsid w:val="00AB6CF0"/>
  </w:style>
  <w:style w:type="paragraph" w:customStyle="1" w:styleId="ez-toc-title">
    <w:name w:val="ez-toc-title"/>
    <w:basedOn w:val="Normal"/>
    <w:rsid w:val="00AB6CF0"/>
    <w:pPr>
      <w:spacing w:before="100" w:beforeAutospacing="1" w:after="100" w:afterAutospacing="1"/>
      <w:ind w:left="0"/>
      <w:jc w:val="left"/>
    </w:pPr>
    <w:rPr>
      <w:rFonts w:ascii="Times New Roman" w:hAnsi="Times New Roman"/>
      <w:sz w:val="24"/>
      <w:szCs w:val="24"/>
    </w:rPr>
  </w:style>
  <w:style w:type="paragraph" w:customStyle="1" w:styleId="ez-toc-page-1">
    <w:name w:val="ez-toc-page-1"/>
    <w:basedOn w:val="Normal"/>
    <w:rsid w:val="00AB6CF0"/>
    <w:pPr>
      <w:spacing w:before="100" w:beforeAutospacing="1" w:after="100" w:afterAutospacing="1"/>
      <w:ind w:left="0"/>
      <w:jc w:val="left"/>
    </w:pPr>
    <w:rPr>
      <w:rFonts w:ascii="Times New Roman" w:hAnsi="Times New Roman"/>
      <w:sz w:val="24"/>
      <w:szCs w:val="24"/>
    </w:rPr>
  </w:style>
  <w:style w:type="paragraph" w:customStyle="1" w:styleId="ez-toc-heading-level-3">
    <w:name w:val="ez-toc-heading-level-3"/>
    <w:basedOn w:val="Normal"/>
    <w:rsid w:val="00AB6CF0"/>
    <w:pPr>
      <w:spacing w:before="100" w:beforeAutospacing="1" w:after="100" w:afterAutospacing="1"/>
      <w:ind w:left="0"/>
      <w:jc w:val="left"/>
    </w:pPr>
    <w:rPr>
      <w:rFonts w:ascii="Times New Roman" w:hAnsi="Times New Roman"/>
      <w:sz w:val="24"/>
      <w:szCs w:val="24"/>
    </w:rPr>
  </w:style>
  <w:style w:type="character" w:customStyle="1" w:styleId="hwtze">
    <w:name w:val="hwtze"/>
    <w:basedOn w:val="DefaultParagraphFont"/>
    <w:rsid w:val="0049024A"/>
  </w:style>
  <w:style w:type="character" w:customStyle="1" w:styleId="rynqvb">
    <w:name w:val="rynqvb"/>
    <w:basedOn w:val="DefaultParagraphFont"/>
    <w:rsid w:val="00490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0">
      <w:bodyDiv w:val="1"/>
      <w:marLeft w:val="0"/>
      <w:marRight w:val="0"/>
      <w:marTop w:val="0"/>
      <w:marBottom w:val="0"/>
      <w:divBdr>
        <w:top w:val="none" w:sz="0" w:space="0" w:color="auto"/>
        <w:left w:val="none" w:sz="0" w:space="0" w:color="auto"/>
        <w:bottom w:val="none" w:sz="0" w:space="0" w:color="auto"/>
        <w:right w:val="none" w:sz="0" w:space="0" w:color="auto"/>
      </w:divBdr>
    </w:div>
    <w:div w:id="745029">
      <w:bodyDiv w:val="1"/>
      <w:marLeft w:val="0"/>
      <w:marRight w:val="0"/>
      <w:marTop w:val="0"/>
      <w:marBottom w:val="0"/>
      <w:divBdr>
        <w:top w:val="none" w:sz="0" w:space="0" w:color="auto"/>
        <w:left w:val="none" w:sz="0" w:space="0" w:color="auto"/>
        <w:bottom w:val="none" w:sz="0" w:space="0" w:color="auto"/>
        <w:right w:val="none" w:sz="0" w:space="0" w:color="auto"/>
      </w:divBdr>
    </w:div>
    <w:div w:id="7872543">
      <w:bodyDiv w:val="1"/>
      <w:marLeft w:val="0"/>
      <w:marRight w:val="0"/>
      <w:marTop w:val="0"/>
      <w:marBottom w:val="0"/>
      <w:divBdr>
        <w:top w:val="none" w:sz="0" w:space="0" w:color="auto"/>
        <w:left w:val="none" w:sz="0" w:space="0" w:color="auto"/>
        <w:bottom w:val="none" w:sz="0" w:space="0" w:color="auto"/>
        <w:right w:val="none" w:sz="0" w:space="0" w:color="auto"/>
      </w:divBdr>
    </w:div>
    <w:div w:id="12080191">
      <w:bodyDiv w:val="1"/>
      <w:marLeft w:val="0"/>
      <w:marRight w:val="0"/>
      <w:marTop w:val="0"/>
      <w:marBottom w:val="0"/>
      <w:divBdr>
        <w:top w:val="none" w:sz="0" w:space="0" w:color="auto"/>
        <w:left w:val="none" w:sz="0" w:space="0" w:color="auto"/>
        <w:bottom w:val="none" w:sz="0" w:space="0" w:color="auto"/>
        <w:right w:val="none" w:sz="0" w:space="0" w:color="auto"/>
      </w:divBdr>
    </w:div>
    <w:div w:id="13503873">
      <w:bodyDiv w:val="1"/>
      <w:marLeft w:val="0"/>
      <w:marRight w:val="0"/>
      <w:marTop w:val="0"/>
      <w:marBottom w:val="0"/>
      <w:divBdr>
        <w:top w:val="none" w:sz="0" w:space="0" w:color="auto"/>
        <w:left w:val="none" w:sz="0" w:space="0" w:color="auto"/>
        <w:bottom w:val="none" w:sz="0" w:space="0" w:color="auto"/>
        <w:right w:val="none" w:sz="0" w:space="0" w:color="auto"/>
      </w:divBdr>
    </w:div>
    <w:div w:id="15008652">
      <w:bodyDiv w:val="1"/>
      <w:marLeft w:val="0"/>
      <w:marRight w:val="0"/>
      <w:marTop w:val="0"/>
      <w:marBottom w:val="0"/>
      <w:divBdr>
        <w:top w:val="none" w:sz="0" w:space="0" w:color="auto"/>
        <w:left w:val="none" w:sz="0" w:space="0" w:color="auto"/>
        <w:bottom w:val="none" w:sz="0" w:space="0" w:color="auto"/>
        <w:right w:val="none" w:sz="0" w:space="0" w:color="auto"/>
      </w:divBdr>
    </w:div>
    <w:div w:id="17317762">
      <w:bodyDiv w:val="1"/>
      <w:marLeft w:val="0"/>
      <w:marRight w:val="0"/>
      <w:marTop w:val="0"/>
      <w:marBottom w:val="0"/>
      <w:divBdr>
        <w:top w:val="none" w:sz="0" w:space="0" w:color="auto"/>
        <w:left w:val="none" w:sz="0" w:space="0" w:color="auto"/>
        <w:bottom w:val="none" w:sz="0" w:space="0" w:color="auto"/>
        <w:right w:val="none" w:sz="0" w:space="0" w:color="auto"/>
      </w:divBdr>
    </w:div>
    <w:div w:id="17391027">
      <w:bodyDiv w:val="1"/>
      <w:marLeft w:val="0"/>
      <w:marRight w:val="0"/>
      <w:marTop w:val="0"/>
      <w:marBottom w:val="0"/>
      <w:divBdr>
        <w:top w:val="none" w:sz="0" w:space="0" w:color="auto"/>
        <w:left w:val="none" w:sz="0" w:space="0" w:color="auto"/>
        <w:bottom w:val="none" w:sz="0" w:space="0" w:color="auto"/>
        <w:right w:val="none" w:sz="0" w:space="0" w:color="auto"/>
      </w:divBdr>
    </w:div>
    <w:div w:id="18361032">
      <w:bodyDiv w:val="1"/>
      <w:marLeft w:val="0"/>
      <w:marRight w:val="0"/>
      <w:marTop w:val="0"/>
      <w:marBottom w:val="0"/>
      <w:divBdr>
        <w:top w:val="none" w:sz="0" w:space="0" w:color="auto"/>
        <w:left w:val="none" w:sz="0" w:space="0" w:color="auto"/>
        <w:bottom w:val="none" w:sz="0" w:space="0" w:color="auto"/>
        <w:right w:val="none" w:sz="0" w:space="0" w:color="auto"/>
      </w:divBdr>
    </w:div>
    <w:div w:id="19287418">
      <w:bodyDiv w:val="1"/>
      <w:marLeft w:val="0"/>
      <w:marRight w:val="0"/>
      <w:marTop w:val="0"/>
      <w:marBottom w:val="0"/>
      <w:divBdr>
        <w:top w:val="none" w:sz="0" w:space="0" w:color="auto"/>
        <w:left w:val="none" w:sz="0" w:space="0" w:color="auto"/>
        <w:bottom w:val="none" w:sz="0" w:space="0" w:color="auto"/>
        <w:right w:val="none" w:sz="0" w:space="0" w:color="auto"/>
      </w:divBdr>
    </w:div>
    <w:div w:id="22024377">
      <w:bodyDiv w:val="1"/>
      <w:marLeft w:val="0"/>
      <w:marRight w:val="0"/>
      <w:marTop w:val="0"/>
      <w:marBottom w:val="0"/>
      <w:divBdr>
        <w:top w:val="none" w:sz="0" w:space="0" w:color="auto"/>
        <w:left w:val="none" w:sz="0" w:space="0" w:color="auto"/>
        <w:bottom w:val="none" w:sz="0" w:space="0" w:color="auto"/>
        <w:right w:val="none" w:sz="0" w:space="0" w:color="auto"/>
      </w:divBdr>
    </w:div>
    <w:div w:id="24646040">
      <w:bodyDiv w:val="1"/>
      <w:marLeft w:val="0"/>
      <w:marRight w:val="0"/>
      <w:marTop w:val="0"/>
      <w:marBottom w:val="0"/>
      <w:divBdr>
        <w:top w:val="none" w:sz="0" w:space="0" w:color="auto"/>
        <w:left w:val="none" w:sz="0" w:space="0" w:color="auto"/>
        <w:bottom w:val="none" w:sz="0" w:space="0" w:color="auto"/>
        <w:right w:val="none" w:sz="0" w:space="0" w:color="auto"/>
      </w:divBdr>
    </w:div>
    <w:div w:id="27413816">
      <w:bodyDiv w:val="1"/>
      <w:marLeft w:val="0"/>
      <w:marRight w:val="0"/>
      <w:marTop w:val="0"/>
      <w:marBottom w:val="0"/>
      <w:divBdr>
        <w:top w:val="none" w:sz="0" w:space="0" w:color="auto"/>
        <w:left w:val="none" w:sz="0" w:space="0" w:color="auto"/>
        <w:bottom w:val="none" w:sz="0" w:space="0" w:color="auto"/>
        <w:right w:val="none" w:sz="0" w:space="0" w:color="auto"/>
      </w:divBdr>
    </w:div>
    <w:div w:id="27723538">
      <w:bodyDiv w:val="1"/>
      <w:marLeft w:val="0"/>
      <w:marRight w:val="0"/>
      <w:marTop w:val="0"/>
      <w:marBottom w:val="0"/>
      <w:divBdr>
        <w:top w:val="none" w:sz="0" w:space="0" w:color="auto"/>
        <w:left w:val="none" w:sz="0" w:space="0" w:color="auto"/>
        <w:bottom w:val="none" w:sz="0" w:space="0" w:color="auto"/>
        <w:right w:val="none" w:sz="0" w:space="0" w:color="auto"/>
      </w:divBdr>
    </w:div>
    <w:div w:id="27999266">
      <w:bodyDiv w:val="1"/>
      <w:marLeft w:val="0"/>
      <w:marRight w:val="0"/>
      <w:marTop w:val="0"/>
      <w:marBottom w:val="0"/>
      <w:divBdr>
        <w:top w:val="none" w:sz="0" w:space="0" w:color="auto"/>
        <w:left w:val="none" w:sz="0" w:space="0" w:color="auto"/>
        <w:bottom w:val="none" w:sz="0" w:space="0" w:color="auto"/>
        <w:right w:val="none" w:sz="0" w:space="0" w:color="auto"/>
      </w:divBdr>
    </w:div>
    <w:div w:id="28654328">
      <w:bodyDiv w:val="1"/>
      <w:marLeft w:val="0"/>
      <w:marRight w:val="0"/>
      <w:marTop w:val="0"/>
      <w:marBottom w:val="0"/>
      <w:divBdr>
        <w:top w:val="none" w:sz="0" w:space="0" w:color="auto"/>
        <w:left w:val="none" w:sz="0" w:space="0" w:color="auto"/>
        <w:bottom w:val="none" w:sz="0" w:space="0" w:color="auto"/>
        <w:right w:val="none" w:sz="0" w:space="0" w:color="auto"/>
      </w:divBdr>
    </w:div>
    <w:div w:id="29114923">
      <w:bodyDiv w:val="1"/>
      <w:marLeft w:val="0"/>
      <w:marRight w:val="0"/>
      <w:marTop w:val="0"/>
      <w:marBottom w:val="0"/>
      <w:divBdr>
        <w:top w:val="none" w:sz="0" w:space="0" w:color="auto"/>
        <w:left w:val="none" w:sz="0" w:space="0" w:color="auto"/>
        <w:bottom w:val="none" w:sz="0" w:space="0" w:color="auto"/>
        <w:right w:val="none" w:sz="0" w:space="0" w:color="auto"/>
      </w:divBdr>
    </w:div>
    <w:div w:id="29578243">
      <w:bodyDiv w:val="1"/>
      <w:marLeft w:val="0"/>
      <w:marRight w:val="0"/>
      <w:marTop w:val="0"/>
      <w:marBottom w:val="0"/>
      <w:divBdr>
        <w:top w:val="none" w:sz="0" w:space="0" w:color="auto"/>
        <w:left w:val="none" w:sz="0" w:space="0" w:color="auto"/>
        <w:bottom w:val="none" w:sz="0" w:space="0" w:color="auto"/>
        <w:right w:val="none" w:sz="0" w:space="0" w:color="auto"/>
      </w:divBdr>
    </w:div>
    <w:div w:id="29838378">
      <w:bodyDiv w:val="1"/>
      <w:marLeft w:val="0"/>
      <w:marRight w:val="0"/>
      <w:marTop w:val="0"/>
      <w:marBottom w:val="0"/>
      <w:divBdr>
        <w:top w:val="none" w:sz="0" w:space="0" w:color="auto"/>
        <w:left w:val="none" w:sz="0" w:space="0" w:color="auto"/>
        <w:bottom w:val="none" w:sz="0" w:space="0" w:color="auto"/>
        <w:right w:val="none" w:sz="0" w:space="0" w:color="auto"/>
      </w:divBdr>
    </w:div>
    <w:div w:id="30962288">
      <w:bodyDiv w:val="1"/>
      <w:marLeft w:val="0"/>
      <w:marRight w:val="0"/>
      <w:marTop w:val="0"/>
      <w:marBottom w:val="0"/>
      <w:divBdr>
        <w:top w:val="none" w:sz="0" w:space="0" w:color="auto"/>
        <w:left w:val="none" w:sz="0" w:space="0" w:color="auto"/>
        <w:bottom w:val="none" w:sz="0" w:space="0" w:color="auto"/>
        <w:right w:val="none" w:sz="0" w:space="0" w:color="auto"/>
      </w:divBdr>
    </w:div>
    <w:div w:id="31811327">
      <w:bodyDiv w:val="1"/>
      <w:marLeft w:val="0"/>
      <w:marRight w:val="0"/>
      <w:marTop w:val="0"/>
      <w:marBottom w:val="0"/>
      <w:divBdr>
        <w:top w:val="none" w:sz="0" w:space="0" w:color="auto"/>
        <w:left w:val="none" w:sz="0" w:space="0" w:color="auto"/>
        <w:bottom w:val="none" w:sz="0" w:space="0" w:color="auto"/>
        <w:right w:val="none" w:sz="0" w:space="0" w:color="auto"/>
      </w:divBdr>
    </w:div>
    <w:div w:id="32391627">
      <w:bodyDiv w:val="1"/>
      <w:marLeft w:val="0"/>
      <w:marRight w:val="0"/>
      <w:marTop w:val="0"/>
      <w:marBottom w:val="0"/>
      <w:divBdr>
        <w:top w:val="none" w:sz="0" w:space="0" w:color="auto"/>
        <w:left w:val="none" w:sz="0" w:space="0" w:color="auto"/>
        <w:bottom w:val="none" w:sz="0" w:space="0" w:color="auto"/>
        <w:right w:val="none" w:sz="0" w:space="0" w:color="auto"/>
      </w:divBdr>
    </w:div>
    <w:div w:id="32507995">
      <w:bodyDiv w:val="1"/>
      <w:marLeft w:val="0"/>
      <w:marRight w:val="0"/>
      <w:marTop w:val="0"/>
      <w:marBottom w:val="0"/>
      <w:divBdr>
        <w:top w:val="none" w:sz="0" w:space="0" w:color="auto"/>
        <w:left w:val="none" w:sz="0" w:space="0" w:color="auto"/>
        <w:bottom w:val="none" w:sz="0" w:space="0" w:color="auto"/>
        <w:right w:val="none" w:sz="0" w:space="0" w:color="auto"/>
      </w:divBdr>
    </w:div>
    <w:div w:id="32926215">
      <w:bodyDiv w:val="1"/>
      <w:marLeft w:val="0"/>
      <w:marRight w:val="0"/>
      <w:marTop w:val="0"/>
      <w:marBottom w:val="0"/>
      <w:divBdr>
        <w:top w:val="none" w:sz="0" w:space="0" w:color="auto"/>
        <w:left w:val="none" w:sz="0" w:space="0" w:color="auto"/>
        <w:bottom w:val="none" w:sz="0" w:space="0" w:color="auto"/>
        <w:right w:val="none" w:sz="0" w:space="0" w:color="auto"/>
      </w:divBdr>
    </w:div>
    <w:div w:id="36976224">
      <w:bodyDiv w:val="1"/>
      <w:marLeft w:val="0"/>
      <w:marRight w:val="0"/>
      <w:marTop w:val="0"/>
      <w:marBottom w:val="0"/>
      <w:divBdr>
        <w:top w:val="none" w:sz="0" w:space="0" w:color="auto"/>
        <w:left w:val="none" w:sz="0" w:space="0" w:color="auto"/>
        <w:bottom w:val="none" w:sz="0" w:space="0" w:color="auto"/>
        <w:right w:val="none" w:sz="0" w:space="0" w:color="auto"/>
      </w:divBdr>
    </w:div>
    <w:div w:id="37628685">
      <w:bodyDiv w:val="1"/>
      <w:marLeft w:val="0"/>
      <w:marRight w:val="0"/>
      <w:marTop w:val="0"/>
      <w:marBottom w:val="0"/>
      <w:divBdr>
        <w:top w:val="none" w:sz="0" w:space="0" w:color="auto"/>
        <w:left w:val="none" w:sz="0" w:space="0" w:color="auto"/>
        <w:bottom w:val="none" w:sz="0" w:space="0" w:color="auto"/>
        <w:right w:val="none" w:sz="0" w:space="0" w:color="auto"/>
      </w:divBdr>
    </w:div>
    <w:div w:id="41297296">
      <w:bodyDiv w:val="1"/>
      <w:marLeft w:val="0"/>
      <w:marRight w:val="0"/>
      <w:marTop w:val="0"/>
      <w:marBottom w:val="0"/>
      <w:divBdr>
        <w:top w:val="none" w:sz="0" w:space="0" w:color="auto"/>
        <w:left w:val="none" w:sz="0" w:space="0" w:color="auto"/>
        <w:bottom w:val="none" w:sz="0" w:space="0" w:color="auto"/>
        <w:right w:val="none" w:sz="0" w:space="0" w:color="auto"/>
      </w:divBdr>
    </w:div>
    <w:div w:id="41709408">
      <w:bodyDiv w:val="1"/>
      <w:marLeft w:val="0"/>
      <w:marRight w:val="0"/>
      <w:marTop w:val="0"/>
      <w:marBottom w:val="0"/>
      <w:divBdr>
        <w:top w:val="none" w:sz="0" w:space="0" w:color="auto"/>
        <w:left w:val="none" w:sz="0" w:space="0" w:color="auto"/>
        <w:bottom w:val="none" w:sz="0" w:space="0" w:color="auto"/>
        <w:right w:val="none" w:sz="0" w:space="0" w:color="auto"/>
      </w:divBdr>
    </w:div>
    <w:div w:id="41944708">
      <w:bodyDiv w:val="1"/>
      <w:marLeft w:val="0"/>
      <w:marRight w:val="0"/>
      <w:marTop w:val="0"/>
      <w:marBottom w:val="0"/>
      <w:divBdr>
        <w:top w:val="none" w:sz="0" w:space="0" w:color="auto"/>
        <w:left w:val="none" w:sz="0" w:space="0" w:color="auto"/>
        <w:bottom w:val="none" w:sz="0" w:space="0" w:color="auto"/>
        <w:right w:val="none" w:sz="0" w:space="0" w:color="auto"/>
      </w:divBdr>
    </w:div>
    <w:div w:id="43254985">
      <w:bodyDiv w:val="1"/>
      <w:marLeft w:val="0"/>
      <w:marRight w:val="0"/>
      <w:marTop w:val="0"/>
      <w:marBottom w:val="0"/>
      <w:divBdr>
        <w:top w:val="none" w:sz="0" w:space="0" w:color="auto"/>
        <w:left w:val="none" w:sz="0" w:space="0" w:color="auto"/>
        <w:bottom w:val="none" w:sz="0" w:space="0" w:color="auto"/>
        <w:right w:val="none" w:sz="0" w:space="0" w:color="auto"/>
      </w:divBdr>
    </w:div>
    <w:div w:id="43453220">
      <w:bodyDiv w:val="1"/>
      <w:marLeft w:val="0"/>
      <w:marRight w:val="0"/>
      <w:marTop w:val="0"/>
      <w:marBottom w:val="0"/>
      <w:divBdr>
        <w:top w:val="none" w:sz="0" w:space="0" w:color="auto"/>
        <w:left w:val="none" w:sz="0" w:space="0" w:color="auto"/>
        <w:bottom w:val="none" w:sz="0" w:space="0" w:color="auto"/>
        <w:right w:val="none" w:sz="0" w:space="0" w:color="auto"/>
      </w:divBdr>
    </w:div>
    <w:div w:id="46296050">
      <w:bodyDiv w:val="1"/>
      <w:marLeft w:val="0"/>
      <w:marRight w:val="0"/>
      <w:marTop w:val="0"/>
      <w:marBottom w:val="0"/>
      <w:divBdr>
        <w:top w:val="none" w:sz="0" w:space="0" w:color="auto"/>
        <w:left w:val="none" w:sz="0" w:space="0" w:color="auto"/>
        <w:bottom w:val="none" w:sz="0" w:space="0" w:color="auto"/>
        <w:right w:val="none" w:sz="0" w:space="0" w:color="auto"/>
      </w:divBdr>
    </w:div>
    <w:div w:id="49621150">
      <w:bodyDiv w:val="1"/>
      <w:marLeft w:val="0"/>
      <w:marRight w:val="0"/>
      <w:marTop w:val="0"/>
      <w:marBottom w:val="0"/>
      <w:divBdr>
        <w:top w:val="none" w:sz="0" w:space="0" w:color="auto"/>
        <w:left w:val="none" w:sz="0" w:space="0" w:color="auto"/>
        <w:bottom w:val="none" w:sz="0" w:space="0" w:color="auto"/>
        <w:right w:val="none" w:sz="0" w:space="0" w:color="auto"/>
      </w:divBdr>
    </w:div>
    <w:div w:id="49694231">
      <w:bodyDiv w:val="1"/>
      <w:marLeft w:val="0"/>
      <w:marRight w:val="0"/>
      <w:marTop w:val="0"/>
      <w:marBottom w:val="0"/>
      <w:divBdr>
        <w:top w:val="none" w:sz="0" w:space="0" w:color="auto"/>
        <w:left w:val="none" w:sz="0" w:space="0" w:color="auto"/>
        <w:bottom w:val="none" w:sz="0" w:space="0" w:color="auto"/>
        <w:right w:val="none" w:sz="0" w:space="0" w:color="auto"/>
      </w:divBdr>
    </w:div>
    <w:div w:id="50270768">
      <w:bodyDiv w:val="1"/>
      <w:marLeft w:val="0"/>
      <w:marRight w:val="0"/>
      <w:marTop w:val="0"/>
      <w:marBottom w:val="0"/>
      <w:divBdr>
        <w:top w:val="none" w:sz="0" w:space="0" w:color="auto"/>
        <w:left w:val="none" w:sz="0" w:space="0" w:color="auto"/>
        <w:bottom w:val="none" w:sz="0" w:space="0" w:color="auto"/>
        <w:right w:val="none" w:sz="0" w:space="0" w:color="auto"/>
      </w:divBdr>
    </w:div>
    <w:div w:id="51006599">
      <w:bodyDiv w:val="1"/>
      <w:marLeft w:val="0"/>
      <w:marRight w:val="0"/>
      <w:marTop w:val="0"/>
      <w:marBottom w:val="0"/>
      <w:divBdr>
        <w:top w:val="none" w:sz="0" w:space="0" w:color="auto"/>
        <w:left w:val="none" w:sz="0" w:space="0" w:color="auto"/>
        <w:bottom w:val="none" w:sz="0" w:space="0" w:color="auto"/>
        <w:right w:val="none" w:sz="0" w:space="0" w:color="auto"/>
      </w:divBdr>
    </w:div>
    <w:div w:id="52199265">
      <w:bodyDiv w:val="1"/>
      <w:marLeft w:val="0"/>
      <w:marRight w:val="0"/>
      <w:marTop w:val="0"/>
      <w:marBottom w:val="0"/>
      <w:divBdr>
        <w:top w:val="none" w:sz="0" w:space="0" w:color="auto"/>
        <w:left w:val="none" w:sz="0" w:space="0" w:color="auto"/>
        <w:bottom w:val="none" w:sz="0" w:space="0" w:color="auto"/>
        <w:right w:val="none" w:sz="0" w:space="0" w:color="auto"/>
      </w:divBdr>
    </w:div>
    <w:div w:id="53745279">
      <w:bodyDiv w:val="1"/>
      <w:marLeft w:val="0"/>
      <w:marRight w:val="0"/>
      <w:marTop w:val="0"/>
      <w:marBottom w:val="0"/>
      <w:divBdr>
        <w:top w:val="none" w:sz="0" w:space="0" w:color="auto"/>
        <w:left w:val="none" w:sz="0" w:space="0" w:color="auto"/>
        <w:bottom w:val="none" w:sz="0" w:space="0" w:color="auto"/>
        <w:right w:val="none" w:sz="0" w:space="0" w:color="auto"/>
      </w:divBdr>
    </w:div>
    <w:div w:id="54013421">
      <w:bodyDiv w:val="1"/>
      <w:marLeft w:val="0"/>
      <w:marRight w:val="0"/>
      <w:marTop w:val="0"/>
      <w:marBottom w:val="0"/>
      <w:divBdr>
        <w:top w:val="none" w:sz="0" w:space="0" w:color="auto"/>
        <w:left w:val="none" w:sz="0" w:space="0" w:color="auto"/>
        <w:bottom w:val="none" w:sz="0" w:space="0" w:color="auto"/>
        <w:right w:val="none" w:sz="0" w:space="0" w:color="auto"/>
      </w:divBdr>
    </w:div>
    <w:div w:id="57628927">
      <w:bodyDiv w:val="1"/>
      <w:marLeft w:val="0"/>
      <w:marRight w:val="0"/>
      <w:marTop w:val="0"/>
      <w:marBottom w:val="0"/>
      <w:divBdr>
        <w:top w:val="none" w:sz="0" w:space="0" w:color="auto"/>
        <w:left w:val="none" w:sz="0" w:space="0" w:color="auto"/>
        <w:bottom w:val="none" w:sz="0" w:space="0" w:color="auto"/>
        <w:right w:val="none" w:sz="0" w:space="0" w:color="auto"/>
      </w:divBdr>
    </w:div>
    <w:div w:id="58523748">
      <w:bodyDiv w:val="1"/>
      <w:marLeft w:val="0"/>
      <w:marRight w:val="0"/>
      <w:marTop w:val="0"/>
      <w:marBottom w:val="0"/>
      <w:divBdr>
        <w:top w:val="none" w:sz="0" w:space="0" w:color="auto"/>
        <w:left w:val="none" w:sz="0" w:space="0" w:color="auto"/>
        <w:bottom w:val="none" w:sz="0" w:space="0" w:color="auto"/>
        <w:right w:val="none" w:sz="0" w:space="0" w:color="auto"/>
      </w:divBdr>
    </w:div>
    <w:div w:id="60295354">
      <w:bodyDiv w:val="1"/>
      <w:marLeft w:val="0"/>
      <w:marRight w:val="0"/>
      <w:marTop w:val="0"/>
      <w:marBottom w:val="0"/>
      <w:divBdr>
        <w:top w:val="none" w:sz="0" w:space="0" w:color="auto"/>
        <w:left w:val="none" w:sz="0" w:space="0" w:color="auto"/>
        <w:bottom w:val="none" w:sz="0" w:space="0" w:color="auto"/>
        <w:right w:val="none" w:sz="0" w:space="0" w:color="auto"/>
      </w:divBdr>
    </w:div>
    <w:div w:id="61875620">
      <w:bodyDiv w:val="1"/>
      <w:marLeft w:val="0"/>
      <w:marRight w:val="0"/>
      <w:marTop w:val="0"/>
      <w:marBottom w:val="0"/>
      <w:divBdr>
        <w:top w:val="none" w:sz="0" w:space="0" w:color="auto"/>
        <w:left w:val="none" w:sz="0" w:space="0" w:color="auto"/>
        <w:bottom w:val="none" w:sz="0" w:space="0" w:color="auto"/>
        <w:right w:val="none" w:sz="0" w:space="0" w:color="auto"/>
      </w:divBdr>
    </w:div>
    <w:div w:id="63918665">
      <w:bodyDiv w:val="1"/>
      <w:marLeft w:val="0"/>
      <w:marRight w:val="0"/>
      <w:marTop w:val="0"/>
      <w:marBottom w:val="0"/>
      <w:divBdr>
        <w:top w:val="none" w:sz="0" w:space="0" w:color="auto"/>
        <w:left w:val="none" w:sz="0" w:space="0" w:color="auto"/>
        <w:bottom w:val="none" w:sz="0" w:space="0" w:color="auto"/>
        <w:right w:val="none" w:sz="0" w:space="0" w:color="auto"/>
      </w:divBdr>
    </w:div>
    <w:div w:id="68313297">
      <w:bodyDiv w:val="1"/>
      <w:marLeft w:val="0"/>
      <w:marRight w:val="0"/>
      <w:marTop w:val="0"/>
      <w:marBottom w:val="0"/>
      <w:divBdr>
        <w:top w:val="none" w:sz="0" w:space="0" w:color="auto"/>
        <w:left w:val="none" w:sz="0" w:space="0" w:color="auto"/>
        <w:bottom w:val="none" w:sz="0" w:space="0" w:color="auto"/>
        <w:right w:val="none" w:sz="0" w:space="0" w:color="auto"/>
      </w:divBdr>
    </w:div>
    <w:div w:id="69041199">
      <w:bodyDiv w:val="1"/>
      <w:marLeft w:val="0"/>
      <w:marRight w:val="0"/>
      <w:marTop w:val="0"/>
      <w:marBottom w:val="0"/>
      <w:divBdr>
        <w:top w:val="none" w:sz="0" w:space="0" w:color="auto"/>
        <w:left w:val="none" w:sz="0" w:space="0" w:color="auto"/>
        <w:bottom w:val="none" w:sz="0" w:space="0" w:color="auto"/>
        <w:right w:val="none" w:sz="0" w:space="0" w:color="auto"/>
      </w:divBdr>
    </w:div>
    <w:div w:id="71053957">
      <w:bodyDiv w:val="1"/>
      <w:marLeft w:val="0"/>
      <w:marRight w:val="0"/>
      <w:marTop w:val="0"/>
      <w:marBottom w:val="0"/>
      <w:divBdr>
        <w:top w:val="none" w:sz="0" w:space="0" w:color="auto"/>
        <w:left w:val="none" w:sz="0" w:space="0" w:color="auto"/>
        <w:bottom w:val="none" w:sz="0" w:space="0" w:color="auto"/>
        <w:right w:val="none" w:sz="0" w:space="0" w:color="auto"/>
      </w:divBdr>
    </w:div>
    <w:div w:id="72817768">
      <w:bodyDiv w:val="1"/>
      <w:marLeft w:val="0"/>
      <w:marRight w:val="0"/>
      <w:marTop w:val="0"/>
      <w:marBottom w:val="0"/>
      <w:divBdr>
        <w:top w:val="none" w:sz="0" w:space="0" w:color="auto"/>
        <w:left w:val="none" w:sz="0" w:space="0" w:color="auto"/>
        <w:bottom w:val="none" w:sz="0" w:space="0" w:color="auto"/>
        <w:right w:val="none" w:sz="0" w:space="0" w:color="auto"/>
      </w:divBdr>
    </w:div>
    <w:div w:id="76173318">
      <w:bodyDiv w:val="1"/>
      <w:marLeft w:val="0"/>
      <w:marRight w:val="0"/>
      <w:marTop w:val="0"/>
      <w:marBottom w:val="0"/>
      <w:divBdr>
        <w:top w:val="none" w:sz="0" w:space="0" w:color="auto"/>
        <w:left w:val="none" w:sz="0" w:space="0" w:color="auto"/>
        <w:bottom w:val="none" w:sz="0" w:space="0" w:color="auto"/>
        <w:right w:val="none" w:sz="0" w:space="0" w:color="auto"/>
      </w:divBdr>
    </w:div>
    <w:div w:id="76678978">
      <w:bodyDiv w:val="1"/>
      <w:marLeft w:val="0"/>
      <w:marRight w:val="0"/>
      <w:marTop w:val="0"/>
      <w:marBottom w:val="0"/>
      <w:divBdr>
        <w:top w:val="none" w:sz="0" w:space="0" w:color="auto"/>
        <w:left w:val="none" w:sz="0" w:space="0" w:color="auto"/>
        <w:bottom w:val="none" w:sz="0" w:space="0" w:color="auto"/>
        <w:right w:val="none" w:sz="0" w:space="0" w:color="auto"/>
      </w:divBdr>
    </w:div>
    <w:div w:id="76947671">
      <w:bodyDiv w:val="1"/>
      <w:marLeft w:val="0"/>
      <w:marRight w:val="0"/>
      <w:marTop w:val="0"/>
      <w:marBottom w:val="0"/>
      <w:divBdr>
        <w:top w:val="none" w:sz="0" w:space="0" w:color="auto"/>
        <w:left w:val="none" w:sz="0" w:space="0" w:color="auto"/>
        <w:bottom w:val="none" w:sz="0" w:space="0" w:color="auto"/>
        <w:right w:val="none" w:sz="0" w:space="0" w:color="auto"/>
      </w:divBdr>
    </w:div>
    <w:div w:id="78985779">
      <w:bodyDiv w:val="1"/>
      <w:marLeft w:val="0"/>
      <w:marRight w:val="0"/>
      <w:marTop w:val="0"/>
      <w:marBottom w:val="0"/>
      <w:divBdr>
        <w:top w:val="none" w:sz="0" w:space="0" w:color="auto"/>
        <w:left w:val="none" w:sz="0" w:space="0" w:color="auto"/>
        <w:bottom w:val="none" w:sz="0" w:space="0" w:color="auto"/>
        <w:right w:val="none" w:sz="0" w:space="0" w:color="auto"/>
      </w:divBdr>
    </w:div>
    <w:div w:id="82190262">
      <w:bodyDiv w:val="1"/>
      <w:marLeft w:val="0"/>
      <w:marRight w:val="0"/>
      <w:marTop w:val="0"/>
      <w:marBottom w:val="0"/>
      <w:divBdr>
        <w:top w:val="none" w:sz="0" w:space="0" w:color="auto"/>
        <w:left w:val="none" w:sz="0" w:space="0" w:color="auto"/>
        <w:bottom w:val="none" w:sz="0" w:space="0" w:color="auto"/>
        <w:right w:val="none" w:sz="0" w:space="0" w:color="auto"/>
      </w:divBdr>
    </w:div>
    <w:div w:id="82991500">
      <w:bodyDiv w:val="1"/>
      <w:marLeft w:val="0"/>
      <w:marRight w:val="0"/>
      <w:marTop w:val="0"/>
      <w:marBottom w:val="0"/>
      <w:divBdr>
        <w:top w:val="none" w:sz="0" w:space="0" w:color="auto"/>
        <w:left w:val="none" w:sz="0" w:space="0" w:color="auto"/>
        <w:bottom w:val="none" w:sz="0" w:space="0" w:color="auto"/>
        <w:right w:val="none" w:sz="0" w:space="0" w:color="auto"/>
      </w:divBdr>
    </w:div>
    <w:div w:id="87237313">
      <w:bodyDiv w:val="1"/>
      <w:marLeft w:val="0"/>
      <w:marRight w:val="0"/>
      <w:marTop w:val="0"/>
      <w:marBottom w:val="0"/>
      <w:divBdr>
        <w:top w:val="none" w:sz="0" w:space="0" w:color="auto"/>
        <w:left w:val="none" w:sz="0" w:space="0" w:color="auto"/>
        <w:bottom w:val="none" w:sz="0" w:space="0" w:color="auto"/>
        <w:right w:val="none" w:sz="0" w:space="0" w:color="auto"/>
      </w:divBdr>
    </w:div>
    <w:div w:id="87889750">
      <w:bodyDiv w:val="1"/>
      <w:marLeft w:val="0"/>
      <w:marRight w:val="0"/>
      <w:marTop w:val="0"/>
      <w:marBottom w:val="0"/>
      <w:divBdr>
        <w:top w:val="none" w:sz="0" w:space="0" w:color="auto"/>
        <w:left w:val="none" w:sz="0" w:space="0" w:color="auto"/>
        <w:bottom w:val="none" w:sz="0" w:space="0" w:color="auto"/>
        <w:right w:val="none" w:sz="0" w:space="0" w:color="auto"/>
      </w:divBdr>
    </w:div>
    <w:div w:id="89744738">
      <w:bodyDiv w:val="1"/>
      <w:marLeft w:val="0"/>
      <w:marRight w:val="0"/>
      <w:marTop w:val="0"/>
      <w:marBottom w:val="0"/>
      <w:divBdr>
        <w:top w:val="none" w:sz="0" w:space="0" w:color="auto"/>
        <w:left w:val="none" w:sz="0" w:space="0" w:color="auto"/>
        <w:bottom w:val="none" w:sz="0" w:space="0" w:color="auto"/>
        <w:right w:val="none" w:sz="0" w:space="0" w:color="auto"/>
      </w:divBdr>
    </w:div>
    <w:div w:id="90400590">
      <w:bodyDiv w:val="1"/>
      <w:marLeft w:val="0"/>
      <w:marRight w:val="0"/>
      <w:marTop w:val="0"/>
      <w:marBottom w:val="0"/>
      <w:divBdr>
        <w:top w:val="none" w:sz="0" w:space="0" w:color="auto"/>
        <w:left w:val="none" w:sz="0" w:space="0" w:color="auto"/>
        <w:bottom w:val="none" w:sz="0" w:space="0" w:color="auto"/>
        <w:right w:val="none" w:sz="0" w:space="0" w:color="auto"/>
      </w:divBdr>
    </w:div>
    <w:div w:id="91166747">
      <w:bodyDiv w:val="1"/>
      <w:marLeft w:val="0"/>
      <w:marRight w:val="0"/>
      <w:marTop w:val="0"/>
      <w:marBottom w:val="0"/>
      <w:divBdr>
        <w:top w:val="none" w:sz="0" w:space="0" w:color="auto"/>
        <w:left w:val="none" w:sz="0" w:space="0" w:color="auto"/>
        <w:bottom w:val="none" w:sz="0" w:space="0" w:color="auto"/>
        <w:right w:val="none" w:sz="0" w:space="0" w:color="auto"/>
      </w:divBdr>
    </w:div>
    <w:div w:id="91634845">
      <w:bodyDiv w:val="1"/>
      <w:marLeft w:val="0"/>
      <w:marRight w:val="0"/>
      <w:marTop w:val="0"/>
      <w:marBottom w:val="0"/>
      <w:divBdr>
        <w:top w:val="none" w:sz="0" w:space="0" w:color="auto"/>
        <w:left w:val="none" w:sz="0" w:space="0" w:color="auto"/>
        <w:bottom w:val="none" w:sz="0" w:space="0" w:color="auto"/>
        <w:right w:val="none" w:sz="0" w:space="0" w:color="auto"/>
      </w:divBdr>
    </w:div>
    <w:div w:id="92629254">
      <w:bodyDiv w:val="1"/>
      <w:marLeft w:val="0"/>
      <w:marRight w:val="0"/>
      <w:marTop w:val="0"/>
      <w:marBottom w:val="0"/>
      <w:divBdr>
        <w:top w:val="none" w:sz="0" w:space="0" w:color="auto"/>
        <w:left w:val="none" w:sz="0" w:space="0" w:color="auto"/>
        <w:bottom w:val="none" w:sz="0" w:space="0" w:color="auto"/>
        <w:right w:val="none" w:sz="0" w:space="0" w:color="auto"/>
      </w:divBdr>
    </w:div>
    <w:div w:id="95255066">
      <w:bodyDiv w:val="1"/>
      <w:marLeft w:val="0"/>
      <w:marRight w:val="0"/>
      <w:marTop w:val="0"/>
      <w:marBottom w:val="0"/>
      <w:divBdr>
        <w:top w:val="none" w:sz="0" w:space="0" w:color="auto"/>
        <w:left w:val="none" w:sz="0" w:space="0" w:color="auto"/>
        <w:bottom w:val="none" w:sz="0" w:space="0" w:color="auto"/>
        <w:right w:val="none" w:sz="0" w:space="0" w:color="auto"/>
      </w:divBdr>
    </w:div>
    <w:div w:id="96290386">
      <w:bodyDiv w:val="1"/>
      <w:marLeft w:val="0"/>
      <w:marRight w:val="0"/>
      <w:marTop w:val="0"/>
      <w:marBottom w:val="0"/>
      <w:divBdr>
        <w:top w:val="none" w:sz="0" w:space="0" w:color="auto"/>
        <w:left w:val="none" w:sz="0" w:space="0" w:color="auto"/>
        <w:bottom w:val="none" w:sz="0" w:space="0" w:color="auto"/>
        <w:right w:val="none" w:sz="0" w:space="0" w:color="auto"/>
      </w:divBdr>
    </w:div>
    <w:div w:id="96952841">
      <w:bodyDiv w:val="1"/>
      <w:marLeft w:val="0"/>
      <w:marRight w:val="0"/>
      <w:marTop w:val="0"/>
      <w:marBottom w:val="0"/>
      <w:divBdr>
        <w:top w:val="none" w:sz="0" w:space="0" w:color="auto"/>
        <w:left w:val="none" w:sz="0" w:space="0" w:color="auto"/>
        <w:bottom w:val="none" w:sz="0" w:space="0" w:color="auto"/>
        <w:right w:val="none" w:sz="0" w:space="0" w:color="auto"/>
      </w:divBdr>
    </w:div>
    <w:div w:id="98183374">
      <w:bodyDiv w:val="1"/>
      <w:marLeft w:val="0"/>
      <w:marRight w:val="0"/>
      <w:marTop w:val="0"/>
      <w:marBottom w:val="0"/>
      <w:divBdr>
        <w:top w:val="none" w:sz="0" w:space="0" w:color="auto"/>
        <w:left w:val="none" w:sz="0" w:space="0" w:color="auto"/>
        <w:bottom w:val="none" w:sz="0" w:space="0" w:color="auto"/>
        <w:right w:val="none" w:sz="0" w:space="0" w:color="auto"/>
      </w:divBdr>
    </w:div>
    <w:div w:id="99836784">
      <w:bodyDiv w:val="1"/>
      <w:marLeft w:val="0"/>
      <w:marRight w:val="0"/>
      <w:marTop w:val="0"/>
      <w:marBottom w:val="0"/>
      <w:divBdr>
        <w:top w:val="none" w:sz="0" w:space="0" w:color="auto"/>
        <w:left w:val="none" w:sz="0" w:space="0" w:color="auto"/>
        <w:bottom w:val="none" w:sz="0" w:space="0" w:color="auto"/>
        <w:right w:val="none" w:sz="0" w:space="0" w:color="auto"/>
      </w:divBdr>
    </w:div>
    <w:div w:id="100564904">
      <w:bodyDiv w:val="1"/>
      <w:marLeft w:val="0"/>
      <w:marRight w:val="0"/>
      <w:marTop w:val="0"/>
      <w:marBottom w:val="0"/>
      <w:divBdr>
        <w:top w:val="none" w:sz="0" w:space="0" w:color="auto"/>
        <w:left w:val="none" w:sz="0" w:space="0" w:color="auto"/>
        <w:bottom w:val="none" w:sz="0" w:space="0" w:color="auto"/>
        <w:right w:val="none" w:sz="0" w:space="0" w:color="auto"/>
      </w:divBdr>
    </w:div>
    <w:div w:id="103157334">
      <w:bodyDiv w:val="1"/>
      <w:marLeft w:val="0"/>
      <w:marRight w:val="0"/>
      <w:marTop w:val="0"/>
      <w:marBottom w:val="0"/>
      <w:divBdr>
        <w:top w:val="none" w:sz="0" w:space="0" w:color="auto"/>
        <w:left w:val="none" w:sz="0" w:space="0" w:color="auto"/>
        <w:bottom w:val="none" w:sz="0" w:space="0" w:color="auto"/>
        <w:right w:val="none" w:sz="0" w:space="0" w:color="auto"/>
      </w:divBdr>
    </w:div>
    <w:div w:id="103614812">
      <w:bodyDiv w:val="1"/>
      <w:marLeft w:val="0"/>
      <w:marRight w:val="0"/>
      <w:marTop w:val="0"/>
      <w:marBottom w:val="0"/>
      <w:divBdr>
        <w:top w:val="none" w:sz="0" w:space="0" w:color="auto"/>
        <w:left w:val="none" w:sz="0" w:space="0" w:color="auto"/>
        <w:bottom w:val="none" w:sz="0" w:space="0" w:color="auto"/>
        <w:right w:val="none" w:sz="0" w:space="0" w:color="auto"/>
      </w:divBdr>
    </w:div>
    <w:div w:id="106243026">
      <w:bodyDiv w:val="1"/>
      <w:marLeft w:val="0"/>
      <w:marRight w:val="0"/>
      <w:marTop w:val="0"/>
      <w:marBottom w:val="0"/>
      <w:divBdr>
        <w:top w:val="none" w:sz="0" w:space="0" w:color="auto"/>
        <w:left w:val="none" w:sz="0" w:space="0" w:color="auto"/>
        <w:bottom w:val="none" w:sz="0" w:space="0" w:color="auto"/>
        <w:right w:val="none" w:sz="0" w:space="0" w:color="auto"/>
      </w:divBdr>
    </w:div>
    <w:div w:id="108934101">
      <w:bodyDiv w:val="1"/>
      <w:marLeft w:val="0"/>
      <w:marRight w:val="0"/>
      <w:marTop w:val="0"/>
      <w:marBottom w:val="0"/>
      <w:divBdr>
        <w:top w:val="none" w:sz="0" w:space="0" w:color="auto"/>
        <w:left w:val="none" w:sz="0" w:space="0" w:color="auto"/>
        <w:bottom w:val="none" w:sz="0" w:space="0" w:color="auto"/>
        <w:right w:val="none" w:sz="0" w:space="0" w:color="auto"/>
      </w:divBdr>
    </w:div>
    <w:div w:id="109205012">
      <w:bodyDiv w:val="1"/>
      <w:marLeft w:val="0"/>
      <w:marRight w:val="0"/>
      <w:marTop w:val="0"/>
      <w:marBottom w:val="0"/>
      <w:divBdr>
        <w:top w:val="none" w:sz="0" w:space="0" w:color="auto"/>
        <w:left w:val="none" w:sz="0" w:space="0" w:color="auto"/>
        <w:bottom w:val="none" w:sz="0" w:space="0" w:color="auto"/>
        <w:right w:val="none" w:sz="0" w:space="0" w:color="auto"/>
      </w:divBdr>
    </w:div>
    <w:div w:id="110712327">
      <w:bodyDiv w:val="1"/>
      <w:marLeft w:val="0"/>
      <w:marRight w:val="0"/>
      <w:marTop w:val="0"/>
      <w:marBottom w:val="0"/>
      <w:divBdr>
        <w:top w:val="none" w:sz="0" w:space="0" w:color="auto"/>
        <w:left w:val="none" w:sz="0" w:space="0" w:color="auto"/>
        <w:bottom w:val="none" w:sz="0" w:space="0" w:color="auto"/>
        <w:right w:val="none" w:sz="0" w:space="0" w:color="auto"/>
      </w:divBdr>
    </w:div>
    <w:div w:id="110977068">
      <w:bodyDiv w:val="1"/>
      <w:marLeft w:val="0"/>
      <w:marRight w:val="0"/>
      <w:marTop w:val="0"/>
      <w:marBottom w:val="0"/>
      <w:divBdr>
        <w:top w:val="none" w:sz="0" w:space="0" w:color="auto"/>
        <w:left w:val="none" w:sz="0" w:space="0" w:color="auto"/>
        <w:bottom w:val="none" w:sz="0" w:space="0" w:color="auto"/>
        <w:right w:val="none" w:sz="0" w:space="0" w:color="auto"/>
      </w:divBdr>
    </w:div>
    <w:div w:id="116726671">
      <w:bodyDiv w:val="1"/>
      <w:marLeft w:val="0"/>
      <w:marRight w:val="0"/>
      <w:marTop w:val="0"/>
      <w:marBottom w:val="0"/>
      <w:divBdr>
        <w:top w:val="none" w:sz="0" w:space="0" w:color="auto"/>
        <w:left w:val="none" w:sz="0" w:space="0" w:color="auto"/>
        <w:bottom w:val="none" w:sz="0" w:space="0" w:color="auto"/>
        <w:right w:val="none" w:sz="0" w:space="0" w:color="auto"/>
      </w:divBdr>
    </w:div>
    <w:div w:id="117727955">
      <w:bodyDiv w:val="1"/>
      <w:marLeft w:val="0"/>
      <w:marRight w:val="0"/>
      <w:marTop w:val="0"/>
      <w:marBottom w:val="0"/>
      <w:divBdr>
        <w:top w:val="none" w:sz="0" w:space="0" w:color="auto"/>
        <w:left w:val="none" w:sz="0" w:space="0" w:color="auto"/>
        <w:bottom w:val="none" w:sz="0" w:space="0" w:color="auto"/>
        <w:right w:val="none" w:sz="0" w:space="0" w:color="auto"/>
      </w:divBdr>
    </w:div>
    <w:div w:id="118377843">
      <w:bodyDiv w:val="1"/>
      <w:marLeft w:val="0"/>
      <w:marRight w:val="0"/>
      <w:marTop w:val="0"/>
      <w:marBottom w:val="0"/>
      <w:divBdr>
        <w:top w:val="none" w:sz="0" w:space="0" w:color="auto"/>
        <w:left w:val="none" w:sz="0" w:space="0" w:color="auto"/>
        <w:bottom w:val="none" w:sz="0" w:space="0" w:color="auto"/>
        <w:right w:val="none" w:sz="0" w:space="0" w:color="auto"/>
      </w:divBdr>
    </w:div>
    <w:div w:id="119080821">
      <w:bodyDiv w:val="1"/>
      <w:marLeft w:val="0"/>
      <w:marRight w:val="0"/>
      <w:marTop w:val="0"/>
      <w:marBottom w:val="0"/>
      <w:divBdr>
        <w:top w:val="none" w:sz="0" w:space="0" w:color="auto"/>
        <w:left w:val="none" w:sz="0" w:space="0" w:color="auto"/>
        <w:bottom w:val="none" w:sz="0" w:space="0" w:color="auto"/>
        <w:right w:val="none" w:sz="0" w:space="0" w:color="auto"/>
      </w:divBdr>
    </w:div>
    <w:div w:id="124930597">
      <w:bodyDiv w:val="1"/>
      <w:marLeft w:val="0"/>
      <w:marRight w:val="0"/>
      <w:marTop w:val="0"/>
      <w:marBottom w:val="0"/>
      <w:divBdr>
        <w:top w:val="none" w:sz="0" w:space="0" w:color="auto"/>
        <w:left w:val="none" w:sz="0" w:space="0" w:color="auto"/>
        <w:bottom w:val="none" w:sz="0" w:space="0" w:color="auto"/>
        <w:right w:val="none" w:sz="0" w:space="0" w:color="auto"/>
      </w:divBdr>
    </w:div>
    <w:div w:id="125129408">
      <w:bodyDiv w:val="1"/>
      <w:marLeft w:val="0"/>
      <w:marRight w:val="0"/>
      <w:marTop w:val="0"/>
      <w:marBottom w:val="0"/>
      <w:divBdr>
        <w:top w:val="none" w:sz="0" w:space="0" w:color="auto"/>
        <w:left w:val="none" w:sz="0" w:space="0" w:color="auto"/>
        <w:bottom w:val="none" w:sz="0" w:space="0" w:color="auto"/>
        <w:right w:val="none" w:sz="0" w:space="0" w:color="auto"/>
      </w:divBdr>
    </w:div>
    <w:div w:id="125585930">
      <w:bodyDiv w:val="1"/>
      <w:marLeft w:val="0"/>
      <w:marRight w:val="0"/>
      <w:marTop w:val="0"/>
      <w:marBottom w:val="0"/>
      <w:divBdr>
        <w:top w:val="none" w:sz="0" w:space="0" w:color="auto"/>
        <w:left w:val="none" w:sz="0" w:space="0" w:color="auto"/>
        <w:bottom w:val="none" w:sz="0" w:space="0" w:color="auto"/>
        <w:right w:val="none" w:sz="0" w:space="0" w:color="auto"/>
      </w:divBdr>
    </w:div>
    <w:div w:id="126315211">
      <w:bodyDiv w:val="1"/>
      <w:marLeft w:val="0"/>
      <w:marRight w:val="0"/>
      <w:marTop w:val="0"/>
      <w:marBottom w:val="0"/>
      <w:divBdr>
        <w:top w:val="none" w:sz="0" w:space="0" w:color="auto"/>
        <w:left w:val="none" w:sz="0" w:space="0" w:color="auto"/>
        <w:bottom w:val="none" w:sz="0" w:space="0" w:color="auto"/>
        <w:right w:val="none" w:sz="0" w:space="0" w:color="auto"/>
      </w:divBdr>
    </w:div>
    <w:div w:id="129787803">
      <w:bodyDiv w:val="1"/>
      <w:marLeft w:val="0"/>
      <w:marRight w:val="0"/>
      <w:marTop w:val="0"/>
      <w:marBottom w:val="0"/>
      <w:divBdr>
        <w:top w:val="none" w:sz="0" w:space="0" w:color="auto"/>
        <w:left w:val="none" w:sz="0" w:space="0" w:color="auto"/>
        <w:bottom w:val="none" w:sz="0" w:space="0" w:color="auto"/>
        <w:right w:val="none" w:sz="0" w:space="0" w:color="auto"/>
      </w:divBdr>
    </w:div>
    <w:div w:id="129827177">
      <w:bodyDiv w:val="1"/>
      <w:marLeft w:val="0"/>
      <w:marRight w:val="0"/>
      <w:marTop w:val="0"/>
      <w:marBottom w:val="0"/>
      <w:divBdr>
        <w:top w:val="none" w:sz="0" w:space="0" w:color="auto"/>
        <w:left w:val="none" w:sz="0" w:space="0" w:color="auto"/>
        <w:bottom w:val="none" w:sz="0" w:space="0" w:color="auto"/>
        <w:right w:val="none" w:sz="0" w:space="0" w:color="auto"/>
      </w:divBdr>
    </w:div>
    <w:div w:id="130248924">
      <w:bodyDiv w:val="1"/>
      <w:marLeft w:val="0"/>
      <w:marRight w:val="0"/>
      <w:marTop w:val="0"/>
      <w:marBottom w:val="0"/>
      <w:divBdr>
        <w:top w:val="none" w:sz="0" w:space="0" w:color="auto"/>
        <w:left w:val="none" w:sz="0" w:space="0" w:color="auto"/>
        <w:bottom w:val="none" w:sz="0" w:space="0" w:color="auto"/>
        <w:right w:val="none" w:sz="0" w:space="0" w:color="auto"/>
      </w:divBdr>
    </w:div>
    <w:div w:id="133255131">
      <w:bodyDiv w:val="1"/>
      <w:marLeft w:val="0"/>
      <w:marRight w:val="0"/>
      <w:marTop w:val="0"/>
      <w:marBottom w:val="0"/>
      <w:divBdr>
        <w:top w:val="none" w:sz="0" w:space="0" w:color="auto"/>
        <w:left w:val="none" w:sz="0" w:space="0" w:color="auto"/>
        <w:bottom w:val="none" w:sz="0" w:space="0" w:color="auto"/>
        <w:right w:val="none" w:sz="0" w:space="0" w:color="auto"/>
      </w:divBdr>
    </w:div>
    <w:div w:id="133258077">
      <w:bodyDiv w:val="1"/>
      <w:marLeft w:val="0"/>
      <w:marRight w:val="0"/>
      <w:marTop w:val="0"/>
      <w:marBottom w:val="0"/>
      <w:divBdr>
        <w:top w:val="none" w:sz="0" w:space="0" w:color="auto"/>
        <w:left w:val="none" w:sz="0" w:space="0" w:color="auto"/>
        <w:bottom w:val="none" w:sz="0" w:space="0" w:color="auto"/>
        <w:right w:val="none" w:sz="0" w:space="0" w:color="auto"/>
      </w:divBdr>
    </w:div>
    <w:div w:id="133452407">
      <w:bodyDiv w:val="1"/>
      <w:marLeft w:val="0"/>
      <w:marRight w:val="0"/>
      <w:marTop w:val="0"/>
      <w:marBottom w:val="0"/>
      <w:divBdr>
        <w:top w:val="none" w:sz="0" w:space="0" w:color="auto"/>
        <w:left w:val="none" w:sz="0" w:space="0" w:color="auto"/>
        <w:bottom w:val="none" w:sz="0" w:space="0" w:color="auto"/>
        <w:right w:val="none" w:sz="0" w:space="0" w:color="auto"/>
      </w:divBdr>
    </w:div>
    <w:div w:id="134376801">
      <w:bodyDiv w:val="1"/>
      <w:marLeft w:val="0"/>
      <w:marRight w:val="0"/>
      <w:marTop w:val="0"/>
      <w:marBottom w:val="0"/>
      <w:divBdr>
        <w:top w:val="none" w:sz="0" w:space="0" w:color="auto"/>
        <w:left w:val="none" w:sz="0" w:space="0" w:color="auto"/>
        <w:bottom w:val="none" w:sz="0" w:space="0" w:color="auto"/>
        <w:right w:val="none" w:sz="0" w:space="0" w:color="auto"/>
      </w:divBdr>
    </w:div>
    <w:div w:id="135726861">
      <w:bodyDiv w:val="1"/>
      <w:marLeft w:val="0"/>
      <w:marRight w:val="0"/>
      <w:marTop w:val="0"/>
      <w:marBottom w:val="0"/>
      <w:divBdr>
        <w:top w:val="none" w:sz="0" w:space="0" w:color="auto"/>
        <w:left w:val="none" w:sz="0" w:space="0" w:color="auto"/>
        <w:bottom w:val="none" w:sz="0" w:space="0" w:color="auto"/>
        <w:right w:val="none" w:sz="0" w:space="0" w:color="auto"/>
      </w:divBdr>
    </w:div>
    <w:div w:id="137041765">
      <w:bodyDiv w:val="1"/>
      <w:marLeft w:val="0"/>
      <w:marRight w:val="0"/>
      <w:marTop w:val="0"/>
      <w:marBottom w:val="0"/>
      <w:divBdr>
        <w:top w:val="none" w:sz="0" w:space="0" w:color="auto"/>
        <w:left w:val="none" w:sz="0" w:space="0" w:color="auto"/>
        <w:bottom w:val="none" w:sz="0" w:space="0" w:color="auto"/>
        <w:right w:val="none" w:sz="0" w:space="0" w:color="auto"/>
      </w:divBdr>
    </w:div>
    <w:div w:id="137502456">
      <w:bodyDiv w:val="1"/>
      <w:marLeft w:val="0"/>
      <w:marRight w:val="0"/>
      <w:marTop w:val="0"/>
      <w:marBottom w:val="0"/>
      <w:divBdr>
        <w:top w:val="none" w:sz="0" w:space="0" w:color="auto"/>
        <w:left w:val="none" w:sz="0" w:space="0" w:color="auto"/>
        <w:bottom w:val="none" w:sz="0" w:space="0" w:color="auto"/>
        <w:right w:val="none" w:sz="0" w:space="0" w:color="auto"/>
      </w:divBdr>
    </w:div>
    <w:div w:id="138229697">
      <w:bodyDiv w:val="1"/>
      <w:marLeft w:val="0"/>
      <w:marRight w:val="0"/>
      <w:marTop w:val="0"/>
      <w:marBottom w:val="0"/>
      <w:divBdr>
        <w:top w:val="none" w:sz="0" w:space="0" w:color="auto"/>
        <w:left w:val="none" w:sz="0" w:space="0" w:color="auto"/>
        <w:bottom w:val="none" w:sz="0" w:space="0" w:color="auto"/>
        <w:right w:val="none" w:sz="0" w:space="0" w:color="auto"/>
      </w:divBdr>
    </w:div>
    <w:div w:id="138544285">
      <w:bodyDiv w:val="1"/>
      <w:marLeft w:val="0"/>
      <w:marRight w:val="0"/>
      <w:marTop w:val="0"/>
      <w:marBottom w:val="0"/>
      <w:divBdr>
        <w:top w:val="none" w:sz="0" w:space="0" w:color="auto"/>
        <w:left w:val="none" w:sz="0" w:space="0" w:color="auto"/>
        <w:bottom w:val="none" w:sz="0" w:space="0" w:color="auto"/>
        <w:right w:val="none" w:sz="0" w:space="0" w:color="auto"/>
      </w:divBdr>
    </w:div>
    <w:div w:id="138695291">
      <w:bodyDiv w:val="1"/>
      <w:marLeft w:val="0"/>
      <w:marRight w:val="0"/>
      <w:marTop w:val="0"/>
      <w:marBottom w:val="0"/>
      <w:divBdr>
        <w:top w:val="none" w:sz="0" w:space="0" w:color="auto"/>
        <w:left w:val="none" w:sz="0" w:space="0" w:color="auto"/>
        <w:bottom w:val="none" w:sz="0" w:space="0" w:color="auto"/>
        <w:right w:val="none" w:sz="0" w:space="0" w:color="auto"/>
      </w:divBdr>
    </w:div>
    <w:div w:id="138882472">
      <w:bodyDiv w:val="1"/>
      <w:marLeft w:val="0"/>
      <w:marRight w:val="0"/>
      <w:marTop w:val="0"/>
      <w:marBottom w:val="0"/>
      <w:divBdr>
        <w:top w:val="none" w:sz="0" w:space="0" w:color="auto"/>
        <w:left w:val="none" w:sz="0" w:space="0" w:color="auto"/>
        <w:bottom w:val="none" w:sz="0" w:space="0" w:color="auto"/>
        <w:right w:val="none" w:sz="0" w:space="0" w:color="auto"/>
      </w:divBdr>
    </w:div>
    <w:div w:id="139613825">
      <w:bodyDiv w:val="1"/>
      <w:marLeft w:val="0"/>
      <w:marRight w:val="0"/>
      <w:marTop w:val="0"/>
      <w:marBottom w:val="0"/>
      <w:divBdr>
        <w:top w:val="none" w:sz="0" w:space="0" w:color="auto"/>
        <w:left w:val="none" w:sz="0" w:space="0" w:color="auto"/>
        <w:bottom w:val="none" w:sz="0" w:space="0" w:color="auto"/>
        <w:right w:val="none" w:sz="0" w:space="0" w:color="auto"/>
      </w:divBdr>
    </w:div>
    <w:div w:id="141699060">
      <w:bodyDiv w:val="1"/>
      <w:marLeft w:val="0"/>
      <w:marRight w:val="0"/>
      <w:marTop w:val="0"/>
      <w:marBottom w:val="0"/>
      <w:divBdr>
        <w:top w:val="none" w:sz="0" w:space="0" w:color="auto"/>
        <w:left w:val="none" w:sz="0" w:space="0" w:color="auto"/>
        <w:bottom w:val="none" w:sz="0" w:space="0" w:color="auto"/>
        <w:right w:val="none" w:sz="0" w:space="0" w:color="auto"/>
      </w:divBdr>
    </w:div>
    <w:div w:id="142047345">
      <w:bodyDiv w:val="1"/>
      <w:marLeft w:val="0"/>
      <w:marRight w:val="0"/>
      <w:marTop w:val="0"/>
      <w:marBottom w:val="0"/>
      <w:divBdr>
        <w:top w:val="none" w:sz="0" w:space="0" w:color="auto"/>
        <w:left w:val="none" w:sz="0" w:space="0" w:color="auto"/>
        <w:bottom w:val="none" w:sz="0" w:space="0" w:color="auto"/>
        <w:right w:val="none" w:sz="0" w:space="0" w:color="auto"/>
      </w:divBdr>
    </w:div>
    <w:div w:id="142310488">
      <w:bodyDiv w:val="1"/>
      <w:marLeft w:val="0"/>
      <w:marRight w:val="0"/>
      <w:marTop w:val="0"/>
      <w:marBottom w:val="0"/>
      <w:divBdr>
        <w:top w:val="none" w:sz="0" w:space="0" w:color="auto"/>
        <w:left w:val="none" w:sz="0" w:space="0" w:color="auto"/>
        <w:bottom w:val="none" w:sz="0" w:space="0" w:color="auto"/>
        <w:right w:val="none" w:sz="0" w:space="0" w:color="auto"/>
      </w:divBdr>
    </w:div>
    <w:div w:id="148832937">
      <w:bodyDiv w:val="1"/>
      <w:marLeft w:val="0"/>
      <w:marRight w:val="0"/>
      <w:marTop w:val="0"/>
      <w:marBottom w:val="0"/>
      <w:divBdr>
        <w:top w:val="none" w:sz="0" w:space="0" w:color="auto"/>
        <w:left w:val="none" w:sz="0" w:space="0" w:color="auto"/>
        <w:bottom w:val="none" w:sz="0" w:space="0" w:color="auto"/>
        <w:right w:val="none" w:sz="0" w:space="0" w:color="auto"/>
      </w:divBdr>
    </w:div>
    <w:div w:id="148909989">
      <w:bodyDiv w:val="1"/>
      <w:marLeft w:val="0"/>
      <w:marRight w:val="0"/>
      <w:marTop w:val="0"/>
      <w:marBottom w:val="0"/>
      <w:divBdr>
        <w:top w:val="none" w:sz="0" w:space="0" w:color="auto"/>
        <w:left w:val="none" w:sz="0" w:space="0" w:color="auto"/>
        <w:bottom w:val="none" w:sz="0" w:space="0" w:color="auto"/>
        <w:right w:val="none" w:sz="0" w:space="0" w:color="auto"/>
      </w:divBdr>
    </w:div>
    <w:div w:id="149713958">
      <w:bodyDiv w:val="1"/>
      <w:marLeft w:val="0"/>
      <w:marRight w:val="0"/>
      <w:marTop w:val="0"/>
      <w:marBottom w:val="0"/>
      <w:divBdr>
        <w:top w:val="none" w:sz="0" w:space="0" w:color="auto"/>
        <w:left w:val="none" w:sz="0" w:space="0" w:color="auto"/>
        <w:bottom w:val="none" w:sz="0" w:space="0" w:color="auto"/>
        <w:right w:val="none" w:sz="0" w:space="0" w:color="auto"/>
      </w:divBdr>
    </w:div>
    <w:div w:id="151607080">
      <w:bodyDiv w:val="1"/>
      <w:marLeft w:val="0"/>
      <w:marRight w:val="0"/>
      <w:marTop w:val="0"/>
      <w:marBottom w:val="0"/>
      <w:divBdr>
        <w:top w:val="none" w:sz="0" w:space="0" w:color="auto"/>
        <w:left w:val="none" w:sz="0" w:space="0" w:color="auto"/>
        <w:bottom w:val="none" w:sz="0" w:space="0" w:color="auto"/>
        <w:right w:val="none" w:sz="0" w:space="0" w:color="auto"/>
      </w:divBdr>
    </w:div>
    <w:div w:id="152644793">
      <w:bodyDiv w:val="1"/>
      <w:marLeft w:val="0"/>
      <w:marRight w:val="0"/>
      <w:marTop w:val="0"/>
      <w:marBottom w:val="0"/>
      <w:divBdr>
        <w:top w:val="none" w:sz="0" w:space="0" w:color="auto"/>
        <w:left w:val="none" w:sz="0" w:space="0" w:color="auto"/>
        <w:bottom w:val="none" w:sz="0" w:space="0" w:color="auto"/>
        <w:right w:val="none" w:sz="0" w:space="0" w:color="auto"/>
      </w:divBdr>
    </w:div>
    <w:div w:id="152962449">
      <w:bodyDiv w:val="1"/>
      <w:marLeft w:val="0"/>
      <w:marRight w:val="0"/>
      <w:marTop w:val="0"/>
      <w:marBottom w:val="0"/>
      <w:divBdr>
        <w:top w:val="none" w:sz="0" w:space="0" w:color="auto"/>
        <w:left w:val="none" w:sz="0" w:space="0" w:color="auto"/>
        <w:bottom w:val="none" w:sz="0" w:space="0" w:color="auto"/>
        <w:right w:val="none" w:sz="0" w:space="0" w:color="auto"/>
      </w:divBdr>
    </w:div>
    <w:div w:id="153880758">
      <w:bodyDiv w:val="1"/>
      <w:marLeft w:val="0"/>
      <w:marRight w:val="0"/>
      <w:marTop w:val="0"/>
      <w:marBottom w:val="0"/>
      <w:divBdr>
        <w:top w:val="none" w:sz="0" w:space="0" w:color="auto"/>
        <w:left w:val="none" w:sz="0" w:space="0" w:color="auto"/>
        <w:bottom w:val="none" w:sz="0" w:space="0" w:color="auto"/>
        <w:right w:val="none" w:sz="0" w:space="0" w:color="auto"/>
      </w:divBdr>
    </w:div>
    <w:div w:id="154106858">
      <w:bodyDiv w:val="1"/>
      <w:marLeft w:val="0"/>
      <w:marRight w:val="0"/>
      <w:marTop w:val="0"/>
      <w:marBottom w:val="0"/>
      <w:divBdr>
        <w:top w:val="none" w:sz="0" w:space="0" w:color="auto"/>
        <w:left w:val="none" w:sz="0" w:space="0" w:color="auto"/>
        <w:bottom w:val="none" w:sz="0" w:space="0" w:color="auto"/>
        <w:right w:val="none" w:sz="0" w:space="0" w:color="auto"/>
      </w:divBdr>
    </w:div>
    <w:div w:id="155804901">
      <w:bodyDiv w:val="1"/>
      <w:marLeft w:val="0"/>
      <w:marRight w:val="0"/>
      <w:marTop w:val="0"/>
      <w:marBottom w:val="0"/>
      <w:divBdr>
        <w:top w:val="none" w:sz="0" w:space="0" w:color="auto"/>
        <w:left w:val="none" w:sz="0" w:space="0" w:color="auto"/>
        <w:bottom w:val="none" w:sz="0" w:space="0" w:color="auto"/>
        <w:right w:val="none" w:sz="0" w:space="0" w:color="auto"/>
      </w:divBdr>
    </w:div>
    <w:div w:id="155875836">
      <w:bodyDiv w:val="1"/>
      <w:marLeft w:val="0"/>
      <w:marRight w:val="0"/>
      <w:marTop w:val="0"/>
      <w:marBottom w:val="0"/>
      <w:divBdr>
        <w:top w:val="none" w:sz="0" w:space="0" w:color="auto"/>
        <w:left w:val="none" w:sz="0" w:space="0" w:color="auto"/>
        <w:bottom w:val="none" w:sz="0" w:space="0" w:color="auto"/>
        <w:right w:val="none" w:sz="0" w:space="0" w:color="auto"/>
      </w:divBdr>
    </w:div>
    <w:div w:id="156849002">
      <w:bodyDiv w:val="1"/>
      <w:marLeft w:val="0"/>
      <w:marRight w:val="0"/>
      <w:marTop w:val="0"/>
      <w:marBottom w:val="0"/>
      <w:divBdr>
        <w:top w:val="none" w:sz="0" w:space="0" w:color="auto"/>
        <w:left w:val="none" w:sz="0" w:space="0" w:color="auto"/>
        <w:bottom w:val="none" w:sz="0" w:space="0" w:color="auto"/>
        <w:right w:val="none" w:sz="0" w:space="0" w:color="auto"/>
      </w:divBdr>
    </w:div>
    <w:div w:id="158426282">
      <w:bodyDiv w:val="1"/>
      <w:marLeft w:val="0"/>
      <w:marRight w:val="0"/>
      <w:marTop w:val="0"/>
      <w:marBottom w:val="0"/>
      <w:divBdr>
        <w:top w:val="none" w:sz="0" w:space="0" w:color="auto"/>
        <w:left w:val="none" w:sz="0" w:space="0" w:color="auto"/>
        <w:bottom w:val="none" w:sz="0" w:space="0" w:color="auto"/>
        <w:right w:val="none" w:sz="0" w:space="0" w:color="auto"/>
      </w:divBdr>
    </w:div>
    <w:div w:id="159200326">
      <w:bodyDiv w:val="1"/>
      <w:marLeft w:val="0"/>
      <w:marRight w:val="0"/>
      <w:marTop w:val="0"/>
      <w:marBottom w:val="0"/>
      <w:divBdr>
        <w:top w:val="none" w:sz="0" w:space="0" w:color="auto"/>
        <w:left w:val="none" w:sz="0" w:space="0" w:color="auto"/>
        <w:bottom w:val="none" w:sz="0" w:space="0" w:color="auto"/>
        <w:right w:val="none" w:sz="0" w:space="0" w:color="auto"/>
      </w:divBdr>
    </w:div>
    <w:div w:id="161433987">
      <w:bodyDiv w:val="1"/>
      <w:marLeft w:val="0"/>
      <w:marRight w:val="0"/>
      <w:marTop w:val="0"/>
      <w:marBottom w:val="0"/>
      <w:divBdr>
        <w:top w:val="none" w:sz="0" w:space="0" w:color="auto"/>
        <w:left w:val="none" w:sz="0" w:space="0" w:color="auto"/>
        <w:bottom w:val="none" w:sz="0" w:space="0" w:color="auto"/>
        <w:right w:val="none" w:sz="0" w:space="0" w:color="auto"/>
      </w:divBdr>
    </w:div>
    <w:div w:id="163400482">
      <w:bodyDiv w:val="1"/>
      <w:marLeft w:val="0"/>
      <w:marRight w:val="0"/>
      <w:marTop w:val="0"/>
      <w:marBottom w:val="0"/>
      <w:divBdr>
        <w:top w:val="none" w:sz="0" w:space="0" w:color="auto"/>
        <w:left w:val="none" w:sz="0" w:space="0" w:color="auto"/>
        <w:bottom w:val="none" w:sz="0" w:space="0" w:color="auto"/>
        <w:right w:val="none" w:sz="0" w:space="0" w:color="auto"/>
      </w:divBdr>
    </w:div>
    <w:div w:id="166486895">
      <w:bodyDiv w:val="1"/>
      <w:marLeft w:val="0"/>
      <w:marRight w:val="0"/>
      <w:marTop w:val="0"/>
      <w:marBottom w:val="0"/>
      <w:divBdr>
        <w:top w:val="none" w:sz="0" w:space="0" w:color="auto"/>
        <w:left w:val="none" w:sz="0" w:space="0" w:color="auto"/>
        <w:bottom w:val="none" w:sz="0" w:space="0" w:color="auto"/>
        <w:right w:val="none" w:sz="0" w:space="0" w:color="auto"/>
      </w:divBdr>
    </w:div>
    <w:div w:id="167601831">
      <w:bodyDiv w:val="1"/>
      <w:marLeft w:val="0"/>
      <w:marRight w:val="0"/>
      <w:marTop w:val="0"/>
      <w:marBottom w:val="0"/>
      <w:divBdr>
        <w:top w:val="none" w:sz="0" w:space="0" w:color="auto"/>
        <w:left w:val="none" w:sz="0" w:space="0" w:color="auto"/>
        <w:bottom w:val="none" w:sz="0" w:space="0" w:color="auto"/>
        <w:right w:val="none" w:sz="0" w:space="0" w:color="auto"/>
      </w:divBdr>
    </w:div>
    <w:div w:id="167910442">
      <w:bodyDiv w:val="1"/>
      <w:marLeft w:val="0"/>
      <w:marRight w:val="0"/>
      <w:marTop w:val="0"/>
      <w:marBottom w:val="0"/>
      <w:divBdr>
        <w:top w:val="none" w:sz="0" w:space="0" w:color="auto"/>
        <w:left w:val="none" w:sz="0" w:space="0" w:color="auto"/>
        <w:bottom w:val="none" w:sz="0" w:space="0" w:color="auto"/>
        <w:right w:val="none" w:sz="0" w:space="0" w:color="auto"/>
      </w:divBdr>
    </w:div>
    <w:div w:id="169299241">
      <w:bodyDiv w:val="1"/>
      <w:marLeft w:val="0"/>
      <w:marRight w:val="0"/>
      <w:marTop w:val="0"/>
      <w:marBottom w:val="0"/>
      <w:divBdr>
        <w:top w:val="none" w:sz="0" w:space="0" w:color="auto"/>
        <w:left w:val="none" w:sz="0" w:space="0" w:color="auto"/>
        <w:bottom w:val="none" w:sz="0" w:space="0" w:color="auto"/>
        <w:right w:val="none" w:sz="0" w:space="0" w:color="auto"/>
      </w:divBdr>
    </w:div>
    <w:div w:id="169954320">
      <w:bodyDiv w:val="1"/>
      <w:marLeft w:val="0"/>
      <w:marRight w:val="0"/>
      <w:marTop w:val="0"/>
      <w:marBottom w:val="0"/>
      <w:divBdr>
        <w:top w:val="none" w:sz="0" w:space="0" w:color="auto"/>
        <w:left w:val="none" w:sz="0" w:space="0" w:color="auto"/>
        <w:bottom w:val="none" w:sz="0" w:space="0" w:color="auto"/>
        <w:right w:val="none" w:sz="0" w:space="0" w:color="auto"/>
      </w:divBdr>
    </w:div>
    <w:div w:id="170410586">
      <w:bodyDiv w:val="1"/>
      <w:marLeft w:val="0"/>
      <w:marRight w:val="0"/>
      <w:marTop w:val="0"/>
      <w:marBottom w:val="0"/>
      <w:divBdr>
        <w:top w:val="none" w:sz="0" w:space="0" w:color="auto"/>
        <w:left w:val="none" w:sz="0" w:space="0" w:color="auto"/>
        <w:bottom w:val="none" w:sz="0" w:space="0" w:color="auto"/>
        <w:right w:val="none" w:sz="0" w:space="0" w:color="auto"/>
      </w:divBdr>
    </w:div>
    <w:div w:id="171915148">
      <w:bodyDiv w:val="1"/>
      <w:marLeft w:val="0"/>
      <w:marRight w:val="0"/>
      <w:marTop w:val="0"/>
      <w:marBottom w:val="0"/>
      <w:divBdr>
        <w:top w:val="none" w:sz="0" w:space="0" w:color="auto"/>
        <w:left w:val="none" w:sz="0" w:space="0" w:color="auto"/>
        <w:bottom w:val="none" w:sz="0" w:space="0" w:color="auto"/>
        <w:right w:val="none" w:sz="0" w:space="0" w:color="auto"/>
      </w:divBdr>
    </w:div>
    <w:div w:id="172887569">
      <w:bodyDiv w:val="1"/>
      <w:marLeft w:val="0"/>
      <w:marRight w:val="0"/>
      <w:marTop w:val="0"/>
      <w:marBottom w:val="0"/>
      <w:divBdr>
        <w:top w:val="none" w:sz="0" w:space="0" w:color="auto"/>
        <w:left w:val="none" w:sz="0" w:space="0" w:color="auto"/>
        <w:bottom w:val="none" w:sz="0" w:space="0" w:color="auto"/>
        <w:right w:val="none" w:sz="0" w:space="0" w:color="auto"/>
      </w:divBdr>
    </w:div>
    <w:div w:id="173348642">
      <w:bodyDiv w:val="1"/>
      <w:marLeft w:val="0"/>
      <w:marRight w:val="0"/>
      <w:marTop w:val="0"/>
      <w:marBottom w:val="0"/>
      <w:divBdr>
        <w:top w:val="none" w:sz="0" w:space="0" w:color="auto"/>
        <w:left w:val="none" w:sz="0" w:space="0" w:color="auto"/>
        <w:bottom w:val="none" w:sz="0" w:space="0" w:color="auto"/>
        <w:right w:val="none" w:sz="0" w:space="0" w:color="auto"/>
      </w:divBdr>
    </w:div>
    <w:div w:id="174393615">
      <w:bodyDiv w:val="1"/>
      <w:marLeft w:val="0"/>
      <w:marRight w:val="0"/>
      <w:marTop w:val="0"/>
      <w:marBottom w:val="0"/>
      <w:divBdr>
        <w:top w:val="none" w:sz="0" w:space="0" w:color="auto"/>
        <w:left w:val="none" w:sz="0" w:space="0" w:color="auto"/>
        <w:bottom w:val="none" w:sz="0" w:space="0" w:color="auto"/>
        <w:right w:val="none" w:sz="0" w:space="0" w:color="auto"/>
      </w:divBdr>
    </w:div>
    <w:div w:id="174921577">
      <w:bodyDiv w:val="1"/>
      <w:marLeft w:val="0"/>
      <w:marRight w:val="0"/>
      <w:marTop w:val="0"/>
      <w:marBottom w:val="0"/>
      <w:divBdr>
        <w:top w:val="none" w:sz="0" w:space="0" w:color="auto"/>
        <w:left w:val="none" w:sz="0" w:space="0" w:color="auto"/>
        <w:bottom w:val="none" w:sz="0" w:space="0" w:color="auto"/>
        <w:right w:val="none" w:sz="0" w:space="0" w:color="auto"/>
      </w:divBdr>
    </w:div>
    <w:div w:id="177475507">
      <w:bodyDiv w:val="1"/>
      <w:marLeft w:val="0"/>
      <w:marRight w:val="0"/>
      <w:marTop w:val="0"/>
      <w:marBottom w:val="0"/>
      <w:divBdr>
        <w:top w:val="none" w:sz="0" w:space="0" w:color="auto"/>
        <w:left w:val="none" w:sz="0" w:space="0" w:color="auto"/>
        <w:bottom w:val="none" w:sz="0" w:space="0" w:color="auto"/>
        <w:right w:val="none" w:sz="0" w:space="0" w:color="auto"/>
      </w:divBdr>
    </w:div>
    <w:div w:id="185289996">
      <w:bodyDiv w:val="1"/>
      <w:marLeft w:val="0"/>
      <w:marRight w:val="0"/>
      <w:marTop w:val="0"/>
      <w:marBottom w:val="0"/>
      <w:divBdr>
        <w:top w:val="none" w:sz="0" w:space="0" w:color="auto"/>
        <w:left w:val="none" w:sz="0" w:space="0" w:color="auto"/>
        <w:bottom w:val="none" w:sz="0" w:space="0" w:color="auto"/>
        <w:right w:val="none" w:sz="0" w:space="0" w:color="auto"/>
      </w:divBdr>
    </w:div>
    <w:div w:id="185414858">
      <w:bodyDiv w:val="1"/>
      <w:marLeft w:val="0"/>
      <w:marRight w:val="0"/>
      <w:marTop w:val="0"/>
      <w:marBottom w:val="0"/>
      <w:divBdr>
        <w:top w:val="none" w:sz="0" w:space="0" w:color="auto"/>
        <w:left w:val="none" w:sz="0" w:space="0" w:color="auto"/>
        <w:bottom w:val="none" w:sz="0" w:space="0" w:color="auto"/>
        <w:right w:val="none" w:sz="0" w:space="0" w:color="auto"/>
      </w:divBdr>
    </w:div>
    <w:div w:id="185945771">
      <w:bodyDiv w:val="1"/>
      <w:marLeft w:val="0"/>
      <w:marRight w:val="0"/>
      <w:marTop w:val="0"/>
      <w:marBottom w:val="0"/>
      <w:divBdr>
        <w:top w:val="none" w:sz="0" w:space="0" w:color="auto"/>
        <w:left w:val="none" w:sz="0" w:space="0" w:color="auto"/>
        <w:bottom w:val="none" w:sz="0" w:space="0" w:color="auto"/>
        <w:right w:val="none" w:sz="0" w:space="0" w:color="auto"/>
      </w:divBdr>
    </w:div>
    <w:div w:id="186793698">
      <w:bodyDiv w:val="1"/>
      <w:marLeft w:val="0"/>
      <w:marRight w:val="0"/>
      <w:marTop w:val="0"/>
      <w:marBottom w:val="0"/>
      <w:divBdr>
        <w:top w:val="none" w:sz="0" w:space="0" w:color="auto"/>
        <w:left w:val="none" w:sz="0" w:space="0" w:color="auto"/>
        <w:bottom w:val="none" w:sz="0" w:space="0" w:color="auto"/>
        <w:right w:val="none" w:sz="0" w:space="0" w:color="auto"/>
      </w:divBdr>
    </w:div>
    <w:div w:id="186874747">
      <w:bodyDiv w:val="1"/>
      <w:marLeft w:val="0"/>
      <w:marRight w:val="0"/>
      <w:marTop w:val="0"/>
      <w:marBottom w:val="0"/>
      <w:divBdr>
        <w:top w:val="none" w:sz="0" w:space="0" w:color="auto"/>
        <w:left w:val="none" w:sz="0" w:space="0" w:color="auto"/>
        <w:bottom w:val="none" w:sz="0" w:space="0" w:color="auto"/>
        <w:right w:val="none" w:sz="0" w:space="0" w:color="auto"/>
      </w:divBdr>
    </w:div>
    <w:div w:id="187304989">
      <w:bodyDiv w:val="1"/>
      <w:marLeft w:val="0"/>
      <w:marRight w:val="0"/>
      <w:marTop w:val="0"/>
      <w:marBottom w:val="0"/>
      <w:divBdr>
        <w:top w:val="none" w:sz="0" w:space="0" w:color="auto"/>
        <w:left w:val="none" w:sz="0" w:space="0" w:color="auto"/>
        <w:bottom w:val="none" w:sz="0" w:space="0" w:color="auto"/>
        <w:right w:val="none" w:sz="0" w:space="0" w:color="auto"/>
      </w:divBdr>
    </w:div>
    <w:div w:id="188104473">
      <w:bodyDiv w:val="1"/>
      <w:marLeft w:val="0"/>
      <w:marRight w:val="0"/>
      <w:marTop w:val="0"/>
      <w:marBottom w:val="0"/>
      <w:divBdr>
        <w:top w:val="none" w:sz="0" w:space="0" w:color="auto"/>
        <w:left w:val="none" w:sz="0" w:space="0" w:color="auto"/>
        <w:bottom w:val="none" w:sz="0" w:space="0" w:color="auto"/>
        <w:right w:val="none" w:sz="0" w:space="0" w:color="auto"/>
      </w:divBdr>
    </w:div>
    <w:div w:id="190267720">
      <w:bodyDiv w:val="1"/>
      <w:marLeft w:val="0"/>
      <w:marRight w:val="0"/>
      <w:marTop w:val="0"/>
      <w:marBottom w:val="0"/>
      <w:divBdr>
        <w:top w:val="none" w:sz="0" w:space="0" w:color="auto"/>
        <w:left w:val="none" w:sz="0" w:space="0" w:color="auto"/>
        <w:bottom w:val="none" w:sz="0" w:space="0" w:color="auto"/>
        <w:right w:val="none" w:sz="0" w:space="0" w:color="auto"/>
      </w:divBdr>
    </w:div>
    <w:div w:id="192616197">
      <w:bodyDiv w:val="1"/>
      <w:marLeft w:val="0"/>
      <w:marRight w:val="0"/>
      <w:marTop w:val="0"/>
      <w:marBottom w:val="0"/>
      <w:divBdr>
        <w:top w:val="none" w:sz="0" w:space="0" w:color="auto"/>
        <w:left w:val="none" w:sz="0" w:space="0" w:color="auto"/>
        <w:bottom w:val="none" w:sz="0" w:space="0" w:color="auto"/>
        <w:right w:val="none" w:sz="0" w:space="0" w:color="auto"/>
      </w:divBdr>
    </w:div>
    <w:div w:id="193276727">
      <w:bodyDiv w:val="1"/>
      <w:marLeft w:val="0"/>
      <w:marRight w:val="0"/>
      <w:marTop w:val="0"/>
      <w:marBottom w:val="0"/>
      <w:divBdr>
        <w:top w:val="none" w:sz="0" w:space="0" w:color="auto"/>
        <w:left w:val="none" w:sz="0" w:space="0" w:color="auto"/>
        <w:bottom w:val="none" w:sz="0" w:space="0" w:color="auto"/>
        <w:right w:val="none" w:sz="0" w:space="0" w:color="auto"/>
      </w:divBdr>
    </w:div>
    <w:div w:id="193731090">
      <w:bodyDiv w:val="1"/>
      <w:marLeft w:val="0"/>
      <w:marRight w:val="0"/>
      <w:marTop w:val="0"/>
      <w:marBottom w:val="0"/>
      <w:divBdr>
        <w:top w:val="none" w:sz="0" w:space="0" w:color="auto"/>
        <w:left w:val="none" w:sz="0" w:space="0" w:color="auto"/>
        <w:bottom w:val="none" w:sz="0" w:space="0" w:color="auto"/>
        <w:right w:val="none" w:sz="0" w:space="0" w:color="auto"/>
      </w:divBdr>
    </w:div>
    <w:div w:id="196940275">
      <w:bodyDiv w:val="1"/>
      <w:marLeft w:val="0"/>
      <w:marRight w:val="0"/>
      <w:marTop w:val="0"/>
      <w:marBottom w:val="0"/>
      <w:divBdr>
        <w:top w:val="none" w:sz="0" w:space="0" w:color="auto"/>
        <w:left w:val="none" w:sz="0" w:space="0" w:color="auto"/>
        <w:bottom w:val="none" w:sz="0" w:space="0" w:color="auto"/>
        <w:right w:val="none" w:sz="0" w:space="0" w:color="auto"/>
      </w:divBdr>
    </w:div>
    <w:div w:id="200020840">
      <w:bodyDiv w:val="1"/>
      <w:marLeft w:val="0"/>
      <w:marRight w:val="0"/>
      <w:marTop w:val="0"/>
      <w:marBottom w:val="0"/>
      <w:divBdr>
        <w:top w:val="none" w:sz="0" w:space="0" w:color="auto"/>
        <w:left w:val="none" w:sz="0" w:space="0" w:color="auto"/>
        <w:bottom w:val="none" w:sz="0" w:space="0" w:color="auto"/>
        <w:right w:val="none" w:sz="0" w:space="0" w:color="auto"/>
      </w:divBdr>
    </w:div>
    <w:div w:id="203448936">
      <w:bodyDiv w:val="1"/>
      <w:marLeft w:val="0"/>
      <w:marRight w:val="0"/>
      <w:marTop w:val="0"/>
      <w:marBottom w:val="0"/>
      <w:divBdr>
        <w:top w:val="none" w:sz="0" w:space="0" w:color="auto"/>
        <w:left w:val="none" w:sz="0" w:space="0" w:color="auto"/>
        <w:bottom w:val="none" w:sz="0" w:space="0" w:color="auto"/>
        <w:right w:val="none" w:sz="0" w:space="0" w:color="auto"/>
      </w:divBdr>
    </w:div>
    <w:div w:id="204023030">
      <w:bodyDiv w:val="1"/>
      <w:marLeft w:val="0"/>
      <w:marRight w:val="0"/>
      <w:marTop w:val="0"/>
      <w:marBottom w:val="0"/>
      <w:divBdr>
        <w:top w:val="none" w:sz="0" w:space="0" w:color="auto"/>
        <w:left w:val="none" w:sz="0" w:space="0" w:color="auto"/>
        <w:bottom w:val="none" w:sz="0" w:space="0" w:color="auto"/>
        <w:right w:val="none" w:sz="0" w:space="0" w:color="auto"/>
      </w:divBdr>
    </w:div>
    <w:div w:id="204368602">
      <w:bodyDiv w:val="1"/>
      <w:marLeft w:val="0"/>
      <w:marRight w:val="0"/>
      <w:marTop w:val="0"/>
      <w:marBottom w:val="0"/>
      <w:divBdr>
        <w:top w:val="none" w:sz="0" w:space="0" w:color="auto"/>
        <w:left w:val="none" w:sz="0" w:space="0" w:color="auto"/>
        <w:bottom w:val="none" w:sz="0" w:space="0" w:color="auto"/>
        <w:right w:val="none" w:sz="0" w:space="0" w:color="auto"/>
      </w:divBdr>
    </w:div>
    <w:div w:id="204605877">
      <w:bodyDiv w:val="1"/>
      <w:marLeft w:val="0"/>
      <w:marRight w:val="0"/>
      <w:marTop w:val="0"/>
      <w:marBottom w:val="0"/>
      <w:divBdr>
        <w:top w:val="none" w:sz="0" w:space="0" w:color="auto"/>
        <w:left w:val="none" w:sz="0" w:space="0" w:color="auto"/>
        <w:bottom w:val="none" w:sz="0" w:space="0" w:color="auto"/>
        <w:right w:val="none" w:sz="0" w:space="0" w:color="auto"/>
      </w:divBdr>
    </w:div>
    <w:div w:id="207880806">
      <w:bodyDiv w:val="1"/>
      <w:marLeft w:val="0"/>
      <w:marRight w:val="0"/>
      <w:marTop w:val="0"/>
      <w:marBottom w:val="0"/>
      <w:divBdr>
        <w:top w:val="none" w:sz="0" w:space="0" w:color="auto"/>
        <w:left w:val="none" w:sz="0" w:space="0" w:color="auto"/>
        <w:bottom w:val="none" w:sz="0" w:space="0" w:color="auto"/>
        <w:right w:val="none" w:sz="0" w:space="0" w:color="auto"/>
      </w:divBdr>
    </w:div>
    <w:div w:id="209609335">
      <w:bodyDiv w:val="1"/>
      <w:marLeft w:val="0"/>
      <w:marRight w:val="0"/>
      <w:marTop w:val="0"/>
      <w:marBottom w:val="0"/>
      <w:divBdr>
        <w:top w:val="none" w:sz="0" w:space="0" w:color="auto"/>
        <w:left w:val="none" w:sz="0" w:space="0" w:color="auto"/>
        <w:bottom w:val="none" w:sz="0" w:space="0" w:color="auto"/>
        <w:right w:val="none" w:sz="0" w:space="0" w:color="auto"/>
      </w:divBdr>
    </w:div>
    <w:div w:id="213389149">
      <w:bodyDiv w:val="1"/>
      <w:marLeft w:val="0"/>
      <w:marRight w:val="0"/>
      <w:marTop w:val="0"/>
      <w:marBottom w:val="0"/>
      <w:divBdr>
        <w:top w:val="none" w:sz="0" w:space="0" w:color="auto"/>
        <w:left w:val="none" w:sz="0" w:space="0" w:color="auto"/>
        <w:bottom w:val="none" w:sz="0" w:space="0" w:color="auto"/>
        <w:right w:val="none" w:sz="0" w:space="0" w:color="auto"/>
      </w:divBdr>
    </w:div>
    <w:div w:id="213389244">
      <w:bodyDiv w:val="1"/>
      <w:marLeft w:val="0"/>
      <w:marRight w:val="0"/>
      <w:marTop w:val="0"/>
      <w:marBottom w:val="0"/>
      <w:divBdr>
        <w:top w:val="none" w:sz="0" w:space="0" w:color="auto"/>
        <w:left w:val="none" w:sz="0" w:space="0" w:color="auto"/>
        <w:bottom w:val="none" w:sz="0" w:space="0" w:color="auto"/>
        <w:right w:val="none" w:sz="0" w:space="0" w:color="auto"/>
      </w:divBdr>
    </w:div>
    <w:div w:id="214435042">
      <w:bodyDiv w:val="1"/>
      <w:marLeft w:val="0"/>
      <w:marRight w:val="0"/>
      <w:marTop w:val="0"/>
      <w:marBottom w:val="0"/>
      <w:divBdr>
        <w:top w:val="none" w:sz="0" w:space="0" w:color="auto"/>
        <w:left w:val="none" w:sz="0" w:space="0" w:color="auto"/>
        <w:bottom w:val="none" w:sz="0" w:space="0" w:color="auto"/>
        <w:right w:val="none" w:sz="0" w:space="0" w:color="auto"/>
      </w:divBdr>
    </w:div>
    <w:div w:id="215623646">
      <w:bodyDiv w:val="1"/>
      <w:marLeft w:val="0"/>
      <w:marRight w:val="0"/>
      <w:marTop w:val="0"/>
      <w:marBottom w:val="0"/>
      <w:divBdr>
        <w:top w:val="none" w:sz="0" w:space="0" w:color="auto"/>
        <w:left w:val="none" w:sz="0" w:space="0" w:color="auto"/>
        <w:bottom w:val="none" w:sz="0" w:space="0" w:color="auto"/>
        <w:right w:val="none" w:sz="0" w:space="0" w:color="auto"/>
      </w:divBdr>
    </w:div>
    <w:div w:id="216011604">
      <w:bodyDiv w:val="1"/>
      <w:marLeft w:val="0"/>
      <w:marRight w:val="0"/>
      <w:marTop w:val="0"/>
      <w:marBottom w:val="0"/>
      <w:divBdr>
        <w:top w:val="none" w:sz="0" w:space="0" w:color="auto"/>
        <w:left w:val="none" w:sz="0" w:space="0" w:color="auto"/>
        <w:bottom w:val="none" w:sz="0" w:space="0" w:color="auto"/>
        <w:right w:val="none" w:sz="0" w:space="0" w:color="auto"/>
      </w:divBdr>
    </w:div>
    <w:div w:id="218328602">
      <w:bodyDiv w:val="1"/>
      <w:marLeft w:val="0"/>
      <w:marRight w:val="0"/>
      <w:marTop w:val="0"/>
      <w:marBottom w:val="0"/>
      <w:divBdr>
        <w:top w:val="none" w:sz="0" w:space="0" w:color="auto"/>
        <w:left w:val="none" w:sz="0" w:space="0" w:color="auto"/>
        <w:bottom w:val="none" w:sz="0" w:space="0" w:color="auto"/>
        <w:right w:val="none" w:sz="0" w:space="0" w:color="auto"/>
      </w:divBdr>
    </w:div>
    <w:div w:id="220142242">
      <w:bodyDiv w:val="1"/>
      <w:marLeft w:val="0"/>
      <w:marRight w:val="0"/>
      <w:marTop w:val="0"/>
      <w:marBottom w:val="0"/>
      <w:divBdr>
        <w:top w:val="none" w:sz="0" w:space="0" w:color="auto"/>
        <w:left w:val="none" w:sz="0" w:space="0" w:color="auto"/>
        <w:bottom w:val="none" w:sz="0" w:space="0" w:color="auto"/>
        <w:right w:val="none" w:sz="0" w:space="0" w:color="auto"/>
      </w:divBdr>
    </w:div>
    <w:div w:id="222523736">
      <w:bodyDiv w:val="1"/>
      <w:marLeft w:val="0"/>
      <w:marRight w:val="0"/>
      <w:marTop w:val="0"/>
      <w:marBottom w:val="0"/>
      <w:divBdr>
        <w:top w:val="none" w:sz="0" w:space="0" w:color="auto"/>
        <w:left w:val="none" w:sz="0" w:space="0" w:color="auto"/>
        <w:bottom w:val="none" w:sz="0" w:space="0" w:color="auto"/>
        <w:right w:val="none" w:sz="0" w:space="0" w:color="auto"/>
      </w:divBdr>
    </w:div>
    <w:div w:id="223376497">
      <w:bodyDiv w:val="1"/>
      <w:marLeft w:val="0"/>
      <w:marRight w:val="0"/>
      <w:marTop w:val="0"/>
      <w:marBottom w:val="0"/>
      <w:divBdr>
        <w:top w:val="none" w:sz="0" w:space="0" w:color="auto"/>
        <w:left w:val="none" w:sz="0" w:space="0" w:color="auto"/>
        <w:bottom w:val="none" w:sz="0" w:space="0" w:color="auto"/>
        <w:right w:val="none" w:sz="0" w:space="0" w:color="auto"/>
      </w:divBdr>
    </w:div>
    <w:div w:id="224343062">
      <w:bodyDiv w:val="1"/>
      <w:marLeft w:val="0"/>
      <w:marRight w:val="0"/>
      <w:marTop w:val="0"/>
      <w:marBottom w:val="0"/>
      <w:divBdr>
        <w:top w:val="none" w:sz="0" w:space="0" w:color="auto"/>
        <w:left w:val="none" w:sz="0" w:space="0" w:color="auto"/>
        <w:bottom w:val="none" w:sz="0" w:space="0" w:color="auto"/>
        <w:right w:val="none" w:sz="0" w:space="0" w:color="auto"/>
      </w:divBdr>
    </w:div>
    <w:div w:id="224881410">
      <w:bodyDiv w:val="1"/>
      <w:marLeft w:val="0"/>
      <w:marRight w:val="0"/>
      <w:marTop w:val="0"/>
      <w:marBottom w:val="0"/>
      <w:divBdr>
        <w:top w:val="none" w:sz="0" w:space="0" w:color="auto"/>
        <w:left w:val="none" w:sz="0" w:space="0" w:color="auto"/>
        <w:bottom w:val="none" w:sz="0" w:space="0" w:color="auto"/>
        <w:right w:val="none" w:sz="0" w:space="0" w:color="auto"/>
      </w:divBdr>
    </w:div>
    <w:div w:id="226574825">
      <w:bodyDiv w:val="1"/>
      <w:marLeft w:val="0"/>
      <w:marRight w:val="0"/>
      <w:marTop w:val="0"/>
      <w:marBottom w:val="0"/>
      <w:divBdr>
        <w:top w:val="none" w:sz="0" w:space="0" w:color="auto"/>
        <w:left w:val="none" w:sz="0" w:space="0" w:color="auto"/>
        <w:bottom w:val="none" w:sz="0" w:space="0" w:color="auto"/>
        <w:right w:val="none" w:sz="0" w:space="0" w:color="auto"/>
      </w:divBdr>
    </w:div>
    <w:div w:id="228007736">
      <w:bodyDiv w:val="1"/>
      <w:marLeft w:val="0"/>
      <w:marRight w:val="0"/>
      <w:marTop w:val="0"/>
      <w:marBottom w:val="0"/>
      <w:divBdr>
        <w:top w:val="none" w:sz="0" w:space="0" w:color="auto"/>
        <w:left w:val="none" w:sz="0" w:space="0" w:color="auto"/>
        <w:bottom w:val="none" w:sz="0" w:space="0" w:color="auto"/>
        <w:right w:val="none" w:sz="0" w:space="0" w:color="auto"/>
      </w:divBdr>
    </w:div>
    <w:div w:id="229850372">
      <w:bodyDiv w:val="1"/>
      <w:marLeft w:val="0"/>
      <w:marRight w:val="0"/>
      <w:marTop w:val="0"/>
      <w:marBottom w:val="0"/>
      <w:divBdr>
        <w:top w:val="none" w:sz="0" w:space="0" w:color="auto"/>
        <w:left w:val="none" w:sz="0" w:space="0" w:color="auto"/>
        <w:bottom w:val="none" w:sz="0" w:space="0" w:color="auto"/>
        <w:right w:val="none" w:sz="0" w:space="0" w:color="auto"/>
      </w:divBdr>
    </w:div>
    <w:div w:id="231350174">
      <w:bodyDiv w:val="1"/>
      <w:marLeft w:val="0"/>
      <w:marRight w:val="0"/>
      <w:marTop w:val="0"/>
      <w:marBottom w:val="0"/>
      <w:divBdr>
        <w:top w:val="none" w:sz="0" w:space="0" w:color="auto"/>
        <w:left w:val="none" w:sz="0" w:space="0" w:color="auto"/>
        <w:bottom w:val="none" w:sz="0" w:space="0" w:color="auto"/>
        <w:right w:val="none" w:sz="0" w:space="0" w:color="auto"/>
      </w:divBdr>
    </w:div>
    <w:div w:id="234706023">
      <w:bodyDiv w:val="1"/>
      <w:marLeft w:val="0"/>
      <w:marRight w:val="0"/>
      <w:marTop w:val="0"/>
      <w:marBottom w:val="0"/>
      <w:divBdr>
        <w:top w:val="none" w:sz="0" w:space="0" w:color="auto"/>
        <w:left w:val="none" w:sz="0" w:space="0" w:color="auto"/>
        <w:bottom w:val="none" w:sz="0" w:space="0" w:color="auto"/>
        <w:right w:val="none" w:sz="0" w:space="0" w:color="auto"/>
      </w:divBdr>
    </w:div>
    <w:div w:id="235364900">
      <w:bodyDiv w:val="1"/>
      <w:marLeft w:val="0"/>
      <w:marRight w:val="0"/>
      <w:marTop w:val="0"/>
      <w:marBottom w:val="0"/>
      <w:divBdr>
        <w:top w:val="none" w:sz="0" w:space="0" w:color="auto"/>
        <w:left w:val="none" w:sz="0" w:space="0" w:color="auto"/>
        <w:bottom w:val="none" w:sz="0" w:space="0" w:color="auto"/>
        <w:right w:val="none" w:sz="0" w:space="0" w:color="auto"/>
      </w:divBdr>
    </w:div>
    <w:div w:id="236400105">
      <w:bodyDiv w:val="1"/>
      <w:marLeft w:val="0"/>
      <w:marRight w:val="0"/>
      <w:marTop w:val="0"/>
      <w:marBottom w:val="0"/>
      <w:divBdr>
        <w:top w:val="none" w:sz="0" w:space="0" w:color="auto"/>
        <w:left w:val="none" w:sz="0" w:space="0" w:color="auto"/>
        <w:bottom w:val="none" w:sz="0" w:space="0" w:color="auto"/>
        <w:right w:val="none" w:sz="0" w:space="0" w:color="auto"/>
      </w:divBdr>
    </w:div>
    <w:div w:id="237986537">
      <w:bodyDiv w:val="1"/>
      <w:marLeft w:val="0"/>
      <w:marRight w:val="0"/>
      <w:marTop w:val="0"/>
      <w:marBottom w:val="0"/>
      <w:divBdr>
        <w:top w:val="none" w:sz="0" w:space="0" w:color="auto"/>
        <w:left w:val="none" w:sz="0" w:space="0" w:color="auto"/>
        <w:bottom w:val="none" w:sz="0" w:space="0" w:color="auto"/>
        <w:right w:val="none" w:sz="0" w:space="0" w:color="auto"/>
      </w:divBdr>
    </w:div>
    <w:div w:id="238636367">
      <w:bodyDiv w:val="1"/>
      <w:marLeft w:val="0"/>
      <w:marRight w:val="0"/>
      <w:marTop w:val="0"/>
      <w:marBottom w:val="0"/>
      <w:divBdr>
        <w:top w:val="none" w:sz="0" w:space="0" w:color="auto"/>
        <w:left w:val="none" w:sz="0" w:space="0" w:color="auto"/>
        <w:bottom w:val="none" w:sz="0" w:space="0" w:color="auto"/>
        <w:right w:val="none" w:sz="0" w:space="0" w:color="auto"/>
      </w:divBdr>
    </w:div>
    <w:div w:id="238708930">
      <w:bodyDiv w:val="1"/>
      <w:marLeft w:val="0"/>
      <w:marRight w:val="0"/>
      <w:marTop w:val="0"/>
      <w:marBottom w:val="0"/>
      <w:divBdr>
        <w:top w:val="none" w:sz="0" w:space="0" w:color="auto"/>
        <w:left w:val="none" w:sz="0" w:space="0" w:color="auto"/>
        <w:bottom w:val="none" w:sz="0" w:space="0" w:color="auto"/>
        <w:right w:val="none" w:sz="0" w:space="0" w:color="auto"/>
      </w:divBdr>
    </w:div>
    <w:div w:id="240453607">
      <w:bodyDiv w:val="1"/>
      <w:marLeft w:val="0"/>
      <w:marRight w:val="0"/>
      <w:marTop w:val="0"/>
      <w:marBottom w:val="0"/>
      <w:divBdr>
        <w:top w:val="none" w:sz="0" w:space="0" w:color="auto"/>
        <w:left w:val="none" w:sz="0" w:space="0" w:color="auto"/>
        <w:bottom w:val="none" w:sz="0" w:space="0" w:color="auto"/>
        <w:right w:val="none" w:sz="0" w:space="0" w:color="auto"/>
      </w:divBdr>
    </w:div>
    <w:div w:id="242373523">
      <w:bodyDiv w:val="1"/>
      <w:marLeft w:val="0"/>
      <w:marRight w:val="0"/>
      <w:marTop w:val="0"/>
      <w:marBottom w:val="0"/>
      <w:divBdr>
        <w:top w:val="none" w:sz="0" w:space="0" w:color="auto"/>
        <w:left w:val="none" w:sz="0" w:space="0" w:color="auto"/>
        <w:bottom w:val="none" w:sz="0" w:space="0" w:color="auto"/>
        <w:right w:val="none" w:sz="0" w:space="0" w:color="auto"/>
      </w:divBdr>
    </w:div>
    <w:div w:id="243033760">
      <w:bodyDiv w:val="1"/>
      <w:marLeft w:val="0"/>
      <w:marRight w:val="0"/>
      <w:marTop w:val="0"/>
      <w:marBottom w:val="0"/>
      <w:divBdr>
        <w:top w:val="none" w:sz="0" w:space="0" w:color="auto"/>
        <w:left w:val="none" w:sz="0" w:space="0" w:color="auto"/>
        <w:bottom w:val="none" w:sz="0" w:space="0" w:color="auto"/>
        <w:right w:val="none" w:sz="0" w:space="0" w:color="auto"/>
      </w:divBdr>
    </w:div>
    <w:div w:id="243954179">
      <w:bodyDiv w:val="1"/>
      <w:marLeft w:val="0"/>
      <w:marRight w:val="0"/>
      <w:marTop w:val="0"/>
      <w:marBottom w:val="0"/>
      <w:divBdr>
        <w:top w:val="none" w:sz="0" w:space="0" w:color="auto"/>
        <w:left w:val="none" w:sz="0" w:space="0" w:color="auto"/>
        <w:bottom w:val="none" w:sz="0" w:space="0" w:color="auto"/>
        <w:right w:val="none" w:sz="0" w:space="0" w:color="auto"/>
      </w:divBdr>
    </w:div>
    <w:div w:id="245917555">
      <w:bodyDiv w:val="1"/>
      <w:marLeft w:val="0"/>
      <w:marRight w:val="0"/>
      <w:marTop w:val="0"/>
      <w:marBottom w:val="0"/>
      <w:divBdr>
        <w:top w:val="none" w:sz="0" w:space="0" w:color="auto"/>
        <w:left w:val="none" w:sz="0" w:space="0" w:color="auto"/>
        <w:bottom w:val="none" w:sz="0" w:space="0" w:color="auto"/>
        <w:right w:val="none" w:sz="0" w:space="0" w:color="auto"/>
      </w:divBdr>
    </w:div>
    <w:div w:id="246043673">
      <w:bodyDiv w:val="1"/>
      <w:marLeft w:val="0"/>
      <w:marRight w:val="0"/>
      <w:marTop w:val="0"/>
      <w:marBottom w:val="0"/>
      <w:divBdr>
        <w:top w:val="none" w:sz="0" w:space="0" w:color="auto"/>
        <w:left w:val="none" w:sz="0" w:space="0" w:color="auto"/>
        <w:bottom w:val="none" w:sz="0" w:space="0" w:color="auto"/>
        <w:right w:val="none" w:sz="0" w:space="0" w:color="auto"/>
      </w:divBdr>
    </w:div>
    <w:div w:id="246574002">
      <w:bodyDiv w:val="1"/>
      <w:marLeft w:val="0"/>
      <w:marRight w:val="0"/>
      <w:marTop w:val="0"/>
      <w:marBottom w:val="0"/>
      <w:divBdr>
        <w:top w:val="none" w:sz="0" w:space="0" w:color="auto"/>
        <w:left w:val="none" w:sz="0" w:space="0" w:color="auto"/>
        <w:bottom w:val="none" w:sz="0" w:space="0" w:color="auto"/>
        <w:right w:val="none" w:sz="0" w:space="0" w:color="auto"/>
      </w:divBdr>
    </w:div>
    <w:div w:id="246772545">
      <w:bodyDiv w:val="1"/>
      <w:marLeft w:val="0"/>
      <w:marRight w:val="0"/>
      <w:marTop w:val="0"/>
      <w:marBottom w:val="0"/>
      <w:divBdr>
        <w:top w:val="none" w:sz="0" w:space="0" w:color="auto"/>
        <w:left w:val="none" w:sz="0" w:space="0" w:color="auto"/>
        <w:bottom w:val="none" w:sz="0" w:space="0" w:color="auto"/>
        <w:right w:val="none" w:sz="0" w:space="0" w:color="auto"/>
      </w:divBdr>
    </w:div>
    <w:div w:id="247152275">
      <w:bodyDiv w:val="1"/>
      <w:marLeft w:val="0"/>
      <w:marRight w:val="0"/>
      <w:marTop w:val="0"/>
      <w:marBottom w:val="0"/>
      <w:divBdr>
        <w:top w:val="none" w:sz="0" w:space="0" w:color="auto"/>
        <w:left w:val="none" w:sz="0" w:space="0" w:color="auto"/>
        <w:bottom w:val="none" w:sz="0" w:space="0" w:color="auto"/>
        <w:right w:val="none" w:sz="0" w:space="0" w:color="auto"/>
      </w:divBdr>
    </w:div>
    <w:div w:id="248999393">
      <w:bodyDiv w:val="1"/>
      <w:marLeft w:val="0"/>
      <w:marRight w:val="0"/>
      <w:marTop w:val="0"/>
      <w:marBottom w:val="0"/>
      <w:divBdr>
        <w:top w:val="none" w:sz="0" w:space="0" w:color="auto"/>
        <w:left w:val="none" w:sz="0" w:space="0" w:color="auto"/>
        <w:bottom w:val="none" w:sz="0" w:space="0" w:color="auto"/>
        <w:right w:val="none" w:sz="0" w:space="0" w:color="auto"/>
      </w:divBdr>
    </w:div>
    <w:div w:id="250085797">
      <w:bodyDiv w:val="1"/>
      <w:marLeft w:val="0"/>
      <w:marRight w:val="0"/>
      <w:marTop w:val="0"/>
      <w:marBottom w:val="0"/>
      <w:divBdr>
        <w:top w:val="none" w:sz="0" w:space="0" w:color="auto"/>
        <w:left w:val="none" w:sz="0" w:space="0" w:color="auto"/>
        <w:bottom w:val="none" w:sz="0" w:space="0" w:color="auto"/>
        <w:right w:val="none" w:sz="0" w:space="0" w:color="auto"/>
      </w:divBdr>
    </w:div>
    <w:div w:id="250703843">
      <w:bodyDiv w:val="1"/>
      <w:marLeft w:val="0"/>
      <w:marRight w:val="0"/>
      <w:marTop w:val="0"/>
      <w:marBottom w:val="0"/>
      <w:divBdr>
        <w:top w:val="none" w:sz="0" w:space="0" w:color="auto"/>
        <w:left w:val="none" w:sz="0" w:space="0" w:color="auto"/>
        <w:bottom w:val="none" w:sz="0" w:space="0" w:color="auto"/>
        <w:right w:val="none" w:sz="0" w:space="0" w:color="auto"/>
      </w:divBdr>
    </w:div>
    <w:div w:id="253590273">
      <w:bodyDiv w:val="1"/>
      <w:marLeft w:val="0"/>
      <w:marRight w:val="0"/>
      <w:marTop w:val="0"/>
      <w:marBottom w:val="0"/>
      <w:divBdr>
        <w:top w:val="none" w:sz="0" w:space="0" w:color="auto"/>
        <w:left w:val="none" w:sz="0" w:space="0" w:color="auto"/>
        <w:bottom w:val="none" w:sz="0" w:space="0" w:color="auto"/>
        <w:right w:val="none" w:sz="0" w:space="0" w:color="auto"/>
      </w:divBdr>
    </w:div>
    <w:div w:id="254172932">
      <w:bodyDiv w:val="1"/>
      <w:marLeft w:val="0"/>
      <w:marRight w:val="0"/>
      <w:marTop w:val="0"/>
      <w:marBottom w:val="0"/>
      <w:divBdr>
        <w:top w:val="none" w:sz="0" w:space="0" w:color="auto"/>
        <w:left w:val="none" w:sz="0" w:space="0" w:color="auto"/>
        <w:bottom w:val="none" w:sz="0" w:space="0" w:color="auto"/>
        <w:right w:val="none" w:sz="0" w:space="0" w:color="auto"/>
      </w:divBdr>
    </w:div>
    <w:div w:id="256061437">
      <w:bodyDiv w:val="1"/>
      <w:marLeft w:val="0"/>
      <w:marRight w:val="0"/>
      <w:marTop w:val="0"/>
      <w:marBottom w:val="0"/>
      <w:divBdr>
        <w:top w:val="none" w:sz="0" w:space="0" w:color="auto"/>
        <w:left w:val="none" w:sz="0" w:space="0" w:color="auto"/>
        <w:bottom w:val="none" w:sz="0" w:space="0" w:color="auto"/>
        <w:right w:val="none" w:sz="0" w:space="0" w:color="auto"/>
      </w:divBdr>
    </w:div>
    <w:div w:id="257375878">
      <w:bodyDiv w:val="1"/>
      <w:marLeft w:val="0"/>
      <w:marRight w:val="0"/>
      <w:marTop w:val="0"/>
      <w:marBottom w:val="0"/>
      <w:divBdr>
        <w:top w:val="none" w:sz="0" w:space="0" w:color="auto"/>
        <w:left w:val="none" w:sz="0" w:space="0" w:color="auto"/>
        <w:bottom w:val="none" w:sz="0" w:space="0" w:color="auto"/>
        <w:right w:val="none" w:sz="0" w:space="0" w:color="auto"/>
      </w:divBdr>
    </w:div>
    <w:div w:id="259067734">
      <w:bodyDiv w:val="1"/>
      <w:marLeft w:val="0"/>
      <w:marRight w:val="0"/>
      <w:marTop w:val="0"/>
      <w:marBottom w:val="0"/>
      <w:divBdr>
        <w:top w:val="none" w:sz="0" w:space="0" w:color="auto"/>
        <w:left w:val="none" w:sz="0" w:space="0" w:color="auto"/>
        <w:bottom w:val="none" w:sz="0" w:space="0" w:color="auto"/>
        <w:right w:val="none" w:sz="0" w:space="0" w:color="auto"/>
      </w:divBdr>
    </w:div>
    <w:div w:id="259682961">
      <w:bodyDiv w:val="1"/>
      <w:marLeft w:val="0"/>
      <w:marRight w:val="0"/>
      <w:marTop w:val="0"/>
      <w:marBottom w:val="0"/>
      <w:divBdr>
        <w:top w:val="none" w:sz="0" w:space="0" w:color="auto"/>
        <w:left w:val="none" w:sz="0" w:space="0" w:color="auto"/>
        <w:bottom w:val="none" w:sz="0" w:space="0" w:color="auto"/>
        <w:right w:val="none" w:sz="0" w:space="0" w:color="auto"/>
      </w:divBdr>
    </w:div>
    <w:div w:id="262307571">
      <w:bodyDiv w:val="1"/>
      <w:marLeft w:val="0"/>
      <w:marRight w:val="0"/>
      <w:marTop w:val="0"/>
      <w:marBottom w:val="0"/>
      <w:divBdr>
        <w:top w:val="none" w:sz="0" w:space="0" w:color="auto"/>
        <w:left w:val="none" w:sz="0" w:space="0" w:color="auto"/>
        <w:bottom w:val="none" w:sz="0" w:space="0" w:color="auto"/>
        <w:right w:val="none" w:sz="0" w:space="0" w:color="auto"/>
      </w:divBdr>
    </w:div>
    <w:div w:id="263269909">
      <w:bodyDiv w:val="1"/>
      <w:marLeft w:val="0"/>
      <w:marRight w:val="0"/>
      <w:marTop w:val="0"/>
      <w:marBottom w:val="0"/>
      <w:divBdr>
        <w:top w:val="none" w:sz="0" w:space="0" w:color="auto"/>
        <w:left w:val="none" w:sz="0" w:space="0" w:color="auto"/>
        <w:bottom w:val="none" w:sz="0" w:space="0" w:color="auto"/>
        <w:right w:val="none" w:sz="0" w:space="0" w:color="auto"/>
      </w:divBdr>
    </w:div>
    <w:div w:id="265889041">
      <w:bodyDiv w:val="1"/>
      <w:marLeft w:val="0"/>
      <w:marRight w:val="0"/>
      <w:marTop w:val="0"/>
      <w:marBottom w:val="0"/>
      <w:divBdr>
        <w:top w:val="none" w:sz="0" w:space="0" w:color="auto"/>
        <w:left w:val="none" w:sz="0" w:space="0" w:color="auto"/>
        <w:bottom w:val="none" w:sz="0" w:space="0" w:color="auto"/>
        <w:right w:val="none" w:sz="0" w:space="0" w:color="auto"/>
      </w:divBdr>
    </w:div>
    <w:div w:id="266472598">
      <w:bodyDiv w:val="1"/>
      <w:marLeft w:val="0"/>
      <w:marRight w:val="0"/>
      <w:marTop w:val="0"/>
      <w:marBottom w:val="0"/>
      <w:divBdr>
        <w:top w:val="none" w:sz="0" w:space="0" w:color="auto"/>
        <w:left w:val="none" w:sz="0" w:space="0" w:color="auto"/>
        <w:bottom w:val="none" w:sz="0" w:space="0" w:color="auto"/>
        <w:right w:val="none" w:sz="0" w:space="0" w:color="auto"/>
      </w:divBdr>
    </w:div>
    <w:div w:id="269120274">
      <w:bodyDiv w:val="1"/>
      <w:marLeft w:val="0"/>
      <w:marRight w:val="0"/>
      <w:marTop w:val="0"/>
      <w:marBottom w:val="0"/>
      <w:divBdr>
        <w:top w:val="none" w:sz="0" w:space="0" w:color="auto"/>
        <w:left w:val="none" w:sz="0" w:space="0" w:color="auto"/>
        <w:bottom w:val="none" w:sz="0" w:space="0" w:color="auto"/>
        <w:right w:val="none" w:sz="0" w:space="0" w:color="auto"/>
      </w:divBdr>
    </w:div>
    <w:div w:id="272321180">
      <w:bodyDiv w:val="1"/>
      <w:marLeft w:val="0"/>
      <w:marRight w:val="0"/>
      <w:marTop w:val="0"/>
      <w:marBottom w:val="0"/>
      <w:divBdr>
        <w:top w:val="none" w:sz="0" w:space="0" w:color="auto"/>
        <w:left w:val="none" w:sz="0" w:space="0" w:color="auto"/>
        <w:bottom w:val="none" w:sz="0" w:space="0" w:color="auto"/>
        <w:right w:val="none" w:sz="0" w:space="0" w:color="auto"/>
      </w:divBdr>
    </w:div>
    <w:div w:id="274137323">
      <w:bodyDiv w:val="1"/>
      <w:marLeft w:val="0"/>
      <w:marRight w:val="0"/>
      <w:marTop w:val="0"/>
      <w:marBottom w:val="0"/>
      <w:divBdr>
        <w:top w:val="none" w:sz="0" w:space="0" w:color="auto"/>
        <w:left w:val="none" w:sz="0" w:space="0" w:color="auto"/>
        <w:bottom w:val="none" w:sz="0" w:space="0" w:color="auto"/>
        <w:right w:val="none" w:sz="0" w:space="0" w:color="auto"/>
      </w:divBdr>
    </w:div>
    <w:div w:id="274752989">
      <w:bodyDiv w:val="1"/>
      <w:marLeft w:val="0"/>
      <w:marRight w:val="0"/>
      <w:marTop w:val="0"/>
      <w:marBottom w:val="0"/>
      <w:divBdr>
        <w:top w:val="none" w:sz="0" w:space="0" w:color="auto"/>
        <w:left w:val="none" w:sz="0" w:space="0" w:color="auto"/>
        <w:bottom w:val="none" w:sz="0" w:space="0" w:color="auto"/>
        <w:right w:val="none" w:sz="0" w:space="0" w:color="auto"/>
      </w:divBdr>
    </w:div>
    <w:div w:id="277611498">
      <w:bodyDiv w:val="1"/>
      <w:marLeft w:val="0"/>
      <w:marRight w:val="0"/>
      <w:marTop w:val="0"/>
      <w:marBottom w:val="0"/>
      <w:divBdr>
        <w:top w:val="none" w:sz="0" w:space="0" w:color="auto"/>
        <w:left w:val="none" w:sz="0" w:space="0" w:color="auto"/>
        <w:bottom w:val="none" w:sz="0" w:space="0" w:color="auto"/>
        <w:right w:val="none" w:sz="0" w:space="0" w:color="auto"/>
      </w:divBdr>
    </w:div>
    <w:div w:id="280652289">
      <w:bodyDiv w:val="1"/>
      <w:marLeft w:val="0"/>
      <w:marRight w:val="0"/>
      <w:marTop w:val="0"/>
      <w:marBottom w:val="0"/>
      <w:divBdr>
        <w:top w:val="none" w:sz="0" w:space="0" w:color="auto"/>
        <w:left w:val="none" w:sz="0" w:space="0" w:color="auto"/>
        <w:bottom w:val="none" w:sz="0" w:space="0" w:color="auto"/>
        <w:right w:val="none" w:sz="0" w:space="0" w:color="auto"/>
      </w:divBdr>
    </w:div>
    <w:div w:id="281687598">
      <w:bodyDiv w:val="1"/>
      <w:marLeft w:val="0"/>
      <w:marRight w:val="0"/>
      <w:marTop w:val="0"/>
      <w:marBottom w:val="0"/>
      <w:divBdr>
        <w:top w:val="none" w:sz="0" w:space="0" w:color="auto"/>
        <w:left w:val="none" w:sz="0" w:space="0" w:color="auto"/>
        <w:bottom w:val="none" w:sz="0" w:space="0" w:color="auto"/>
        <w:right w:val="none" w:sz="0" w:space="0" w:color="auto"/>
      </w:divBdr>
    </w:div>
    <w:div w:id="283928373">
      <w:bodyDiv w:val="1"/>
      <w:marLeft w:val="0"/>
      <w:marRight w:val="0"/>
      <w:marTop w:val="0"/>
      <w:marBottom w:val="0"/>
      <w:divBdr>
        <w:top w:val="none" w:sz="0" w:space="0" w:color="auto"/>
        <w:left w:val="none" w:sz="0" w:space="0" w:color="auto"/>
        <w:bottom w:val="none" w:sz="0" w:space="0" w:color="auto"/>
        <w:right w:val="none" w:sz="0" w:space="0" w:color="auto"/>
      </w:divBdr>
    </w:div>
    <w:div w:id="284895742">
      <w:bodyDiv w:val="1"/>
      <w:marLeft w:val="0"/>
      <w:marRight w:val="0"/>
      <w:marTop w:val="0"/>
      <w:marBottom w:val="0"/>
      <w:divBdr>
        <w:top w:val="none" w:sz="0" w:space="0" w:color="auto"/>
        <w:left w:val="none" w:sz="0" w:space="0" w:color="auto"/>
        <w:bottom w:val="none" w:sz="0" w:space="0" w:color="auto"/>
        <w:right w:val="none" w:sz="0" w:space="0" w:color="auto"/>
      </w:divBdr>
    </w:div>
    <w:div w:id="289675903">
      <w:bodyDiv w:val="1"/>
      <w:marLeft w:val="0"/>
      <w:marRight w:val="0"/>
      <w:marTop w:val="0"/>
      <w:marBottom w:val="0"/>
      <w:divBdr>
        <w:top w:val="none" w:sz="0" w:space="0" w:color="auto"/>
        <w:left w:val="none" w:sz="0" w:space="0" w:color="auto"/>
        <w:bottom w:val="none" w:sz="0" w:space="0" w:color="auto"/>
        <w:right w:val="none" w:sz="0" w:space="0" w:color="auto"/>
      </w:divBdr>
    </w:div>
    <w:div w:id="292755484">
      <w:bodyDiv w:val="1"/>
      <w:marLeft w:val="0"/>
      <w:marRight w:val="0"/>
      <w:marTop w:val="0"/>
      <w:marBottom w:val="0"/>
      <w:divBdr>
        <w:top w:val="none" w:sz="0" w:space="0" w:color="auto"/>
        <w:left w:val="none" w:sz="0" w:space="0" w:color="auto"/>
        <w:bottom w:val="none" w:sz="0" w:space="0" w:color="auto"/>
        <w:right w:val="none" w:sz="0" w:space="0" w:color="auto"/>
      </w:divBdr>
    </w:div>
    <w:div w:id="294483831">
      <w:bodyDiv w:val="1"/>
      <w:marLeft w:val="0"/>
      <w:marRight w:val="0"/>
      <w:marTop w:val="0"/>
      <w:marBottom w:val="0"/>
      <w:divBdr>
        <w:top w:val="none" w:sz="0" w:space="0" w:color="auto"/>
        <w:left w:val="none" w:sz="0" w:space="0" w:color="auto"/>
        <w:bottom w:val="none" w:sz="0" w:space="0" w:color="auto"/>
        <w:right w:val="none" w:sz="0" w:space="0" w:color="auto"/>
      </w:divBdr>
    </w:div>
    <w:div w:id="296566959">
      <w:bodyDiv w:val="1"/>
      <w:marLeft w:val="0"/>
      <w:marRight w:val="0"/>
      <w:marTop w:val="0"/>
      <w:marBottom w:val="0"/>
      <w:divBdr>
        <w:top w:val="none" w:sz="0" w:space="0" w:color="auto"/>
        <w:left w:val="none" w:sz="0" w:space="0" w:color="auto"/>
        <w:bottom w:val="none" w:sz="0" w:space="0" w:color="auto"/>
        <w:right w:val="none" w:sz="0" w:space="0" w:color="auto"/>
      </w:divBdr>
    </w:div>
    <w:div w:id="300308557">
      <w:bodyDiv w:val="1"/>
      <w:marLeft w:val="0"/>
      <w:marRight w:val="0"/>
      <w:marTop w:val="0"/>
      <w:marBottom w:val="0"/>
      <w:divBdr>
        <w:top w:val="none" w:sz="0" w:space="0" w:color="auto"/>
        <w:left w:val="none" w:sz="0" w:space="0" w:color="auto"/>
        <w:bottom w:val="none" w:sz="0" w:space="0" w:color="auto"/>
        <w:right w:val="none" w:sz="0" w:space="0" w:color="auto"/>
      </w:divBdr>
    </w:div>
    <w:div w:id="306592189">
      <w:bodyDiv w:val="1"/>
      <w:marLeft w:val="0"/>
      <w:marRight w:val="0"/>
      <w:marTop w:val="0"/>
      <w:marBottom w:val="0"/>
      <w:divBdr>
        <w:top w:val="none" w:sz="0" w:space="0" w:color="auto"/>
        <w:left w:val="none" w:sz="0" w:space="0" w:color="auto"/>
        <w:bottom w:val="none" w:sz="0" w:space="0" w:color="auto"/>
        <w:right w:val="none" w:sz="0" w:space="0" w:color="auto"/>
      </w:divBdr>
    </w:div>
    <w:div w:id="307132399">
      <w:bodyDiv w:val="1"/>
      <w:marLeft w:val="0"/>
      <w:marRight w:val="0"/>
      <w:marTop w:val="0"/>
      <w:marBottom w:val="0"/>
      <w:divBdr>
        <w:top w:val="none" w:sz="0" w:space="0" w:color="auto"/>
        <w:left w:val="none" w:sz="0" w:space="0" w:color="auto"/>
        <w:bottom w:val="none" w:sz="0" w:space="0" w:color="auto"/>
        <w:right w:val="none" w:sz="0" w:space="0" w:color="auto"/>
      </w:divBdr>
    </w:div>
    <w:div w:id="307589464">
      <w:bodyDiv w:val="1"/>
      <w:marLeft w:val="0"/>
      <w:marRight w:val="0"/>
      <w:marTop w:val="0"/>
      <w:marBottom w:val="0"/>
      <w:divBdr>
        <w:top w:val="none" w:sz="0" w:space="0" w:color="auto"/>
        <w:left w:val="none" w:sz="0" w:space="0" w:color="auto"/>
        <w:bottom w:val="none" w:sz="0" w:space="0" w:color="auto"/>
        <w:right w:val="none" w:sz="0" w:space="0" w:color="auto"/>
      </w:divBdr>
    </w:div>
    <w:div w:id="311326164">
      <w:bodyDiv w:val="1"/>
      <w:marLeft w:val="0"/>
      <w:marRight w:val="0"/>
      <w:marTop w:val="0"/>
      <w:marBottom w:val="0"/>
      <w:divBdr>
        <w:top w:val="none" w:sz="0" w:space="0" w:color="auto"/>
        <w:left w:val="none" w:sz="0" w:space="0" w:color="auto"/>
        <w:bottom w:val="none" w:sz="0" w:space="0" w:color="auto"/>
        <w:right w:val="none" w:sz="0" w:space="0" w:color="auto"/>
      </w:divBdr>
    </w:div>
    <w:div w:id="311831851">
      <w:bodyDiv w:val="1"/>
      <w:marLeft w:val="0"/>
      <w:marRight w:val="0"/>
      <w:marTop w:val="0"/>
      <w:marBottom w:val="0"/>
      <w:divBdr>
        <w:top w:val="none" w:sz="0" w:space="0" w:color="auto"/>
        <w:left w:val="none" w:sz="0" w:space="0" w:color="auto"/>
        <w:bottom w:val="none" w:sz="0" w:space="0" w:color="auto"/>
        <w:right w:val="none" w:sz="0" w:space="0" w:color="auto"/>
      </w:divBdr>
    </w:div>
    <w:div w:id="312367999">
      <w:bodyDiv w:val="1"/>
      <w:marLeft w:val="0"/>
      <w:marRight w:val="0"/>
      <w:marTop w:val="0"/>
      <w:marBottom w:val="0"/>
      <w:divBdr>
        <w:top w:val="none" w:sz="0" w:space="0" w:color="auto"/>
        <w:left w:val="none" w:sz="0" w:space="0" w:color="auto"/>
        <w:bottom w:val="none" w:sz="0" w:space="0" w:color="auto"/>
        <w:right w:val="none" w:sz="0" w:space="0" w:color="auto"/>
      </w:divBdr>
    </w:div>
    <w:div w:id="314797450">
      <w:bodyDiv w:val="1"/>
      <w:marLeft w:val="0"/>
      <w:marRight w:val="0"/>
      <w:marTop w:val="0"/>
      <w:marBottom w:val="0"/>
      <w:divBdr>
        <w:top w:val="none" w:sz="0" w:space="0" w:color="auto"/>
        <w:left w:val="none" w:sz="0" w:space="0" w:color="auto"/>
        <w:bottom w:val="none" w:sz="0" w:space="0" w:color="auto"/>
        <w:right w:val="none" w:sz="0" w:space="0" w:color="auto"/>
      </w:divBdr>
    </w:div>
    <w:div w:id="318382629">
      <w:bodyDiv w:val="1"/>
      <w:marLeft w:val="0"/>
      <w:marRight w:val="0"/>
      <w:marTop w:val="0"/>
      <w:marBottom w:val="0"/>
      <w:divBdr>
        <w:top w:val="none" w:sz="0" w:space="0" w:color="auto"/>
        <w:left w:val="none" w:sz="0" w:space="0" w:color="auto"/>
        <w:bottom w:val="none" w:sz="0" w:space="0" w:color="auto"/>
        <w:right w:val="none" w:sz="0" w:space="0" w:color="auto"/>
      </w:divBdr>
    </w:div>
    <w:div w:id="321206177">
      <w:bodyDiv w:val="1"/>
      <w:marLeft w:val="0"/>
      <w:marRight w:val="0"/>
      <w:marTop w:val="0"/>
      <w:marBottom w:val="0"/>
      <w:divBdr>
        <w:top w:val="none" w:sz="0" w:space="0" w:color="auto"/>
        <w:left w:val="none" w:sz="0" w:space="0" w:color="auto"/>
        <w:bottom w:val="none" w:sz="0" w:space="0" w:color="auto"/>
        <w:right w:val="none" w:sz="0" w:space="0" w:color="auto"/>
      </w:divBdr>
    </w:div>
    <w:div w:id="321206422">
      <w:bodyDiv w:val="1"/>
      <w:marLeft w:val="0"/>
      <w:marRight w:val="0"/>
      <w:marTop w:val="0"/>
      <w:marBottom w:val="0"/>
      <w:divBdr>
        <w:top w:val="none" w:sz="0" w:space="0" w:color="auto"/>
        <w:left w:val="none" w:sz="0" w:space="0" w:color="auto"/>
        <w:bottom w:val="none" w:sz="0" w:space="0" w:color="auto"/>
        <w:right w:val="none" w:sz="0" w:space="0" w:color="auto"/>
      </w:divBdr>
    </w:div>
    <w:div w:id="322778480">
      <w:bodyDiv w:val="1"/>
      <w:marLeft w:val="0"/>
      <w:marRight w:val="0"/>
      <w:marTop w:val="0"/>
      <w:marBottom w:val="0"/>
      <w:divBdr>
        <w:top w:val="none" w:sz="0" w:space="0" w:color="auto"/>
        <w:left w:val="none" w:sz="0" w:space="0" w:color="auto"/>
        <w:bottom w:val="none" w:sz="0" w:space="0" w:color="auto"/>
        <w:right w:val="none" w:sz="0" w:space="0" w:color="auto"/>
      </w:divBdr>
    </w:div>
    <w:div w:id="324941344">
      <w:bodyDiv w:val="1"/>
      <w:marLeft w:val="0"/>
      <w:marRight w:val="0"/>
      <w:marTop w:val="0"/>
      <w:marBottom w:val="0"/>
      <w:divBdr>
        <w:top w:val="none" w:sz="0" w:space="0" w:color="auto"/>
        <w:left w:val="none" w:sz="0" w:space="0" w:color="auto"/>
        <w:bottom w:val="none" w:sz="0" w:space="0" w:color="auto"/>
        <w:right w:val="none" w:sz="0" w:space="0" w:color="auto"/>
      </w:divBdr>
    </w:div>
    <w:div w:id="325137173">
      <w:bodyDiv w:val="1"/>
      <w:marLeft w:val="0"/>
      <w:marRight w:val="0"/>
      <w:marTop w:val="0"/>
      <w:marBottom w:val="0"/>
      <w:divBdr>
        <w:top w:val="none" w:sz="0" w:space="0" w:color="auto"/>
        <w:left w:val="none" w:sz="0" w:space="0" w:color="auto"/>
        <w:bottom w:val="none" w:sz="0" w:space="0" w:color="auto"/>
        <w:right w:val="none" w:sz="0" w:space="0" w:color="auto"/>
      </w:divBdr>
    </w:div>
    <w:div w:id="329061565">
      <w:bodyDiv w:val="1"/>
      <w:marLeft w:val="0"/>
      <w:marRight w:val="0"/>
      <w:marTop w:val="0"/>
      <w:marBottom w:val="0"/>
      <w:divBdr>
        <w:top w:val="none" w:sz="0" w:space="0" w:color="auto"/>
        <w:left w:val="none" w:sz="0" w:space="0" w:color="auto"/>
        <w:bottom w:val="none" w:sz="0" w:space="0" w:color="auto"/>
        <w:right w:val="none" w:sz="0" w:space="0" w:color="auto"/>
      </w:divBdr>
    </w:div>
    <w:div w:id="331375601">
      <w:bodyDiv w:val="1"/>
      <w:marLeft w:val="0"/>
      <w:marRight w:val="0"/>
      <w:marTop w:val="0"/>
      <w:marBottom w:val="0"/>
      <w:divBdr>
        <w:top w:val="none" w:sz="0" w:space="0" w:color="auto"/>
        <w:left w:val="none" w:sz="0" w:space="0" w:color="auto"/>
        <w:bottom w:val="none" w:sz="0" w:space="0" w:color="auto"/>
        <w:right w:val="none" w:sz="0" w:space="0" w:color="auto"/>
      </w:divBdr>
    </w:div>
    <w:div w:id="331565777">
      <w:bodyDiv w:val="1"/>
      <w:marLeft w:val="0"/>
      <w:marRight w:val="0"/>
      <w:marTop w:val="0"/>
      <w:marBottom w:val="0"/>
      <w:divBdr>
        <w:top w:val="none" w:sz="0" w:space="0" w:color="auto"/>
        <w:left w:val="none" w:sz="0" w:space="0" w:color="auto"/>
        <w:bottom w:val="none" w:sz="0" w:space="0" w:color="auto"/>
        <w:right w:val="none" w:sz="0" w:space="0" w:color="auto"/>
      </w:divBdr>
    </w:div>
    <w:div w:id="332033873">
      <w:bodyDiv w:val="1"/>
      <w:marLeft w:val="0"/>
      <w:marRight w:val="0"/>
      <w:marTop w:val="0"/>
      <w:marBottom w:val="0"/>
      <w:divBdr>
        <w:top w:val="none" w:sz="0" w:space="0" w:color="auto"/>
        <w:left w:val="none" w:sz="0" w:space="0" w:color="auto"/>
        <w:bottom w:val="none" w:sz="0" w:space="0" w:color="auto"/>
        <w:right w:val="none" w:sz="0" w:space="0" w:color="auto"/>
      </w:divBdr>
    </w:div>
    <w:div w:id="334959526">
      <w:bodyDiv w:val="1"/>
      <w:marLeft w:val="0"/>
      <w:marRight w:val="0"/>
      <w:marTop w:val="0"/>
      <w:marBottom w:val="0"/>
      <w:divBdr>
        <w:top w:val="none" w:sz="0" w:space="0" w:color="auto"/>
        <w:left w:val="none" w:sz="0" w:space="0" w:color="auto"/>
        <w:bottom w:val="none" w:sz="0" w:space="0" w:color="auto"/>
        <w:right w:val="none" w:sz="0" w:space="0" w:color="auto"/>
      </w:divBdr>
    </w:div>
    <w:div w:id="335695462">
      <w:bodyDiv w:val="1"/>
      <w:marLeft w:val="0"/>
      <w:marRight w:val="0"/>
      <w:marTop w:val="0"/>
      <w:marBottom w:val="0"/>
      <w:divBdr>
        <w:top w:val="none" w:sz="0" w:space="0" w:color="auto"/>
        <w:left w:val="none" w:sz="0" w:space="0" w:color="auto"/>
        <w:bottom w:val="none" w:sz="0" w:space="0" w:color="auto"/>
        <w:right w:val="none" w:sz="0" w:space="0" w:color="auto"/>
      </w:divBdr>
    </w:div>
    <w:div w:id="338240091">
      <w:bodyDiv w:val="1"/>
      <w:marLeft w:val="0"/>
      <w:marRight w:val="0"/>
      <w:marTop w:val="0"/>
      <w:marBottom w:val="0"/>
      <w:divBdr>
        <w:top w:val="none" w:sz="0" w:space="0" w:color="auto"/>
        <w:left w:val="none" w:sz="0" w:space="0" w:color="auto"/>
        <w:bottom w:val="none" w:sz="0" w:space="0" w:color="auto"/>
        <w:right w:val="none" w:sz="0" w:space="0" w:color="auto"/>
      </w:divBdr>
    </w:div>
    <w:div w:id="340397289">
      <w:bodyDiv w:val="1"/>
      <w:marLeft w:val="0"/>
      <w:marRight w:val="0"/>
      <w:marTop w:val="0"/>
      <w:marBottom w:val="0"/>
      <w:divBdr>
        <w:top w:val="none" w:sz="0" w:space="0" w:color="auto"/>
        <w:left w:val="none" w:sz="0" w:space="0" w:color="auto"/>
        <w:bottom w:val="none" w:sz="0" w:space="0" w:color="auto"/>
        <w:right w:val="none" w:sz="0" w:space="0" w:color="auto"/>
      </w:divBdr>
    </w:div>
    <w:div w:id="342517411">
      <w:bodyDiv w:val="1"/>
      <w:marLeft w:val="0"/>
      <w:marRight w:val="0"/>
      <w:marTop w:val="0"/>
      <w:marBottom w:val="0"/>
      <w:divBdr>
        <w:top w:val="none" w:sz="0" w:space="0" w:color="auto"/>
        <w:left w:val="none" w:sz="0" w:space="0" w:color="auto"/>
        <w:bottom w:val="none" w:sz="0" w:space="0" w:color="auto"/>
        <w:right w:val="none" w:sz="0" w:space="0" w:color="auto"/>
      </w:divBdr>
    </w:div>
    <w:div w:id="343821334">
      <w:bodyDiv w:val="1"/>
      <w:marLeft w:val="0"/>
      <w:marRight w:val="0"/>
      <w:marTop w:val="0"/>
      <w:marBottom w:val="0"/>
      <w:divBdr>
        <w:top w:val="none" w:sz="0" w:space="0" w:color="auto"/>
        <w:left w:val="none" w:sz="0" w:space="0" w:color="auto"/>
        <w:bottom w:val="none" w:sz="0" w:space="0" w:color="auto"/>
        <w:right w:val="none" w:sz="0" w:space="0" w:color="auto"/>
      </w:divBdr>
    </w:div>
    <w:div w:id="347171729">
      <w:bodyDiv w:val="1"/>
      <w:marLeft w:val="0"/>
      <w:marRight w:val="0"/>
      <w:marTop w:val="0"/>
      <w:marBottom w:val="0"/>
      <w:divBdr>
        <w:top w:val="none" w:sz="0" w:space="0" w:color="auto"/>
        <w:left w:val="none" w:sz="0" w:space="0" w:color="auto"/>
        <w:bottom w:val="none" w:sz="0" w:space="0" w:color="auto"/>
        <w:right w:val="none" w:sz="0" w:space="0" w:color="auto"/>
      </w:divBdr>
    </w:div>
    <w:div w:id="347950253">
      <w:bodyDiv w:val="1"/>
      <w:marLeft w:val="0"/>
      <w:marRight w:val="0"/>
      <w:marTop w:val="0"/>
      <w:marBottom w:val="0"/>
      <w:divBdr>
        <w:top w:val="none" w:sz="0" w:space="0" w:color="auto"/>
        <w:left w:val="none" w:sz="0" w:space="0" w:color="auto"/>
        <w:bottom w:val="none" w:sz="0" w:space="0" w:color="auto"/>
        <w:right w:val="none" w:sz="0" w:space="0" w:color="auto"/>
      </w:divBdr>
    </w:div>
    <w:div w:id="348532898">
      <w:bodyDiv w:val="1"/>
      <w:marLeft w:val="0"/>
      <w:marRight w:val="0"/>
      <w:marTop w:val="0"/>
      <w:marBottom w:val="0"/>
      <w:divBdr>
        <w:top w:val="none" w:sz="0" w:space="0" w:color="auto"/>
        <w:left w:val="none" w:sz="0" w:space="0" w:color="auto"/>
        <w:bottom w:val="none" w:sz="0" w:space="0" w:color="auto"/>
        <w:right w:val="none" w:sz="0" w:space="0" w:color="auto"/>
      </w:divBdr>
    </w:div>
    <w:div w:id="351036277">
      <w:bodyDiv w:val="1"/>
      <w:marLeft w:val="0"/>
      <w:marRight w:val="0"/>
      <w:marTop w:val="0"/>
      <w:marBottom w:val="0"/>
      <w:divBdr>
        <w:top w:val="none" w:sz="0" w:space="0" w:color="auto"/>
        <w:left w:val="none" w:sz="0" w:space="0" w:color="auto"/>
        <w:bottom w:val="none" w:sz="0" w:space="0" w:color="auto"/>
        <w:right w:val="none" w:sz="0" w:space="0" w:color="auto"/>
      </w:divBdr>
    </w:div>
    <w:div w:id="353314458">
      <w:bodyDiv w:val="1"/>
      <w:marLeft w:val="0"/>
      <w:marRight w:val="0"/>
      <w:marTop w:val="0"/>
      <w:marBottom w:val="0"/>
      <w:divBdr>
        <w:top w:val="none" w:sz="0" w:space="0" w:color="auto"/>
        <w:left w:val="none" w:sz="0" w:space="0" w:color="auto"/>
        <w:bottom w:val="none" w:sz="0" w:space="0" w:color="auto"/>
        <w:right w:val="none" w:sz="0" w:space="0" w:color="auto"/>
      </w:divBdr>
    </w:div>
    <w:div w:id="353582085">
      <w:bodyDiv w:val="1"/>
      <w:marLeft w:val="0"/>
      <w:marRight w:val="0"/>
      <w:marTop w:val="0"/>
      <w:marBottom w:val="0"/>
      <w:divBdr>
        <w:top w:val="none" w:sz="0" w:space="0" w:color="auto"/>
        <w:left w:val="none" w:sz="0" w:space="0" w:color="auto"/>
        <w:bottom w:val="none" w:sz="0" w:space="0" w:color="auto"/>
        <w:right w:val="none" w:sz="0" w:space="0" w:color="auto"/>
      </w:divBdr>
    </w:div>
    <w:div w:id="357514253">
      <w:bodyDiv w:val="1"/>
      <w:marLeft w:val="0"/>
      <w:marRight w:val="0"/>
      <w:marTop w:val="0"/>
      <w:marBottom w:val="0"/>
      <w:divBdr>
        <w:top w:val="none" w:sz="0" w:space="0" w:color="auto"/>
        <w:left w:val="none" w:sz="0" w:space="0" w:color="auto"/>
        <w:bottom w:val="none" w:sz="0" w:space="0" w:color="auto"/>
        <w:right w:val="none" w:sz="0" w:space="0" w:color="auto"/>
      </w:divBdr>
    </w:div>
    <w:div w:id="358049584">
      <w:bodyDiv w:val="1"/>
      <w:marLeft w:val="0"/>
      <w:marRight w:val="0"/>
      <w:marTop w:val="0"/>
      <w:marBottom w:val="0"/>
      <w:divBdr>
        <w:top w:val="none" w:sz="0" w:space="0" w:color="auto"/>
        <w:left w:val="none" w:sz="0" w:space="0" w:color="auto"/>
        <w:bottom w:val="none" w:sz="0" w:space="0" w:color="auto"/>
        <w:right w:val="none" w:sz="0" w:space="0" w:color="auto"/>
      </w:divBdr>
    </w:div>
    <w:div w:id="358316713">
      <w:bodyDiv w:val="1"/>
      <w:marLeft w:val="0"/>
      <w:marRight w:val="0"/>
      <w:marTop w:val="0"/>
      <w:marBottom w:val="0"/>
      <w:divBdr>
        <w:top w:val="none" w:sz="0" w:space="0" w:color="auto"/>
        <w:left w:val="none" w:sz="0" w:space="0" w:color="auto"/>
        <w:bottom w:val="none" w:sz="0" w:space="0" w:color="auto"/>
        <w:right w:val="none" w:sz="0" w:space="0" w:color="auto"/>
      </w:divBdr>
    </w:div>
    <w:div w:id="359089509">
      <w:bodyDiv w:val="1"/>
      <w:marLeft w:val="0"/>
      <w:marRight w:val="0"/>
      <w:marTop w:val="0"/>
      <w:marBottom w:val="0"/>
      <w:divBdr>
        <w:top w:val="none" w:sz="0" w:space="0" w:color="auto"/>
        <w:left w:val="none" w:sz="0" w:space="0" w:color="auto"/>
        <w:bottom w:val="none" w:sz="0" w:space="0" w:color="auto"/>
        <w:right w:val="none" w:sz="0" w:space="0" w:color="auto"/>
      </w:divBdr>
    </w:div>
    <w:div w:id="359092147">
      <w:bodyDiv w:val="1"/>
      <w:marLeft w:val="0"/>
      <w:marRight w:val="0"/>
      <w:marTop w:val="0"/>
      <w:marBottom w:val="0"/>
      <w:divBdr>
        <w:top w:val="none" w:sz="0" w:space="0" w:color="auto"/>
        <w:left w:val="none" w:sz="0" w:space="0" w:color="auto"/>
        <w:bottom w:val="none" w:sz="0" w:space="0" w:color="auto"/>
        <w:right w:val="none" w:sz="0" w:space="0" w:color="auto"/>
      </w:divBdr>
    </w:div>
    <w:div w:id="359206970">
      <w:bodyDiv w:val="1"/>
      <w:marLeft w:val="0"/>
      <w:marRight w:val="0"/>
      <w:marTop w:val="0"/>
      <w:marBottom w:val="0"/>
      <w:divBdr>
        <w:top w:val="none" w:sz="0" w:space="0" w:color="auto"/>
        <w:left w:val="none" w:sz="0" w:space="0" w:color="auto"/>
        <w:bottom w:val="none" w:sz="0" w:space="0" w:color="auto"/>
        <w:right w:val="none" w:sz="0" w:space="0" w:color="auto"/>
      </w:divBdr>
    </w:div>
    <w:div w:id="360252849">
      <w:bodyDiv w:val="1"/>
      <w:marLeft w:val="0"/>
      <w:marRight w:val="0"/>
      <w:marTop w:val="0"/>
      <w:marBottom w:val="0"/>
      <w:divBdr>
        <w:top w:val="none" w:sz="0" w:space="0" w:color="auto"/>
        <w:left w:val="none" w:sz="0" w:space="0" w:color="auto"/>
        <w:bottom w:val="none" w:sz="0" w:space="0" w:color="auto"/>
        <w:right w:val="none" w:sz="0" w:space="0" w:color="auto"/>
      </w:divBdr>
    </w:div>
    <w:div w:id="360478760">
      <w:bodyDiv w:val="1"/>
      <w:marLeft w:val="0"/>
      <w:marRight w:val="0"/>
      <w:marTop w:val="0"/>
      <w:marBottom w:val="0"/>
      <w:divBdr>
        <w:top w:val="none" w:sz="0" w:space="0" w:color="auto"/>
        <w:left w:val="none" w:sz="0" w:space="0" w:color="auto"/>
        <w:bottom w:val="none" w:sz="0" w:space="0" w:color="auto"/>
        <w:right w:val="none" w:sz="0" w:space="0" w:color="auto"/>
      </w:divBdr>
    </w:div>
    <w:div w:id="361713501">
      <w:bodyDiv w:val="1"/>
      <w:marLeft w:val="0"/>
      <w:marRight w:val="0"/>
      <w:marTop w:val="0"/>
      <w:marBottom w:val="0"/>
      <w:divBdr>
        <w:top w:val="none" w:sz="0" w:space="0" w:color="auto"/>
        <w:left w:val="none" w:sz="0" w:space="0" w:color="auto"/>
        <w:bottom w:val="none" w:sz="0" w:space="0" w:color="auto"/>
        <w:right w:val="none" w:sz="0" w:space="0" w:color="auto"/>
      </w:divBdr>
    </w:div>
    <w:div w:id="363948604">
      <w:bodyDiv w:val="1"/>
      <w:marLeft w:val="0"/>
      <w:marRight w:val="0"/>
      <w:marTop w:val="0"/>
      <w:marBottom w:val="0"/>
      <w:divBdr>
        <w:top w:val="none" w:sz="0" w:space="0" w:color="auto"/>
        <w:left w:val="none" w:sz="0" w:space="0" w:color="auto"/>
        <w:bottom w:val="none" w:sz="0" w:space="0" w:color="auto"/>
        <w:right w:val="none" w:sz="0" w:space="0" w:color="auto"/>
      </w:divBdr>
    </w:div>
    <w:div w:id="366493588">
      <w:bodyDiv w:val="1"/>
      <w:marLeft w:val="0"/>
      <w:marRight w:val="0"/>
      <w:marTop w:val="0"/>
      <w:marBottom w:val="0"/>
      <w:divBdr>
        <w:top w:val="none" w:sz="0" w:space="0" w:color="auto"/>
        <w:left w:val="none" w:sz="0" w:space="0" w:color="auto"/>
        <w:bottom w:val="none" w:sz="0" w:space="0" w:color="auto"/>
        <w:right w:val="none" w:sz="0" w:space="0" w:color="auto"/>
      </w:divBdr>
    </w:div>
    <w:div w:id="371149129">
      <w:bodyDiv w:val="1"/>
      <w:marLeft w:val="0"/>
      <w:marRight w:val="0"/>
      <w:marTop w:val="0"/>
      <w:marBottom w:val="0"/>
      <w:divBdr>
        <w:top w:val="none" w:sz="0" w:space="0" w:color="auto"/>
        <w:left w:val="none" w:sz="0" w:space="0" w:color="auto"/>
        <w:bottom w:val="none" w:sz="0" w:space="0" w:color="auto"/>
        <w:right w:val="none" w:sz="0" w:space="0" w:color="auto"/>
      </w:divBdr>
    </w:div>
    <w:div w:id="371271813">
      <w:bodyDiv w:val="1"/>
      <w:marLeft w:val="0"/>
      <w:marRight w:val="0"/>
      <w:marTop w:val="0"/>
      <w:marBottom w:val="0"/>
      <w:divBdr>
        <w:top w:val="none" w:sz="0" w:space="0" w:color="auto"/>
        <w:left w:val="none" w:sz="0" w:space="0" w:color="auto"/>
        <w:bottom w:val="none" w:sz="0" w:space="0" w:color="auto"/>
        <w:right w:val="none" w:sz="0" w:space="0" w:color="auto"/>
      </w:divBdr>
    </w:div>
    <w:div w:id="372462000">
      <w:bodyDiv w:val="1"/>
      <w:marLeft w:val="0"/>
      <w:marRight w:val="0"/>
      <w:marTop w:val="0"/>
      <w:marBottom w:val="0"/>
      <w:divBdr>
        <w:top w:val="none" w:sz="0" w:space="0" w:color="auto"/>
        <w:left w:val="none" w:sz="0" w:space="0" w:color="auto"/>
        <w:bottom w:val="none" w:sz="0" w:space="0" w:color="auto"/>
        <w:right w:val="none" w:sz="0" w:space="0" w:color="auto"/>
      </w:divBdr>
    </w:div>
    <w:div w:id="373193034">
      <w:bodyDiv w:val="1"/>
      <w:marLeft w:val="0"/>
      <w:marRight w:val="0"/>
      <w:marTop w:val="0"/>
      <w:marBottom w:val="0"/>
      <w:divBdr>
        <w:top w:val="none" w:sz="0" w:space="0" w:color="auto"/>
        <w:left w:val="none" w:sz="0" w:space="0" w:color="auto"/>
        <w:bottom w:val="none" w:sz="0" w:space="0" w:color="auto"/>
        <w:right w:val="none" w:sz="0" w:space="0" w:color="auto"/>
      </w:divBdr>
    </w:div>
    <w:div w:id="373581446">
      <w:bodyDiv w:val="1"/>
      <w:marLeft w:val="0"/>
      <w:marRight w:val="0"/>
      <w:marTop w:val="0"/>
      <w:marBottom w:val="0"/>
      <w:divBdr>
        <w:top w:val="none" w:sz="0" w:space="0" w:color="auto"/>
        <w:left w:val="none" w:sz="0" w:space="0" w:color="auto"/>
        <w:bottom w:val="none" w:sz="0" w:space="0" w:color="auto"/>
        <w:right w:val="none" w:sz="0" w:space="0" w:color="auto"/>
      </w:divBdr>
    </w:div>
    <w:div w:id="374355726">
      <w:bodyDiv w:val="1"/>
      <w:marLeft w:val="0"/>
      <w:marRight w:val="0"/>
      <w:marTop w:val="0"/>
      <w:marBottom w:val="0"/>
      <w:divBdr>
        <w:top w:val="none" w:sz="0" w:space="0" w:color="auto"/>
        <w:left w:val="none" w:sz="0" w:space="0" w:color="auto"/>
        <w:bottom w:val="none" w:sz="0" w:space="0" w:color="auto"/>
        <w:right w:val="none" w:sz="0" w:space="0" w:color="auto"/>
      </w:divBdr>
    </w:div>
    <w:div w:id="376592714">
      <w:bodyDiv w:val="1"/>
      <w:marLeft w:val="0"/>
      <w:marRight w:val="0"/>
      <w:marTop w:val="0"/>
      <w:marBottom w:val="0"/>
      <w:divBdr>
        <w:top w:val="none" w:sz="0" w:space="0" w:color="auto"/>
        <w:left w:val="none" w:sz="0" w:space="0" w:color="auto"/>
        <w:bottom w:val="none" w:sz="0" w:space="0" w:color="auto"/>
        <w:right w:val="none" w:sz="0" w:space="0" w:color="auto"/>
      </w:divBdr>
    </w:div>
    <w:div w:id="378626538">
      <w:bodyDiv w:val="1"/>
      <w:marLeft w:val="0"/>
      <w:marRight w:val="0"/>
      <w:marTop w:val="0"/>
      <w:marBottom w:val="0"/>
      <w:divBdr>
        <w:top w:val="none" w:sz="0" w:space="0" w:color="auto"/>
        <w:left w:val="none" w:sz="0" w:space="0" w:color="auto"/>
        <w:bottom w:val="none" w:sz="0" w:space="0" w:color="auto"/>
        <w:right w:val="none" w:sz="0" w:space="0" w:color="auto"/>
      </w:divBdr>
    </w:div>
    <w:div w:id="380716771">
      <w:bodyDiv w:val="1"/>
      <w:marLeft w:val="0"/>
      <w:marRight w:val="0"/>
      <w:marTop w:val="0"/>
      <w:marBottom w:val="0"/>
      <w:divBdr>
        <w:top w:val="none" w:sz="0" w:space="0" w:color="auto"/>
        <w:left w:val="none" w:sz="0" w:space="0" w:color="auto"/>
        <w:bottom w:val="none" w:sz="0" w:space="0" w:color="auto"/>
        <w:right w:val="none" w:sz="0" w:space="0" w:color="auto"/>
      </w:divBdr>
    </w:div>
    <w:div w:id="380901997">
      <w:bodyDiv w:val="1"/>
      <w:marLeft w:val="0"/>
      <w:marRight w:val="0"/>
      <w:marTop w:val="0"/>
      <w:marBottom w:val="0"/>
      <w:divBdr>
        <w:top w:val="none" w:sz="0" w:space="0" w:color="auto"/>
        <w:left w:val="none" w:sz="0" w:space="0" w:color="auto"/>
        <w:bottom w:val="none" w:sz="0" w:space="0" w:color="auto"/>
        <w:right w:val="none" w:sz="0" w:space="0" w:color="auto"/>
      </w:divBdr>
    </w:div>
    <w:div w:id="380980052">
      <w:bodyDiv w:val="1"/>
      <w:marLeft w:val="0"/>
      <w:marRight w:val="0"/>
      <w:marTop w:val="0"/>
      <w:marBottom w:val="0"/>
      <w:divBdr>
        <w:top w:val="none" w:sz="0" w:space="0" w:color="auto"/>
        <w:left w:val="none" w:sz="0" w:space="0" w:color="auto"/>
        <w:bottom w:val="none" w:sz="0" w:space="0" w:color="auto"/>
        <w:right w:val="none" w:sz="0" w:space="0" w:color="auto"/>
      </w:divBdr>
    </w:div>
    <w:div w:id="381751558">
      <w:bodyDiv w:val="1"/>
      <w:marLeft w:val="0"/>
      <w:marRight w:val="0"/>
      <w:marTop w:val="0"/>
      <w:marBottom w:val="0"/>
      <w:divBdr>
        <w:top w:val="none" w:sz="0" w:space="0" w:color="auto"/>
        <w:left w:val="none" w:sz="0" w:space="0" w:color="auto"/>
        <w:bottom w:val="none" w:sz="0" w:space="0" w:color="auto"/>
        <w:right w:val="none" w:sz="0" w:space="0" w:color="auto"/>
      </w:divBdr>
    </w:div>
    <w:div w:id="384718128">
      <w:bodyDiv w:val="1"/>
      <w:marLeft w:val="0"/>
      <w:marRight w:val="0"/>
      <w:marTop w:val="0"/>
      <w:marBottom w:val="0"/>
      <w:divBdr>
        <w:top w:val="none" w:sz="0" w:space="0" w:color="auto"/>
        <w:left w:val="none" w:sz="0" w:space="0" w:color="auto"/>
        <w:bottom w:val="none" w:sz="0" w:space="0" w:color="auto"/>
        <w:right w:val="none" w:sz="0" w:space="0" w:color="auto"/>
      </w:divBdr>
    </w:div>
    <w:div w:id="390662866">
      <w:bodyDiv w:val="1"/>
      <w:marLeft w:val="0"/>
      <w:marRight w:val="0"/>
      <w:marTop w:val="0"/>
      <w:marBottom w:val="0"/>
      <w:divBdr>
        <w:top w:val="none" w:sz="0" w:space="0" w:color="auto"/>
        <w:left w:val="none" w:sz="0" w:space="0" w:color="auto"/>
        <w:bottom w:val="none" w:sz="0" w:space="0" w:color="auto"/>
        <w:right w:val="none" w:sz="0" w:space="0" w:color="auto"/>
      </w:divBdr>
    </w:div>
    <w:div w:id="390930103">
      <w:bodyDiv w:val="1"/>
      <w:marLeft w:val="0"/>
      <w:marRight w:val="0"/>
      <w:marTop w:val="0"/>
      <w:marBottom w:val="0"/>
      <w:divBdr>
        <w:top w:val="none" w:sz="0" w:space="0" w:color="auto"/>
        <w:left w:val="none" w:sz="0" w:space="0" w:color="auto"/>
        <w:bottom w:val="none" w:sz="0" w:space="0" w:color="auto"/>
        <w:right w:val="none" w:sz="0" w:space="0" w:color="auto"/>
      </w:divBdr>
    </w:div>
    <w:div w:id="393161916">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395593903">
      <w:bodyDiv w:val="1"/>
      <w:marLeft w:val="0"/>
      <w:marRight w:val="0"/>
      <w:marTop w:val="0"/>
      <w:marBottom w:val="0"/>
      <w:divBdr>
        <w:top w:val="none" w:sz="0" w:space="0" w:color="auto"/>
        <w:left w:val="none" w:sz="0" w:space="0" w:color="auto"/>
        <w:bottom w:val="none" w:sz="0" w:space="0" w:color="auto"/>
        <w:right w:val="none" w:sz="0" w:space="0" w:color="auto"/>
      </w:divBdr>
    </w:div>
    <w:div w:id="399131690">
      <w:bodyDiv w:val="1"/>
      <w:marLeft w:val="0"/>
      <w:marRight w:val="0"/>
      <w:marTop w:val="0"/>
      <w:marBottom w:val="0"/>
      <w:divBdr>
        <w:top w:val="none" w:sz="0" w:space="0" w:color="auto"/>
        <w:left w:val="none" w:sz="0" w:space="0" w:color="auto"/>
        <w:bottom w:val="none" w:sz="0" w:space="0" w:color="auto"/>
        <w:right w:val="none" w:sz="0" w:space="0" w:color="auto"/>
      </w:divBdr>
    </w:div>
    <w:div w:id="400568699">
      <w:bodyDiv w:val="1"/>
      <w:marLeft w:val="0"/>
      <w:marRight w:val="0"/>
      <w:marTop w:val="0"/>
      <w:marBottom w:val="0"/>
      <w:divBdr>
        <w:top w:val="none" w:sz="0" w:space="0" w:color="auto"/>
        <w:left w:val="none" w:sz="0" w:space="0" w:color="auto"/>
        <w:bottom w:val="none" w:sz="0" w:space="0" w:color="auto"/>
        <w:right w:val="none" w:sz="0" w:space="0" w:color="auto"/>
      </w:divBdr>
    </w:div>
    <w:div w:id="400905936">
      <w:bodyDiv w:val="1"/>
      <w:marLeft w:val="0"/>
      <w:marRight w:val="0"/>
      <w:marTop w:val="0"/>
      <w:marBottom w:val="0"/>
      <w:divBdr>
        <w:top w:val="none" w:sz="0" w:space="0" w:color="auto"/>
        <w:left w:val="none" w:sz="0" w:space="0" w:color="auto"/>
        <w:bottom w:val="none" w:sz="0" w:space="0" w:color="auto"/>
        <w:right w:val="none" w:sz="0" w:space="0" w:color="auto"/>
      </w:divBdr>
    </w:div>
    <w:div w:id="406613501">
      <w:bodyDiv w:val="1"/>
      <w:marLeft w:val="0"/>
      <w:marRight w:val="0"/>
      <w:marTop w:val="0"/>
      <w:marBottom w:val="0"/>
      <w:divBdr>
        <w:top w:val="none" w:sz="0" w:space="0" w:color="auto"/>
        <w:left w:val="none" w:sz="0" w:space="0" w:color="auto"/>
        <w:bottom w:val="none" w:sz="0" w:space="0" w:color="auto"/>
        <w:right w:val="none" w:sz="0" w:space="0" w:color="auto"/>
      </w:divBdr>
    </w:div>
    <w:div w:id="407188962">
      <w:bodyDiv w:val="1"/>
      <w:marLeft w:val="0"/>
      <w:marRight w:val="0"/>
      <w:marTop w:val="0"/>
      <w:marBottom w:val="0"/>
      <w:divBdr>
        <w:top w:val="none" w:sz="0" w:space="0" w:color="auto"/>
        <w:left w:val="none" w:sz="0" w:space="0" w:color="auto"/>
        <w:bottom w:val="none" w:sz="0" w:space="0" w:color="auto"/>
        <w:right w:val="none" w:sz="0" w:space="0" w:color="auto"/>
      </w:divBdr>
    </w:div>
    <w:div w:id="409078644">
      <w:bodyDiv w:val="1"/>
      <w:marLeft w:val="0"/>
      <w:marRight w:val="0"/>
      <w:marTop w:val="0"/>
      <w:marBottom w:val="0"/>
      <w:divBdr>
        <w:top w:val="none" w:sz="0" w:space="0" w:color="auto"/>
        <w:left w:val="none" w:sz="0" w:space="0" w:color="auto"/>
        <w:bottom w:val="none" w:sz="0" w:space="0" w:color="auto"/>
        <w:right w:val="none" w:sz="0" w:space="0" w:color="auto"/>
      </w:divBdr>
    </w:div>
    <w:div w:id="411463697">
      <w:bodyDiv w:val="1"/>
      <w:marLeft w:val="0"/>
      <w:marRight w:val="0"/>
      <w:marTop w:val="0"/>
      <w:marBottom w:val="0"/>
      <w:divBdr>
        <w:top w:val="none" w:sz="0" w:space="0" w:color="auto"/>
        <w:left w:val="none" w:sz="0" w:space="0" w:color="auto"/>
        <w:bottom w:val="none" w:sz="0" w:space="0" w:color="auto"/>
        <w:right w:val="none" w:sz="0" w:space="0" w:color="auto"/>
      </w:divBdr>
    </w:div>
    <w:div w:id="411780925">
      <w:bodyDiv w:val="1"/>
      <w:marLeft w:val="0"/>
      <w:marRight w:val="0"/>
      <w:marTop w:val="0"/>
      <w:marBottom w:val="0"/>
      <w:divBdr>
        <w:top w:val="none" w:sz="0" w:space="0" w:color="auto"/>
        <w:left w:val="none" w:sz="0" w:space="0" w:color="auto"/>
        <w:bottom w:val="none" w:sz="0" w:space="0" w:color="auto"/>
        <w:right w:val="none" w:sz="0" w:space="0" w:color="auto"/>
      </w:divBdr>
    </w:div>
    <w:div w:id="415397954">
      <w:bodyDiv w:val="1"/>
      <w:marLeft w:val="0"/>
      <w:marRight w:val="0"/>
      <w:marTop w:val="0"/>
      <w:marBottom w:val="0"/>
      <w:divBdr>
        <w:top w:val="none" w:sz="0" w:space="0" w:color="auto"/>
        <w:left w:val="none" w:sz="0" w:space="0" w:color="auto"/>
        <w:bottom w:val="none" w:sz="0" w:space="0" w:color="auto"/>
        <w:right w:val="none" w:sz="0" w:space="0" w:color="auto"/>
      </w:divBdr>
    </w:div>
    <w:div w:id="421535058">
      <w:bodyDiv w:val="1"/>
      <w:marLeft w:val="0"/>
      <w:marRight w:val="0"/>
      <w:marTop w:val="0"/>
      <w:marBottom w:val="0"/>
      <w:divBdr>
        <w:top w:val="none" w:sz="0" w:space="0" w:color="auto"/>
        <w:left w:val="none" w:sz="0" w:space="0" w:color="auto"/>
        <w:bottom w:val="none" w:sz="0" w:space="0" w:color="auto"/>
        <w:right w:val="none" w:sz="0" w:space="0" w:color="auto"/>
      </w:divBdr>
    </w:div>
    <w:div w:id="421612527">
      <w:bodyDiv w:val="1"/>
      <w:marLeft w:val="0"/>
      <w:marRight w:val="0"/>
      <w:marTop w:val="0"/>
      <w:marBottom w:val="0"/>
      <w:divBdr>
        <w:top w:val="none" w:sz="0" w:space="0" w:color="auto"/>
        <w:left w:val="none" w:sz="0" w:space="0" w:color="auto"/>
        <w:bottom w:val="none" w:sz="0" w:space="0" w:color="auto"/>
        <w:right w:val="none" w:sz="0" w:space="0" w:color="auto"/>
      </w:divBdr>
    </w:div>
    <w:div w:id="424568995">
      <w:bodyDiv w:val="1"/>
      <w:marLeft w:val="0"/>
      <w:marRight w:val="0"/>
      <w:marTop w:val="0"/>
      <w:marBottom w:val="0"/>
      <w:divBdr>
        <w:top w:val="none" w:sz="0" w:space="0" w:color="auto"/>
        <w:left w:val="none" w:sz="0" w:space="0" w:color="auto"/>
        <w:bottom w:val="none" w:sz="0" w:space="0" w:color="auto"/>
        <w:right w:val="none" w:sz="0" w:space="0" w:color="auto"/>
      </w:divBdr>
    </w:div>
    <w:div w:id="427433131">
      <w:bodyDiv w:val="1"/>
      <w:marLeft w:val="0"/>
      <w:marRight w:val="0"/>
      <w:marTop w:val="0"/>
      <w:marBottom w:val="0"/>
      <w:divBdr>
        <w:top w:val="none" w:sz="0" w:space="0" w:color="auto"/>
        <w:left w:val="none" w:sz="0" w:space="0" w:color="auto"/>
        <w:bottom w:val="none" w:sz="0" w:space="0" w:color="auto"/>
        <w:right w:val="none" w:sz="0" w:space="0" w:color="auto"/>
      </w:divBdr>
    </w:div>
    <w:div w:id="428475361">
      <w:bodyDiv w:val="1"/>
      <w:marLeft w:val="0"/>
      <w:marRight w:val="0"/>
      <w:marTop w:val="0"/>
      <w:marBottom w:val="0"/>
      <w:divBdr>
        <w:top w:val="none" w:sz="0" w:space="0" w:color="auto"/>
        <w:left w:val="none" w:sz="0" w:space="0" w:color="auto"/>
        <w:bottom w:val="none" w:sz="0" w:space="0" w:color="auto"/>
        <w:right w:val="none" w:sz="0" w:space="0" w:color="auto"/>
      </w:divBdr>
    </w:div>
    <w:div w:id="429207927">
      <w:bodyDiv w:val="1"/>
      <w:marLeft w:val="0"/>
      <w:marRight w:val="0"/>
      <w:marTop w:val="0"/>
      <w:marBottom w:val="0"/>
      <w:divBdr>
        <w:top w:val="none" w:sz="0" w:space="0" w:color="auto"/>
        <w:left w:val="none" w:sz="0" w:space="0" w:color="auto"/>
        <w:bottom w:val="none" w:sz="0" w:space="0" w:color="auto"/>
        <w:right w:val="none" w:sz="0" w:space="0" w:color="auto"/>
      </w:divBdr>
    </w:div>
    <w:div w:id="430443082">
      <w:bodyDiv w:val="1"/>
      <w:marLeft w:val="0"/>
      <w:marRight w:val="0"/>
      <w:marTop w:val="0"/>
      <w:marBottom w:val="0"/>
      <w:divBdr>
        <w:top w:val="none" w:sz="0" w:space="0" w:color="auto"/>
        <w:left w:val="none" w:sz="0" w:space="0" w:color="auto"/>
        <w:bottom w:val="none" w:sz="0" w:space="0" w:color="auto"/>
        <w:right w:val="none" w:sz="0" w:space="0" w:color="auto"/>
      </w:divBdr>
    </w:div>
    <w:div w:id="430512853">
      <w:bodyDiv w:val="1"/>
      <w:marLeft w:val="0"/>
      <w:marRight w:val="0"/>
      <w:marTop w:val="0"/>
      <w:marBottom w:val="0"/>
      <w:divBdr>
        <w:top w:val="none" w:sz="0" w:space="0" w:color="auto"/>
        <w:left w:val="none" w:sz="0" w:space="0" w:color="auto"/>
        <w:bottom w:val="none" w:sz="0" w:space="0" w:color="auto"/>
        <w:right w:val="none" w:sz="0" w:space="0" w:color="auto"/>
      </w:divBdr>
    </w:div>
    <w:div w:id="430971836">
      <w:bodyDiv w:val="1"/>
      <w:marLeft w:val="0"/>
      <w:marRight w:val="0"/>
      <w:marTop w:val="0"/>
      <w:marBottom w:val="0"/>
      <w:divBdr>
        <w:top w:val="none" w:sz="0" w:space="0" w:color="auto"/>
        <w:left w:val="none" w:sz="0" w:space="0" w:color="auto"/>
        <w:bottom w:val="none" w:sz="0" w:space="0" w:color="auto"/>
        <w:right w:val="none" w:sz="0" w:space="0" w:color="auto"/>
      </w:divBdr>
    </w:div>
    <w:div w:id="436558871">
      <w:bodyDiv w:val="1"/>
      <w:marLeft w:val="0"/>
      <w:marRight w:val="0"/>
      <w:marTop w:val="0"/>
      <w:marBottom w:val="0"/>
      <w:divBdr>
        <w:top w:val="none" w:sz="0" w:space="0" w:color="auto"/>
        <w:left w:val="none" w:sz="0" w:space="0" w:color="auto"/>
        <w:bottom w:val="none" w:sz="0" w:space="0" w:color="auto"/>
        <w:right w:val="none" w:sz="0" w:space="0" w:color="auto"/>
      </w:divBdr>
    </w:div>
    <w:div w:id="439842137">
      <w:bodyDiv w:val="1"/>
      <w:marLeft w:val="0"/>
      <w:marRight w:val="0"/>
      <w:marTop w:val="0"/>
      <w:marBottom w:val="0"/>
      <w:divBdr>
        <w:top w:val="none" w:sz="0" w:space="0" w:color="auto"/>
        <w:left w:val="none" w:sz="0" w:space="0" w:color="auto"/>
        <w:bottom w:val="none" w:sz="0" w:space="0" w:color="auto"/>
        <w:right w:val="none" w:sz="0" w:space="0" w:color="auto"/>
      </w:divBdr>
    </w:div>
    <w:div w:id="440683399">
      <w:bodyDiv w:val="1"/>
      <w:marLeft w:val="0"/>
      <w:marRight w:val="0"/>
      <w:marTop w:val="0"/>
      <w:marBottom w:val="0"/>
      <w:divBdr>
        <w:top w:val="none" w:sz="0" w:space="0" w:color="auto"/>
        <w:left w:val="none" w:sz="0" w:space="0" w:color="auto"/>
        <w:bottom w:val="none" w:sz="0" w:space="0" w:color="auto"/>
        <w:right w:val="none" w:sz="0" w:space="0" w:color="auto"/>
      </w:divBdr>
    </w:div>
    <w:div w:id="441655667">
      <w:bodyDiv w:val="1"/>
      <w:marLeft w:val="0"/>
      <w:marRight w:val="0"/>
      <w:marTop w:val="0"/>
      <w:marBottom w:val="0"/>
      <w:divBdr>
        <w:top w:val="none" w:sz="0" w:space="0" w:color="auto"/>
        <w:left w:val="none" w:sz="0" w:space="0" w:color="auto"/>
        <w:bottom w:val="none" w:sz="0" w:space="0" w:color="auto"/>
        <w:right w:val="none" w:sz="0" w:space="0" w:color="auto"/>
      </w:divBdr>
    </w:div>
    <w:div w:id="443041408">
      <w:bodyDiv w:val="1"/>
      <w:marLeft w:val="0"/>
      <w:marRight w:val="0"/>
      <w:marTop w:val="0"/>
      <w:marBottom w:val="0"/>
      <w:divBdr>
        <w:top w:val="none" w:sz="0" w:space="0" w:color="auto"/>
        <w:left w:val="none" w:sz="0" w:space="0" w:color="auto"/>
        <w:bottom w:val="none" w:sz="0" w:space="0" w:color="auto"/>
        <w:right w:val="none" w:sz="0" w:space="0" w:color="auto"/>
      </w:divBdr>
    </w:div>
    <w:div w:id="443236043">
      <w:bodyDiv w:val="1"/>
      <w:marLeft w:val="0"/>
      <w:marRight w:val="0"/>
      <w:marTop w:val="0"/>
      <w:marBottom w:val="0"/>
      <w:divBdr>
        <w:top w:val="none" w:sz="0" w:space="0" w:color="auto"/>
        <w:left w:val="none" w:sz="0" w:space="0" w:color="auto"/>
        <w:bottom w:val="none" w:sz="0" w:space="0" w:color="auto"/>
        <w:right w:val="none" w:sz="0" w:space="0" w:color="auto"/>
      </w:divBdr>
    </w:div>
    <w:div w:id="445392357">
      <w:bodyDiv w:val="1"/>
      <w:marLeft w:val="0"/>
      <w:marRight w:val="0"/>
      <w:marTop w:val="0"/>
      <w:marBottom w:val="0"/>
      <w:divBdr>
        <w:top w:val="none" w:sz="0" w:space="0" w:color="auto"/>
        <w:left w:val="none" w:sz="0" w:space="0" w:color="auto"/>
        <w:bottom w:val="none" w:sz="0" w:space="0" w:color="auto"/>
        <w:right w:val="none" w:sz="0" w:space="0" w:color="auto"/>
      </w:divBdr>
    </w:div>
    <w:div w:id="446899343">
      <w:bodyDiv w:val="1"/>
      <w:marLeft w:val="0"/>
      <w:marRight w:val="0"/>
      <w:marTop w:val="0"/>
      <w:marBottom w:val="0"/>
      <w:divBdr>
        <w:top w:val="none" w:sz="0" w:space="0" w:color="auto"/>
        <w:left w:val="none" w:sz="0" w:space="0" w:color="auto"/>
        <w:bottom w:val="none" w:sz="0" w:space="0" w:color="auto"/>
        <w:right w:val="none" w:sz="0" w:space="0" w:color="auto"/>
      </w:divBdr>
    </w:div>
    <w:div w:id="447167335">
      <w:bodyDiv w:val="1"/>
      <w:marLeft w:val="0"/>
      <w:marRight w:val="0"/>
      <w:marTop w:val="0"/>
      <w:marBottom w:val="0"/>
      <w:divBdr>
        <w:top w:val="none" w:sz="0" w:space="0" w:color="auto"/>
        <w:left w:val="none" w:sz="0" w:space="0" w:color="auto"/>
        <w:bottom w:val="none" w:sz="0" w:space="0" w:color="auto"/>
        <w:right w:val="none" w:sz="0" w:space="0" w:color="auto"/>
      </w:divBdr>
    </w:div>
    <w:div w:id="447623971">
      <w:bodyDiv w:val="1"/>
      <w:marLeft w:val="0"/>
      <w:marRight w:val="0"/>
      <w:marTop w:val="0"/>
      <w:marBottom w:val="0"/>
      <w:divBdr>
        <w:top w:val="none" w:sz="0" w:space="0" w:color="auto"/>
        <w:left w:val="none" w:sz="0" w:space="0" w:color="auto"/>
        <w:bottom w:val="none" w:sz="0" w:space="0" w:color="auto"/>
        <w:right w:val="none" w:sz="0" w:space="0" w:color="auto"/>
      </w:divBdr>
    </w:div>
    <w:div w:id="447892391">
      <w:bodyDiv w:val="1"/>
      <w:marLeft w:val="0"/>
      <w:marRight w:val="0"/>
      <w:marTop w:val="0"/>
      <w:marBottom w:val="0"/>
      <w:divBdr>
        <w:top w:val="none" w:sz="0" w:space="0" w:color="auto"/>
        <w:left w:val="none" w:sz="0" w:space="0" w:color="auto"/>
        <w:bottom w:val="none" w:sz="0" w:space="0" w:color="auto"/>
        <w:right w:val="none" w:sz="0" w:space="0" w:color="auto"/>
      </w:divBdr>
    </w:div>
    <w:div w:id="448428925">
      <w:bodyDiv w:val="1"/>
      <w:marLeft w:val="0"/>
      <w:marRight w:val="0"/>
      <w:marTop w:val="0"/>
      <w:marBottom w:val="0"/>
      <w:divBdr>
        <w:top w:val="none" w:sz="0" w:space="0" w:color="auto"/>
        <w:left w:val="none" w:sz="0" w:space="0" w:color="auto"/>
        <w:bottom w:val="none" w:sz="0" w:space="0" w:color="auto"/>
        <w:right w:val="none" w:sz="0" w:space="0" w:color="auto"/>
      </w:divBdr>
    </w:div>
    <w:div w:id="448665341">
      <w:bodyDiv w:val="1"/>
      <w:marLeft w:val="0"/>
      <w:marRight w:val="0"/>
      <w:marTop w:val="0"/>
      <w:marBottom w:val="0"/>
      <w:divBdr>
        <w:top w:val="none" w:sz="0" w:space="0" w:color="auto"/>
        <w:left w:val="none" w:sz="0" w:space="0" w:color="auto"/>
        <w:bottom w:val="none" w:sz="0" w:space="0" w:color="auto"/>
        <w:right w:val="none" w:sz="0" w:space="0" w:color="auto"/>
      </w:divBdr>
    </w:div>
    <w:div w:id="450973489">
      <w:bodyDiv w:val="1"/>
      <w:marLeft w:val="0"/>
      <w:marRight w:val="0"/>
      <w:marTop w:val="0"/>
      <w:marBottom w:val="0"/>
      <w:divBdr>
        <w:top w:val="none" w:sz="0" w:space="0" w:color="auto"/>
        <w:left w:val="none" w:sz="0" w:space="0" w:color="auto"/>
        <w:bottom w:val="none" w:sz="0" w:space="0" w:color="auto"/>
        <w:right w:val="none" w:sz="0" w:space="0" w:color="auto"/>
      </w:divBdr>
    </w:div>
    <w:div w:id="454372591">
      <w:bodyDiv w:val="1"/>
      <w:marLeft w:val="0"/>
      <w:marRight w:val="0"/>
      <w:marTop w:val="0"/>
      <w:marBottom w:val="0"/>
      <w:divBdr>
        <w:top w:val="none" w:sz="0" w:space="0" w:color="auto"/>
        <w:left w:val="none" w:sz="0" w:space="0" w:color="auto"/>
        <w:bottom w:val="none" w:sz="0" w:space="0" w:color="auto"/>
        <w:right w:val="none" w:sz="0" w:space="0" w:color="auto"/>
      </w:divBdr>
    </w:div>
    <w:div w:id="457572537">
      <w:bodyDiv w:val="1"/>
      <w:marLeft w:val="0"/>
      <w:marRight w:val="0"/>
      <w:marTop w:val="0"/>
      <w:marBottom w:val="0"/>
      <w:divBdr>
        <w:top w:val="none" w:sz="0" w:space="0" w:color="auto"/>
        <w:left w:val="none" w:sz="0" w:space="0" w:color="auto"/>
        <w:bottom w:val="none" w:sz="0" w:space="0" w:color="auto"/>
        <w:right w:val="none" w:sz="0" w:space="0" w:color="auto"/>
      </w:divBdr>
    </w:div>
    <w:div w:id="457794435">
      <w:bodyDiv w:val="1"/>
      <w:marLeft w:val="0"/>
      <w:marRight w:val="0"/>
      <w:marTop w:val="0"/>
      <w:marBottom w:val="0"/>
      <w:divBdr>
        <w:top w:val="none" w:sz="0" w:space="0" w:color="auto"/>
        <w:left w:val="none" w:sz="0" w:space="0" w:color="auto"/>
        <w:bottom w:val="none" w:sz="0" w:space="0" w:color="auto"/>
        <w:right w:val="none" w:sz="0" w:space="0" w:color="auto"/>
      </w:divBdr>
    </w:div>
    <w:div w:id="459105806">
      <w:bodyDiv w:val="1"/>
      <w:marLeft w:val="0"/>
      <w:marRight w:val="0"/>
      <w:marTop w:val="0"/>
      <w:marBottom w:val="0"/>
      <w:divBdr>
        <w:top w:val="none" w:sz="0" w:space="0" w:color="auto"/>
        <w:left w:val="none" w:sz="0" w:space="0" w:color="auto"/>
        <w:bottom w:val="none" w:sz="0" w:space="0" w:color="auto"/>
        <w:right w:val="none" w:sz="0" w:space="0" w:color="auto"/>
      </w:divBdr>
    </w:div>
    <w:div w:id="462695105">
      <w:bodyDiv w:val="1"/>
      <w:marLeft w:val="0"/>
      <w:marRight w:val="0"/>
      <w:marTop w:val="0"/>
      <w:marBottom w:val="0"/>
      <w:divBdr>
        <w:top w:val="none" w:sz="0" w:space="0" w:color="auto"/>
        <w:left w:val="none" w:sz="0" w:space="0" w:color="auto"/>
        <w:bottom w:val="none" w:sz="0" w:space="0" w:color="auto"/>
        <w:right w:val="none" w:sz="0" w:space="0" w:color="auto"/>
      </w:divBdr>
    </w:div>
    <w:div w:id="462891244">
      <w:bodyDiv w:val="1"/>
      <w:marLeft w:val="0"/>
      <w:marRight w:val="0"/>
      <w:marTop w:val="0"/>
      <w:marBottom w:val="0"/>
      <w:divBdr>
        <w:top w:val="none" w:sz="0" w:space="0" w:color="auto"/>
        <w:left w:val="none" w:sz="0" w:space="0" w:color="auto"/>
        <w:bottom w:val="none" w:sz="0" w:space="0" w:color="auto"/>
        <w:right w:val="none" w:sz="0" w:space="0" w:color="auto"/>
      </w:divBdr>
    </w:div>
    <w:div w:id="463428951">
      <w:bodyDiv w:val="1"/>
      <w:marLeft w:val="0"/>
      <w:marRight w:val="0"/>
      <w:marTop w:val="0"/>
      <w:marBottom w:val="0"/>
      <w:divBdr>
        <w:top w:val="none" w:sz="0" w:space="0" w:color="auto"/>
        <w:left w:val="none" w:sz="0" w:space="0" w:color="auto"/>
        <w:bottom w:val="none" w:sz="0" w:space="0" w:color="auto"/>
        <w:right w:val="none" w:sz="0" w:space="0" w:color="auto"/>
      </w:divBdr>
    </w:div>
    <w:div w:id="465395768">
      <w:bodyDiv w:val="1"/>
      <w:marLeft w:val="0"/>
      <w:marRight w:val="0"/>
      <w:marTop w:val="0"/>
      <w:marBottom w:val="0"/>
      <w:divBdr>
        <w:top w:val="none" w:sz="0" w:space="0" w:color="auto"/>
        <w:left w:val="none" w:sz="0" w:space="0" w:color="auto"/>
        <w:bottom w:val="none" w:sz="0" w:space="0" w:color="auto"/>
        <w:right w:val="none" w:sz="0" w:space="0" w:color="auto"/>
      </w:divBdr>
    </w:div>
    <w:div w:id="465440963">
      <w:bodyDiv w:val="1"/>
      <w:marLeft w:val="0"/>
      <w:marRight w:val="0"/>
      <w:marTop w:val="0"/>
      <w:marBottom w:val="0"/>
      <w:divBdr>
        <w:top w:val="none" w:sz="0" w:space="0" w:color="auto"/>
        <w:left w:val="none" w:sz="0" w:space="0" w:color="auto"/>
        <w:bottom w:val="none" w:sz="0" w:space="0" w:color="auto"/>
        <w:right w:val="none" w:sz="0" w:space="0" w:color="auto"/>
      </w:divBdr>
    </w:div>
    <w:div w:id="465969408">
      <w:bodyDiv w:val="1"/>
      <w:marLeft w:val="0"/>
      <w:marRight w:val="0"/>
      <w:marTop w:val="0"/>
      <w:marBottom w:val="0"/>
      <w:divBdr>
        <w:top w:val="none" w:sz="0" w:space="0" w:color="auto"/>
        <w:left w:val="none" w:sz="0" w:space="0" w:color="auto"/>
        <w:bottom w:val="none" w:sz="0" w:space="0" w:color="auto"/>
        <w:right w:val="none" w:sz="0" w:space="0" w:color="auto"/>
      </w:divBdr>
    </w:div>
    <w:div w:id="467675602">
      <w:bodyDiv w:val="1"/>
      <w:marLeft w:val="0"/>
      <w:marRight w:val="0"/>
      <w:marTop w:val="0"/>
      <w:marBottom w:val="0"/>
      <w:divBdr>
        <w:top w:val="none" w:sz="0" w:space="0" w:color="auto"/>
        <w:left w:val="none" w:sz="0" w:space="0" w:color="auto"/>
        <w:bottom w:val="none" w:sz="0" w:space="0" w:color="auto"/>
        <w:right w:val="none" w:sz="0" w:space="0" w:color="auto"/>
      </w:divBdr>
    </w:div>
    <w:div w:id="468403632">
      <w:bodyDiv w:val="1"/>
      <w:marLeft w:val="0"/>
      <w:marRight w:val="0"/>
      <w:marTop w:val="0"/>
      <w:marBottom w:val="0"/>
      <w:divBdr>
        <w:top w:val="none" w:sz="0" w:space="0" w:color="auto"/>
        <w:left w:val="none" w:sz="0" w:space="0" w:color="auto"/>
        <w:bottom w:val="none" w:sz="0" w:space="0" w:color="auto"/>
        <w:right w:val="none" w:sz="0" w:space="0" w:color="auto"/>
      </w:divBdr>
    </w:div>
    <w:div w:id="469254347">
      <w:bodyDiv w:val="1"/>
      <w:marLeft w:val="0"/>
      <w:marRight w:val="0"/>
      <w:marTop w:val="0"/>
      <w:marBottom w:val="0"/>
      <w:divBdr>
        <w:top w:val="none" w:sz="0" w:space="0" w:color="auto"/>
        <w:left w:val="none" w:sz="0" w:space="0" w:color="auto"/>
        <w:bottom w:val="none" w:sz="0" w:space="0" w:color="auto"/>
        <w:right w:val="none" w:sz="0" w:space="0" w:color="auto"/>
      </w:divBdr>
    </w:div>
    <w:div w:id="470682628">
      <w:bodyDiv w:val="1"/>
      <w:marLeft w:val="0"/>
      <w:marRight w:val="0"/>
      <w:marTop w:val="0"/>
      <w:marBottom w:val="0"/>
      <w:divBdr>
        <w:top w:val="none" w:sz="0" w:space="0" w:color="auto"/>
        <w:left w:val="none" w:sz="0" w:space="0" w:color="auto"/>
        <w:bottom w:val="none" w:sz="0" w:space="0" w:color="auto"/>
        <w:right w:val="none" w:sz="0" w:space="0" w:color="auto"/>
      </w:divBdr>
    </w:div>
    <w:div w:id="470755373">
      <w:bodyDiv w:val="1"/>
      <w:marLeft w:val="0"/>
      <w:marRight w:val="0"/>
      <w:marTop w:val="0"/>
      <w:marBottom w:val="0"/>
      <w:divBdr>
        <w:top w:val="none" w:sz="0" w:space="0" w:color="auto"/>
        <w:left w:val="none" w:sz="0" w:space="0" w:color="auto"/>
        <w:bottom w:val="none" w:sz="0" w:space="0" w:color="auto"/>
        <w:right w:val="none" w:sz="0" w:space="0" w:color="auto"/>
      </w:divBdr>
    </w:div>
    <w:div w:id="470756334">
      <w:bodyDiv w:val="1"/>
      <w:marLeft w:val="0"/>
      <w:marRight w:val="0"/>
      <w:marTop w:val="0"/>
      <w:marBottom w:val="0"/>
      <w:divBdr>
        <w:top w:val="none" w:sz="0" w:space="0" w:color="auto"/>
        <w:left w:val="none" w:sz="0" w:space="0" w:color="auto"/>
        <w:bottom w:val="none" w:sz="0" w:space="0" w:color="auto"/>
        <w:right w:val="none" w:sz="0" w:space="0" w:color="auto"/>
      </w:divBdr>
    </w:div>
    <w:div w:id="471168817">
      <w:bodyDiv w:val="1"/>
      <w:marLeft w:val="0"/>
      <w:marRight w:val="0"/>
      <w:marTop w:val="0"/>
      <w:marBottom w:val="0"/>
      <w:divBdr>
        <w:top w:val="none" w:sz="0" w:space="0" w:color="auto"/>
        <w:left w:val="none" w:sz="0" w:space="0" w:color="auto"/>
        <w:bottom w:val="none" w:sz="0" w:space="0" w:color="auto"/>
        <w:right w:val="none" w:sz="0" w:space="0" w:color="auto"/>
      </w:divBdr>
    </w:div>
    <w:div w:id="472138729">
      <w:bodyDiv w:val="1"/>
      <w:marLeft w:val="0"/>
      <w:marRight w:val="0"/>
      <w:marTop w:val="0"/>
      <w:marBottom w:val="0"/>
      <w:divBdr>
        <w:top w:val="none" w:sz="0" w:space="0" w:color="auto"/>
        <w:left w:val="none" w:sz="0" w:space="0" w:color="auto"/>
        <w:bottom w:val="none" w:sz="0" w:space="0" w:color="auto"/>
        <w:right w:val="none" w:sz="0" w:space="0" w:color="auto"/>
      </w:divBdr>
    </w:div>
    <w:div w:id="473572066">
      <w:bodyDiv w:val="1"/>
      <w:marLeft w:val="0"/>
      <w:marRight w:val="0"/>
      <w:marTop w:val="0"/>
      <w:marBottom w:val="0"/>
      <w:divBdr>
        <w:top w:val="none" w:sz="0" w:space="0" w:color="auto"/>
        <w:left w:val="none" w:sz="0" w:space="0" w:color="auto"/>
        <w:bottom w:val="none" w:sz="0" w:space="0" w:color="auto"/>
        <w:right w:val="none" w:sz="0" w:space="0" w:color="auto"/>
      </w:divBdr>
    </w:div>
    <w:div w:id="475881287">
      <w:bodyDiv w:val="1"/>
      <w:marLeft w:val="0"/>
      <w:marRight w:val="0"/>
      <w:marTop w:val="0"/>
      <w:marBottom w:val="0"/>
      <w:divBdr>
        <w:top w:val="none" w:sz="0" w:space="0" w:color="auto"/>
        <w:left w:val="none" w:sz="0" w:space="0" w:color="auto"/>
        <w:bottom w:val="none" w:sz="0" w:space="0" w:color="auto"/>
        <w:right w:val="none" w:sz="0" w:space="0" w:color="auto"/>
      </w:divBdr>
    </w:div>
    <w:div w:id="482234356">
      <w:bodyDiv w:val="1"/>
      <w:marLeft w:val="0"/>
      <w:marRight w:val="0"/>
      <w:marTop w:val="0"/>
      <w:marBottom w:val="0"/>
      <w:divBdr>
        <w:top w:val="none" w:sz="0" w:space="0" w:color="auto"/>
        <w:left w:val="none" w:sz="0" w:space="0" w:color="auto"/>
        <w:bottom w:val="none" w:sz="0" w:space="0" w:color="auto"/>
        <w:right w:val="none" w:sz="0" w:space="0" w:color="auto"/>
      </w:divBdr>
    </w:div>
    <w:div w:id="482236629">
      <w:bodyDiv w:val="1"/>
      <w:marLeft w:val="0"/>
      <w:marRight w:val="0"/>
      <w:marTop w:val="0"/>
      <w:marBottom w:val="0"/>
      <w:divBdr>
        <w:top w:val="none" w:sz="0" w:space="0" w:color="auto"/>
        <w:left w:val="none" w:sz="0" w:space="0" w:color="auto"/>
        <w:bottom w:val="none" w:sz="0" w:space="0" w:color="auto"/>
        <w:right w:val="none" w:sz="0" w:space="0" w:color="auto"/>
      </w:divBdr>
    </w:div>
    <w:div w:id="482745208">
      <w:bodyDiv w:val="1"/>
      <w:marLeft w:val="0"/>
      <w:marRight w:val="0"/>
      <w:marTop w:val="0"/>
      <w:marBottom w:val="0"/>
      <w:divBdr>
        <w:top w:val="none" w:sz="0" w:space="0" w:color="auto"/>
        <w:left w:val="none" w:sz="0" w:space="0" w:color="auto"/>
        <w:bottom w:val="none" w:sz="0" w:space="0" w:color="auto"/>
        <w:right w:val="none" w:sz="0" w:space="0" w:color="auto"/>
      </w:divBdr>
    </w:div>
    <w:div w:id="482746738">
      <w:bodyDiv w:val="1"/>
      <w:marLeft w:val="0"/>
      <w:marRight w:val="0"/>
      <w:marTop w:val="0"/>
      <w:marBottom w:val="0"/>
      <w:divBdr>
        <w:top w:val="none" w:sz="0" w:space="0" w:color="auto"/>
        <w:left w:val="none" w:sz="0" w:space="0" w:color="auto"/>
        <w:bottom w:val="none" w:sz="0" w:space="0" w:color="auto"/>
        <w:right w:val="none" w:sz="0" w:space="0" w:color="auto"/>
      </w:divBdr>
    </w:div>
    <w:div w:id="484930256">
      <w:bodyDiv w:val="1"/>
      <w:marLeft w:val="0"/>
      <w:marRight w:val="0"/>
      <w:marTop w:val="0"/>
      <w:marBottom w:val="0"/>
      <w:divBdr>
        <w:top w:val="none" w:sz="0" w:space="0" w:color="auto"/>
        <w:left w:val="none" w:sz="0" w:space="0" w:color="auto"/>
        <w:bottom w:val="none" w:sz="0" w:space="0" w:color="auto"/>
        <w:right w:val="none" w:sz="0" w:space="0" w:color="auto"/>
      </w:divBdr>
    </w:div>
    <w:div w:id="486633763">
      <w:bodyDiv w:val="1"/>
      <w:marLeft w:val="0"/>
      <w:marRight w:val="0"/>
      <w:marTop w:val="0"/>
      <w:marBottom w:val="0"/>
      <w:divBdr>
        <w:top w:val="none" w:sz="0" w:space="0" w:color="auto"/>
        <w:left w:val="none" w:sz="0" w:space="0" w:color="auto"/>
        <w:bottom w:val="none" w:sz="0" w:space="0" w:color="auto"/>
        <w:right w:val="none" w:sz="0" w:space="0" w:color="auto"/>
      </w:divBdr>
    </w:div>
    <w:div w:id="487282263">
      <w:bodyDiv w:val="1"/>
      <w:marLeft w:val="0"/>
      <w:marRight w:val="0"/>
      <w:marTop w:val="0"/>
      <w:marBottom w:val="0"/>
      <w:divBdr>
        <w:top w:val="none" w:sz="0" w:space="0" w:color="auto"/>
        <w:left w:val="none" w:sz="0" w:space="0" w:color="auto"/>
        <w:bottom w:val="none" w:sz="0" w:space="0" w:color="auto"/>
        <w:right w:val="none" w:sz="0" w:space="0" w:color="auto"/>
      </w:divBdr>
    </w:div>
    <w:div w:id="492188343">
      <w:bodyDiv w:val="1"/>
      <w:marLeft w:val="0"/>
      <w:marRight w:val="0"/>
      <w:marTop w:val="0"/>
      <w:marBottom w:val="0"/>
      <w:divBdr>
        <w:top w:val="none" w:sz="0" w:space="0" w:color="auto"/>
        <w:left w:val="none" w:sz="0" w:space="0" w:color="auto"/>
        <w:bottom w:val="none" w:sz="0" w:space="0" w:color="auto"/>
        <w:right w:val="none" w:sz="0" w:space="0" w:color="auto"/>
      </w:divBdr>
    </w:div>
    <w:div w:id="493767811">
      <w:bodyDiv w:val="1"/>
      <w:marLeft w:val="0"/>
      <w:marRight w:val="0"/>
      <w:marTop w:val="0"/>
      <w:marBottom w:val="0"/>
      <w:divBdr>
        <w:top w:val="none" w:sz="0" w:space="0" w:color="auto"/>
        <w:left w:val="none" w:sz="0" w:space="0" w:color="auto"/>
        <w:bottom w:val="none" w:sz="0" w:space="0" w:color="auto"/>
        <w:right w:val="none" w:sz="0" w:space="0" w:color="auto"/>
      </w:divBdr>
    </w:div>
    <w:div w:id="493879720">
      <w:bodyDiv w:val="1"/>
      <w:marLeft w:val="0"/>
      <w:marRight w:val="0"/>
      <w:marTop w:val="0"/>
      <w:marBottom w:val="0"/>
      <w:divBdr>
        <w:top w:val="none" w:sz="0" w:space="0" w:color="auto"/>
        <w:left w:val="none" w:sz="0" w:space="0" w:color="auto"/>
        <w:bottom w:val="none" w:sz="0" w:space="0" w:color="auto"/>
        <w:right w:val="none" w:sz="0" w:space="0" w:color="auto"/>
      </w:divBdr>
    </w:div>
    <w:div w:id="494423428">
      <w:bodyDiv w:val="1"/>
      <w:marLeft w:val="0"/>
      <w:marRight w:val="0"/>
      <w:marTop w:val="0"/>
      <w:marBottom w:val="0"/>
      <w:divBdr>
        <w:top w:val="none" w:sz="0" w:space="0" w:color="auto"/>
        <w:left w:val="none" w:sz="0" w:space="0" w:color="auto"/>
        <w:bottom w:val="none" w:sz="0" w:space="0" w:color="auto"/>
        <w:right w:val="none" w:sz="0" w:space="0" w:color="auto"/>
      </w:divBdr>
    </w:div>
    <w:div w:id="495876488">
      <w:bodyDiv w:val="1"/>
      <w:marLeft w:val="0"/>
      <w:marRight w:val="0"/>
      <w:marTop w:val="0"/>
      <w:marBottom w:val="0"/>
      <w:divBdr>
        <w:top w:val="none" w:sz="0" w:space="0" w:color="auto"/>
        <w:left w:val="none" w:sz="0" w:space="0" w:color="auto"/>
        <w:bottom w:val="none" w:sz="0" w:space="0" w:color="auto"/>
        <w:right w:val="none" w:sz="0" w:space="0" w:color="auto"/>
      </w:divBdr>
    </w:div>
    <w:div w:id="497696087">
      <w:bodyDiv w:val="1"/>
      <w:marLeft w:val="0"/>
      <w:marRight w:val="0"/>
      <w:marTop w:val="0"/>
      <w:marBottom w:val="0"/>
      <w:divBdr>
        <w:top w:val="none" w:sz="0" w:space="0" w:color="auto"/>
        <w:left w:val="none" w:sz="0" w:space="0" w:color="auto"/>
        <w:bottom w:val="none" w:sz="0" w:space="0" w:color="auto"/>
        <w:right w:val="none" w:sz="0" w:space="0" w:color="auto"/>
      </w:divBdr>
    </w:div>
    <w:div w:id="499780198">
      <w:bodyDiv w:val="1"/>
      <w:marLeft w:val="0"/>
      <w:marRight w:val="0"/>
      <w:marTop w:val="0"/>
      <w:marBottom w:val="0"/>
      <w:divBdr>
        <w:top w:val="none" w:sz="0" w:space="0" w:color="auto"/>
        <w:left w:val="none" w:sz="0" w:space="0" w:color="auto"/>
        <w:bottom w:val="none" w:sz="0" w:space="0" w:color="auto"/>
        <w:right w:val="none" w:sz="0" w:space="0" w:color="auto"/>
      </w:divBdr>
    </w:div>
    <w:div w:id="504520560">
      <w:bodyDiv w:val="1"/>
      <w:marLeft w:val="0"/>
      <w:marRight w:val="0"/>
      <w:marTop w:val="0"/>
      <w:marBottom w:val="0"/>
      <w:divBdr>
        <w:top w:val="none" w:sz="0" w:space="0" w:color="auto"/>
        <w:left w:val="none" w:sz="0" w:space="0" w:color="auto"/>
        <w:bottom w:val="none" w:sz="0" w:space="0" w:color="auto"/>
        <w:right w:val="none" w:sz="0" w:space="0" w:color="auto"/>
      </w:divBdr>
    </w:div>
    <w:div w:id="505170657">
      <w:bodyDiv w:val="1"/>
      <w:marLeft w:val="0"/>
      <w:marRight w:val="0"/>
      <w:marTop w:val="0"/>
      <w:marBottom w:val="0"/>
      <w:divBdr>
        <w:top w:val="none" w:sz="0" w:space="0" w:color="auto"/>
        <w:left w:val="none" w:sz="0" w:space="0" w:color="auto"/>
        <w:bottom w:val="none" w:sz="0" w:space="0" w:color="auto"/>
        <w:right w:val="none" w:sz="0" w:space="0" w:color="auto"/>
      </w:divBdr>
    </w:div>
    <w:div w:id="505637414">
      <w:bodyDiv w:val="1"/>
      <w:marLeft w:val="0"/>
      <w:marRight w:val="0"/>
      <w:marTop w:val="0"/>
      <w:marBottom w:val="0"/>
      <w:divBdr>
        <w:top w:val="none" w:sz="0" w:space="0" w:color="auto"/>
        <w:left w:val="none" w:sz="0" w:space="0" w:color="auto"/>
        <w:bottom w:val="none" w:sz="0" w:space="0" w:color="auto"/>
        <w:right w:val="none" w:sz="0" w:space="0" w:color="auto"/>
      </w:divBdr>
    </w:div>
    <w:div w:id="508370456">
      <w:bodyDiv w:val="1"/>
      <w:marLeft w:val="0"/>
      <w:marRight w:val="0"/>
      <w:marTop w:val="0"/>
      <w:marBottom w:val="0"/>
      <w:divBdr>
        <w:top w:val="none" w:sz="0" w:space="0" w:color="auto"/>
        <w:left w:val="none" w:sz="0" w:space="0" w:color="auto"/>
        <w:bottom w:val="none" w:sz="0" w:space="0" w:color="auto"/>
        <w:right w:val="none" w:sz="0" w:space="0" w:color="auto"/>
      </w:divBdr>
    </w:div>
    <w:div w:id="509419247">
      <w:bodyDiv w:val="1"/>
      <w:marLeft w:val="0"/>
      <w:marRight w:val="0"/>
      <w:marTop w:val="0"/>
      <w:marBottom w:val="0"/>
      <w:divBdr>
        <w:top w:val="none" w:sz="0" w:space="0" w:color="auto"/>
        <w:left w:val="none" w:sz="0" w:space="0" w:color="auto"/>
        <w:bottom w:val="none" w:sz="0" w:space="0" w:color="auto"/>
        <w:right w:val="none" w:sz="0" w:space="0" w:color="auto"/>
      </w:divBdr>
    </w:div>
    <w:div w:id="510026875">
      <w:bodyDiv w:val="1"/>
      <w:marLeft w:val="0"/>
      <w:marRight w:val="0"/>
      <w:marTop w:val="0"/>
      <w:marBottom w:val="0"/>
      <w:divBdr>
        <w:top w:val="none" w:sz="0" w:space="0" w:color="auto"/>
        <w:left w:val="none" w:sz="0" w:space="0" w:color="auto"/>
        <w:bottom w:val="none" w:sz="0" w:space="0" w:color="auto"/>
        <w:right w:val="none" w:sz="0" w:space="0" w:color="auto"/>
      </w:divBdr>
    </w:div>
    <w:div w:id="515508825">
      <w:bodyDiv w:val="1"/>
      <w:marLeft w:val="0"/>
      <w:marRight w:val="0"/>
      <w:marTop w:val="0"/>
      <w:marBottom w:val="0"/>
      <w:divBdr>
        <w:top w:val="none" w:sz="0" w:space="0" w:color="auto"/>
        <w:left w:val="none" w:sz="0" w:space="0" w:color="auto"/>
        <w:bottom w:val="none" w:sz="0" w:space="0" w:color="auto"/>
        <w:right w:val="none" w:sz="0" w:space="0" w:color="auto"/>
      </w:divBdr>
    </w:div>
    <w:div w:id="517278819">
      <w:bodyDiv w:val="1"/>
      <w:marLeft w:val="0"/>
      <w:marRight w:val="0"/>
      <w:marTop w:val="0"/>
      <w:marBottom w:val="0"/>
      <w:divBdr>
        <w:top w:val="none" w:sz="0" w:space="0" w:color="auto"/>
        <w:left w:val="none" w:sz="0" w:space="0" w:color="auto"/>
        <w:bottom w:val="none" w:sz="0" w:space="0" w:color="auto"/>
        <w:right w:val="none" w:sz="0" w:space="0" w:color="auto"/>
      </w:divBdr>
    </w:div>
    <w:div w:id="520240651">
      <w:bodyDiv w:val="1"/>
      <w:marLeft w:val="0"/>
      <w:marRight w:val="0"/>
      <w:marTop w:val="0"/>
      <w:marBottom w:val="0"/>
      <w:divBdr>
        <w:top w:val="none" w:sz="0" w:space="0" w:color="auto"/>
        <w:left w:val="none" w:sz="0" w:space="0" w:color="auto"/>
        <w:bottom w:val="none" w:sz="0" w:space="0" w:color="auto"/>
        <w:right w:val="none" w:sz="0" w:space="0" w:color="auto"/>
      </w:divBdr>
    </w:div>
    <w:div w:id="520705711">
      <w:bodyDiv w:val="1"/>
      <w:marLeft w:val="0"/>
      <w:marRight w:val="0"/>
      <w:marTop w:val="0"/>
      <w:marBottom w:val="0"/>
      <w:divBdr>
        <w:top w:val="none" w:sz="0" w:space="0" w:color="auto"/>
        <w:left w:val="none" w:sz="0" w:space="0" w:color="auto"/>
        <w:bottom w:val="none" w:sz="0" w:space="0" w:color="auto"/>
        <w:right w:val="none" w:sz="0" w:space="0" w:color="auto"/>
      </w:divBdr>
    </w:div>
    <w:div w:id="522014018">
      <w:bodyDiv w:val="1"/>
      <w:marLeft w:val="0"/>
      <w:marRight w:val="0"/>
      <w:marTop w:val="0"/>
      <w:marBottom w:val="0"/>
      <w:divBdr>
        <w:top w:val="none" w:sz="0" w:space="0" w:color="auto"/>
        <w:left w:val="none" w:sz="0" w:space="0" w:color="auto"/>
        <w:bottom w:val="none" w:sz="0" w:space="0" w:color="auto"/>
        <w:right w:val="none" w:sz="0" w:space="0" w:color="auto"/>
      </w:divBdr>
    </w:div>
    <w:div w:id="523253860">
      <w:bodyDiv w:val="1"/>
      <w:marLeft w:val="0"/>
      <w:marRight w:val="0"/>
      <w:marTop w:val="0"/>
      <w:marBottom w:val="0"/>
      <w:divBdr>
        <w:top w:val="none" w:sz="0" w:space="0" w:color="auto"/>
        <w:left w:val="none" w:sz="0" w:space="0" w:color="auto"/>
        <w:bottom w:val="none" w:sz="0" w:space="0" w:color="auto"/>
        <w:right w:val="none" w:sz="0" w:space="0" w:color="auto"/>
      </w:divBdr>
    </w:div>
    <w:div w:id="525681185">
      <w:bodyDiv w:val="1"/>
      <w:marLeft w:val="0"/>
      <w:marRight w:val="0"/>
      <w:marTop w:val="0"/>
      <w:marBottom w:val="0"/>
      <w:divBdr>
        <w:top w:val="none" w:sz="0" w:space="0" w:color="auto"/>
        <w:left w:val="none" w:sz="0" w:space="0" w:color="auto"/>
        <w:bottom w:val="none" w:sz="0" w:space="0" w:color="auto"/>
        <w:right w:val="none" w:sz="0" w:space="0" w:color="auto"/>
      </w:divBdr>
    </w:div>
    <w:div w:id="526334761">
      <w:bodyDiv w:val="1"/>
      <w:marLeft w:val="0"/>
      <w:marRight w:val="0"/>
      <w:marTop w:val="0"/>
      <w:marBottom w:val="0"/>
      <w:divBdr>
        <w:top w:val="none" w:sz="0" w:space="0" w:color="auto"/>
        <w:left w:val="none" w:sz="0" w:space="0" w:color="auto"/>
        <w:bottom w:val="none" w:sz="0" w:space="0" w:color="auto"/>
        <w:right w:val="none" w:sz="0" w:space="0" w:color="auto"/>
      </w:divBdr>
    </w:div>
    <w:div w:id="528682737">
      <w:bodyDiv w:val="1"/>
      <w:marLeft w:val="0"/>
      <w:marRight w:val="0"/>
      <w:marTop w:val="0"/>
      <w:marBottom w:val="0"/>
      <w:divBdr>
        <w:top w:val="none" w:sz="0" w:space="0" w:color="auto"/>
        <w:left w:val="none" w:sz="0" w:space="0" w:color="auto"/>
        <w:bottom w:val="none" w:sz="0" w:space="0" w:color="auto"/>
        <w:right w:val="none" w:sz="0" w:space="0" w:color="auto"/>
      </w:divBdr>
    </w:div>
    <w:div w:id="530261498">
      <w:bodyDiv w:val="1"/>
      <w:marLeft w:val="0"/>
      <w:marRight w:val="0"/>
      <w:marTop w:val="0"/>
      <w:marBottom w:val="0"/>
      <w:divBdr>
        <w:top w:val="none" w:sz="0" w:space="0" w:color="auto"/>
        <w:left w:val="none" w:sz="0" w:space="0" w:color="auto"/>
        <w:bottom w:val="none" w:sz="0" w:space="0" w:color="auto"/>
        <w:right w:val="none" w:sz="0" w:space="0" w:color="auto"/>
      </w:divBdr>
    </w:div>
    <w:div w:id="531849190">
      <w:bodyDiv w:val="1"/>
      <w:marLeft w:val="0"/>
      <w:marRight w:val="0"/>
      <w:marTop w:val="0"/>
      <w:marBottom w:val="0"/>
      <w:divBdr>
        <w:top w:val="none" w:sz="0" w:space="0" w:color="auto"/>
        <w:left w:val="none" w:sz="0" w:space="0" w:color="auto"/>
        <w:bottom w:val="none" w:sz="0" w:space="0" w:color="auto"/>
        <w:right w:val="none" w:sz="0" w:space="0" w:color="auto"/>
      </w:divBdr>
    </w:div>
    <w:div w:id="533419785">
      <w:bodyDiv w:val="1"/>
      <w:marLeft w:val="0"/>
      <w:marRight w:val="0"/>
      <w:marTop w:val="0"/>
      <w:marBottom w:val="0"/>
      <w:divBdr>
        <w:top w:val="none" w:sz="0" w:space="0" w:color="auto"/>
        <w:left w:val="none" w:sz="0" w:space="0" w:color="auto"/>
        <w:bottom w:val="none" w:sz="0" w:space="0" w:color="auto"/>
        <w:right w:val="none" w:sz="0" w:space="0" w:color="auto"/>
      </w:divBdr>
    </w:div>
    <w:div w:id="533886460">
      <w:bodyDiv w:val="1"/>
      <w:marLeft w:val="0"/>
      <w:marRight w:val="0"/>
      <w:marTop w:val="0"/>
      <w:marBottom w:val="0"/>
      <w:divBdr>
        <w:top w:val="none" w:sz="0" w:space="0" w:color="auto"/>
        <w:left w:val="none" w:sz="0" w:space="0" w:color="auto"/>
        <w:bottom w:val="none" w:sz="0" w:space="0" w:color="auto"/>
        <w:right w:val="none" w:sz="0" w:space="0" w:color="auto"/>
      </w:divBdr>
    </w:div>
    <w:div w:id="534512621">
      <w:bodyDiv w:val="1"/>
      <w:marLeft w:val="0"/>
      <w:marRight w:val="0"/>
      <w:marTop w:val="0"/>
      <w:marBottom w:val="0"/>
      <w:divBdr>
        <w:top w:val="none" w:sz="0" w:space="0" w:color="auto"/>
        <w:left w:val="none" w:sz="0" w:space="0" w:color="auto"/>
        <w:bottom w:val="none" w:sz="0" w:space="0" w:color="auto"/>
        <w:right w:val="none" w:sz="0" w:space="0" w:color="auto"/>
      </w:divBdr>
    </w:div>
    <w:div w:id="537476237">
      <w:bodyDiv w:val="1"/>
      <w:marLeft w:val="0"/>
      <w:marRight w:val="0"/>
      <w:marTop w:val="0"/>
      <w:marBottom w:val="0"/>
      <w:divBdr>
        <w:top w:val="none" w:sz="0" w:space="0" w:color="auto"/>
        <w:left w:val="none" w:sz="0" w:space="0" w:color="auto"/>
        <w:bottom w:val="none" w:sz="0" w:space="0" w:color="auto"/>
        <w:right w:val="none" w:sz="0" w:space="0" w:color="auto"/>
      </w:divBdr>
    </w:div>
    <w:div w:id="537476952">
      <w:bodyDiv w:val="1"/>
      <w:marLeft w:val="0"/>
      <w:marRight w:val="0"/>
      <w:marTop w:val="0"/>
      <w:marBottom w:val="0"/>
      <w:divBdr>
        <w:top w:val="none" w:sz="0" w:space="0" w:color="auto"/>
        <w:left w:val="none" w:sz="0" w:space="0" w:color="auto"/>
        <w:bottom w:val="none" w:sz="0" w:space="0" w:color="auto"/>
        <w:right w:val="none" w:sz="0" w:space="0" w:color="auto"/>
      </w:divBdr>
    </w:div>
    <w:div w:id="537619438">
      <w:bodyDiv w:val="1"/>
      <w:marLeft w:val="0"/>
      <w:marRight w:val="0"/>
      <w:marTop w:val="0"/>
      <w:marBottom w:val="0"/>
      <w:divBdr>
        <w:top w:val="none" w:sz="0" w:space="0" w:color="auto"/>
        <w:left w:val="none" w:sz="0" w:space="0" w:color="auto"/>
        <w:bottom w:val="none" w:sz="0" w:space="0" w:color="auto"/>
        <w:right w:val="none" w:sz="0" w:space="0" w:color="auto"/>
      </w:divBdr>
    </w:div>
    <w:div w:id="541329616">
      <w:bodyDiv w:val="1"/>
      <w:marLeft w:val="0"/>
      <w:marRight w:val="0"/>
      <w:marTop w:val="0"/>
      <w:marBottom w:val="0"/>
      <w:divBdr>
        <w:top w:val="none" w:sz="0" w:space="0" w:color="auto"/>
        <w:left w:val="none" w:sz="0" w:space="0" w:color="auto"/>
        <w:bottom w:val="none" w:sz="0" w:space="0" w:color="auto"/>
        <w:right w:val="none" w:sz="0" w:space="0" w:color="auto"/>
      </w:divBdr>
    </w:div>
    <w:div w:id="541940884">
      <w:bodyDiv w:val="1"/>
      <w:marLeft w:val="0"/>
      <w:marRight w:val="0"/>
      <w:marTop w:val="0"/>
      <w:marBottom w:val="0"/>
      <w:divBdr>
        <w:top w:val="none" w:sz="0" w:space="0" w:color="auto"/>
        <w:left w:val="none" w:sz="0" w:space="0" w:color="auto"/>
        <w:bottom w:val="none" w:sz="0" w:space="0" w:color="auto"/>
        <w:right w:val="none" w:sz="0" w:space="0" w:color="auto"/>
      </w:divBdr>
    </w:div>
    <w:div w:id="542517672">
      <w:bodyDiv w:val="1"/>
      <w:marLeft w:val="0"/>
      <w:marRight w:val="0"/>
      <w:marTop w:val="0"/>
      <w:marBottom w:val="0"/>
      <w:divBdr>
        <w:top w:val="none" w:sz="0" w:space="0" w:color="auto"/>
        <w:left w:val="none" w:sz="0" w:space="0" w:color="auto"/>
        <w:bottom w:val="none" w:sz="0" w:space="0" w:color="auto"/>
        <w:right w:val="none" w:sz="0" w:space="0" w:color="auto"/>
      </w:divBdr>
    </w:div>
    <w:div w:id="543640226">
      <w:bodyDiv w:val="1"/>
      <w:marLeft w:val="0"/>
      <w:marRight w:val="0"/>
      <w:marTop w:val="0"/>
      <w:marBottom w:val="0"/>
      <w:divBdr>
        <w:top w:val="none" w:sz="0" w:space="0" w:color="auto"/>
        <w:left w:val="none" w:sz="0" w:space="0" w:color="auto"/>
        <w:bottom w:val="none" w:sz="0" w:space="0" w:color="auto"/>
        <w:right w:val="none" w:sz="0" w:space="0" w:color="auto"/>
      </w:divBdr>
    </w:div>
    <w:div w:id="543909431">
      <w:bodyDiv w:val="1"/>
      <w:marLeft w:val="0"/>
      <w:marRight w:val="0"/>
      <w:marTop w:val="0"/>
      <w:marBottom w:val="0"/>
      <w:divBdr>
        <w:top w:val="none" w:sz="0" w:space="0" w:color="auto"/>
        <w:left w:val="none" w:sz="0" w:space="0" w:color="auto"/>
        <w:bottom w:val="none" w:sz="0" w:space="0" w:color="auto"/>
        <w:right w:val="none" w:sz="0" w:space="0" w:color="auto"/>
      </w:divBdr>
    </w:div>
    <w:div w:id="544099236">
      <w:bodyDiv w:val="1"/>
      <w:marLeft w:val="0"/>
      <w:marRight w:val="0"/>
      <w:marTop w:val="0"/>
      <w:marBottom w:val="0"/>
      <w:divBdr>
        <w:top w:val="none" w:sz="0" w:space="0" w:color="auto"/>
        <w:left w:val="none" w:sz="0" w:space="0" w:color="auto"/>
        <w:bottom w:val="none" w:sz="0" w:space="0" w:color="auto"/>
        <w:right w:val="none" w:sz="0" w:space="0" w:color="auto"/>
      </w:divBdr>
    </w:div>
    <w:div w:id="544174358">
      <w:bodyDiv w:val="1"/>
      <w:marLeft w:val="0"/>
      <w:marRight w:val="0"/>
      <w:marTop w:val="0"/>
      <w:marBottom w:val="0"/>
      <w:divBdr>
        <w:top w:val="none" w:sz="0" w:space="0" w:color="auto"/>
        <w:left w:val="none" w:sz="0" w:space="0" w:color="auto"/>
        <w:bottom w:val="none" w:sz="0" w:space="0" w:color="auto"/>
        <w:right w:val="none" w:sz="0" w:space="0" w:color="auto"/>
      </w:divBdr>
    </w:div>
    <w:div w:id="545876258">
      <w:bodyDiv w:val="1"/>
      <w:marLeft w:val="0"/>
      <w:marRight w:val="0"/>
      <w:marTop w:val="0"/>
      <w:marBottom w:val="0"/>
      <w:divBdr>
        <w:top w:val="none" w:sz="0" w:space="0" w:color="auto"/>
        <w:left w:val="none" w:sz="0" w:space="0" w:color="auto"/>
        <w:bottom w:val="none" w:sz="0" w:space="0" w:color="auto"/>
        <w:right w:val="none" w:sz="0" w:space="0" w:color="auto"/>
      </w:divBdr>
    </w:div>
    <w:div w:id="547573606">
      <w:bodyDiv w:val="1"/>
      <w:marLeft w:val="0"/>
      <w:marRight w:val="0"/>
      <w:marTop w:val="0"/>
      <w:marBottom w:val="0"/>
      <w:divBdr>
        <w:top w:val="none" w:sz="0" w:space="0" w:color="auto"/>
        <w:left w:val="none" w:sz="0" w:space="0" w:color="auto"/>
        <w:bottom w:val="none" w:sz="0" w:space="0" w:color="auto"/>
        <w:right w:val="none" w:sz="0" w:space="0" w:color="auto"/>
      </w:divBdr>
    </w:div>
    <w:div w:id="547953359">
      <w:bodyDiv w:val="1"/>
      <w:marLeft w:val="0"/>
      <w:marRight w:val="0"/>
      <w:marTop w:val="0"/>
      <w:marBottom w:val="0"/>
      <w:divBdr>
        <w:top w:val="none" w:sz="0" w:space="0" w:color="auto"/>
        <w:left w:val="none" w:sz="0" w:space="0" w:color="auto"/>
        <w:bottom w:val="none" w:sz="0" w:space="0" w:color="auto"/>
        <w:right w:val="none" w:sz="0" w:space="0" w:color="auto"/>
      </w:divBdr>
    </w:div>
    <w:div w:id="548537713">
      <w:bodyDiv w:val="1"/>
      <w:marLeft w:val="0"/>
      <w:marRight w:val="0"/>
      <w:marTop w:val="0"/>
      <w:marBottom w:val="0"/>
      <w:divBdr>
        <w:top w:val="none" w:sz="0" w:space="0" w:color="auto"/>
        <w:left w:val="none" w:sz="0" w:space="0" w:color="auto"/>
        <w:bottom w:val="none" w:sz="0" w:space="0" w:color="auto"/>
        <w:right w:val="none" w:sz="0" w:space="0" w:color="auto"/>
      </w:divBdr>
    </w:div>
    <w:div w:id="548807943">
      <w:bodyDiv w:val="1"/>
      <w:marLeft w:val="0"/>
      <w:marRight w:val="0"/>
      <w:marTop w:val="0"/>
      <w:marBottom w:val="0"/>
      <w:divBdr>
        <w:top w:val="none" w:sz="0" w:space="0" w:color="auto"/>
        <w:left w:val="none" w:sz="0" w:space="0" w:color="auto"/>
        <w:bottom w:val="none" w:sz="0" w:space="0" w:color="auto"/>
        <w:right w:val="none" w:sz="0" w:space="0" w:color="auto"/>
      </w:divBdr>
    </w:div>
    <w:div w:id="551042548">
      <w:bodyDiv w:val="1"/>
      <w:marLeft w:val="0"/>
      <w:marRight w:val="0"/>
      <w:marTop w:val="0"/>
      <w:marBottom w:val="0"/>
      <w:divBdr>
        <w:top w:val="none" w:sz="0" w:space="0" w:color="auto"/>
        <w:left w:val="none" w:sz="0" w:space="0" w:color="auto"/>
        <w:bottom w:val="none" w:sz="0" w:space="0" w:color="auto"/>
        <w:right w:val="none" w:sz="0" w:space="0" w:color="auto"/>
      </w:divBdr>
      <w:divsChild>
        <w:div w:id="1228491941">
          <w:marLeft w:val="0"/>
          <w:marRight w:val="0"/>
          <w:marTop w:val="0"/>
          <w:marBottom w:val="0"/>
          <w:divBdr>
            <w:top w:val="none" w:sz="0" w:space="0" w:color="auto"/>
            <w:left w:val="none" w:sz="0" w:space="0" w:color="auto"/>
            <w:bottom w:val="none" w:sz="0" w:space="0" w:color="auto"/>
            <w:right w:val="none" w:sz="0" w:space="0" w:color="auto"/>
          </w:divBdr>
        </w:div>
        <w:div w:id="263150412">
          <w:marLeft w:val="0"/>
          <w:marRight w:val="0"/>
          <w:marTop w:val="0"/>
          <w:marBottom w:val="0"/>
          <w:divBdr>
            <w:top w:val="none" w:sz="0" w:space="0" w:color="auto"/>
            <w:left w:val="none" w:sz="0" w:space="0" w:color="auto"/>
            <w:bottom w:val="none" w:sz="0" w:space="0" w:color="auto"/>
            <w:right w:val="none" w:sz="0" w:space="0" w:color="auto"/>
          </w:divBdr>
          <w:divsChild>
            <w:div w:id="192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1826">
      <w:bodyDiv w:val="1"/>
      <w:marLeft w:val="0"/>
      <w:marRight w:val="0"/>
      <w:marTop w:val="0"/>
      <w:marBottom w:val="0"/>
      <w:divBdr>
        <w:top w:val="none" w:sz="0" w:space="0" w:color="auto"/>
        <w:left w:val="none" w:sz="0" w:space="0" w:color="auto"/>
        <w:bottom w:val="none" w:sz="0" w:space="0" w:color="auto"/>
        <w:right w:val="none" w:sz="0" w:space="0" w:color="auto"/>
      </w:divBdr>
    </w:div>
    <w:div w:id="556401970">
      <w:bodyDiv w:val="1"/>
      <w:marLeft w:val="0"/>
      <w:marRight w:val="0"/>
      <w:marTop w:val="0"/>
      <w:marBottom w:val="0"/>
      <w:divBdr>
        <w:top w:val="none" w:sz="0" w:space="0" w:color="auto"/>
        <w:left w:val="none" w:sz="0" w:space="0" w:color="auto"/>
        <w:bottom w:val="none" w:sz="0" w:space="0" w:color="auto"/>
        <w:right w:val="none" w:sz="0" w:space="0" w:color="auto"/>
      </w:divBdr>
    </w:div>
    <w:div w:id="557326703">
      <w:bodyDiv w:val="1"/>
      <w:marLeft w:val="0"/>
      <w:marRight w:val="0"/>
      <w:marTop w:val="0"/>
      <w:marBottom w:val="0"/>
      <w:divBdr>
        <w:top w:val="none" w:sz="0" w:space="0" w:color="auto"/>
        <w:left w:val="none" w:sz="0" w:space="0" w:color="auto"/>
        <w:bottom w:val="none" w:sz="0" w:space="0" w:color="auto"/>
        <w:right w:val="none" w:sz="0" w:space="0" w:color="auto"/>
      </w:divBdr>
    </w:div>
    <w:div w:id="558441212">
      <w:bodyDiv w:val="1"/>
      <w:marLeft w:val="0"/>
      <w:marRight w:val="0"/>
      <w:marTop w:val="0"/>
      <w:marBottom w:val="0"/>
      <w:divBdr>
        <w:top w:val="none" w:sz="0" w:space="0" w:color="auto"/>
        <w:left w:val="none" w:sz="0" w:space="0" w:color="auto"/>
        <w:bottom w:val="none" w:sz="0" w:space="0" w:color="auto"/>
        <w:right w:val="none" w:sz="0" w:space="0" w:color="auto"/>
      </w:divBdr>
    </w:div>
    <w:div w:id="558832967">
      <w:bodyDiv w:val="1"/>
      <w:marLeft w:val="0"/>
      <w:marRight w:val="0"/>
      <w:marTop w:val="0"/>
      <w:marBottom w:val="0"/>
      <w:divBdr>
        <w:top w:val="none" w:sz="0" w:space="0" w:color="auto"/>
        <w:left w:val="none" w:sz="0" w:space="0" w:color="auto"/>
        <w:bottom w:val="none" w:sz="0" w:space="0" w:color="auto"/>
        <w:right w:val="none" w:sz="0" w:space="0" w:color="auto"/>
      </w:divBdr>
    </w:div>
    <w:div w:id="559558754">
      <w:bodyDiv w:val="1"/>
      <w:marLeft w:val="0"/>
      <w:marRight w:val="0"/>
      <w:marTop w:val="0"/>
      <w:marBottom w:val="0"/>
      <w:divBdr>
        <w:top w:val="none" w:sz="0" w:space="0" w:color="auto"/>
        <w:left w:val="none" w:sz="0" w:space="0" w:color="auto"/>
        <w:bottom w:val="none" w:sz="0" w:space="0" w:color="auto"/>
        <w:right w:val="none" w:sz="0" w:space="0" w:color="auto"/>
      </w:divBdr>
    </w:div>
    <w:div w:id="560293224">
      <w:bodyDiv w:val="1"/>
      <w:marLeft w:val="0"/>
      <w:marRight w:val="0"/>
      <w:marTop w:val="0"/>
      <w:marBottom w:val="0"/>
      <w:divBdr>
        <w:top w:val="none" w:sz="0" w:space="0" w:color="auto"/>
        <w:left w:val="none" w:sz="0" w:space="0" w:color="auto"/>
        <w:bottom w:val="none" w:sz="0" w:space="0" w:color="auto"/>
        <w:right w:val="none" w:sz="0" w:space="0" w:color="auto"/>
      </w:divBdr>
    </w:div>
    <w:div w:id="561644344">
      <w:bodyDiv w:val="1"/>
      <w:marLeft w:val="0"/>
      <w:marRight w:val="0"/>
      <w:marTop w:val="0"/>
      <w:marBottom w:val="0"/>
      <w:divBdr>
        <w:top w:val="none" w:sz="0" w:space="0" w:color="auto"/>
        <w:left w:val="none" w:sz="0" w:space="0" w:color="auto"/>
        <w:bottom w:val="none" w:sz="0" w:space="0" w:color="auto"/>
        <w:right w:val="none" w:sz="0" w:space="0" w:color="auto"/>
      </w:divBdr>
    </w:div>
    <w:div w:id="562526697">
      <w:bodyDiv w:val="1"/>
      <w:marLeft w:val="0"/>
      <w:marRight w:val="0"/>
      <w:marTop w:val="0"/>
      <w:marBottom w:val="0"/>
      <w:divBdr>
        <w:top w:val="none" w:sz="0" w:space="0" w:color="auto"/>
        <w:left w:val="none" w:sz="0" w:space="0" w:color="auto"/>
        <w:bottom w:val="none" w:sz="0" w:space="0" w:color="auto"/>
        <w:right w:val="none" w:sz="0" w:space="0" w:color="auto"/>
      </w:divBdr>
    </w:div>
    <w:div w:id="562911712">
      <w:bodyDiv w:val="1"/>
      <w:marLeft w:val="0"/>
      <w:marRight w:val="0"/>
      <w:marTop w:val="0"/>
      <w:marBottom w:val="0"/>
      <w:divBdr>
        <w:top w:val="none" w:sz="0" w:space="0" w:color="auto"/>
        <w:left w:val="none" w:sz="0" w:space="0" w:color="auto"/>
        <w:bottom w:val="none" w:sz="0" w:space="0" w:color="auto"/>
        <w:right w:val="none" w:sz="0" w:space="0" w:color="auto"/>
      </w:divBdr>
    </w:div>
    <w:div w:id="564995759">
      <w:bodyDiv w:val="1"/>
      <w:marLeft w:val="0"/>
      <w:marRight w:val="0"/>
      <w:marTop w:val="0"/>
      <w:marBottom w:val="0"/>
      <w:divBdr>
        <w:top w:val="none" w:sz="0" w:space="0" w:color="auto"/>
        <w:left w:val="none" w:sz="0" w:space="0" w:color="auto"/>
        <w:bottom w:val="none" w:sz="0" w:space="0" w:color="auto"/>
        <w:right w:val="none" w:sz="0" w:space="0" w:color="auto"/>
      </w:divBdr>
    </w:div>
    <w:div w:id="568661822">
      <w:bodyDiv w:val="1"/>
      <w:marLeft w:val="0"/>
      <w:marRight w:val="0"/>
      <w:marTop w:val="0"/>
      <w:marBottom w:val="0"/>
      <w:divBdr>
        <w:top w:val="none" w:sz="0" w:space="0" w:color="auto"/>
        <w:left w:val="none" w:sz="0" w:space="0" w:color="auto"/>
        <w:bottom w:val="none" w:sz="0" w:space="0" w:color="auto"/>
        <w:right w:val="none" w:sz="0" w:space="0" w:color="auto"/>
      </w:divBdr>
    </w:div>
    <w:div w:id="570237809">
      <w:bodyDiv w:val="1"/>
      <w:marLeft w:val="0"/>
      <w:marRight w:val="0"/>
      <w:marTop w:val="0"/>
      <w:marBottom w:val="0"/>
      <w:divBdr>
        <w:top w:val="none" w:sz="0" w:space="0" w:color="auto"/>
        <w:left w:val="none" w:sz="0" w:space="0" w:color="auto"/>
        <w:bottom w:val="none" w:sz="0" w:space="0" w:color="auto"/>
        <w:right w:val="none" w:sz="0" w:space="0" w:color="auto"/>
      </w:divBdr>
    </w:div>
    <w:div w:id="571159542">
      <w:bodyDiv w:val="1"/>
      <w:marLeft w:val="0"/>
      <w:marRight w:val="0"/>
      <w:marTop w:val="0"/>
      <w:marBottom w:val="0"/>
      <w:divBdr>
        <w:top w:val="none" w:sz="0" w:space="0" w:color="auto"/>
        <w:left w:val="none" w:sz="0" w:space="0" w:color="auto"/>
        <w:bottom w:val="none" w:sz="0" w:space="0" w:color="auto"/>
        <w:right w:val="none" w:sz="0" w:space="0" w:color="auto"/>
      </w:divBdr>
    </w:div>
    <w:div w:id="572005181">
      <w:bodyDiv w:val="1"/>
      <w:marLeft w:val="0"/>
      <w:marRight w:val="0"/>
      <w:marTop w:val="0"/>
      <w:marBottom w:val="0"/>
      <w:divBdr>
        <w:top w:val="none" w:sz="0" w:space="0" w:color="auto"/>
        <w:left w:val="none" w:sz="0" w:space="0" w:color="auto"/>
        <w:bottom w:val="none" w:sz="0" w:space="0" w:color="auto"/>
        <w:right w:val="none" w:sz="0" w:space="0" w:color="auto"/>
      </w:divBdr>
    </w:div>
    <w:div w:id="572348923">
      <w:bodyDiv w:val="1"/>
      <w:marLeft w:val="0"/>
      <w:marRight w:val="0"/>
      <w:marTop w:val="0"/>
      <w:marBottom w:val="0"/>
      <w:divBdr>
        <w:top w:val="none" w:sz="0" w:space="0" w:color="auto"/>
        <w:left w:val="none" w:sz="0" w:space="0" w:color="auto"/>
        <w:bottom w:val="none" w:sz="0" w:space="0" w:color="auto"/>
        <w:right w:val="none" w:sz="0" w:space="0" w:color="auto"/>
      </w:divBdr>
    </w:div>
    <w:div w:id="573707676">
      <w:bodyDiv w:val="1"/>
      <w:marLeft w:val="0"/>
      <w:marRight w:val="0"/>
      <w:marTop w:val="0"/>
      <w:marBottom w:val="0"/>
      <w:divBdr>
        <w:top w:val="none" w:sz="0" w:space="0" w:color="auto"/>
        <w:left w:val="none" w:sz="0" w:space="0" w:color="auto"/>
        <w:bottom w:val="none" w:sz="0" w:space="0" w:color="auto"/>
        <w:right w:val="none" w:sz="0" w:space="0" w:color="auto"/>
      </w:divBdr>
    </w:div>
    <w:div w:id="574751784">
      <w:bodyDiv w:val="1"/>
      <w:marLeft w:val="0"/>
      <w:marRight w:val="0"/>
      <w:marTop w:val="0"/>
      <w:marBottom w:val="0"/>
      <w:divBdr>
        <w:top w:val="none" w:sz="0" w:space="0" w:color="auto"/>
        <w:left w:val="none" w:sz="0" w:space="0" w:color="auto"/>
        <w:bottom w:val="none" w:sz="0" w:space="0" w:color="auto"/>
        <w:right w:val="none" w:sz="0" w:space="0" w:color="auto"/>
      </w:divBdr>
    </w:div>
    <w:div w:id="575020399">
      <w:bodyDiv w:val="1"/>
      <w:marLeft w:val="0"/>
      <w:marRight w:val="0"/>
      <w:marTop w:val="0"/>
      <w:marBottom w:val="0"/>
      <w:divBdr>
        <w:top w:val="none" w:sz="0" w:space="0" w:color="auto"/>
        <w:left w:val="none" w:sz="0" w:space="0" w:color="auto"/>
        <w:bottom w:val="none" w:sz="0" w:space="0" w:color="auto"/>
        <w:right w:val="none" w:sz="0" w:space="0" w:color="auto"/>
      </w:divBdr>
    </w:div>
    <w:div w:id="577448755">
      <w:bodyDiv w:val="1"/>
      <w:marLeft w:val="0"/>
      <w:marRight w:val="0"/>
      <w:marTop w:val="0"/>
      <w:marBottom w:val="0"/>
      <w:divBdr>
        <w:top w:val="none" w:sz="0" w:space="0" w:color="auto"/>
        <w:left w:val="none" w:sz="0" w:space="0" w:color="auto"/>
        <w:bottom w:val="none" w:sz="0" w:space="0" w:color="auto"/>
        <w:right w:val="none" w:sz="0" w:space="0" w:color="auto"/>
      </w:divBdr>
    </w:div>
    <w:div w:id="578294847">
      <w:bodyDiv w:val="1"/>
      <w:marLeft w:val="0"/>
      <w:marRight w:val="0"/>
      <w:marTop w:val="0"/>
      <w:marBottom w:val="0"/>
      <w:divBdr>
        <w:top w:val="none" w:sz="0" w:space="0" w:color="auto"/>
        <w:left w:val="none" w:sz="0" w:space="0" w:color="auto"/>
        <w:bottom w:val="none" w:sz="0" w:space="0" w:color="auto"/>
        <w:right w:val="none" w:sz="0" w:space="0" w:color="auto"/>
      </w:divBdr>
    </w:div>
    <w:div w:id="579020125">
      <w:bodyDiv w:val="1"/>
      <w:marLeft w:val="0"/>
      <w:marRight w:val="0"/>
      <w:marTop w:val="0"/>
      <w:marBottom w:val="0"/>
      <w:divBdr>
        <w:top w:val="none" w:sz="0" w:space="0" w:color="auto"/>
        <w:left w:val="none" w:sz="0" w:space="0" w:color="auto"/>
        <w:bottom w:val="none" w:sz="0" w:space="0" w:color="auto"/>
        <w:right w:val="none" w:sz="0" w:space="0" w:color="auto"/>
      </w:divBdr>
    </w:div>
    <w:div w:id="579676847">
      <w:bodyDiv w:val="1"/>
      <w:marLeft w:val="0"/>
      <w:marRight w:val="0"/>
      <w:marTop w:val="0"/>
      <w:marBottom w:val="0"/>
      <w:divBdr>
        <w:top w:val="none" w:sz="0" w:space="0" w:color="auto"/>
        <w:left w:val="none" w:sz="0" w:space="0" w:color="auto"/>
        <w:bottom w:val="none" w:sz="0" w:space="0" w:color="auto"/>
        <w:right w:val="none" w:sz="0" w:space="0" w:color="auto"/>
      </w:divBdr>
    </w:div>
    <w:div w:id="580993487">
      <w:bodyDiv w:val="1"/>
      <w:marLeft w:val="0"/>
      <w:marRight w:val="0"/>
      <w:marTop w:val="0"/>
      <w:marBottom w:val="0"/>
      <w:divBdr>
        <w:top w:val="none" w:sz="0" w:space="0" w:color="auto"/>
        <w:left w:val="none" w:sz="0" w:space="0" w:color="auto"/>
        <w:bottom w:val="none" w:sz="0" w:space="0" w:color="auto"/>
        <w:right w:val="none" w:sz="0" w:space="0" w:color="auto"/>
      </w:divBdr>
    </w:div>
    <w:div w:id="581597684">
      <w:bodyDiv w:val="1"/>
      <w:marLeft w:val="0"/>
      <w:marRight w:val="0"/>
      <w:marTop w:val="0"/>
      <w:marBottom w:val="0"/>
      <w:divBdr>
        <w:top w:val="none" w:sz="0" w:space="0" w:color="auto"/>
        <w:left w:val="none" w:sz="0" w:space="0" w:color="auto"/>
        <w:bottom w:val="none" w:sz="0" w:space="0" w:color="auto"/>
        <w:right w:val="none" w:sz="0" w:space="0" w:color="auto"/>
      </w:divBdr>
    </w:div>
    <w:div w:id="582227529">
      <w:bodyDiv w:val="1"/>
      <w:marLeft w:val="0"/>
      <w:marRight w:val="0"/>
      <w:marTop w:val="0"/>
      <w:marBottom w:val="0"/>
      <w:divBdr>
        <w:top w:val="none" w:sz="0" w:space="0" w:color="auto"/>
        <w:left w:val="none" w:sz="0" w:space="0" w:color="auto"/>
        <w:bottom w:val="none" w:sz="0" w:space="0" w:color="auto"/>
        <w:right w:val="none" w:sz="0" w:space="0" w:color="auto"/>
      </w:divBdr>
    </w:div>
    <w:div w:id="582884633">
      <w:bodyDiv w:val="1"/>
      <w:marLeft w:val="0"/>
      <w:marRight w:val="0"/>
      <w:marTop w:val="0"/>
      <w:marBottom w:val="0"/>
      <w:divBdr>
        <w:top w:val="none" w:sz="0" w:space="0" w:color="auto"/>
        <w:left w:val="none" w:sz="0" w:space="0" w:color="auto"/>
        <w:bottom w:val="none" w:sz="0" w:space="0" w:color="auto"/>
        <w:right w:val="none" w:sz="0" w:space="0" w:color="auto"/>
      </w:divBdr>
    </w:div>
    <w:div w:id="584723202">
      <w:bodyDiv w:val="1"/>
      <w:marLeft w:val="0"/>
      <w:marRight w:val="0"/>
      <w:marTop w:val="0"/>
      <w:marBottom w:val="0"/>
      <w:divBdr>
        <w:top w:val="none" w:sz="0" w:space="0" w:color="auto"/>
        <w:left w:val="none" w:sz="0" w:space="0" w:color="auto"/>
        <w:bottom w:val="none" w:sz="0" w:space="0" w:color="auto"/>
        <w:right w:val="none" w:sz="0" w:space="0" w:color="auto"/>
      </w:divBdr>
    </w:div>
    <w:div w:id="586311841">
      <w:bodyDiv w:val="1"/>
      <w:marLeft w:val="0"/>
      <w:marRight w:val="0"/>
      <w:marTop w:val="0"/>
      <w:marBottom w:val="0"/>
      <w:divBdr>
        <w:top w:val="none" w:sz="0" w:space="0" w:color="auto"/>
        <w:left w:val="none" w:sz="0" w:space="0" w:color="auto"/>
        <w:bottom w:val="none" w:sz="0" w:space="0" w:color="auto"/>
        <w:right w:val="none" w:sz="0" w:space="0" w:color="auto"/>
      </w:divBdr>
    </w:div>
    <w:div w:id="588470206">
      <w:bodyDiv w:val="1"/>
      <w:marLeft w:val="0"/>
      <w:marRight w:val="0"/>
      <w:marTop w:val="0"/>
      <w:marBottom w:val="0"/>
      <w:divBdr>
        <w:top w:val="none" w:sz="0" w:space="0" w:color="auto"/>
        <w:left w:val="none" w:sz="0" w:space="0" w:color="auto"/>
        <w:bottom w:val="none" w:sz="0" w:space="0" w:color="auto"/>
        <w:right w:val="none" w:sz="0" w:space="0" w:color="auto"/>
      </w:divBdr>
    </w:div>
    <w:div w:id="591665223">
      <w:bodyDiv w:val="1"/>
      <w:marLeft w:val="0"/>
      <w:marRight w:val="0"/>
      <w:marTop w:val="0"/>
      <w:marBottom w:val="0"/>
      <w:divBdr>
        <w:top w:val="none" w:sz="0" w:space="0" w:color="auto"/>
        <w:left w:val="none" w:sz="0" w:space="0" w:color="auto"/>
        <w:bottom w:val="none" w:sz="0" w:space="0" w:color="auto"/>
        <w:right w:val="none" w:sz="0" w:space="0" w:color="auto"/>
      </w:divBdr>
    </w:div>
    <w:div w:id="591859066">
      <w:bodyDiv w:val="1"/>
      <w:marLeft w:val="0"/>
      <w:marRight w:val="0"/>
      <w:marTop w:val="0"/>
      <w:marBottom w:val="0"/>
      <w:divBdr>
        <w:top w:val="none" w:sz="0" w:space="0" w:color="auto"/>
        <w:left w:val="none" w:sz="0" w:space="0" w:color="auto"/>
        <w:bottom w:val="none" w:sz="0" w:space="0" w:color="auto"/>
        <w:right w:val="none" w:sz="0" w:space="0" w:color="auto"/>
      </w:divBdr>
    </w:div>
    <w:div w:id="594243761">
      <w:bodyDiv w:val="1"/>
      <w:marLeft w:val="0"/>
      <w:marRight w:val="0"/>
      <w:marTop w:val="0"/>
      <w:marBottom w:val="0"/>
      <w:divBdr>
        <w:top w:val="none" w:sz="0" w:space="0" w:color="auto"/>
        <w:left w:val="none" w:sz="0" w:space="0" w:color="auto"/>
        <w:bottom w:val="none" w:sz="0" w:space="0" w:color="auto"/>
        <w:right w:val="none" w:sz="0" w:space="0" w:color="auto"/>
      </w:divBdr>
    </w:div>
    <w:div w:id="594442530">
      <w:bodyDiv w:val="1"/>
      <w:marLeft w:val="0"/>
      <w:marRight w:val="0"/>
      <w:marTop w:val="0"/>
      <w:marBottom w:val="0"/>
      <w:divBdr>
        <w:top w:val="none" w:sz="0" w:space="0" w:color="auto"/>
        <w:left w:val="none" w:sz="0" w:space="0" w:color="auto"/>
        <w:bottom w:val="none" w:sz="0" w:space="0" w:color="auto"/>
        <w:right w:val="none" w:sz="0" w:space="0" w:color="auto"/>
      </w:divBdr>
    </w:div>
    <w:div w:id="596449155">
      <w:bodyDiv w:val="1"/>
      <w:marLeft w:val="0"/>
      <w:marRight w:val="0"/>
      <w:marTop w:val="0"/>
      <w:marBottom w:val="0"/>
      <w:divBdr>
        <w:top w:val="none" w:sz="0" w:space="0" w:color="auto"/>
        <w:left w:val="none" w:sz="0" w:space="0" w:color="auto"/>
        <w:bottom w:val="none" w:sz="0" w:space="0" w:color="auto"/>
        <w:right w:val="none" w:sz="0" w:space="0" w:color="auto"/>
      </w:divBdr>
    </w:div>
    <w:div w:id="596910665">
      <w:bodyDiv w:val="1"/>
      <w:marLeft w:val="0"/>
      <w:marRight w:val="0"/>
      <w:marTop w:val="0"/>
      <w:marBottom w:val="0"/>
      <w:divBdr>
        <w:top w:val="none" w:sz="0" w:space="0" w:color="auto"/>
        <w:left w:val="none" w:sz="0" w:space="0" w:color="auto"/>
        <w:bottom w:val="none" w:sz="0" w:space="0" w:color="auto"/>
        <w:right w:val="none" w:sz="0" w:space="0" w:color="auto"/>
      </w:divBdr>
    </w:div>
    <w:div w:id="598104571">
      <w:bodyDiv w:val="1"/>
      <w:marLeft w:val="0"/>
      <w:marRight w:val="0"/>
      <w:marTop w:val="0"/>
      <w:marBottom w:val="0"/>
      <w:divBdr>
        <w:top w:val="none" w:sz="0" w:space="0" w:color="auto"/>
        <w:left w:val="none" w:sz="0" w:space="0" w:color="auto"/>
        <w:bottom w:val="none" w:sz="0" w:space="0" w:color="auto"/>
        <w:right w:val="none" w:sz="0" w:space="0" w:color="auto"/>
      </w:divBdr>
    </w:div>
    <w:div w:id="601255609">
      <w:bodyDiv w:val="1"/>
      <w:marLeft w:val="0"/>
      <w:marRight w:val="0"/>
      <w:marTop w:val="0"/>
      <w:marBottom w:val="0"/>
      <w:divBdr>
        <w:top w:val="none" w:sz="0" w:space="0" w:color="auto"/>
        <w:left w:val="none" w:sz="0" w:space="0" w:color="auto"/>
        <w:bottom w:val="none" w:sz="0" w:space="0" w:color="auto"/>
        <w:right w:val="none" w:sz="0" w:space="0" w:color="auto"/>
      </w:divBdr>
    </w:div>
    <w:div w:id="601382517">
      <w:bodyDiv w:val="1"/>
      <w:marLeft w:val="0"/>
      <w:marRight w:val="0"/>
      <w:marTop w:val="0"/>
      <w:marBottom w:val="0"/>
      <w:divBdr>
        <w:top w:val="none" w:sz="0" w:space="0" w:color="auto"/>
        <w:left w:val="none" w:sz="0" w:space="0" w:color="auto"/>
        <w:bottom w:val="none" w:sz="0" w:space="0" w:color="auto"/>
        <w:right w:val="none" w:sz="0" w:space="0" w:color="auto"/>
      </w:divBdr>
      <w:divsChild>
        <w:div w:id="195627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881742">
      <w:bodyDiv w:val="1"/>
      <w:marLeft w:val="0"/>
      <w:marRight w:val="0"/>
      <w:marTop w:val="0"/>
      <w:marBottom w:val="0"/>
      <w:divBdr>
        <w:top w:val="none" w:sz="0" w:space="0" w:color="auto"/>
        <w:left w:val="none" w:sz="0" w:space="0" w:color="auto"/>
        <w:bottom w:val="none" w:sz="0" w:space="0" w:color="auto"/>
        <w:right w:val="none" w:sz="0" w:space="0" w:color="auto"/>
      </w:divBdr>
    </w:div>
    <w:div w:id="604580671">
      <w:bodyDiv w:val="1"/>
      <w:marLeft w:val="0"/>
      <w:marRight w:val="0"/>
      <w:marTop w:val="0"/>
      <w:marBottom w:val="0"/>
      <w:divBdr>
        <w:top w:val="none" w:sz="0" w:space="0" w:color="auto"/>
        <w:left w:val="none" w:sz="0" w:space="0" w:color="auto"/>
        <w:bottom w:val="none" w:sz="0" w:space="0" w:color="auto"/>
        <w:right w:val="none" w:sz="0" w:space="0" w:color="auto"/>
      </w:divBdr>
    </w:div>
    <w:div w:id="605575884">
      <w:bodyDiv w:val="1"/>
      <w:marLeft w:val="0"/>
      <w:marRight w:val="0"/>
      <w:marTop w:val="0"/>
      <w:marBottom w:val="0"/>
      <w:divBdr>
        <w:top w:val="none" w:sz="0" w:space="0" w:color="auto"/>
        <w:left w:val="none" w:sz="0" w:space="0" w:color="auto"/>
        <w:bottom w:val="none" w:sz="0" w:space="0" w:color="auto"/>
        <w:right w:val="none" w:sz="0" w:space="0" w:color="auto"/>
      </w:divBdr>
    </w:div>
    <w:div w:id="605888571">
      <w:bodyDiv w:val="1"/>
      <w:marLeft w:val="0"/>
      <w:marRight w:val="0"/>
      <w:marTop w:val="0"/>
      <w:marBottom w:val="0"/>
      <w:divBdr>
        <w:top w:val="none" w:sz="0" w:space="0" w:color="auto"/>
        <w:left w:val="none" w:sz="0" w:space="0" w:color="auto"/>
        <w:bottom w:val="none" w:sz="0" w:space="0" w:color="auto"/>
        <w:right w:val="none" w:sz="0" w:space="0" w:color="auto"/>
      </w:divBdr>
    </w:div>
    <w:div w:id="606154131">
      <w:bodyDiv w:val="1"/>
      <w:marLeft w:val="0"/>
      <w:marRight w:val="0"/>
      <w:marTop w:val="0"/>
      <w:marBottom w:val="0"/>
      <w:divBdr>
        <w:top w:val="none" w:sz="0" w:space="0" w:color="auto"/>
        <w:left w:val="none" w:sz="0" w:space="0" w:color="auto"/>
        <w:bottom w:val="none" w:sz="0" w:space="0" w:color="auto"/>
        <w:right w:val="none" w:sz="0" w:space="0" w:color="auto"/>
      </w:divBdr>
    </w:div>
    <w:div w:id="612248412">
      <w:bodyDiv w:val="1"/>
      <w:marLeft w:val="0"/>
      <w:marRight w:val="0"/>
      <w:marTop w:val="0"/>
      <w:marBottom w:val="0"/>
      <w:divBdr>
        <w:top w:val="none" w:sz="0" w:space="0" w:color="auto"/>
        <w:left w:val="none" w:sz="0" w:space="0" w:color="auto"/>
        <w:bottom w:val="none" w:sz="0" w:space="0" w:color="auto"/>
        <w:right w:val="none" w:sz="0" w:space="0" w:color="auto"/>
      </w:divBdr>
    </w:div>
    <w:div w:id="615403109">
      <w:bodyDiv w:val="1"/>
      <w:marLeft w:val="0"/>
      <w:marRight w:val="0"/>
      <w:marTop w:val="0"/>
      <w:marBottom w:val="0"/>
      <w:divBdr>
        <w:top w:val="none" w:sz="0" w:space="0" w:color="auto"/>
        <w:left w:val="none" w:sz="0" w:space="0" w:color="auto"/>
        <w:bottom w:val="none" w:sz="0" w:space="0" w:color="auto"/>
        <w:right w:val="none" w:sz="0" w:space="0" w:color="auto"/>
      </w:divBdr>
    </w:div>
    <w:div w:id="616329908">
      <w:bodyDiv w:val="1"/>
      <w:marLeft w:val="0"/>
      <w:marRight w:val="0"/>
      <w:marTop w:val="0"/>
      <w:marBottom w:val="0"/>
      <w:divBdr>
        <w:top w:val="none" w:sz="0" w:space="0" w:color="auto"/>
        <w:left w:val="none" w:sz="0" w:space="0" w:color="auto"/>
        <w:bottom w:val="none" w:sz="0" w:space="0" w:color="auto"/>
        <w:right w:val="none" w:sz="0" w:space="0" w:color="auto"/>
      </w:divBdr>
    </w:div>
    <w:div w:id="616571348">
      <w:bodyDiv w:val="1"/>
      <w:marLeft w:val="0"/>
      <w:marRight w:val="0"/>
      <w:marTop w:val="0"/>
      <w:marBottom w:val="0"/>
      <w:divBdr>
        <w:top w:val="none" w:sz="0" w:space="0" w:color="auto"/>
        <w:left w:val="none" w:sz="0" w:space="0" w:color="auto"/>
        <w:bottom w:val="none" w:sz="0" w:space="0" w:color="auto"/>
        <w:right w:val="none" w:sz="0" w:space="0" w:color="auto"/>
      </w:divBdr>
    </w:div>
    <w:div w:id="616958248">
      <w:bodyDiv w:val="1"/>
      <w:marLeft w:val="0"/>
      <w:marRight w:val="0"/>
      <w:marTop w:val="0"/>
      <w:marBottom w:val="0"/>
      <w:divBdr>
        <w:top w:val="none" w:sz="0" w:space="0" w:color="auto"/>
        <w:left w:val="none" w:sz="0" w:space="0" w:color="auto"/>
        <w:bottom w:val="none" w:sz="0" w:space="0" w:color="auto"/>
        <w:right w:val="none" w:sz="0" w:space="0" w:color="auto"/>
      </w:divBdr>
    </w:div>
    <w:div w:id="622540934">
      <w:bodyDiv w:val="1"/>
      <w:marLeft w:val="0"/>
      <w:marRight w:val="0"/>
      <w:marTop w:val="0"/>
      <w:marBottom w:val="0"/>
      <w:divBdr>
        <w:top w:val="none" w:sz="0" w:space="0" w:color="auto"/>
        <w:left w:val="none" w:sz="0" w:space="0" w:color="auto"/>
        <w:bottom w:val="none" w:sz="0" w:space="0" w:color="auto"/>
        <w:right w:val="none" w:sz="0" w:space="0" w:color="auto"/>
      </w:divBdr>
    </w:div>
    <w:div w:id="624240166">
      <w:bodyDiv w:val="1"/>
      <w:marLeft w:val="0"/>
      <w:marRight w:val="0"/>
      <w:marTop w:val="0"/>
      <w:marBottom w:val="0"/>
      <w:divBdr>
        <w:top w:val="none" w:sz="0" w:space="0" w:color="auto"/>
        <w:left w:val="none" w:sz="0" w:space="0" w:color="auto"/>
        <w:bottom w:val="none" w:sz="0" w:space="0" w:color="auto"/>
        <w:right w:val="none" w:sz="0" w:space="0" w:color="auto"/>
      </w:divBdr>
    </w:div>
    <w:div w:id="625546863">
      <w:bodyDiv w:val="1"/>
      <w:marLeft w:val="0"/>
      <w:marRight w:val="0"/>
      <w:marTop w:val="0"/>
      <w:marBottom w:val="0"/>
      <w:divBdr>
        <w:top w:val="none" w:sz="0" w:space="0" w:color="auto"/>
        <w:left w:val="none" w:sz="0" w:space="0" w:color="auto"/>
        <w:bottom w:val="none" w:sz="0" w:space="0" w:color="auto"/>
        <w:right w:val="none" w:sz="0" w:space="0" w:color="auto"/>
      </w:divBdr>
    </w:div>
    <w:div w:id="626736587">
      <w:bodyDiv w:val="1"/>
      <w:marLeft w:val="0"/>
      <w:marRight w:val="0"/>
      <w:marTop w:val="0"/>
      <w:marBottom w:val="0"/>
      <w:divBdr>
        <w:top w:val="none" w:sz="0" w:space="0" w:color="auto"/>
        <w:left w:val="none" w:sz="0" w:space="0" w:color="auto"/>
        <w:bottom w:val="none" w:sz="0" w:space="0" w:color="auto"/>
        <w:right w:val="none" w:sz="0" w:space="0" w:color="auto"/>
      </w:divBdr>
    </w:div>
    <w:div w:id="632174528">
      <w:bodyDiv w:val="1"/>
      <w:marLeft w:val="0"/>
      <w:marRight w:val="0"/>
      <w:marTop w:val="0"/>
      <w:marBottom w:val="0"/>
      <w:divBdr>
        <w:top w:val="none" w:sz="0" w:space="0" w:color="auto"/>
        <w:left w:val="none" w:sz="0" w:space="0" w:color="auto"/>
        <w:bottom w:val="none" w:sz="0" w:space="0" w:color="auto"/>
        <w:right w:val="none" w:sz="0" w:space="0" w:color="auto"/>
      </w:divBdr>
    </w:div>
    <w:div w:id="632830975">
      <w:bodyDiv w:val="1"/>
      <w:marLeft w:val="0"/>
      <w:marRight w:val="0"/>
      <w:marTop w:val="0"/>
      <w:marBottom w:val="0"/>
      <w:divBdr>
        <w:top w:val="none" w:sz="0" w:space="0" w:color="auto"/>
        <w:left w:val="none" w:sz="0" w:space="0" w:color="auto"/>
        <w:bottom w:val="none" w:sz="0" w:space="0" w:color="auto"/>
        <w:right w:val="none" w:sz="0" w:space="0" w:color="auto"/>
      </w:divBdr>
    </w:div>
    <w:div w:id="632905351">
      <w:bodyDiv w:val="1"/>
      <w:marLeft w:val="0"/>
      <w:marRight w:val="0"/>
      <w:marTop w:val="0"/>
      <w:marBottom w:val="0"/>
      <w:divBdr>
        <w:top w:val="none" w:sz="0" w:space="0" w:color="auto"/>
        <w:left w:val="none" w:sz="0" w:space="0" w:color="auto"/>
        <w:bottom w:val="none" w:sz="0" w:space="0" w:color="auto"/>
        <w:right w:val="none" w:sz="0" w:space="0" w:color="auto"/>
      </w:divBdr>
    </w:div>
    <w:div w:id="633292978">
      <w:bodyDiv w:val="1"/>
      <w:marLeft w:val="0"/>
      <w:marRight w:val="0"/>
      <w:marTop w:val="0"/>
      <w:marBottom w:val="0"/>
      <w:divBdr>
        <w:top w:val="none" w:sz="0" w:space="0" w:color="auto"/>
        <w:left w:val="none" w:sz="0" w:space="0" w:color="auto"/>
        <w:bottom w:val="none" w:sz="0" w:space="0" w:color="auto"/>
        <w:right w:val="none" w:sz="0" w:space="0" w:color="auto"/>
      </w:divBdr>
    </w:div>
    <w:div w:id="633482792">
      <w:bodyDiv w:val="1"/>
      <w:marLeft w:val="0"/>
      <w:marRight w:val="0"/>
      <w:marTop w:val="0"/>
      <w:marBottom w:val="0"/>
      <w:divBdr>
        <w:top w:val="none" w:sz="0" w:space="0" w:color="auto"/>
        <w:left w:val="none" w:sz="0" w:space="0" w:color="auto"/>
        <w:bottom w:val="none" w:sz="0" w:space="0" w:color="auto"/>
        <w:right w:val="none" w:sz="0" w:space="0" w:color="auto"/>
      </w:divBdr>
    </w:div>
    <w:div w:id="633753210">
      <w:bodyDiv w:val="1"/>
      <w:marLeft w:val="0"/>
      <w:marRight w:val="0"/>
      <w:marTop w:val="0"/>
      <w:marBottom w:val="0"/>
      <w:divBdr>
        <w:top w:val="none" w:sz="0" w:space="0" w:color="auto"/>
        <w:left w:val="none" w:sz="0" w:space="0" w:color="auto"/>
        <w:bottom w:val="none" w:sz="0" w:space="0" w:color="auto"/>
        <w:right w:val="none" w:sz="0" w:space="0" w:color="auto"/>
      </w:divBdr>
    </w:div>
    <w:div w:id="634334114">
      <w:bodyDiv w:val="1"/>
      <w:marLeft w:val="0"/>
      <w:marRight w:val="0"/>
      <w:marTop w:val="0"/>
      <w:marBottom w:val="0"/>
      <w:divBdr>
        <w:top w:val="none" w:sz="0" w:space="0" w:color="auto"/>
        <w:left w:val="none" w:sz="0" w:space="0" w:color="auto"/>
        <w:bottom w:val="none" w:sz="0" w:space="0" w:color="auto"/>
        <w:right w:val="none" w:sz="0" w:space="0" w:color="auto"/>
      </w:divBdr>
    </w:div>
    <w:div w:id="639043754">
      <w:bodyDiv w:val="1"/>
      <w:marLeft w:val="0"/>
      <w:marRight w:val="0"/>
      <w:marTop w:val="0"/>
      <w:marBottom w:val="0"/>
      <w:divBdr>
        <w:top w:val="none" w:sz="0" w:space="0" w:color="auto"/>
        <w:left w:val="none" w:sz="0" w:space="0" w:color="auto"/>
        <w:bottom w:val="none" w:sz="0" w:space="0" w:color="auto"/>
        <w:right w:val="none" w:sz="0" w:space="0" w:color="auto"/>
      </w:divBdr>
    </w:div>
    <w:div w:id="639728514">
      <w:bodyDiv w:val="1"/>
      <w:marLeft w:val="0"/>
      <w:marRight w:val="0"/>
      <w:marTop w:val="0"/>
      <w:marBottom w:val="0"/>
      <w:divBdr>
        <w:top w:val="none" w:sz="0" w:space="0" w:color="auto"/>
        <w:left w:val="none" w:sz="0" w:space="0" w:color="auto"/>
        <w:bottom w:val="none" w:sz="0" w:space="0" w:color="auto"/>
        <w:right w:val="none" w:sz="0" w:space="0" w:color="auto"/>
      </w:divBdr>
    </w:div>
    <w:div w:id="641227381">
      <w:bodyDiv w:val="1"/>
      <w:marLeft w:val="0"/>
      <w:marRight w:val="0"/>
      <w:marTop w:val="0"/>
      <w:marBottom w:val="0"/>
      <w:divBdr>
        <w:top w:val="none" w:sz="0" w:space="0" w:color="auto"/>
        <w:left w:val="none" w:sz="0" w:space="0" w:color="auto"/>
        <w:bottom w:val="none" w:sz="0" w:space="0" w:color="auto"/>
        <w:right w:val="none" w:sz="0" w:space="0" w:color="auto"/>
      </w:divBdr>
    </w:div>
    <w:div w:id="643051541">
      <w:bodyDiv w:val="1"/>
      <w:marLeft w:val="0"/>
      <w:marRight w:val="0"/>
      <w:marTop w:val="0"/>
      <w:marBottom w:val="0"/>
      <w:divBdr>
        <w:top w:val="none" w:sz="0" w:space="0" w:color="auto"/>
        <w:left w:val="none" w:sz="0" w:space="0" w:color="auto"/>
        <w:bottom w:val="none" w:sz="0" w:space="0" w:color="auto"/>
        <w:right w:val="none" w:sz="0" w:space="0" w:color="auto"/>
      </w:divBdr>
    </w:div>
    <w:div w:id="643706823">
      <w:bodyDiv w:val="1"/>
      <w:marLeft w:val="0"/>
      <w:marRight w:val="0"/>
      <w:marTop w:val="0"/>
      <w:marBottom w:val="0"/>
      <w:divBdr>
        <w:top w:val="none" w:sz="0" w:space="0" w:color="auto"/>
        <w:left w:val="none" w:sz="0" w:space="0" w:color="auto"/>
        <w:bottom w:val="none" w:sz="0" w:space="0" w:color="auto"/>
        <w:right w:val="none" w:sz="0" w:space="0" w:color="auto"/>
      </w:divBdr>
    </w:div>
    <w:div w:id="643857488">
      <w:bodyDiv w:val="1"/>
      <w:marLeft w:val="0"/>
      <w:marRight w:val="0"/>
      <w:marTop w:val="0"/>
      <w:marBottom w:val="0"/>
      <w:divBdr>
        <w:top w:val="none" w:sz="0" w:space="0" w:color="auto"/>
        <w:left w:val="none" w:sz="0" w:space="0" w:color="auto"/>
        <w:bottom w:val="none" w:sz="0" w:space="0" w:color="auto"/>
        <w:right w:val="none" w:sz="0" w:space="0" w:color="auto"/>
      </w:divBdr>
    </w:div>
    <w:div w:id="651107771">
      <w:bodyDiv w:val="1"/>
      <w:marLeft w:val="0"/>
      <w:marRight w:val="0"/>
      <w:marTop w:val="0"/>
      <w:marBottom w:val="0"/>
      <w:divBdr>
        <w:top w:val="none" w:sz="0" w:space="0" w:color="auto"/>
        <w:left w:val="none" w:sz="0" w:space="0" w:color="auto"/>
        <w:bottom w:val="none" w:sz="0" w:space="0" w:color="auto"/>
        <w:right w:val="none" w:sz="0" w:space="0" w:color="auto"/>
      </w:divBdr>
    </w:div>
    <w:div w:id="651326108">
      <w:bodyDiv w:val="1"/>
      <w:marLeft w:val="0"/>
      <w:marRight w:val="0"/>
      <w:marTop w:val="0"/>
      <w:marBottom w:val="0"/>
      <w:divBdr>
        <w:top w:val="none" w:sz="0" w:space="0" w:color="auto"/>
        <w:left w:val="none" w:sz="0" w:space="0" w:color="auto"/>
        <w:bottom w:val="none" w:sz="0" w:space="0" w:color="auto"/>
        <w:right w:val="none" w:sz="0" w:space="0" w:color="auto"/>
      </w:divBdr>
    </w:div>
    <w:div w:id="653409923">
      <w:bodyDiv w:val="1"/>
      <w:marLeft w:val="0"/>
      <w:marRight w:val="0"/>
      <w:marTop w:val="0"/>
      <w:marBottom w:val="0"/>
      <w:divBdr>
        <w:top w:val="none" w:sz="0" w:space="0" w:color="auto"/>
        <w:left w:val="none" w:sz="0" w:space="0" w:color="auto"/>
        <w:bottom w:val="none" w:sz="0" w:space="0" w:color="auto"/>
        <w:right w:val="none" w:sz="0" w:space="0" w:color="auto"/>
      </w:divBdr>
    </w:div>
    <w:div w:id="654995280">
      <w:bodyDiv w:val="1"/>
      <w:marLeft w:val="0"/>
      <w:marRight w:val="0"/>
      <w:marTop w:val="0"/>
      <w:marBottom w:val="0"/>
      <w:divBdr>
        <w:top w:val="none" w:sz="0" w:space="0" w:color="auto"/>
        <w:left w:val="none" w:sz="0" w:space="0" w:color="auto"/>
        <w:bottom w:val="none" w:sz="0" w:space="0" w:color="auto"/>
        <w:right w:val="none" w:sz="0" w:space="0" w:color="auto"/>
      </w:divBdr>
    </w:div>
    <w:div w:id="657734513">
      <w:bodyDiv w:val="1"/>
      <w:marLeft w:val="0"/>
      <w:marRight w:val="0"/>
      <w:marTop w:val="0"/>
      <w:marBottom w:val="0"/>
      <w:divBdr>
        <w:top w:val="none" w:sz="0" w:space="0" w:color="auto"/>
        <w:left w:val="none" w:sz="0" w:space="0" w:color="auto"/>
        <w:bottom w:val="none" w:sz="0" w:space="0" w:color="auto"/>
        <w:right w:val="none" w:sz="0" w:space="0" w:color="auto"/>
      </w:divBdr>
    </w:div>
    <w:div w:id="658966133">
      <w:bodyDiv w:val="1"/>
      <w:marLeft w:val="0"/>
      <w:marRight w:val="0"/>
      <w:marTop w:val="0"/>
      <w:marBottom w:val="0"/>
      <w:divBdr>
        <w:top w:val="none" w:sz="0" w:space="0" w:color="auto"/>
        <w:left w:val="none" w:sz="0" w:space="0" w:color="auto"/>
        <w:bottom w:val="none" w:sz="0" w:space="0" w:color="auto"/>
        <w:right w:val="none" w:sz="0" w:space="0" w:color="auto"/>
      </w:divBdr>
    </w:div>
    <w:div w:id="661785133">
      <w:bodyDiv w:val="1"/>
      <w:marLeft w:val="0"/>
      <w:marRight w:val="0"/>
      <w:marTop w:val="0"/>
      <w:marBottom w:val="0"/>
      <w:divBdr>
        <w:top w:val="none" w:sz="0" w:space="0" w:color="auto"/>
        <w:left w:val="none" w:sz="0" w:space="0" w:color="auto"/>
        <w:bottom w:val="none" w:sz="0" w:space="0" w:color="auto"/>
        <w:right w:val="none" w:sz="0" w:space="0" w:color="auto"/>
      </w:divBdr>
    </w:div>
    <w:div w:id="662391099">
      <w:bodyDiv w:val="1"/>
      <w:marLeft w:val="0"/>
      <w:marRight w:val="0"/>
      <w:marTop w:val="0"/>
      <w:marBottom w:val="0"/>
      <w:divBdr>
        <w:top w:val="none" w:sz="0" w:space="0" w:color="auto"/>
        <w:left w:val="none" w:sz="0" w:space="0" w:color="auto"/>
        <w:bottom w:val="none" w:sz="0" w:space="0" w:color="auto"/>
        <w:right w:val="none" w:sz="0" w:space="0" w:color="auto"/>
      </w:divBdr>
    </w:div>
    <w:div w:id="663122808">
      <w:bodyDiv w:val="1"/>
      <w:marLeft w:val="0"/>
      <w:marRight w:val="0"/>
      <w:marTop w:val="0"/>
      <w:marBottom w:val="0"/>
      <w:divBdr>
        <w:top w:val="none" w:sz="0" w:space="0" w:color="auto"/>
        <w:left w:val="none" w:sz="0" w:space="0" w:color="auto"/>
        <w:bottom w:val="none" w:sz="0" w:space="0" w:color="auto"/>
        <w:right w:val="none" w:sz="0" w:space="0" w:color="auto"/>
      </w:divBdr>
    </w:div>
    <w:div w:id="665087114">
      <w:bodyDiv w:val="1"/>
      <w:marLeft w:val="0"/>
      <w:marRight w:val="0"/>
      <w:marTop w:val="0"/>
      <w:marBottom w:val="0"/>
      <w:divBdr>
        <w:top w:val="none" w:sz="0" w:space="0" w:color="auto"/>
        <w:left w:val="none" w:sz="0" w:space="0" w:color="auto"/>
        <w:bottom w:val="none" w:sz="0" w:space="0" w:color="auto"/>
        <w:right w:val="none" w:sz="0" w:space="0" w:color="auto"/>
      </w:divBdr>
    </w:div>
    <w:div w:id="666399761">
      <w:bodyDiv w:val="1"/>
      <w:marLeft w:val="0"/>
      <w:marRight w:val="0"/>
      <w:marTop w:val="0"/>
      <w:marBottom w:val="0"/>
      <w:divBdr>
        <w:top w:val="none" w:sz="0" w:space="0" w:color="auto"/>
        <w:left w:val="none" w:sz="0" w:space="0" w:color="auto"/>
        <w:bottom w:val="none" w:sz="0" w:space="0" w:color="auto"/>
        <w:right w:val="none" w:sz="0" w:space="0" w:color="auto"/>
      </w:divBdr>
    </w:div>
    <w:div w:id="668749205">
      <w:bodyDiv w:val="1"/>
      <w:marLeft w:val="0"/>
      <w:marRight w:val="0"/>
      <w:marTop w:val="0"/>
      <w:marBottom w:val="0"/>
      <w:divBdr>
        <w:top w:val="none" w:sz="0" w:space="0" w:color="auto"/>
        <w:left w:val="none" w:sz="0" w:space="0" w:color="auto"/>
        <w:bottom w:val="none" w:sz="0" w:space="0" w:color="auto"/>
        <w:right w:val="none" w:sz="0" w:space="0" w:color="auto"/>
      </w:divBdr>
    </w:div>
    <w:div w:id="669454996">
      <w:bodyDiv w:val="1"/>
      <w:marLeft w:val="0"/>
      <w:marRight w:val="0"/>
      <w:marTop w:val="0"/>
      <w:marBottom w:val="0"/>
      <w:divBdr>
        <w:top w:val="none" w:sz="0" w:space="0" w:color="auto"/>
        <w:left w:val="none" w:sz="0" w:space="0" w:color="auto"/>
        <w:bottom w:val="none" w:sz="0" w:space="0" w:color="auto"/>
        <w:right w:val="none" w:sz="0" w:space="0" w:color="auto"/>
      </w:divBdr>
    </w:div>
    <w:div w:id="669914156">
      <w:bodyDiv w:val="1"/>
      <w:marLeft w:val="0"/>
      <w:marRight w:val="0"/>
      <w:marTop w:val="0"/>
      <w:marBottom w:val="0"/>
      <w:divBdr>
        <w:top w:val="none" w:sz="0" w:space="0" w:color="auto"/>
        <w:left w:val="none" w:sz="0" w:space="0" w:color="auto"/>
        <w:bottom w:val="none" w:sz="0" w:space="0" w:color="auto"/>
        <w:right w:val="none" w:sz="0" w:space="0" w:color="auto"/>
      </w:divBdr>
    </w:div>
    <w:div w:id="672103499">
      <w:bodyDiv w:val="1"/>
      <w:marLeft w:val="0"/>
      <w:marRight w:val="0"/>
      <w:marTop w:val="0"/>
      <w:marBottom w:val="0"/>
      <w:divBdr>
        <w:top w:val="none" w:sz="0" w:space="0" w:color="auto"/>
        <w:left w:val="none" w:sz="0" w:space="0" w:color="auto"/>
        <w:bottom w:val="none" w:sz="0" w:space="0" w:color="auto"/>
        <w:right w:val="none" w:sz="0" w:space="0" w:color="auto"/>
      </w:divBdr>
    </w:div>
    <w:div w:id="672416361">
      <w:bodyDiv w:val="1"/>
      <w:marLeft w:val="0"/>
      <w:marRight w:val="0"/>
      <w:marTop w:val="0"/>
      <w:marBottom w:val="0"/>
      <w:divBdr>
        <w:top w:val="none" w:sz="0" w:space="0" w:color="auto"/>
        <w:left w:val="none" w:sz="0" w:space="0" w:color="auto"/>
        <w:bottom w:val="none" w:sz="0" w:space="0" w:color="auto"/>
        <w:right w:val="none" w:sz="0" w:space="0" w:color="auto"/>
      </w:divBdr>
    </w:div>
    <w:div w:id="673143618">
      <w:bodyDiv w:val="1"/>
      <w:marLeft w:val="0"/>
      <w:marRight w:val="0"/>
      <w:marTop w:val="0"/>
      <w:marBottom w:val="0"/>
      <w:divBdr>
        <w:top w:val="none" w:sz="0" w:space="0" w:color="auto"/>
        <w:left w:val="none" w:sz="0" w:space="0" w:color="auto"/>
        <w:bottom w:val="none" w:sz="0" w:space="0" w:color="auto"/>
        <w:right w:val="none" w:sz="0" w:space="0" w:color="auto"/>
      </w:divBdr>
    </w:div>
    <w:div w:id="673341883">
      <w:bodyDiv w:val="1"/>
      <w:marLeft w:val="0"/>
      <w:marRight w:val="0"/>
      <w:marTop w:val="0"/>
      <w:marBottom w:val="0"/>
      <w:divBdr>
        <w:top w:val="none" w:sz="0" w:space="0" w:color="auto"/>
        <w:left w:val="none" w:sz="0" w:space="0" w:color="auto"/>
        <w:bottom w:val="none" w:sz="0" w:space="0" w:color="auto"/>
        <w:right w:val="none" w:sz="0" w:space="0" w:color="auto"/>
      </w:divBdr>
    </w:div>
    <w:div w:id="674572115">
      <w:bodyDiv w:val="1"/>
      <w:marLeft w:val="0"/>
      <w:marRight w:val="0"/>
      <w:marTop w:val="0"/>
      <w:marBottom w:val="0"/>
      <w:divBdr>
        <w:top w:val="none" w:sz="0" w:space="0" w:color="auto"/>
        <w:left w:val="none" w:sz="0" w:space="0" w:color="auto"/>
        <w:bottom w:val="none" w:sz="0" w:space="0" w:color="auto"/>
        <w:right w:val="none" w:sz="0" w:space="0" w:color="auto"/>
      </w:divBdr>
    </w:div>
    <w:div w:id="675114439">
      <w:bodyDiv w:val="1"/>
      <w:marLeft w:val="0"/>
      <w:marRight w:val="0"/>
      <w:marTop w:val="0"/>
      <w:marBottom w:val="0"/>
      <w:divBdr>
        <w:top w:val="none" w:sz="0" w:space="0" w:color="auto"/>
        <w:left w:val="none" w:sz="0" w:space="0" w:color="auto"/>
        <w:bottom w:val="none" w:sz="0" w:space="0" w:color="auto"/>
        <w:right w:val="none" w:sz="0" w:space="0" w:color="auto"/>
      </w:divBdr>
    </w:div>
    <w:div w:id="679431716">
      <w:bodyDiv w:val="1"/>
      <w:marLeft w:val="0"/>
      <w:marRight w:val="0"/>
      <w:marTop w:val="0"/>
      <w:marBottom w:val="0"/>
      <w:divBdr>
        <w:top w:val="none" w:sz="0" w:space="0" w:color="auto"/>
        <w:left w:val="none" w:sz="0" w:space="0" w:color="auto"/>
        <w:bottom w:val="none" w:sz="0" w:space="0" w:color="auto"/>
        <w:right w:val="none" w:sz="0" w:space="0" w:color="auto"/>
      </w:divBdr>
    </w:div>
    <w:div w:id="679742406">
      <w:bodyDiv w:val="1"/>
      <w:marLeft w:val="0"/>
      <w:marRight w:val="0"/>
      <w:marTop w:val="0"/>
      <w:marBottom w:val="0"/>
      <w:divBdr>
        <w:top w:val="none" w:sz="0" w:space="0" w:color="auto"/>
        <w:left w:val="none" w:sz="0" w:space="0" w:color="auto"/>
        <w:bottom w:val="none" w:sz="0" w:space="0" w:color="auto"/>
        <w:right w:val="none" w:sz="0" w:space="0" w:color="auto"/>
      </w:divBdr>
    </w:div>
    <w:div w:id="684553453">
      <w:bodyDiv w:val="1"/>
      <w:marLeft w:val="0"/>
      <w:marRight w:val="0"/>
      <w:marTop w:val="0"/>
      <w:marBottom w:val="0"/>
      <w:divBdr>
        <w:top w:val="none" w:sz="0" w:space="0" w:color="auto"/>
        <w:left w:val="none" w:sz="0" w:space="0" w:color="auto"/>
        <w:bottom w:val="none" w:sz="0" w:space="0" w:color="auto"/>
        <w:right w:val="none" w:sz="0" w:space="0" w:color="auto"/>
      </w:divBdr>
    </w:div>
    <w:div w:id="687680259">
      <w:bodyDiv w:val="1"/>
      <w:marLeft w:val="0"/>
      <w:marRight w:val="0"/>
      <w:marTop w:val="0"/>
      <w:marBottom w:val="0"/>
      <w:divBdr>
        <w:top w:val="none" w:sz="0" w:space="0" w:color="auto"/>
        <w:left w:val="none" w:sz="0" w:space="0" w:color="auto"/>
        <w:bottom w:val="none" w:sz="0" w:space="0" w:color="auto"/>
        <w:right w:val="none" w:sz="0" w:space="0" w:color="auto"/>
      </w:divBdr>
    </w:div>
    <w:div w:id="691300180">
      <w:bodyDiv w:val="1"/>
      <w:marLeft w:val="0"/>
      <w:marRight w:val="0"/>
      <w:marTop w:val="0"/>
      <w:marBottom w:val="0"/>
      <w:divBdr>
        <w:top w:val="none" w:sz="0" w:space="0" w:color="auto"/>
        <w:left w:val="none" w:sz="0" w:space="0" w:color="auto"/>
        <w:bottom w:val="none" w:sz="0" w:space="0" w:color="auto"/>
        <w:right w:val="none" w:sz="0" w:space="0" w:color="auto"/>
      </w:divBdr>
    </w:div>
    <w:div w:id="691302369">
      <w:bodyDiv w:val="1"/>
      <w:marLeft w:val="0"/>
      <w:marRight w:val="0"/>
      <w:marTop w:val="0"/>
      <w:marBottom w:val="0"/>
      <w:divBdr>
        <w:top w:val="none" w:sz="0" w:space="0" w:color="auto"/>
        <w:left w:val="none" w:sz="0" w:space="0" w:color="auto"/>
        <w:bottom w:val="none" w:sz="0" w:space="0" w:color="auto"/>
        <w:right w:val="none" w:sz="0" w:space="0" w:color="auto"/>
      </w:divBdr>
    </w:div>
    <w:div w:id="692001754">
      <w:bodyDiv w:val="1"/>
      <w:marLeft w:val="0"/>
      <w:marRight w:val="0"/>
      <w:marTop w:val="0"/>
      <w:marBottom w:val="0"/>
      <w:divBdr>
        <w:top w:val="none" w:sz="0" w:space="0" w:color="auto"/>
        <w:left w:val="none" w:sz="0" w:space="0" w:color="auto"/>
        <w:bottom w:val="none" w:sz="0" w:space="0" w:color="auto"/>
        <w:right w:val="none" w:sz="0" w:space="0" w:color="auto"/>
      </w:divBdr>
    </w:div>
    <w:div w:id="692263477">
      <w:bodyDiv w:val="1"/>
      <w:marLeft w:val="0"/>
      <w:marRight w:val="0"/>
      <w:marTop w:val="0"/>
      <w:marBottom w:val="0"/>
      <w:divBdr>
        <w:top w:val="none" w:sz="0" w:space="0" w:color="auto"/>
        <w:left w:val="none" w:sz="0" w:space="0" w:color="auto"/>
        <w:bottom w:val="none" w:sz="0" w:space="0" w:color="auto"/>
        <w:right w:val="none" w:sz="0" w:space="0" w:color="auto"/>
      </w:divBdr>
    </w:div>
    <w:div w:id="692923086">
      <w:bodyDiv w:val="1"/>
      <w:marLeft w:val="0"/>
      <w:marRight w:val="0"/>
      <w:marTop w:val="0"/>
      <w:marBottom w:val="0"/>
      <w:divBdr>
        <w:top w:val="none" w:sz="0" w:space="0" w:color="auto"/>
        <w:left w:val="none" w:sz="0" w:space="0" w:color="auto"/>
        <w:bottom w:val="none" w:sz="0" w:space="0" w:color="auto"/>
        <w:right w:val="none" w:sz="0" w:space="0" w:color="auto"/>
      </w:divBdr>
    </w:div>
    <w:div w:id="694383637">
      <w:bodyDiv w:val="1"/>
      <w:marLeft w:val="0"/>
      <w:marRight w:val="0"/>
      <w:marTop w:val="0"/>
      <w:marBottom w:val="0"/>
      <w:divBdr>
        <w:top w:val="none" w:sz="0" w:space="0" w:color="auto"/>
        <w:left w:val="none" w:sz="0" w:space="0" w:color="auto"/>
        <w:bottom w:val="none" w:sz="0" w:space="0" w:color="auto"/>
        <w:right w:val="none" w:sz="0" w:space="0" w:color="auto"/>
      </w:divBdr>
    </w:div>
    <w:div w:id="695883796">
      <w:bodyDiv w:val="1"/>
      <w:marLeft w:val="0"/>
      <w:marRight w:val="0"/>
      <w:marTop w:val="0"/>
      <w:marBottom w:val="0"/>
      <w:divBdr>
        <w:top w:val="none" w:sz="0" w:space="0" w:color="auto"/>
        <w:left w:val="none" w:sz="0" w:space="0" w:color="auto"/>
        <w:bottom w:val="none" w:sz="0" w:space="0" w:color="auto"/>
        <w:right w:val="none" w:sz="0" w:space="0" w:color="auto"/>
      </w:divBdr>
    </w:div>
    <w:div w:id="695885983">
      <w:bodyDiv w:val="1"/>
      <w:marLeft w:val="0"/>
      <w:marRight w:val="0"/>
      <w:marTop w:val="0"/>
      <w:marBottom w:val="0"/>
      <w:divBdr>
        <w:top w:val="none" w:sz="0" w:space="0" w:color="auto"/>
        <w:left w:val="none" w:sz="0" w:space="0" w:color="auto"/>
        <w:bottom w:val="none" w:sz="0" w:space="0" w:color="auto"/>
        <w:right w:val="none" w:sz="0" w:space="0" w:color="auto"/>
      </w:divBdr>
    </w:div>
    <w:div w:id="696932086">
      <w:bodyDiv w:val="1"/>
      <w:marLeft w:val="0"/>
      <w:marRight w:val="0"/>
      <w:marTop w:val="0"/>
      <w:marBottom w:val="0"/>
      <w:divBdr>
        <w:top w:val="none" w:sz="0" w:space="0" w:color="auto"/>
        <w:left w:val="none" w:sz="0" w:space="0" w:color="auto"/>
        <w:bottom w:val="none" w:sz="0" w:space="0" w:color="auto"/>
        <w:right w:val="none" w:sz="0" w:space="0" w:color="auto"/>
      </w:divBdr>
    </w:div>
    <w:div w:id="698160623">
      <w:bodyDiv w:val="1"/>
      <w:marLeft w:val="0"/>
      <w:marRight w:val="0"/>
      <w:marTop w:val="0"/>
      <w:marBottom w:val="0"/>
      <w:divBdr>
        <w:top w:val="none" w:sz="0" w:space="0" w:color="auto"/>
        <w:left w:val="none" w:sz="0" w:space="0" w:color="auto"/>
        <w:bottom w:val="none" w:sz="0" w:space="0" w:color="auto"/>
        <w:right w:val="none" w:sz="0" w:space="0" w:color="auto"/>
      </w:divBdr>
    </w:div>
    <w:div w:id="698942090">
      <w:bodyDiv w:val="1"/>
      <w:marLeft w:val="0"/>
      <w:marRight w:val="0"/>
      <w:marTop w:val="0"/>
      <w:marBottom w:val="0"/>
      <w:divBdr>
        <w:top w:val="none" w:sz="0" w:space="0" w:color="auto"/>
        <w:left w:val="none" w:sz="0" w:space="0" w:color="auto"/>
        <w:bottom w:val="none" w:sz="0" w:space="0" w:color="auto"/>
        <w:right w:val="none" w:sz="0" w:space="0" w:color="auto"/>
      </w:divBdr>
    </w:div>
    <w:div w:id="700087684">
      <w:bodyDiv w:val="1"/>
      <w:marLeft w:val="0"/>
      <w:marRight w:val="0"/>
      <w:marTop w:val="0"/>
      <w:marBottom w:val="0"/>
      <w:divBdr>
        <w:top w:val="none" w:sz="0" w:space="0" w:color="auto"/>
        <w:left w:val="none" w:sz="0" w:space="0" w:color="auto"/>
        <w:bottom w:val="none" w:sz="0" w:space="0" w:color="auto"/>
        <w:right w:val="none" w:sz="0" w:space="0" w:color="auto"/>
      </w:divBdr>
    </w:div>
    <w:div w:id="703868361">
      <w:bodyDiv w:val="1"/>
      <w:marLeft w:val="0"/>
      <w:marRight w:val="0"/>
      <w:marTop w:val="0"/>
      <w:marBottom w:val="0"/>
      <w:divBdr>
        <w:top w:val="none" w:sz="0" w:space="0" w:color="auto"/>
        <w:left w:val="none" w:sz="0" w:space="0" w:color="auto"/>
        <w:bottom w:val="none" w:sz="0" w:space="0" w:color="auto"/>
        <w:right w:val="none" w:sz="0" w:space="0" w:color="auto"/>
      </w:divBdr>
    </w:div>
    <w:div w:id="708070586">
      <w:bodyDiv w:val="1"/>
      <w:marLeft w:val="0"/>
      <w:marRight w:val="0"/>
      <w:marTop w:val="0"/>
      <w:marBottom w:val="0"/>
      <w:divBdr>
        <w:top w:val="none" w:sz="0" w:space="0" w:color="auto"/>
        <w:left w:val="none" w:sz="0" w:space="0" w:color="auto"/>
        <w:bottom w:val="none" w:sz="0" w:space="0" w:color="auto"/>
        <w:right w:val="none" w:sz="0" w:space="0" w:color="auto"/>
      </w:divBdr>
    </w:div>
    <w:div w:id="708335207">
      <w:bodyDiv w:val="1"/>
      <w:marLeft w:val="0"/>
      <w:marRight w:val="0"/>
      <w:marTop w:val="0"/>
      <w:marBottom w:val="0"/>
      <w:divBdr>
        <w:top w:val="none" w:sz="0" w:space="0" w:color="auto"/>
        <w:left w:val="none" w:sz="0" w:space="0" w:color="auto"/>
        <w:bottom w:val="none" w:sz="0" w:space="0" w:color="auto"/>
        <w:right w:val="none" w:sz="0" w:space="0" w:color="auto"/>
      </w:divBdr>
    </w:div>
    <w:div w:id="711341103">
      <w:bodyDiv w:val="1"/>
      <w:marLeft w:val="0"/>
      <w:marRight w:val="0"/>
      <w:marTop w:val="0"/>
      <w:marBottom w:val="0"/>
      <w:divBdr>
        <w:top w:val="none" w:sz="0" w:space="0" w:color="auto"/>
        <w:left w:val="none" w:sz="0" w:space="0" w:color="auto"/>
        <w:bottom w:val="none" w:sz="0" w:space="0" w:color="auto"/>
        <w:right w:val="none" w:sz="0" w:space="0" w:color="auto"/>
      </w:divBdr>
    </w:div>
    <w:div w:id="711341594">
      <w:bodyDiv w:val="1"/>
      <w:marLeft w:val="0"/>
      <w:marRight w:val="0"/>
      <w:marTop w:val="0"/>
      <w:marBottom w:val="0"/>
      <w:divBdr>
        <w:top w:val="none" w:sz="0" w:space="0" w:color="auto"/>
        <w:left w:val="none" w:sz="0" w:space="0" w:color="auto"/>
        <w:bottom w:val="none" w:sz="0" w:space="0" w:color="auto"/>
        <w:right w:val="none" w:sz="0" w:space="0" w:color="auto"/>
      </w:divBdr>
    </w:div>
    <w:div w:id="712384132">
      <w:bodyDiv w:val="1"/>
      <w:marLeft w:val="0"/>
      <w:marRight w:val="0"/>
      <w:marTop w:val="0"/>
      <w:marBottom w:val="0"/>
      <w:divBdr>
        <w:top w:val="none" w:sz="0" w:space="0" w:color="auto"/>
        <w:left w:val="none" w:sz="0" w:space="0" w:color="auto"/>
        <w:bottom w:val="none" w:sz="0" w:space="0" w:color="auto"/>
        <w:right w:val="none" w:sz="0" w:space="0" w:color="auto"/>
      </w:divBdr>
    </w:div>
    <w:div w:id="712736279">
      <w:bodyDiv w:val="1"/>
      <w:marLeft w:val="0"/>
      <w:marRight w:val="0"/>
      <w:marTop w:val="0"/>
      <w:marBottom w:val="0"/>
      <w:divBdr>
        <w:top w:val="none" w:sz="0" w:space="0" w:color="auto"/>
        <w:left w:val="none" w:sz="0" w:space="0" w:color="auto"/>
        <w:bottom w:val="none" w:sz="0" w:space="0" w:color="auto"/>
        <w:right w:val="none" w:sz="0" w:space="0" w:color="auto"/>
      </w:divBdr>
    </w:div>
    <w:div w:id="716399200">
      <w:bodyDiv w:val="1"/>
      <w:marLeft w:val="0"/>
      <w:marRight w:val="0"/>
      <w:marTop w:val="0"/>
      <w:marBottom w:val="0"/>
      <w:divBdr>
        <w:top w:val="none" w:sz="0" w:space="0" w:color="auto"/>
        <w:left w:val="none" w:sz="0" w:space="0" w:color="auto"/>
        <w:bottom w:val="none" w:sz="0" w:space="0" w:color="auto"/>
        <w:right w:val="none" w:sz="0" w:space="0" w:color="auto"/>
      </w:divBdr>
    </w:div>
    <w:div w:id="717163094">
      <w:bodyDiv w:val="1"/>
      <w:marLeft w:val="0"/>
      <w:marRight w:val="0"/>
      <w:marTop w:val="0"/>
      <w:marBottom w:val="0"/>
      <w:divBdr>
        <w:top w:val="none" w:sz="0" w:space="0" w:color="auto"/>
        <w:left w:val="none" w:sz="0" w:space="0" w:color="auto"/>
        <w:bottom w:val="none" w:sz="0" w:space="0" w:color="auto"/>
        <w:right w:val="none" w:sz="0" w:space="0" w:color="auto"/>
      </w:divBdr>
    </w:div>
    <w:div w:id="719325318">
      <w:bodyDiv w:val="1"/>
      <w:marLeft w:val="0"/>
      <w:marRight w:val="0"/>
      <w:marTop w:val="0"/>
      <w:marBottom w:val="0"/>
      <w:divBdr>
        <w:top w:val="none" w:sz="0" w:space="0" w:color="auto"/>
        <w:left w:val="none" w:sz="0" w:space="0" w:color="auto"/>
        <w:bottom w:val="none" w:sz="0" w:space="0" w:color="auto"/>
        <w:right w:val="none" w:sz="0" w:space="0" w:color="auto"/>
      </w:divBdr>
    </w:div>
    <w:div w:id="719479244">
      <w:bodyDiv w:val="1"/>
      <w:marLeft w:val="0"/>
      <w:marRight w:val="0"/>
      <w:marTop w:val="0"/>
      <w:marBottom w:val="0"/>
      <w:divBdr>
        <w:top w:val="none" w:sz="0" w:space="0" w:color="auto"/>
        <w:left w:val="none" w:sz="0" w:space="0" w:color="auto"/>
        <w:bottom w:val="none" w:sz="0" w:space="0" w:color="auto"/>
        <w:right w:val="none" w:sz="0" w:space="0" w:color="auto"/>
      </w:divBdr>
    </w:div>
    <w:div w:id="719786402">
      <w:bodyDiv w:val="1"/>
      <w:marLeft w:val="0"/>
      <w:marRight w:val="0"/>
      <w:marTop w:val="0"/>
      <w:marBottom w:val="0"/>
      <w:divBdr>
        <w:top w:val="none" w:sz="0" w:space="0" w:color="auto"/>
        <w:left w:val="none" w:sz="0" w:space="0" w:color="auto"/>
        <w:bottom w:val="none" w:sz="0" w:space="0" w:color="auto"/>
        <w:right w:val="none" w:sz="0" w:space="0" w:color="auto"/>
      </w:divBdr>
    </w:div>
    <w:div w:id="720398854">
      <w:bodyDiv w:val="1"/>
      <w:marLeft w:val="0"/>
      <w:marRight w:val="0"/>
      <w:marTop w:val="0"/>
      <w:marBottom w:val="0"/>
      <w:divBdr>
        <w:top w:val="none" w:sz="0" w:space="0" w:color="auto"/>
        <w:left w:val="none" w:sz="0" w:space="0" w:color="auto"/>
        <w:bottom w:val="none" w:sz="0" w:space="0" w:color="auto"/>
        <w:right w:val="none" w:sz="0" w:space="0" w:color="auto"/>
      </w:divBdr>
    </w:div>
    <w:div w:id="721053364">
      <w:bodyDiv w:val="1"/>
      <w:marLeft w:val="0"/>
      <w:marRight w:val="0"/>
      <w:marTop w:val="0"/>
      <w:marBottom w:val="0"/>
      <w:divBdr>
        <w:top w:val="none" w:sz="0" w:space="0" w:color="auto"/>
        <w:left w:val="none" w:sz="0" w:space="0" w:color="auto"/>
        <w:bottom w:val="none" w:sz="0" w:space="0" w:color="auto"/>
        <w:right w:val="none" w:sz="0" w:space="0" w:color="auto"/>
      </w:divBdr>
    </w:div>
    <w:div w:id="723522696">
      <w:bodyDiv w:val="1"/>
      <w:marLeft w:val="0"/>
      <w:marRight w:val="0"/>
      <w:marTop w:val="0"/>
      <w:marBottom w:val="0"/>
      <w:divBdr>
        <w:top w:val="none" w:sz="0" w:space="0" w:color="auto"/>
        <w:left w:val="none" w:sz="0" w:space="0" w:color="auto"/>
        <w:bottom w:val="none" w:sz="0" w:space="0" w:color="auto"/>
        <w:right w:val="none" w:sz="0" w:space="0" w:color="auto"/>
      </w:divBdr>
    </w:div>
    <w:div w:id="725646998">
      <w:bodyDiv w:val="1"/>
      <w:marLeft w:val="0"/>
      <w:marRight w:val="0"/>
      <w:marTop w:val="0"/>
      <w:marBottom w:val="0"/>
      <w:divBdr>
        <w:top w:val="none" w:sz="0" w:space="0" w:color="auto"/>
        <w:left w:val="none" w:sz="0" w:space="0" w:color="auto"/>
        <w:bottom w:val="none" w:sz="0" w:space="0" w:color="auto"/>
        <w:right w:val="none" w:sz="0" w:space="0" w:color="auto"/>
      </w:divBdr>
    </w:div>
    <w:div w:id="727535532">
      <w:bodyDiv w:val="1"/>
      <w:marLeft w:val="0"/>
      <w:marRight w:val="0"/>
      <w:marTop w:val="0"/>
      <w:marBottom w:val="0"/>
      <w:divBdr>
        <w:top w:val="none" w:sz="0" w:space="0" w:color="auto"/>
        <w:left w:val="none" w:sz="0" w:space="0" w:color="auto"/>
        <w:bottom w:val="none" w:sz="0" w:space="0" w:color="auto"/>
        <w:right w:val="none" w:sz="0" w:space="0" w:color="auto"/>
      </w:divBdr>
    </w:div>
    <w:div w:id="728454381">
      <w:bodyDiv w:val="1"/>
      <w:marLeft w:val="0"/>
      <w:marRight w:val="0"/>
      <w:marTop w:val="0"/>
      <w:marBottom w:val="0"/>
      <w:divBdr>
        <w:top w:val="none" w:sz="0" w:space="0" w:color="auto"/>
        <w:left w:val="none" w:sz="0" w:space="0" w:color="auto"/>
        <w:bottom w:val="none" w:sz="0" w:space="0" w:color="auto"/>
        <w:right w:val="none" w:sz="0" w:space="0" w:color="auto"/>
      </w:divBdr>
    </w:div>
    <w:div w:id="728966496">
      <w:bodyDiv w:val="1"/>
      <w:marLeft w:val="0"/>
      <w:marRight w:val="0"/>
      <w:marTop w:val="0"/>
      <w:marBottom w:val="0"/>
      <w:divBdr>
        <w:top w:val="none" w:sz="0" w:space="0" w:color="auto"/>
        <w:left w:val="none" w:sz="0" w:space="0" w:color="auto"/>
        <w:bottom w:val="none" w:sz="0" w:space="0" w:color="auto"/>
        <w:right w:val="none" w:sz="0" w:space="0" w:color="auto"/>
      </w:divBdr>
    </w:div>
    <w:div w:id="730423753">
      <w:bodyDiv w:val="1"/>
      <w:marLeft w:val="0"/>
      <w:marRight w:val="0"/>
      <w:marTop w:val="0"/>
      <w:marBottom w:val="0"/>
      <w:divBdr>
        <w:top w:val="none" w:sz="0" w:space="0" w:color="auto"/>
        <w:left w:val="none" w:sz="0" w:space="0" w:color="auto"/>
        <w:bottom w:val="none" w:sz="0" w:space="0" w:color="auto"/>
        <w:right w:val="none" w:sz="0" w:space="0" w:color="auto"/>
      </w:divBdr>
    </w:div>
    <w:div w:id="731080421">
      <w:bodyDiv w:val="1"/>
      <w:marLeft w:val="0"/>
      <w:marRight w:val="0"/>
      <w:marTop w:val="0"/>
      <w:marBottom w:val="0"/>
      <w:divBdr>
        <w:top w:val="none" w:sz="0" w:space="0" w:color="auto"/>
        <w:left w:val="none" w:sz="0" w:space="0" w:color="auto"/>
        <w:bottom w:val="none" w:sz="0" w:space="0" w:color="auto"/>
        <w:right w:val="none" w:sz="0" w:space="0" w:color="auto"/>
      </w:divBdr>
    </w:div>
    <w:div w:id="731469599">
      <w:bodyDiv w:val="1"/>
      <w:marLeft w:val="0"/>
      <w:marRight w:val="0"/>
      <w:marTop w:val="0"/>
      <w:marBottom w:val="0"/>
      <w:divBdr>
        <w:top w:val="none" w:sz="0" w:space="0" w:color="auto"/>
        <w:left w:val="none" w:sz="0" w:space="0" w:color="auto"/>
        <w:bottom w:val="none" w:sz="0" w:space="0" w:color="auto"/>
        <w:right w:val="none" w:sz="0" w:space="0" w:color="auto"/>
      </w:divBdr>
    </w:div>
    <w:div w:id="734935882">
      <w:bodyDiv w:val="1"/>
      <w:marLeft w:val="0"/>
      <w:marRight w:val="0"/>
      <w:marTop w:val="0"/>
      <w:marBottom w:val="0"/>
      <w:divBdr>
        <w:top w:val="none" w:sz="0" w:space="0" w:color="auto"/>
        <w:left w:val="none" w:sz="0" w:space="0" w:color="auto"/>
        <w:bottom w:val="none" w:sz="0" w:space="0" w:color="auto"/>
        <w:right w:val="none" w:sz="0" w:space="0" w:color="auto"/>
      </w:divBdr>
    </w:div>
    <w:div w:id="736903419">
      <w:bodyDiv w:val="1"/>
      <w:marLeft w:val="0"/>
      <w:marRight w:val="0"/>
      <w:marTop w:val="0"/>
      <w:marBottom w:val="0"/>
      <w:divBdr>
        <w:top w:val="none" w:sz="0" w:space="0" w:color="auto"/>
        <w:left w:val="none" w:sz="0" w:space="0" w:color="auto"/>
        <w:bottom w:val="none" w:sz="0" w:space="0" w:color="auto"/>
        <w:right w:val="none" w:sz="0" w:space="0" w:color="auto"/>
      </w:divBdr>
    </w:div>
    <w:div w:id="738132195">
      <w:bodyDiv w:val="1"/>
      <w:marLeft w:val="0"/>
      <w:marRight w:val="0"/>
      <w:marTop w:val="0"/>
      <w:marBottom w:val="0"/>
      <w:divBdr>
        <w:top w:val="none" w:sz="0" w:space="0" w:color="auto"/>
        <w:left w:val="none" w:sz="0" w:space="0" w:color="auto"/>
        <w:bottom w:val="none" w:sz="0" w:space="0" w:color="auto"/>
        <w:right w:val="none" w:sz="0" w:space="0" w:color="auto"/>
      </w:divBdr>
    </w:div>
    <w:div w:id="739250192">
      <w:bodyDiv w:val="1"/>
      <w:marLeft w:val="0"/>
      <w:marRight w:val="0"/>
      <w:marTop w:val="0"/>
      <w:marBottom w:val="0"/>
      <w:divBdr>
        <w:top w:val="none" w:sz="0" w:space="0" w:color="auto"/>
        <w:left w:val="none" w:sz="0" w:space="0" w:color="auto"/>
        <w:bottom w:val="none" w:sz="0" w:space="0" w:color="auto"/>
        <w:right w:val="none" w:sz="0" w:space="0" w:color="auto"/>
      </w:divBdr>
    </w:div>
    <w:div w:id="739601259">
      <w:bodyDiv w:val="1"/>
      <w:marLeft w:val="0"/>
      <w:marRight w:val="0"/>
      <w:marTop w:val="0"/>
      <w:marBottom w:val="0"/>
      <w:divBdr>
        <w:top w:val="none" w:sz="0" w:space="0" w:color="auto"/>
        <w:left w:val="none" w:sz="0" w:space="0" w:color="auto"/>
        <w:bottom w:val="none" w:sz="0" w:space="0" w:color="auto"/>
        <w:right w:val="none" w:sz="0" w:space="0" w:color="auto"/>
      </w:divBdr>
    </w:div>
    <w:div w:id="740562435">
      <w:bodyDiv w:val="1"/>
      <w:marLeft w:val="0"/>
      <w:marRight w:val="0"/>
      <w:marTop w:val="0"/>
      <w:marBottom w:val="0"/>
      <w:divBdr>
        <w:top w:val="none" w:sz="0" w:space="0" w:color="auto"/>
        <w:left w:val="none" w:sz="0" w:space="0" w:color="auto"/>
        <w:bottom w:val="none" w:sz="0" w:space="0" w:color="auto"/>
        <w:right w:val="none" w:sz="0" w:space="0" w:color="auto"/>
      </w:divBdr>
    </w:div>
    <w:div w:id="742029246">
      <w:bodyDiv w:val="1"/>
      <w:marLeft w:val="0"/>
      <w:marRight w:val="0"/>
      <w:marTop w:val="0"/>
      <w:marBottom w:val="0"/>
      <w:divBdr>
        <w:top w:val="none" w:sz="0" w:space="0" w:color="auto"/>
        <w:left w:val="none" w:sz="0" w:space="0" w:color="auto"/>
        <w:bottom w:val="none" w:sz="0" w:space="0" w:color="auto"/>
        <w:right w:val="none" w:sz="0" w:space="0" w:color="auto"/>
      </w:divBdr>
    </w:div>
    <w:div w:id="743185177">
      <w:bodyDiv w:val="1"/>
      <w:marLeft w:val="0"/>
      <w:marRight w:val="0"/>
      <w:marTop w:val="0"/>
      <w:marBottom w:val="0"/>
      <w:divBdr>
        <w:top w:val="none" w:sz="0" w:space="0" w:color="auto"/>
        <w:left w:val="none" w:sz="0" w:space="0" w:color="auto"/>
        <w:bottom w:val="none" w:sz="0" w:space="0" w:color="auto"/>
        <w:right w:val="none" w:sz="0" w:space="0" w:color="auto"/>
      </w:divBdr>
    </w:div>
    <w:div w:id="745221621">
      <w:bodyDiv w:val="1"/>
      <w:marLeft w:val="0"/>
      <w:marRight w:val="0"/>
      <w:marTop w:val="0"/>
      <w:marBottom w:val="0"/>
      <w:divBdr>
        <w:top w:val="none" w:sz="0" w:space="0" w:color="auto"/>
        <w:left w:val="none" w:sz="0" w:space="0" w:color="auto"/>
        <w:bottom w:val="none" w:sz="0" w:space="0" w:color="auto"/>
        <w:right w:val="none" w:sz="0" w:space="0" w:color="auto"/>
      </w:divBdr>
    </w:div>
    <w:div w:id="749162714">
      <w:bodyDiv w:val="1"/>
      <w:marLeft w:val="0"/>
      <w:marRight w:val="0"/>
      <w:marTop w:val="0"/>
      <w:marBottom w:val="0"/>
      <w:divBdr>
        <w:top w:val="none" w:sz="0" w:space="0" w:color="auto"/>
        <w:left w:val="none" w:sz="0" w:space="0" w:color="auto"/>
        <w:bottom w:val="none" w:sz="0" w:space="0" w:color="auto"/>
        <w:right w:val="none" w:sz="0" w:space="0" w:color="auto"/>
      </w:divBdr>
    </w:div>
    <w:div w:id="750196543">
      <w:bodyDiv w:val="1"/>
      <w:marLeft w:val="0"/>
      <w:marRight w:val="0"/>
      <w:marTop w:val="0"/>
      <w:marBottom w:val="0"/>
      <w:divBdr>
        <w:top w:val="none" w:sz="0" w:space="0" w:color="auto"/>
        <w:left w:val="none" w:sz="0" w:space="0" w:color="auto"/>
        <w:bottom w:val="none" w:sz="0" w:space="0" w:color="auto"/>
        <w:right w:val="none" w:sz="0" w:space="0" w:color="auto"/>
      </w:divBdr>
    </w:div>
    <w:div w:id="750197567">
      <w:bodyDiv w:val="1"/>
      <w:marLeft w:val="0"/>
      <w:marRight w:val="0"/>
      <w:marTop w:val="0"/>
      <w:marBottom w:val="0"/>
      <w:divBdr>
        <w:top w:val="none" w:sz="0" w:space="0" w:color="auto"/>
        <w:left w:val="none" w:sz="0" w:space="0" w:color="auto"/>
        <w:bottom w:val="none" w:sz="0" w:space="0" w:color="auto"/>
        <w:right w:val="none" w:sz="0" w:space="0" w:color="auto"/>
      </w:divBdr>
    </w:div>
    <w:div w:id="750935201">
      <w:bodyDiv w:val="1"/>
      <w:marLeft w:val="0"/>
      <w:marRight w:val="0"/>
      <w:marTop w:val="0"/>
      <w:marBottom w:val="0"/>
      <w:divBdr>
        <w:top w:val="none" w:sz="0" w:space="0" w:color="auto"/>
        <w:left w:val="none" w:sz="0" w:space="0" w:color="auto"/>
        <w:bottom w:val="none" w:sz="0" w:space="0" w:color="auto"/>
        <w:right w:val="none" w:sz="0" w:space="0" w:color="auto"/>
      </w:divBdr>
    </w:div>
    <w:div w:id="752434799">
      <w:bodyDiv w:val="1"/>
      <w:marLeft w:val="0"/>
      <w:marRight w:val="0"/>
      <w:marTop w:val="0"/>
      <w:marBottom w:val="0"/>
      <w:divBdr>
        <w:top w:val="none" w:sz="0" w:space="0" w:color="auto"/>
        <w:left w:val="none" w:sz="0" w:space="0" w:color="auto"/>
        <w:bottom w:val="none" w:sz="0" w:space="0" w:color="auto"/>
        <w:right w:val="none" w:sz="0" w:space="0" w:color="auto"/>
      </w:divBdr>
    </w:div>
    <w:div w:id="753818686">
      <w:bodyDiv w:val="1"/>
      <w:marLeft w:val="0"/>
      <w:marRight w:val="0"/>
      <w:marTop w:val="0"/>
      <w:marBottom w:val="0"/>
      <w:divBdr>
        <w:top w:val="none" w:sz="0" w:space="0" w:color="auto"/>
        <w:left w:val="none" w:sz="0" w:space="0" w:color="auto"/>
        <w:bottom w:val="none" w:sz="0" w:space="0" w:color="auto"/>
        <w:right w:val="none" w:sz="0" w:space="0" w:color="auto"/>
      </w:divBdr>
    </w:div>
    <w:div w:id="755706148">
      <w:bodyDiv w:val="1"/>
      <w:marLeft w:val="0"/>
      <w:marRight w:val="0"/>
      <w:marTop w:val="0"/>
      <w:marBottom w:val="0"/>
      <w:divBdr>
        <w:top w:val="none" w:sz="0" w:space="0" w:color="auto"/>
        <w:left w:val="none" w:sz="0" w:space="0" w:color="auto"/>
        <w:bottom w:val="none" w:sz="0" w:space="0" w:color="auto"/>
        <w:right w:val="none" w:sz="0" w:space="0" w:color="auto"/>
      </w:divBdr>
    </w:div>
    <w:div w:id="755713337">
      <w:bodyDiv w:val="1"/>
      <w:marLeft w:val="0"/>
      <w:marRight w:val="0"/>
      <w:marTop w:val="0"/>
      <w:marBottom w:val="0"/>
      <w:divBdr>
        <w:top w:val="none" w:sz="0" w:space="0" w:color="auto"/>
        <w:left w:val="none" w:sz="0" w:space="0" w:color="auto"/>
        <w:bottom w:val="none" w:sz="0" w:space="0" w:color="auto"/>
        <w:right w:val="none" w:sz="0" w:space="0" w:color="auto"/>
      </w:divBdr>
    </w:div>
    <w:div w:id="756095345">
      <w:bodyDiv w:val="1"/>
      <w:marLeft w:val="0"/>
      <w:marRight w:val="0"/>
      <w:marTop w:val="0"/>
      <w:marBottom w:val="0"/>
      <w:divBdr>
        <w:top w:val="none" w:sz="0" w:space="0" w:color="auto"/>
        <w:left w:val="none" w:sz="0" w:space="0" w:color="auto"/>
        <w:bottom w:val="none" w:sz="0" w:space="0" w:color="auto"/>
        <w:right w:val="none" w:sz="0" w:space="0" w:color="auto"/>
      </w:divBdr>
    </w:div>
    <w:div w:id="759371098">
      <w:bodyDiv w:val="1"/>
      <w:marLeft w:val="0"/>
      <w:marRight w:val="0"/>
      <w:marTop w:val="0"/>
      <w:marBottom w:val="0"/>
      <w:divBdr>
        <w:top w:val="none" w:sz="0" w:space="0" w:color="auto"/>
        <w:left w:val="none" w:sz="0" w:space="0" w:color="auto"/>
        <w:bottom w:val="none" w:sz="0" w:space="0" w:color="auto"/>
        <w:right w:val="none" w:sz="0" w:space="0" w:color="auto"/>
      </w:divBdr>
    </w:div>
    <w:div w:id="761070200">
      <w:bodyDiv w:val="1"/>
      <w:marLeft w:val="0"/>
      <w:marRight w:val="0"/>
      <w:marTop w:val="0"/>
      <w:marBottom w:val="0"/>
      <w:divBdr>
        <w:top w:val="none" w:sz="0" w:space="0" w:color="auto"/>
        <w:left w:val="none" w:sz="0" w:space="0" w:color="auto"/>
        <w:bottom w:val="none" w:sz="0" w:space="0" w:color="auto"/>
        <w:right w:val="none" w:sz="0" w:space="0" w:color="auto"/>
      </w:divBdr>
    </w:div>
    <w:div w:id="761688229">
      <w:bodyDiv w:val="1"/>
      <w:marLeft w:val="0"/>
      <w:marRight w:val="0"/>
      <w:marTop w:val="0"/>
      <w:marBottom w:val="0"/>
      <w:divBdr>
        <w:top w:val="none" w:sz="0" w:space="0" w:color="auto"/>
        <w:left w:val="none" w:sz="0" w:space="0" w:color="auto"/>
        <w:bottom w:val="none" w:sz="0" w:space="0" w:color="auto"/>
        <w:right w:val="none" w:sz="0" w:space="0" w:color="auto"/>
      </w:divBdr>
    </w:div>
    <w:div w:id="762191552">
      <w:bodyDiv w:val="1"/>
      <w:marLeft w:val="0"/>
      <w:marRight w:val="0"/>
      <w:marTop w:val="0"/>
      <w:marBottom w:val="0"/>
      <w:divBdr>
        <w:top w:val="none" w:sz="0" w:space="0" w:color="auto"/>
        <w:left w:val="none" w:sz="0" w:space="0" w:color="auto"/>
        <w:bottom w:val="none" w:sz="0" w:space="0" w:color="auto"/>
        <w:right w:val="none" w:sz="0" w:space="0" w:color="auto"/>
      </w:divBdr>
    </w:div>
    <w:div w:id="763257875">
      <w:bodyDiv w:val="1"/>
      <w:marLeft w:val="0"/>
      <w:marRight w:val="0"/>
      <w:marTop w:val="0"/>
      <w:marBottom w:val="0"/>
      <w:divBdr>
        <w:top w:val="none" w:sz="0" w:space="0" w:color="auto"/>
        <w:left w:val="none" w:sz="0" w:space="0" w:color="auto"/>
        <w:bottom w:val="none" w:sz="0" w:space="0" w:color="auto"/>
        <w:right w:val="none" w:sz="0" w:space="0" w:color="auto"/>
      </w:divBdr>
    </w:div>
    <w:div w:id="764115760">
      <w:bodyDiv w:val="1"/>
      <w:marLeft w:val="0"/>
      <w:marRight w:val="0"/>
      <w:marTop w:val="0"/>
      <w:marBottom w:val="0"/>
      <w:divBdr>
        <w:top w:val="none" w:sz="0" w:space="0" w:color="auto"/>
        <w:left w:val="none" w:sz="0" w:space="0" w:color="auto"/>
        <w:bottom w:val="none" w:sz="0" w:space="0" w:color="auto"/>
        <w:right w:val="none" w:sz="0" w:space="0" w:color="auto"/>
      </w:divBdr>
    </w:div>
    <w:div w:id="764573824">
      <w:bodyDiv w:val="1"/>
      <w:marLeft w:val="0"/>
      <w:marRight w:val="0"/>
      <w:marTop w:val="0"/>
      <w:marBottom w:val="0"/>
      <w:divBdr>
        <w:top w:val="none" w:sz="0" w:space="0" w:color="auto"/>
        <w:left w:val="none" w:sz="0" w:space="0" w:color="auto"/>
        <w:bottom w:val="none" w:sz="0" w:space="0" w:color="auto"/>
        <w:right w:val="none" w:sz="0" w:space="0" w:color="auto"/>
      </w:divBdr>
    </w:div>
    <w:div w:id="764765534">
      <w:bodyDiv w:val="1"/>
      <w:marLeft w:val="0"/>
      <w:marRight w:val="0"/>
      <w:marTop w:val="0"/>
      <w:marBottom w:val="0"/>
      <w:divBdr>
        <w:top w:val="none" w:sz="0" w:space="0" w:color="auto"/>
        <w:left w:val="none" w:sz="0" w:space="0" w:color="auto"/>
        <w:bottom w:val="none" w:sz="0" w:space="0" w:color="auto"/>
        <w:right w:val="none" w:sz="0" w:space="0" w:color="auto"/>
      </w:divBdr>
    </w:div>
    <w:div w:id="765736546">
      <w:bodyDiv w:val="1"/>
      <w:marLeft w:val="0"/>
      <w:marRight w:val="0"/>
      <w:marTop w:val="0"/>
      <w:marBottom w:val="0"/>
      <w:divBdr>
        <w:top w:val="none" w:sz="0" w:space="0" w:color="auto"/>
        <w:left w:val="none" w:sz="0" w:space="0" w:color="auto"/>
        <w:bottom w:val="none" w:sz="0" w:space="0" w:color="auto"/>
        <w:right w:val="none" w:sz="0" w:space="0" w:color="auto"/>
      </w:divBdr>
    </w:div>
    <w:div w:id="770322318">
      <w:bodyDiv w:val="1"/>
      <w:marLeft w:val="0"/>
      <w:marRight w:val="0"/>
      <w:marTop w:val="0"/>
      <w:marBottom w:val="0"/>
      <w:divBdr>
        <w:top w:val="none" w:sz="0" w:space="0" w:color="auto"/>
        <w:left w:val="none" w:sz="0" w:space="0" w:color="auto"/>
        <w:bottom w:val="none" w:sz="0" w:space="0" w:color="auto"/>
        <w:right w:val="none" w:sz="0" w:space="0" w:color="auto"/>
      </w:divBdr>
    </w:div>
    <w:div w:id="773087083">
      <w:bodyDiv w:val="1"/>
      <w:marLeft w:val="0"/>
      <w:marRight w:val="0"/>
      <w:marTop w:val="0"/>
      <w:marBottom w:val="0"/>
      <w:divBdr>
        <w:top w:val="none" w:sz="0" w:space="0" w:color="auto"/>
        <w:left w:val="none" w:sz="0" w:space="0" w:color="auto"/>
        <w:bottom w:val="none" w:sz="0" w:space="0" w:color="auto"/>
        <w:right w:val="none" w:sz="0" w:space="0" w:color="auto"/>
      </w:divBdr>
    </w:div>
    <w:div w:id="774325380">
      <w:bodyDiv w:val="1"/>
      <w:marLeft w:val="0"/>
      <w:marRight w:val="0"/>
      <w:marTop w:val="0"/>
      <w:marBottom w:val="0"/>
      <w:divBdr>
        <w:top w:val="none" w:sz="0" w:space="0" w:color="auto"/>
        <w:left w:val="none" w:sz="0" w:space="0" w:color="auto"/>
        <w:bottom w:val="none" w:sz="0" w:space="0" w:color="auto"/>
        <w:right w:val="none" w:sz="0" w:space="0" w:color="auto"/>
      </w:divBdr>
    </w:div>
    <w:div w:id="774792843">
      <w:bodyDiv w:val="1"/>
      <w:marLeft w:val="0"/>
      <w:marRight w:val="0"/>
      <w:marTop w:val="0"/>
      <w:marBottom w:val="0"/>
      <w:divBdr>
        <w:top w:val="none" w:sz="0" w:space="0" w:color="auto"/>
        <w:left w:val="none" w:sz="0" w:space="0" w:color="auto"/>
        <w:bottom w:val="none" w:sz="0" w:space="0" w:color="auto"/>
        <w:right w:val="none" w:sz="0" w:space="0" w:color="auto"/>
      </w:divBdr>
    </w:div>
    <w:div w:id="776098537">
      <w:bodyDiv w:val="1"/>
      <w:marLeft w:val="0"/>
      <w:marRight w:val="0"/>
      <w:marTop w:val="0"/>
      <w:marBottom w:val="0"/>
      <w:divBdr>
        <w:top w:val="none" w:sz="0" w:space="0" w:color="auto"/>
        <w:left w:val="none" w:sz="0" w:space="0" w:color="auto"/>
        <w:bottom w:val="none" w:sz="0" w:space="0" w:color="auto"/>
        <w:right w:val="none" w:sz="0" w:space="0" w:color="auto"/>
      </w:divBdr>
    </w:div>
    <w:div w:id="776369452">
      <w:bodyDiv w:val="1"/>
      <w:marLeft w:val="0"/>
      <w:marRight w:val="0"/>
      <w:marTop w:val="0"/>
      <w:marBottom w:val="0"/>
      <w:divBdr>
        <w:top w:val="none" w:sz="0" w:space="0" w:color="auto"/>
        <w:left w:val="none" w:sz="0" w:space="0" w:color="auto"/>
        <w:bottom w:val="none" w:sz="0" w:space="0" w:color="auto"/>
        <w:right w:val="none" w:sz="0" w:space="0" w:color="auto"/>
      </w:divBdr>
    </w:div>
    <w:div w:id="777258787">
      <w:bodyDiv w:val="1"/>
      <w:marLeft w:val="0"/>
      <w:marRight w:val="0"/>
      <w:marTop w:val="0"/>
      <w:marBottom w:val="0"/>
      <w:divBdr>
        <w:top w:val="none" w:sz="0" w:space="0" w:color="auto"/>
        <w:left w:val="none" w:sz="0" w:space="0" w:color="auto"/>
        <w:bottom w:val="none" w:sz="0" w:space="0" w:color="auto"/>
        <w:right w:val="none" w:sz="0" w:space="0" w:color="auto"/>
      </w:divBdr>
    </w:div>
    <w:div w:id="778186715">
      <w:bodyDiv w:val="1"/>
      <w:marLeft w:val="0"/>
      <w:marRight w:val="0"/>
      <w:marTop w:val="0"/>
      <w:marBottom w:val="0"/>
      <w:divBdr>
        <w:top w:val="none" w:sz="0" w:space="0" w:color="auto"/>
        <w:left w:val="none" w:sz="0" w:space="0" w:color="auto"/>
        <w:bottom w:val="none" w:sz="0" w:space="0" w:color="auto"/>
        <w:right w:val="none" w:sz="0" w:space="0" w:color="auto"/>
      </w:divBdr>
    </w:div>
    <w:div w:id="779833300">
      <w:bodyDiv w:val="1"/>
      <w:marLeft w:val="0"/>
      <w:marRight w:val="0"/>
      <w:marTop w:val="0"/>
      <w:marBottom w:val="0"/>
      <w:divBdr>
        <w:top w:val="none" w:sz="0" w:space="0" w:color="auto"/>
        <w:left w:val="none" w:sz="0" w:space="0" w:color="auto"/>
        <w:bottom w:val="none" w:sz="0" w:space="0" w:color="auto"/>
        <w:right w:val="none" w:sz="0" w:space="0" w:color="auto"/>
      </w:divBdr>
    </w:div>
    <w:div w:id="780497262">
      <w:bodyDiv w:val="1"/>
      <w:marLeft w:val="0"/>
      <w:marRight w:val="0"/>
      <w:marTop w:val="0"/>
      <w:marBottom w:val="0"/>
      <w:divBdr>
        <w:top w:val="none" w:sz="0" w:space="0" w:color="auto"/>
        <w:left w:val="none" w:sz="0" w:space="0" w:color="auto"/>
        <w:bottom w:val="none" w:sz="0" w:space="0" w:color="auto"/>
        <w:right w:val="none" w:sz="0" w:space="0" w:color="auto"/>
      </w:divBdr>
    </w:div>
    <w:div w:id="780757924">
      <w:bodyDiv w:val="1"/>
      <w:marLeft w:val="0"/>
      <w:marRight w:val="0"/>
      <w:marTop w:val="0"/>
      <w:marBottom w:val="0"/>
      <w:divBdr>
        <w:top w:val="none" w:sz="0" w:space="0" w:color="auto"/>
        <w:left w:val="none" w:sz="0" w:space="0" w:color="auto"/>
        <w:bottom w:val="none" w:sz="0" w:space="0" w:color="auto"/>
        <w:right w:val="none" w:sz="0" w:space="0" w:color="auto"/>
      </w:divBdr>
    </w:div>
    <w:div w:id="781845903">
      <w:bodyDiv w:val="1"/>
      <w:marLeft w:val="0"/>
      <w:marRight w:val="0"/>
      <w:marTop w:val="0"/>
      <w:marBottom w:val="0"/>
      <w:divBdr>
        <w:top w:val="none" w:sz="0" w:space="0" w:color="auto"/>
        <w:left w:val="none" w:sz="0" w:space="0" w:color="auto"/>
        <w:bottom w:val="none" w:sz="0" w:space="0" w:color="auto"/>
        <w:right w:val="none" w:sz="0" w:space="0" w:color="auto"/>
      </w:divBdr>
    </w:div>
    <w:div w:id="782458338">
      <w:bodyDiv w:val="1"/>
      <w:marLeft w:val="0"/>
      <w:marRight w:val="0"/>
      <w:marTop w:val="0"/>
      <w:marBottom w:val="0"/>
      <w:divBdr>
        <w:top w:val="none" w:sz="0" w:space="0" w:color="auto"/>
        <w:left w:val="none" w:sz="0" w:space="0" w:color="auto"/>
        <w:bottom w:val="none" w:sz="0" w:space="0" w:color="auto"/>
        <w:right w:val="none" w:sz="0" w:space="0" w:color="auto"/>
      </w:divBdr>
    </w:div>
    <w:div w:id="783815470">
      <w:bodyDiv w:val="1"/>
      <w:marLeft w:val="0"/>
      <w:marRight w:val="0"/>
      <w:marTop w:val="0"/>
      <w:marBottom w:val="0"/>
      <w:divBdr>
        <w:top w:val="none" w:sz="0" w:space="0" w:color="auto"/>
        <w:left w:val="none" w:sz="0" w:space="0" w:color="auto"/>
        <w:bottom w:val="none" w:sz="0" w:space="0" w:color="auto"/>
        <w:right w:val="none" w:sz="0" w:space="0" w:color="auto"/>
      </w:divBdr>
    </w:div>
    <w:div w:id="784691946">
      <w:bodyDiv w:val="1"/>
      <w:marLeft w:val="0"/>
      <w:marRight w:val="0"/>
      <w:marTop w:val="0"/>
      <w:marBottom w:val="0"/>
      <w:divBdr>
        <w:top w:val="none" w:sz="0" w:space="0" w:color="auto"/>
        <w:left w:val="none" w:sz="0" w:space="0" w:color="auto"/>
        <w:bottom w:val="none" w:sz="0" w:space="0" w:color="auto"/>
        <w:right w:val="none" w:sz="0" w:space="0" w:color="auto"/>
      </w:divBdr>
    </w:div>
    <w:div w:id="785777119">
      <w:bodyDiv w:val="1"/>
      <w:marLeft w:val="0"/>
      <w:marRight w:val="0"/>
      <w:marTop w:val="0"/>
      <w:marBottom w:val="0"/>
      <w:divBdr>
        <w:top w:val="none" w:sz="0" w:space="0" w:color="auto"/>
        <w:left w:val="none" w:sz="0" w:space="0" w:color="auto"/>
        <w:bottom w:val="none" w:sz="0" w:space="0" w:color="auto"/>
        <w:right w:val="none" w:sz="0" w:space="0" w:color="auto"/>
      </w:divBdr>
    </w:div>
    <w:div w:id="787353481">
      <w:bodyDiv w:val="1"/>
      <w:marLeft w:val="0"/>
      <w:marRight w:val="0"/>
      <w:marTop w:val="0"/>
      <w:marBottom w:val="0"/>
      <w:divBdr>
        <w:top w:val="none" w:sz="0" w:space="0" w:color="auto"/>
        <w:left w:val="none" w:sz="0" w:space="0" w:color="auto"/>
        <w:bottom w:val="none" w:sz="0" w:space="0" w:color="auto"/>
        <w:right w:val="none" w:sz="0" w:space="0" w:color="auto"/>
      </w:divBdr>
    </w:div>
    <w:div w:id="788932546">
      <w:bodyDiv w:val="1"/>
      <w:marLeft w:val="0"/>
      <w:marRight w:val="0"/>
      <w:marTop w:val="0"/>
      <w:marBottom w:val="0"/>
      <w:divBdr>
        <w:top w:val="none" w:sz="0" w:space="0" w:color="auto"/>
        <w:left w:val="none" w:sz="0" w:space="0" w:color="auto"/>
        <w:bottom w:val="none" w:sz="0" w:space="0" w:color="auto"/>
        <w:right w:val="none" w:sz="0" w:space="0" w:color="auto"/>
      </w:divBdr>
    </w:div>
    <w:div w:id="789130827">
      <w:bodyDiv w:val="1"/>
      <w:marLeft w:val="0"/>
      <w:marRight w:val="0"/>
      <w:marTop w:val="0"/>
      <w:marBottom w:val="0"/>
      <w:divBdr>
        <w:top w:val="none" w:sz="0" w:space="0" w:color="auto"/>
        <w:left w:val="none" w:sz="0" w:space="0" w:color="auto"/>
        <w:bottom w:val="none" w:sz="0" w:space="0" w:color="auto"/>
        <w:right w:val="none" w:sz="0" w:space="0" w:color="auto"/>
      </w:divBdr>
    </w:div>
    <w:div w:id="789932251">
      <w:bodyDiv w:val="1"/>
      <w:marLeft w:val="0"/>
      <w:marRight w:val="0"/>
      <w:marTop w:val="0"/>
      <w:marBottom w:val="0"/>
      <w:divBdr>
        <w:top w:val="none" w:sz="0" w:space="0" w:color="auto"/>
        <w:left w:val="none" w:sz="0" w:space="0" w:color="auto"/>
        <w:bottom w:val="none" w:sz="0" w:space="0" w:color="auto"/>
        <w:right w:val="none" w:sz="0" w:space="0" w:color="auto"/>
      </w:divBdr>
    </w:div>
    <w:div w:id="790906289">
      <w:bodyDiv w:val="1"/>
      <w:marLeft w:val="0"/>
      <w:marRight w:val="0"/>
      <w:marTop w:val="0"/>
      <w:marBottom w:val="0"/>
      <w:divBdr>
        <w:top w:val="none" w:sz="0" w:space="0" w:color="auto"/>
        <w:left w:val="none" w:sz="0" w:space="0" w:color="auto"/>
        <w:bottom w:val="none" w:sz="0" w:space="0" w:color="auto"/>
        <w:right w:val="none" w:sz="0" w:space="0" w:color="auto"/>
      </w:divBdr>
    </w:div>
    <w:div w:id="794981829">
      <w:bodyDiv w:val="1"/>
      <w:marLeft w:val="0"/>
      <w:marRight w:val="0"/>
      <w:marTop w:val="0"/>
      <w:marBottom w:val="0"/>
      <w:divBdr>
        <w:top w:val="none" w:sz="0" w:space="0" w:color="auto"/>
        <w:left w:val="none" w:sz="0" w:space="0" w:color="auto"/>
        <w:bottom w:val="none" w:sz="0" w:space="0" w:color="auto"/>
        <w:right w:val="none" w:sz="0" w:space="0" w:color="auto"/>
      </w:divBdr>
    </w:div>
    <w:div w:id="796068474">
      <w:bodyDiv w:val="1"/>
      <w:marLeft w:val="0"/>
      <w:marRight w:val="0"/>
      <w:marTop w:val="0"/>
      <w:marBottom w:val="0"/>
      <w:divBdr>
        <w:top w:val="none" w:sz="0" w:space="0" w:color="auto"/>
        <w:left w:val="none" w:sz="0" w:space="0" w:color="auto"/>
        <w:bottom w:val="none" w:sz="0" w:space="0" w:color="auto"/>
        <w:right w:val="none" w:sz="0" w:space="0" w:color="auto"/>
      </w:divBdr>
    </w:div>
    <w:div w:id="796071527">
      <w:bodyDiv w:val="1"/>
      <w:marLeft w:val="0"/>
      <w:marRight w:val="0"/>
      <w:marTop w:val="0"/>
      <w:marBottom w:val="0"/>
      <w:divBdr>
        <w:top w:val="none" w:sz="0" w:space="0" w:color="auto"/>
        <w:left w:val="none" w:sz="0" w:space="0" w:color="auto"/>
        <w:bottom w:val="none" w:sz="0" w:space="0" w:color="auto"/>
        <w:right w:val="none" w:sz="0" w:space="0" w:color="auto"/>
      </w:divBdr>
    </w:div>
    <w:div w:id="798298681">
      <w:bodyDiv w:val="1"/>
      <w:marLeft w:val="0"/>
      <w:marRight w:val="0"/>
      <w:marTop w:val="0"/>
      <w:marBottom w:val="0"/>
      <w:divBdr>
        <w:top w:val="none" w:sz="0" w:space="0" w:color="auto"/>
        <w:left w:val="none" w:sz="0" w:space="0" w:color="auto"/>
        <w:bottom w:val="none" w:sz="0" w:space="0" w:color="auto"/>
        <w:right w:val="none" w:sz="0" w:space="0" w:color="auto"/>
      </w:divBdr>
    </w:div>
    <w:div w:id="798304172">
      <w:bodyDiv w:val="1"/>
      <w:marLeft w:val="0"/>
      <w:marRight w:val="0"/>
      <w:marTop w:val="0"/>
      <w:marBottom w:val="0"/>
      <w:divBdr>
        <w:top w:val="none" w:sz="0" w:space="0" w:color="auto"/>
        <w:left w:val="none" w:sz="0" w:space="0" w:color="auto"/>
        <w:bottom w:val="none" w:sz="0" w:space="0" w:color="auto"/>
        <w:right w:val="none" w:sz="0" w:space="0" w:color="auto"/>
      </w:divBdr>
    </w:div>
    <w:div w:id="798960594">
      <w:bodyDiv w:val="1"/>
      <w:marLeft w:val="0"/>
      <w:marRight w:val="0"/>
      <w:marTop w:val="0"/>
      <w:marBottom w:val="0"/>
      <w:divBdr>
        <w:top w:val="none" w:sz="0" w:space="0" w:color="auto"/>
        <w:left w:val="none" w:sz="0" w:space="0" w:color="auto"/>
        <w:bottom w:val="none" w:sz="0" w:space="0" w:color="auto"/>
        <w:right w:val="none" w:sz="0" w:space="0" w:color="auto"/>
      </w:divBdr>
    </w:div>
    <w:div w:id="800465865">
      <w:bodyDiv w:val="1"/>
      <w:marLeft w:val="0"/>
      <w:marRight w:val="0"/>
      <w:marTop w:val="0"/>
      <w:marBottom w:val="0"/>
      <w:divBdr>
        <w:top w:val="none" w:sz="0" w:space="0" w:color="auto"/>
        <w:left w:val="none" w:sz="0" w:space="0" w:color="auto"/>
        <w:bottom w:val="none" w:sz="0" w:space="0" w:color="auto"/>
        <w:right w:val="none" w:sz="0" w:space="0" w:color="auto"/>
      </w:divBdr>
    </w:div>
    <w:div w:id="801462063">
      <w:bodyDiv w:val="1"/>
      <w:marLeft w:val="0"/>
      <w:marRight w:val="0"/>
      <w:marTop w:val="0"/>
      <w:marBottom w:val="0"/>
      <w:divBdr>
        <w:top w:val="none" w:sz="0" w:space="0" w:color="auto"/>
        <w:left w:val="none" w:sz="0" w:space="0" w:color="auto"/>
        <w:bottom w:val="none" w:sz="0" w:space="0" w:color="auto"/>
        <w:right w:val="none" w:sz="0" w:space="0" w:color="auto"/>
      </w:divBdr>
    </w:div>
    <w:div w:id="803081935">
      <w:bodyDiv w:val="1"/>
      <w:marLeft w:val="0"/>
      <w:marRight w:val="0"/>
      <w:marTop w:val="0"/>
      <w:marBottom w:val="0"/>
      <w:divBdr>
        <w:top w:val="none" w:sz="0" w:space="0" w:color="auto"/>
        <w:left w:val="none" w:sz="0" w:space="0" w:color="auto"/>
        <w:bottom w:val="none" w:sz="0" w:space="0" w:color="auto"/>
        <w:right w:val="none" w:sz="0" w:space="0" w:color="auto"/>
      </w:divBdr>
    </w:div>
    <w:div w:id="805928339">
      <w:bodyDiv w:val="1"/>
      <w:marLeft w:val="0"/>
      <w:marRight w:val="0"/>
      <w:marTop w:val="0"/>
      <w:marBottom w:val="0"/>
      <w:divBdr>
        <w:top w:val="none" w:sz="0" w:space="0" w:color="auto"/>
        <w:left w:val="none" w:sz="0" w:space="0" w:color="auto"/>
        <w:bottom w:val="none" w:sz="0" w:space="0" w:color="auto"/>
        <w:right w:val="none" w:sz="0" w:space="0" w:color="auto"/>
      </w:divBdr>
    </w:div>
    <w:div w:id="809320825">
      <w:bodyDiv w:val="1"/>
      <w:marLeft w:val="0"/>
      <w:marRight w:val="0"/>
      <w:marTop w:val="0"/>
      <w:marBottom w:val="0"/>
      <w:divBdr>
        <w:top w:val="none" w:sz="0" w:space="0" w:color="auto"/>
        <w:left w:val="none" w:sz="0" w:space="0" w:color="auto"/>
        <w:bottom w:val="none" w:sz="0" w:space="0" w:color="auto"/>
        <w:right w:val="none" w:sz="0" w:space="0" w:color="auto"/>
      </w:divBdr>
    </w:div>
    <w:div w:id="810906017">
      <w:bodyDiv w:val="1"/>
      <w:marLeft w:val="0"/>
      <w:marRight w:val="0"/>
      <w:marTop w:val="0"/>
      <w:marBottom w:val="0"/>
      <w:divBdr>
        <w:top w:val="none" w:sz="0" w:space="0" w:color="auto"/>
        <w:left w:val="none" w:sz="0" w:space="0" w:color="auto"/>
        <w:bottom w:val="none" w:sz="0" w:space="0" w:color="auto"/>
        <w:right w:val="none" w:sz="0" w:space="0" w:color="auto"/>
      </w:divBdr>
    </w:div>
    <w:div w:id="811757333">
      <w:bodyDiv w:val="1"/>
      <w:marLeft w:val="0"/>
      <w:marRight w:val="0"/>
      <w:marTop w:val="0"/>
      <w:marBottom w:val="0"/>
      <w:divBdr>
        <w:top w:val="none" w:sz="0" w:space="0" w:color="auto"/>
        <w:left w:val="none" w:sz="0" w:space="0" w:color="auto"/>
        <w:bottom w:val="none" w:sz="0" w:space="0" w:color="auto"/>
        <w:right w:val="none" w:sz="0" w:space="0" w:color="auto"/>
      </w:divBdr>
    </w:div>
    <w:div w:id="811873052">
      <w:bodyDiv w:val="1"/>
      <w:marLeft w:val="0"/>
      <w:marRight w:val="0"/>
      <w:marTop w:val="0"/>
      <w:marBottom w:val="0"/>
      <w:divBdr>
        <w:top w:val="none" w:sz="0" w:space="0" w:color="auto"/>
        <w:left w:val="none" w:sz="0" w:space="0" w:color="auto"/>
        <w:bottom w:val="none" w:sz="0" w:space="0" w:color="auto"/>
        <w:right w:val="none" w:sz="0" w:space="0" w:color="auto"/>
      </w:divBdr>
    </w:div>
    <w:div w:id="812059132">
      <w:bodyDiv w:val="1"/>
      <w:marLeft w:val="0"/>
      <w:marRight w:val="0"/>
      <w:marTop w:val="0"/>
      <w:marBottom w:val="0"/>
      <w:divBdr>
        <w:top w:val="none" w:sz="0" w:space="0" w:color="auto"/>
        <w:left w:val="none" w:sz="0" w:space="0" w:color="auto"/>
        <w:bottom w:val="none" w:sz="0" w:space="0" w:color="auto"/>
        <w:right w:val="none" w:sz="0" w:space="0" w:color="auto"/>
      </w:divBdr>
    </w:div>
    <w:div w:id="813066879">
      <w:bodyDiv w:val="1"/>
      <w:marLeft w:val="0"/>
      <w:marRight w:val="0"/>
      <w:marTop w:val="0"/>
      <w:marBottom w:val="0"/>
      <w:divBdr>
        <w:top w:val="none" w:sz="0" w:space="0" w:color="auto"/>
        <w:left w:val="none" w:sz="0" w:space="0" w:color="auto"/>
        <w:bottom w:val="none" w:sz="0" w:space="0" w:color="auto"/>
        <w:right w:val="none" w:sz="0" w:space="0" w:color="auto"/>
      </w:divBdr>
    </w:div>
    <w:div w:id="813644414">
      <w:bodyDiv w:val="1"/>
      <w:marLeft w:val="0"/>
      <w:marRight w:val="0"/>
      <w:marTop w:val="0"/>
      <w:marBottom w:val="0"/>
      <w:divBdr>
        <w:top w:val="none" w:sz="0" w:space="0" w:color="auto"/>
        <w:left w:val="none" w:sz="0" w:space="0" w:color="auto"/>
        <w:bottom w:val="none" w:sz="0" w:space="0" w:color="auto"/>
        <w:right w:val="none" w:sz="0" w:space="0" w:color="auto"/>
      </w:divBdr>
    </w:div>
    <w:div w:id="814028831">
      <w:bodyDiv w:val="1"/>
      <w:marLeft w:val="0"/>
      <w:marRight w:val="0"/>
      <w:marTop w:val="0"/>
      <w:marBottom w:val="0"/>
      <w:divBdr>
        <w:top w:val="none" w:sz="0" w:space="0" w:color="auto"/>
        <w:left w:val="none" w:sz="0" w:space="0" w:color="auto"/>
        <w:bottom w:val="none" w:sz="0" w:space="0" w:color="auto"/>
        <w:right w:val="none" w:sz="0" w:space="0" w:color="auto"/>
      </w:divBdr>
    </w:div>
    <w:div w:id="814177125">
      <w:bodyDiv w:val="1"/>
      <w:marLeft w:val="0"/>
      <w:marRight w:val="0"/>
      <w:marTop w:val="0"/>
      <w:marBottom w:val="0"/>
      <w:divBdr>
        <w:top w:val="none" w:sz="0" w:space="0" w:color="auto"/>
        <w:left w:val="none" w:sz="0" w:space="0" w:color="auto"/>
        <w:bottom w:val="none" w:sz="0" w:space="0" w:color="auto"/>
        <w:right w:val="none" w:sz="0" w:space="0" w:color="auto"/>
      </w:divBdr>
    </w:div>
    <w:div w:id="815532748">
      <w:bodyDiv w:val="1"/>
      <w:marLeft w:val="0"/>
      <w:marRight w:val="0"/>
      <w:marTop w:val="0"/>
      <w:marBottom w:val="0"/>
      <w:divBdr>
        <w:top w:val="none" w:sz="0" w:space="0" w:color="auto"/>
        <w:left w:val="none" w:sz="0" w:space="0" w:color="auto"/>
        <w:bottom w:val="none" w:sz="0" w:space="0" w:color="auto"/>
        <w:right w:val="none" w:sz="0" w:space="0" w:color="auto"/>
      </w:divBdr>
    </w:div>
    <w:div w:id="815608629">
      <w:bodyDiv w:val="1"/>
      <w:marLeft w:val="0"/>
      <w:marRight w:val="0"/>
      <w:marTop w:val="0"/>
      <w:marBottom w:val="0"/>
      <w:divBdr>
        <w:top w:val="none" w:sz="0" w:space="0" w:color="auto"/>
        <w:left w:val="none" w:sz="0" w:space="0" w:color="auto"/>
        <w:bottom w:val="none" w:sz="0" w:space="0" w:color="auto"/>
        <w:right w:val="none" w:sz="0" w:space="0" w:color="auto"/>
      </w:divBdr>
    </w:div>
    <w:div w:id="815687013">
      <w:bodyDiv w:val="1"/>
      <w:marLeft w:val="0"/>
      <w:marRight w:val="0"/>
      <w:marTop w:val="0"/>
      <w:marBottom w:val="0"/>
      <w:divBdr>
        <w:top w:val="none" w:sz="0" w:space="0" w:color="auto"/>
        <w:left w:val="none" w:sz="0" w:space="0" w:color="auto"/>
        <w:bottom w:val="none" w:sz="0" w:space="0" w:color="auto"/>
        <w:right w:val="none" w:sz="0" w:space="0" w:color="auto"/>
      </w:divBdr>
    </w:div>
    <w:div w:id="817577443">
      <w:bodyDiv w:val="1"/>
      <w:marLeft w:val="0"/>
      <w:marRight w:val="0"/>
      <w:marTop w:val="0"/>
      <w:marBottom w:val="0"/>
      <w:divBdr>
        <w:top w:val="none" w:sz="0" w:space="0" w:color="auto"/>
        <w:left w:val="none" w:sz="0" w:space="0" w:color="auto"/>
        <w:bottom w:val="none" w:sz="0" w:space="0" w:color="auto"/>
        <w:right w:val="none" w:sz="0" w:space="0" w:color="auto"/>
      </w:divBdr>
    </w:div>
    <w:div w:id="818574206">
      <w:bodyDiv w:val="1"/>
      <w:marLeft w:val="0"/>
      <w:marRight w:val="0"/>
      <w:marTop w:val="0"/>
      <w:marBottom w:val="0"/>
      <w:divBdr>
        <w:top w:val="none" w:sz="0" w:space="0" w:color="auto"/>
        <w:left w:val="none" w:sz="0" w:space="0" w:color="auto"/>
        <w:bottom w:val="none" w:sz="0" w:space="0" w:color="auto"/>
        <w:right w:val="none" w:sz="0" w:space="0" w:color="auto"/>
      </w:divBdr>
    </w:div>
    <w:div w:id="818612205">
      <w:bodyDiv w:val="1"/>
      <w:marLeft w:val="0"/>
      <w:marRight w:val="0"/>
      <w:marTop w:val="0"/>
      <w:marBottom w:val="0"/>
      <w:divBdr>
        <w:top w:val="none" w:sz="0" w:space="0" w:color="auto"/>
        <w:left w:val="none" w:sz="0" w:space="0" w:color="auto"/>
        <w:bottom w:val="none" w:sz="0" w:space="0" w:color="auto"/>
        <w:right w:val="none" w:sz="0" w:space="0" w:color="auto"/>
      </w:divBdr>
    </w:div>
    <w:div w:id="820655754">
      <w:bodyDiv w:val="1"/>
      <w:marLeft w:val="0"/>
      <w:marRight w:val="0"/>
      <w:marTop w:val="0"/>
      <w:marBottom w:val="0"/>
      <w:divBdr>
        <w:top w:val="none" w:sz="0" w:space="0" w:color="auto"/>
        <w:left w:val="none" w:sz="0" w:space="0" w:color="auto"/>
        <w:bottom w:val="none" w:sz="0" w:space="0" w:color="auto"/>
        <w:right w:val="none" w:sz="0" w:space="0" w:color="auto"/>
      </w:divBdr>
    </w:div>
    <w:div w:id="820852707">
      <w:bodyDiv w:val="1"/>
      <w:marLeft w:val="0"/>
      <w:marRight w:val="0"/>
      <w:marTop w:val="0"/>
      <w:marBottom w:val="0"/>
      <w:divBdr>
        <w:top w:val="none" w:sz="0" w:space="0" w:color="auto"/>
        <w:left w:val="none" w:sz="0" w:space="0" w:color="auto"/>
        <w:bottom w:val="none" w:sz="0" w:space="0" w:color="auto"/>
        <w:right w:val="none" w:sz="0" w:space="0" w:color="auto"/>
      </w:divBdr>
    </w:div>
    <w:div w:id="822507196">
      <w:bodyDiv w:val="1"/>
      <w:marLeft w:val="0"/>
      <w:marRight w:val="0"/>
      <w:marTop w:val="0"/>
      <w:marBottom w:val="0"/>
      <w:divBdr>
        <w:top w:val="none" w:sz="0" w:space="0" w:color="auto"/>
        <w:left w:val="none" w:sz="0" w:space="0" w:color="auto"/>
        <w:bottom w:val="none" w:sz="0" w:space="0" w:color="auto"/>
        <w:right w:val="none" w:sz="0" w:space="0" w:color="auto"/>
      </w:divBdr>
    </w:div>
    <w:div w:id="825514684">
      <w:bodyDiv w:val="1"/>
      <w:marLeft w:val="0"/>
      <w:marRight w:val="0"/>
      <w:marTop w:val="0"/>
      <w:marBottom w:val="0"/>
      <w:divBdr>
        <w:top w:val="none" w:sz="0" w:space="0" w:color="auto"/>
        <w:left w:val="none" w:sz="0" w:space="0" w:color="auto"/>
        <w:bottom w:val="none" w:sz="0" w:space="0" w:color="auto"/>
        <w:right w:val="none" w:sz="0" w:space="0" w:color="auto"/>
      </w:divBdr>
    </w:div>
    <w:div w:id="826167024">
      <w:bodyDiv w:val="1"/>
      <w:marLeft w:val="0"/>
      <w:marRight w:val="0"/>
      <w:marTop w:val="0"/>
      <w:marBottom w:val="0"/>
      <w:divBdr>
        <w:top w:val="none" w:sz="0" w:space="0" w:color="auto"/>
        <w:left w:val="none" w:sz="0" w:space="0" w:color="auto"/>
        <w:bottom w:val="none" w:sz="0" w:space="0" w:color="auto"/>
        <w:right w:val="none" w:sz="0" w:space="0" w:color="auto"/>
      </w:divBdr>
    </w:div>
    <w:div w:id="827786300">
      <w:bodyDiv w:val="1"/>
      <w:marLeft w:val="0"/>
      <w:marRight w:val="0"/>
      <w:marTop w:val="0"/>
      <w:marBottom w:val="0"/>
      <w:divBdr>
        <w:top w:val="none" w:sz="0" w:space="0" w:color="auto"/>
        <w:left w:val="none" w:sz="0" w:space="0" w:color="auto"/>
        <w:bottom w:val="none" w:sz="0" w:space="0" w:color="auto"/>
        <w:right w:val="none" w:sz="0" w:space="0" w:color="auto"/>
      </w:divBdr>
    </w:div>
    <w:div w:id="834079147">
      <w:bodyDiv w:val="1"/>
      <w:marLeft w:val="0"/>
      <w:marRight w:val="0"/>
      <w:marTop w:val="0"/>
      <w:marBottom w:val="0"/>
      <w:divBdr>
        <w:top w:val="none" w:sz="0" w:space="0" w:color="auto"/>
        <w:left w:val="none" w:sz="0" w:space="0" w:color="auto"/>
        <w:bottom w:val="none" w:sz="0" w:space="0" w:color="auto"/>
        <w:right w:val="none" w:sz="0" w:space="0" w:color="auto"/>
      </w:divBdr>
      <w:divsChild>
        <w:div w:id="657416497">
          <w:marLeft w:val="0"/>
          <w:marRight w:val="0"/>
          <w:marTop w:val="0"/>
          <w:marBottom w:val="0"/>
          <w:divBdr>
            <w:top w:val="none" w:sz="0" w:space="0" w:color="auto"/>
            <w:left w:val="none" w:sz="0" w:space="0" w:color="auto"/>
            <w:bottom w:val="none" w:sz="0" w:space="0" w:color="auto"/>
            <w:right w:val="none" w:sz="0" w:space="0" w:color="auto"/>
          </w:divBdr>
        </w:div>
      </w:divsChild>
    </w:div>
    <w:div w:id="834683632">
      <w:bodyDiv w:val="1"/>
      <w:marLeft w:val="0"/>
      <w:marRight w:val="0"/>
      <w:marTop w:val="0"/>
      <w:marBottom w:val="0"/>
      <w:divBdr>
        <w:top w:val="none" w:sz="0" w:space="0" w:color="auto"/>
        <w:left w:val="none" w:sz="0" w:space="0" w:color="auto"/>
        <w:bottom w:val="none" w:sz="0" w:space="0" w:color="auto"/>
        <w:right w:val="none" w:sz="0" w:space="0" w:color="auto"/>
      </w:divBdr>
    </w:div>
    <w:div w:id="837615640">
      <w:bodyDiv w:val="1"/>
      <w:marLeft w:val="0"/>
      <w:marRight w:val="0"/>
      <w:marTop w:val="0"/>
      <w:marBottom w:val="0"/>
      <w:divBdr>
        <w:top w:val="none" w:sz="0" w:space="0" w:color="auto"/>
        <w:left w:val="none" w:sz="0" w:space="0" w:color="auto"/>
        <w:bottom w:val="none" w:sz="0" w:space="0" w:color="auto"/>
        <w:right w:val="none" w:sz="0" w:space="0" w:color="auto"/>
      </w:divBdr>
    </w:div>
    <w:div w:id="838038258">
      <w:bodyDiv w:val="1"/>
      <w:marLeft w:val="0"/>
      <w:marRight w:val="0"/>
      <w:marTop w:val="0"/>
      <w:marBottom w:val="0"/>
      <w:divBdr>
        <w:top w:val="none" w:sz="0" w:space="0" w:color="auto"/>
        <w:left w:val="none" w:sz="0" w:space="0" w:color="auto"/>
        <w:bottom w:val="none" w:sz="0" w:space="0" w:color="auto"/>
        <w:right w:val="none" w:sz="0" w:space="0" w:color="auto"/>
      </w:divBdr>
    </w:div>
    <w:div w:id="838622161">
      <w:bodyDiv w:val="1"/>
      <w:marLeft w:val="0"/>
      <w:marRight w:val="0"/>
      <w:marTop w:val="0"/>
      <w:marBottom w:val="0"/>
      <w:divBdr>
        <w:top w:val="none" w:sz="0" w:space="0" w:color="auto"/>
        <w:left w:val="none" w:sz="0" w:space="0" w:color="auto"/>
        <w:bottom w:val="none" w:sz="0" w:space="0" w:color="auto"/>
        <w:right w:val="none" w:sz="0" w:space="0" w:color="auto"/>
      </w:divBdr>
    </w:div>
    <w:div w:id="839127209">
      <w:bodyDiv w:val="1"/>
      <w:marLeft w:val="0"/>
      <w:marRight w:val="0"/>
      <w:marTop w:val="0"/>
      <w:marBottom w:val="0"/>
      <w:divBdr>
        <w:top w:val="none" w:sz="0" w:space="0" w:color="auto"/>
        <w:left w:val="none" w:sz="0" w:space="0" w:color="auto"/>
        <w:bottom w:val="none" w:sz="0" w:space="0" w:color="auto"/>
        <w:right w:val="none" w:sz="0" w:space="0" w:color="auto"/>
      </w:divBdr>
    </w:div>
    <w:div w:id="841704952">
      <w:bodyDiv w:val="1"/>
      <w:marLeft w:val="0"/>
      <w:marRight w:val="0"/>
      <w:marTop w:val="0"/>
      <w:marBottom w:val="0"/>
      <w:divBdr>
        <w:top w:val="none" w:sz="0" w:space="0" w:color="auto"/>
        <w:left w:val="none" w:sz="0" w:space="0" w:color="auto"/>
        <w:bottom w:val="none" w:sz="0" w:space="0" w:color="auto"/>
        <w:right w:val="none" w:sz="0" w:space="0" w:color="auto"/>
      </w:divBdr>
    </w:div>
    <w:div w:id="842622630">
      <w:bodyDiv w:val="1"/>
      <w:marLeft w:val="0"/>
      <w:marRight w:val="0"/>
      <w:marTop w:val="0"/>
      <w:marBottom w:val="0"/>
      <w:divBdr>
        <w:top w:val="none" w:sz="0" w:space="0" w:color="auto"/>
        <w:left w:val="none" w:sz="0" w:space="0" w:color="auto"/>
        <w:bottom w:val="none" w:sz="0" w:space="0" w:color="auto"/>
        <w:right w:val="none" w:sz="0" w:space="0" w:color="auto"/>
      </w:divBdr>
    </w:div>
    <w:div w:id="843862178">
      <w:bodyDiv w:val="1"/>
      <w:marLeft w:val="0"/>
      <w:marRight w:val="0"/>
      <w:marTop w:val="0"/>
      <w:marBottom w:val="0"/>
      <w:divBdr>
        <w:top w:val="none" w:sz="0" w:space="0" w:color="auto"/>
        <w:left w:val="none" w:sz="0" w:space="0" w:color="auto"/>
        <w:bottom w:val="none" w:sz="0" w:space="0" w:color="auto"/>
        <w:right w:val="none" w:sz="0" w:space="0" w:color="auto"/>
      </w:divBdr>
    </w:div>
    <w:div w:id="844050977">
      <w:bodyDiv w:val="1"/>
      <w:marLeft w:val="0"/>
      <w:marRight w:val="0"/>
      <w:marTop w:val="0"/>
      <w:marBottom w:val="0"/>
      <w:divBdr>
        <w:top w:val="none" w:sz="0" w:space="0" w:color="auto"/>
        <w:left w:val="none" w:sz="0" w:space="0" w:color="auto"/>
        <w:bottom w:val="none" w:sz="0" w:space="0" w:color="auto"/>
        <w:right w:val="none" w:sz="0" w:space="0" w:color="auto"/>
      </w:divBdr>
    </w:div>
    <w:div w:id="845092539">
      <w:bodyDiv w:val="1"/>
      <w:marLeft w:val="0"/>
      <w:marRight w:val="0"/>
      <w:marTop w:val="0"/>
      <w:marBottom w:val="0"/>
      <w:divBdr>
        <w:top w:val="none" w:sz="0" w:space="0" w:color="auto"/>
        <w:left w:val="none" w:sz="0" w:space="0" w:color="auto"/>
        <w:bottom w:val="none" w:sz="0" w:space="0" w:color="auto"/>
        <w:right w:val="none" w:sz="0" w:space="0" w:color="auto"/>
      </w:divBdr>
    </w:div>
    <w:div w:id="846022533">
      <w:bodyDiv w:val="1"/>
      <w:marLeft w:val="0"/>
      <w:marRight w:val="0"/>
      <w:marTop w:val="0"/>
      <w:marBottom w:val="0"/>
      <w:divBdr>
        <w:top w:val="none" w:sz="0" w:space="0" w:color="auto"/>
        <w:left w:val="none" w:sz="0" w:space="0" w:color="auto"/>
        <w:bottom w:val="none" w:sz="0" w:space="0" w:color="auto"/>
        <w:right w:val="none" w:sz="0" w:space="0" w:color="auto"/>
      </w:divBdr>
    </w:div>
    <w:div w:id="847867531">
      <w:bodyDiv w:val="1"/>
      <w:marLeft w:val="0"/>
      <w:marRight w:val="0"/>
      <w:marTop w:val="0"/>
      <w:marBottom w:val="0"/>
      <w:divBdr>
        <w:top w:val="none" w:sz="0" w:space="0" w:color="auto"/>
        <w:left w:val="none" w:sz="0" w:space="0" w:color="auto"/>
        <w:bottom w:val="none" w:sz="0" w:space="0" w:color="auto"/>
        <w:right w:val="none" w:sz="0" w:space="0" w:color="auto"/>
      </w:divBdr>
    </w:div>
    <w:div w:id="848300814">
      <w:bodyDiv w:val="1"/>
      <w:marLeft w:val="0"/>
      <w:marRight w:val="0"/>
      <w:marTop w:val="0"/>
      <w:marBottom w:val="0"/>
      <w:divBdr>
        <w:top w:val="none" w:sz="0" w:space="0" w:color="auto"/>
        <w:left w:val="none" w:sz="0" w:space="0" w:color="auto"/>
        <w:bottom w:val="none" w:sz="0" w:space="0" w:color="auto"/>
        <w:right w:val="none" w:sz="0" w:space="0" w:color="auto"/>
      </w:divBdr>
    </w:div>
    <w:div w:id="849367433">
      <w:bodyDiv w:val="1"/>
      <w:marLeft w:val="0"/>
      <w:marRight w:val="0"/>
      <w:marTop w:val="0"/>
      <w:marBottom w:val="0"/>
      <w:divBdr>
        <w:top w:val="none" w:sz="0" w:space="0" w:color="auto"/>
        <w:left w:val="none" w:sz="0" w:space="0" w:color="auto"/>
        <w:bottom w:val="none" w:sz="0" w:space="0" w:color="auto"/>
        <w:right w:val="none" w:sz="0" w:space="0" w:color="auto"/>
      </w:divBdr>
    </w:div>
    <w:div w:id="850532237">
      <w:bodyDiv w:val="1"/>
      <w:marLeft w:val="0"/>
      <w:marRight w:val="0"/>
      <w:marTop w:val="0"/>
      <w:marBottom w:val="0"/>
      <w:divBdr>
        <w:top w:val="none" w:sz="0" w:space="0" w:color="auto"/>
        <w:left w:val="none" w:sz="0" w:space="0" w:color="auto"/>
        <w:bottom w:val="none" w:sz="0" w:space="0" w:color="auto"/>
        <w:right w:val="none" w:sz="0" w:space="0" w:color="auto"/>
      </w:divBdr>
    </w:div>
    <w:div w:id="850724367">
      <w:bodyDiv w:val="1"/>
      <w:marLeft w:val="0"/>
      <w:marRight w:val="0"/>
      <w:marTop w:val="0"/>
      <w:marBottom w:val="0"/>
      <w:divBdr>
        <w:top w:val="none" w:sz="0" w:space="0" w:color="auto"/>
        <w:left w:val="none" w:sz="0" w:space="0" w:color="auto"/>
        <w:bottom w:val="none" w:sz="0" w:space="0" w:color="auto"/>
        <w:right w:val="none" w:sz="0" w:space="0" w:color="auto"/>
      </w:divBdr>
    </w:div>
    <w:div w:id="851643864">
      <w:bodyDiv w:val="1"/>
      <w:marLeft w:val="0"/>
      <w:marRight w:val="0"/>
      <w:marTop w:val="0"/>
      <w:marBottom w:val="0"/>
      <w:divBdr>
        <w:top w:val="none" w:sz="0" w:space="0" w:color="auto"/>
        <w:left w:val="none" w:sz="0" w:space="0" w:color="auto"/>
        <w:bottom w:val="none" w:sz="0" w:space="0" w:color="auto"/>
        <w:right w:val="none" w:sz="0" w:space="0" w:color="auto"/>
      </w:divBdr>
    </w:div>
    <w:div w:id="855846394">
      <w:bodyDiv w:val="1"/>
      <w:marLeft w:val="0"/>
      <w:marRight w:val="0"/>
      <w:marTop w:val="0"/>
      <w:marBottom w:val="0"/>
      <w:divBdr>
        <w:top w:val="none" w:sz="0" w:space="0" w:color="auto"/>
        <w:left w:val="none" w:sz="0" w:space="0" w:color="auto"/>
        <w:bottom w:val="none" w:sz="0" w:space="0" w:color="auto"/>
        <w:right w:val="none" w:sz="0" w:space="0" w:color="auto"/>
      </w:divBdr>
    </w:div>
    <w:div w:id="857618573">
      <w:bodyDiv w:val="1"/>
      <w:marLeft w:val="0"/>
      <w:marRight w:val="0"/>
      <w:marTop w:val="0"/>
      <w:marBottom w:val="0"/>
      <w:divBdr>
        <w:top w:val="none" w:sz="0" w:space="0" w:color="auto"/>
        <w:left w:val="none" w:sz="0" w:space="0" w:color="auto"/>
        <w:bottom w:val="none" w:sz="0" w:space="0" w:color="auto"/>
        <w:right w:val="none" w:sz="0" w:space="0" w:color="auto"/>
      </w:divBdr>
    </w:div>
    <w:div w:id="857742348">
      <w:bodyDiv w:val="1"/>
      <w:marLeft w:val="0"/>
      <w:marRight w:val="0"/>
      <w:marTop w:val="0"/>
      <w:marBottom w:val="0"/>
      <w:divBdr>
        <w:top w:val="none" w:sz="0" w:space="0" w:color="auto"/>
        <w:left w:val="none" w:sz="0" w:space="0" w:color="auto"/>
        <w:bottom w:val="none" w:sz="0" w:space="0" w:color="auto"/>
        <w:right w:val="none" w:sz="0" w:space="0" w:color="auto"/>
      </w:divBdr>
    </w:div>
    <w:div w:id="861091306">
      <w:bodyDiv w:val="1"/>
      <w:marLeft w:val="0"/>
      <w:marRight w:val="0"/>
      <w:marTop w:val="0"/>
      <w:marBottom w:val="0"/>
      <w:divBdr>
        <w:top w:val="none" w:sz="0" w:space="0" w:color="auto"/>
        <w:left w:val="none" w:sz="0" w:space="0" w:color="auto"/>
        <w:bottom w:val="none" w:sz="0" w:space="0" w:color="auto"/>
        <w:right w:val="none" w:sz="0" w:space="0" w:color="auto"/>
      </w:divBdr>
    </w:div>
    <w:div w:id="861431902">
      <w:bodyDiv w:val="1"/>
      <w:marLeft w:val="0"/>
      <w:marRight w:val="0"/>
      <w:marTop w:val="0"/>
      <w:marBottom w:val="0"/>
      <w:divBdr>
        <w:top w:val="none" w:sz="0" w:space="0" w:color="auto"/>
        <w:left w:val="none" w:sz="0" w:space="0" w:color="auto"/>
        <w:bottom w:val="none" w:sz="0" w:space="0" w:color="auto"/>
        <w:right w:val="none" w:sz="0" w:space="0" w:color="auto"/>
      </w:divBdr>
    </w:div>
    <w:div w:id="861625903">
      <w:bodyDiv w:val="1"/>
      <w:marLeft w:val="0"/>
      <w:marRight w:val="0"/>
      <w:marTop w:val="0"/>
      <w:marBottom w:val="0"/>
      <w:divBdr>
        <w:top w:val="none" w:sz="0" w:space="0" w:color="auto"/>
        <w:left w:val="none" w:sz="0" w:space="0" w:color="auto"/>
        <w:bottom w:val="none" w:sz="0" w:space="0" w:color="auto"/>
        <w:right w:val="none" w:sz="0" w:space="0" w:color="auto"/>
      </w:divBdr>
    </w:div>
    <w:div w:id="865563623">
      <w:bodyDiv w:val="1"/>
      <w:marLeft w:val="0"/>
      <w:marRight w:val="0"/>
      <w:marTop w:val="0"/>
      <w:marBottom w:val="0"/>
      <w:divBdr>
        <w:top w:val="none" w:sz="0" w:space="0" w:color="auto"/>
        <w:left w:val="none" w:sz="0" w:space="0" w:color="auto"/>
        <w:bottom w:val="none" w:sz="0" w:space="0" w:color="auto"/>
        <w:right w:val="none" w:sz="0" w:space="0" w:color="auto"/>
      </w:divBdr>
    </w:div>
    <w:div w:id="865677358">
      <w:bodyDiv w:val="1"/>
      <w:marLeft w:val="0"/>
      <w:marRight w:val="0"/>
      <w:marTop w:val="0"/>
      <w:marBottom w:val="0"/>
      <w:divBdr>
        <w:top w:val="none" w:sz="0" w:space="0" w:color="auto"/>
        <w:left w:val="none" w:sz="0" w:space="0" w:color="auto"/>
        <w:bottom w:val="none" w:sz="0" w:space="0" w:color="auto"/>
        <w:right w:val="none" w:sz="0" w:space="0" w:color="auto"/>
      </w:divBdr>
    </w:div>
    <w:div w:id="867332545">
      <w:bodyDiv w:val="1"/>
      <w:marLeft w:val="0"/>
      <w:marRight w:val="0"/>
      <w:marTop w:val="0"/>
      <w:marBottom w:val="0"/>
      <w:divBdr>
        <w:top w:val="none" w:sz="0" w:space="0" w:color="auto"/>
        <w:left w:val="none" w:sz="0" w:space="0" w:color="auto"/>
        <w:bottom w:val="none" w:sz="0" w:space="0" w:color="auto"/>
        <w:right w:val="none" w:sz="0" w:space="0" w:color="auto"/>
      </w:divBdr>
      <w:divsChild>
        <w:div w:id="1905556054">
          <w:marLeft w:val="0"/>
          <w:marRight w:val="0"/>
          <w:marTop w:val="0"/>
          <w:marBottom w:val="0"/>
          <w:divBdr>
            <w:top w:val="none" w:sz="0" w:space="0" w:color="auto"/>
            <w:left w:val="none" w:sz="0" w:space="0" w:color="auto"/>
            <w:bottom w:val="none" w:sz="0" w:space="0" w:color="auto"/>
            <w:right w:val="none" w:sz="0" w:space="0" w:color="auto"/>
          </w:divBdr>
        </w:div>
        <w:div w:id="494498882">
          <w:marLeft w:val="0"/>
          <w:marRight w:val="0"/>
          <w:marTop w:val="0"/>
          <w:marBottom w:val="0"/>
          <w:divBdr>
            <w:top w:val="none" w:sz="0" w:space="0" w:color="auto"/>
            <w:left w:val="none" w:sz="0" w:space="0" w:color="auto"/>
            <w:bottom w:val="none" w:sz="0" w:space="0" w:color="auto"/>
            <w:right w:val="none" w:sz="0" w:space="0" w:color="auto"/>
          </w:divBdr>
          <w:divsChild>
            <w:div w:id="1907261329">
              <w:marLeft w:val="0"/>
              <w:marRight w:val="0"/>
              <w:marTop w:val="0"/>
              <w:marBottom w:val="0"/>
              <w:divBdr>
                <w:top w:val="none" w:sz="0" w:space="0" w:color="auto"/>
                <w:left w:val="none" w:sz="0" w:space="0" w:color="auto"/>
                <w:bottom w:val="none" w:sz="0" w:space="0" w:color="auto"/>
                <w:right w:val="none" w:sz="0" w:space="0" w:color="auto"/>
              </w:divBdr>
            </w:div>
          </w:divsChild>
        </w:div>
        <w:div w:id="970132862">
          <w:marLeft w:val="0"/>
          <w:marRight w:val="0"/>
          <w:marTop w:val="0"/>
          <w:marBottom w:val="0"/>
          <w:divBdr>
            <w:top w:val="none" w:sz="0" w:space="0" w:color="auto"/>
            <w:left w:val="none" w:sz="0" w:space="0" w:color="auto"/>
            <w:bottom w:val="none" w:sz="0" w:space="0" w:color="auto"/>
            <w:right w:val="none" w:sz="0" w:space="0" w:color="auto"/>
          </w:divBdr>
        </w:div>
      </w:divsChild>
    </w:div>
    <w:div w:id="867914995">
      <w:bodyDiv w:val="1"/>
      <w:marLeft w:val="0"/>
      <w:marRight w:val="0"/>
      <w:marTop w:val="0"/>
      <w:marBottom w:val="0"/>
      <w:divBdr>
        <w:top w:val="none" w:sz="0" w:space="0" w:color="auto"/>
        <w:left w:val="none" w:sz="0" w:space="0" w:color="auto"/>
        <w:bottom w:val="none" w:sz="0" w:space="0" w:color="auto"/>
        <w:right w:val="none" w:sz="0" w:space="0" w:color="auto"/>
      </w:divBdr>
    </w:div>
    <w:div w:id="869954682">
      <w:bodyDiv w:val="1"/>
      <w:marLeft w:val="0"/>
      <w:marRight w:val="0"/>
      <w:marTop w:val="0"/>
      <w:marBottom w:val="0"/>
      <w:divBdr>
        <w:top w:val="none" w:sz="0" w:space="0" w:color="auto"/>
        <w:left w:val="none" w:sz="0" w:space="0" w:color="auto"/>
        <w:bottom w:val="none" w:sz="0" w:space="0" w:color="auto"/>
        <w:right w:val="none" w:sz="0" w:space="0" w:color="auto"/>
      </w:divBdr>
    </w:div>
    <w:div w:id="870844380">
      <w:bodyDiv w:val="1"/>
      <w:marLeft w:val="0"/>
      <w:marRight w:val="0"/>
      <w:marTop w:val="0"/>
      <w:marBottom w:val="0"/>
      <w:divBdr>
        <w:top w:val="none" w:sz="0" w:space="0" w:color="auto"/>
        <w:left w:val="none" w:sz="0" w:space="0" w:color="auto"/>
        <w:bottom w:val="none" w:sz="0" w:space="0" w:color="auto"/>
        <w:right w:val="none" w:sz="0" w:space="0" w:color="auto"/>
      </w:divBdr>
    </w:div>
    <w:div w:id="872814882">
      <w:bodyDiv w:val="1"/>
      <w:marLeft w:val="0"/>
      <w:marRight w:val="0"/>
      <w:marTop w:val="0"/>
      <w:marBottom w:val="0"/>
      <w:divBdr>
        <w:top w:val="none" w:sz="0" w:space="0" w:color="auto"/>
        <w:left w:val="none" w:sz="0" w:space="0" w:color="auto"/>
        <w:bottom w:val="none" w:sz="0" w:space="0" w:color="auto"/>
        <w:right w:val="none" w:sz="0" w:space="0" w:color="auto"/>
      </w:divBdr>
    </w:div>
    <w:div w:id="874082331">
      <w:bodyDiv w:val="1"/>
      <w:marLeft w:val="0"/>
      <w:marRight w:val="0"/>
      <w:marTop w:val="0"/>
      <w:marBottom w:val="0"/>
      <w:divBdr>
        <w:top w:val="none" w:sz="0" w:space="0" w:color="auto"/>
        <w:left w:val="none" w:sz="0" w:space="0" w:color="auto"/>
        <w:bottom w:val="none" w:sz="0" w:space="0" w:color="auto"/>
        <w:right w:val="none" w:sz="0" w:space="0" w:color="auto"/>
      </w:divBdr>
    </w:div>
    <w:div w:id="874125365">
      <w:bodyDiv w:val="1"/>
      <w:marLeft w:val="0"/>
      <w:marRight w:val="0"/>
      <w:marTop w:val="0"/>
      <w:marBottom w:val="0"/>
      <w:divBdr>
        <w:top w:val="none" w:sz="0" w:space="0" w:color="auto"/>
        <w:left w:val="none" w:sz="0" w:space="0" w:color="auto"/>
        <w:bottom w:val="none" w:sz="0" w:space="0" w:color="auto"/>
        <w:right w:val="none" w:sz="0" w:space="0" w:color="auto"/>
      </w:divBdr>
    </w:div>
    <w:div w:id="874315783">
      <w:bodyDiv w:val="1"/>
      <w:marLeft w:val="0"/>
      <w:marRight w:val="0"/>
      <w:marTop w:val="0"/>
      <w:marBottom w:val="0"/>
      <w:divBdr>
        <w:top w:val="none" w:sz="0" w:space="0" w:color="auto"/>
        <w:left w:val="none" w:sz="0" w:space="0" w:color="auto"/>
        <w:bottom w:val="none" w:sz="0" w:space="0" w:color="auto"/>
        <w:right w:val="none" w:sz="0" w:space="0" w:color="auto"/>
      </w:divBdr>
    </w:div>
    <w:div w:id="874658196">
      <w:bodyDiv w:val="1"/>
      <w:marLeft w:val="0"/>
      <w:marRight w:val="0"/>
      <w:marTop w:val="0"/>
      <w:marBottom w:val="0"/>
      <w:divBdr>
        <w:top w:val="none" w:sz="0" w:space="0" w:color="auto"/>
        <w:left w:val="none" w:sz="0" w:space="0" w:color="auto"/>
        <w:bottom w:val="none" w:sz="0" w:space="0" w:color="auto"/>
        <w:right w:val="none" w:sz="0" w:space="0" w:color="auto"/>
      </w:divBdr>
    </w:div>
    <w:div w:id="876432438">
      <w:bodyDiv w:val="1"/>
      <w:marLeft w:val="0"/>
      <w:marRight w:val="0"/>
      <w:marTop w:val="0"/>
      <w:marBottom w:val="0"/>
      <w:divBdr>
        <w:top w:val="none" w:sz="0" w:space="0" w:color="auto"/>
        <w:left w:val="none" w:sz="0" w:space="0" w:color="auto"/>
        <w:bottom w:val="none" w:sz="0" w:space="0" w:color="auto"/>
        <w:right w:val="none" w:sz="0" w:space="0" w:color="auto"/>
      </w:divBdr>
    </w:div>
    <w:div w:id="878780319">
      <w:bodyDiv w:val="1"/>
      <w:marLeft w:val="0"/>
      <w:marRight w:val="0"/>
      <w:marTop w:val="0"/>
      <w:marBottom w:val="0"/>
      <w:divBdr>
        <w:top w:val="none" w:sz="0" w:space="0" w:color="auto"/>
        <w:left w:val="none" w:sz="0" w:space="0" w:color="auto"/>
        <w:bottom w:val="none" w:sz="0" w:space="0" w:color="auto"/>
        <w:right w:val="none" w:sz="0" w:space="0" w:color="auto"/>
      </w:divBdr>
    </w:div>
    <w:div w:id="880098220">
      <w:bodyDiv w:val="1"/>
      <w:marLeft w:val="0"/>
      <w:marRight w:val="0"/>
      <w:marTop w:val="0"/>
      <w:marBottom w:val="0"/>
      <w:divBdr>
        <w:top w:val="none" w:sz="0" w:space="0" w:color="auto"/>
        <w:left w:val="none" w:sz="0" w:space="0" w:color="auto"/>
        <w:bottom w:val="none" w:sz="0" w:space="0" w:color="auto"/>
        <w:right w:val="none" w:sz="0" w:space="0" w:color="auto"/>
      </w:divBdr>
    </w:div>
    <w:div w:id="882325502">
      <w:bodyDiv w:val="1"/>
      <w:marLeft w:val="0"/>
      <w:marRight w:val="0"/>
      <w:marTop w:val="0"/>
      <w:marBottom w:val="0"/>
      <w:divBdr>
        <w:top w:val="none" w:sz="0" w:space="0" w:color="auto"/>
        <w:left w:val="none" w:sz="0" w:space="0" w:color="auto"/>
        <w:bottom w:val="none" w:sz="0" w:space="0" w:color="auto"/>
        <w:right w:val="none" w:sz="0" w:space="0" w:color="auto"/>
      </w:divBdr>
    </w:div>
    <w:div w:id="884828690">
      <w:bodyDiv w:val="1"/>
      <w:marLeft w:val="0"/>
      <w:marRight w:val="0"/>
      <w:marTop w:val="0"/>
      <w:marBottom w:val="0"/>
      <w:divBdr>
        <w:top w:val="none" w:sz="0" w:space="0" w:color="auto"/>
        <w:left w:val="none" w:sz="0" w:space="0" w:color="auto"/>
        <w:bottom w:val="none" w:sz="0" w:space="0" w:color="auto"/>
        <w:right w:val="none" w:sz="0" w:space="0" w:color="auto"/>
      </w:divBdr>
    </w:div>
    <w:div w:id="884951719">
      <w:bodyDiv w:val="1"/>
      <w:marLeft w:val="0"/>
      <w:marRight w:val="0"/>
      <w:marTop w:val="0"/>
      <w:marBottom w:val="0"/>
      <w:divBdr>
        <w:top w:val="none" w:sz="0" w:space="0" w:color="auto"/>
        <w:left w:val="none" w:sz="0" w:space="0" w:color="auto"/>
        <w:bottom w:val="none" w:sz="0" w:space="0" w:color="auto"/>
        <w:right w:val="none" w:sz="0" w:space="0" w:color="auto"/>
      </w:divBdr>
    </w:div>
    <w:div w:id="886065359">
      <w:bodyDiv w:val="1"/>
      <w:marLeft w:val="0"/>
      <w:marRight w:val="0"/>
      <w:marTop w:val="0"/>
      <w:marBottom w:val="0"/>
      <w:divBdr>
        <w:top w:val="none" w:sz="0" w:space="0" w:color="auto"/>
        <w:left w:val="none" w:sz="0" w:space="0" w:color="auto"/>
        <w:bottom w:val="none" w:sz="0" w:space="0" w:color="auto"/>
        <w:right w:val="none" w:sz="0" w:space="0" w:color="auto"/>
      </w:divBdr>
    </w:div>
    <w:div w:id="886374453">
      <w:bodyDiv w:val="1"/>
      <w:marLeft w:val="0"/>
      <w:marRight w:val="0"/>
      <w:marTop w:val="0"/>
      <w:marBottom w:val="0"/>
      <w:divBdr>
        <w:top w:val="none" w:sz="0" w:space="0" w:color="auto"/>
        <w:left w:val="none" w:sz="0" w:space="0" w:color="auto"/>
        <w:bottom w:val="none" w:sz="0" w:space="0" w:color="auto"/>
        <w:right w:val="none" w:sz="0" w:space="0" w:color="auto"/>
      </w:divBdr>
    </w:div>
    <w:div w:id="887036475">
      <w:bodyDiv w:val="1"/>
      <w:marLeft w:val="0"/>
      <w:marRight w:val="0"/>
      <w:marTop w:val="0"/>
      <w:marBottom w:val="0"/>
      <w:divBdr>
        <w:top w:val="none" w:sz="0" w:space="0" w:color="auto"/>
        <w:left w:val="none" w:sz="0" w:space="0" w:color="auto"/>
        <w:bottom w:val="none" w:sz="0" w:space="0" w:color="auto"/>
        <w:right w:val="none" w:sz="0" w:space="0" w:color="auto"/>
      </w:divBdr>
    </w:div>
    <w:div w:id="887181489">
      <w:bodyDiv w:val="1"/>
      <w:marLeft w:val="0"/>
      <w:marRight w:val="0"/>
      <w:marTop w:val="0"/>
      <w:marBottom w:val="0"/>
      <w:divBdr>
        <w:top w:val="none" w:sz="0" w:space="0" w:color="auto"/>
        <w:left w:val="none" w:sz="0" w:space="0" w:color="auto"/>
        <w:bottom w:val="none" w:sz="0" w:space="0" w:color="auto"/>
        <w:right w:val="none" w:sz="0" w:space="0" w:color="auto"/>
      </w:divBdr>
    </w:div>
    <w:div w:id="888347491">
      <w:bodyDiv w:val="1"/>
      <w:marLeft w:val="0"/>
      <w:marRight w:val="0"/>
      <w:marTop w:val="0"/>
      <w:marBottom w:val="0"/>
      <w:divBdr>
        <w:top w:val="none" w:sz="0" w:space="0" w:color="auto"/>
        <w:left w:val="none" w:sz="0" w:space="0" w:color="auto"/>
        <w:bottom w:val="none" w:sz="0" w:space="0" w:color="auto"/>
        <w:right w:val="none" w:sz="0" w:space="0" w:color="auto"/>
      </w:divBdr>
    </w:div>
    <w:div w:id="889808244">
      <w:bodyDiv w:val="1"/>
      <w:marLeft w:val="0"/>
      <w:marRight w:val="0"/>
      <w:marTop w:val="0"/>
      <w:marBottom w:val="0"/>
      <w:divBdr>
        <w:top w:val="none" w:sz="0" w:space="0" w:color="auto"/>
        <w:left w:val="none" w:sz="0" w:space="0" w:color="auto"/>
        <w:bottom w:val="none" w:sz="0" w:space="0" w:color="auto"/>
        <w:right w:val="none" w:sz="0" w:space="0" w:color="auto"/>
      </w:divBdr>
    </w:div>
    <w:div w:id="891967347">
      <w:bodyDiv w:val="1"/>
      <w:marLeft w:val="0"/>
      <w:marRight w:val="0"/>
      <w:marTop w:val="0"/>
      <w:marBottom w:val="0"/>
      <w:divBdr>
        <w:top w:val="none" w:sz="0" w:space="0" w:color="auto"/>
        <w:left w:val="none" w:sz="0" w:space="0" w:color="auto"/>
        <w:bottom w:val="none" w:sz="0" w:space="0" w:color="auto"/>
        <w:right w:val="none" w:sz="0" w:space="0" w:color="auto"/>
      </w:divBdr>
    </w:div>
    <w:div w:id="892348724">
      <w:bodyDiv w:val="1"/>
      <w:marLeft w:val="0"/>
      <w:marRight w:val="0"/>
      <w:marTop w:val="0"/>
      <w:marBottom w:val="0"/>
      <w:divBdr>
        <w:top w:val="none" w:sz="0" w:space="0" w:color="auto"/>
        <w:left w:val="none" w:sz="0" w:space="0" w:color="auto"/>
        <w:bottom w:val="none" w:sz="0" w:space="0" w:color="auto"/>
        <w:right w:val="none" w:sz="0" w:space="0" w:color="auto"/>
      </w:divBdr>
    </w:div>
    <w:div w:id="895169357">
      <w:bodyDiv w:val="1"/>
      <w:marLeft w:val="0"/>
      <w:marRight w:val="0"/>
      <w:marTop w:val="0"/>
      <w:marBottom w:val="0"/>
      <w:divBdr>
        <w:top w:val="none" w:sz="0" w:space="0" w:color="auto"/>
        <w:left w:val="none" w:sz="0" w:space="0" w:color="auto"/>
        <w:bottom w:val="none" w:sz="0" w:space="0" w:color="auto"/>
        <w:right w:val="none" w:sz="0" w:space="0" w:color="auto"/>
      </w:divBdr>
    </w:div>
    <w:div w:id="896630033">
      <w:bodyDiv w:val="1"/>
      <w:marLeft w:val="0"/>
      <w:marRight w:val="0"/>
      <w:marTop w:val="0"/>
      <w:marBottom w:val="0"/>
      <w:divBdr>
        <w:top w:val="none" w:sz="0" w:space="0" w:color="auto"/>
        <w:left w:val="none" w:sz="0" w:space="0" w:color="auto"/>
        <w:bottom w:val="none" w:sz="0" w:space="0" w:color="auto"/>
        <w:right w:val="none" w:sz="0" w:space="0" w:color="auto"/>
      </w:divBdr>
    </w:div>
    <w:div w:id="897087552">
      <w:bodyDiv w:val="1"/>
      <w:marLeft w:val="0"/>
      <w:marRight w:val="0"/>
      <w:marTop w:val="0"/>
      <w:marBottom w:val="0"/>
      <w:divBdr>
        <w:top w:val="none" w:sz="0" w:space="0" w:color="auto"/>
        <w:left w:val="none" w:sz="0" w:space="0" w:color="auto"/>
        <w:bottom w:val="none" w:sz="0" w:space="0" w:color="auto"/>
        <w:right w:val="none" w:sz="0" w:space="0" w:color="auto"/>
      </w:divBdr>
    </w:div>
    <w:div w:id="898247439">
      <w:bodyDiv w:val="1"/>
      <w:marLeft w:val="0"/>
      <w:marRight w:val="0"/>
      <w:marTop w:val="0"/>
      <w:marBottom w:val="0"/>
      <w:divBdr>
        <w:top w:val="none" w:sz="0" w:space="0" w:color="auto"/>
        <w:left w:val="none" w:sz="0" w:space="0" w:color="auto"/>
        <w:bottom w:val="none" w:sz="0" w:space="0" w:color="auto"/>
        <w:right w:val="none" w:sz="0" w:space="0" w:color="auto"/>
      </w:divBdr>
    </w:div>
    <w:div w:id="899751728">
      <w:bodyDiv w:val="1"/>
      <w:marLeft w:val="0"/>
      <w:marRight w:val="0"/>
      <w:marTop w:val="0"/>
      <w:marBottom w:val="0"/>
      <w:divBdr>
        <w:top w:val="none" w:sz="0" w:space="0" w:color="auto"/>
        <w:left w:val="none" w:sz="0" w:space="0" w:color="auto"/>
        <w:bottom w:val="none" w:sz="0" w:space="0" w:color="auto"/>
        <w:right w:val="none" w:sz="0" w:space="0" w:color="auto"/>
      </w:divBdr>
    </w:div>
    <w:div w:id="904880749">
      <w:bodyDiv w:val="1"/>
      <w:marLeft w:val="0"/>
      <w:marRight w:val="0"/>
      <w:marTop w:val="0"/>
      <w:marBottom w:val="0"/>
      <w:divBdr>
        <w:top w:val="none" w:sz="0" w:space="0" w:color="auto"/>
        <w:left w:val="none" w:sz="0" w:space="0" w:color="auto"/>
        <w:bottom w:val="none" w:sz="0" w:space="0" w:color="auto"/>
        <w:right w:val="none" w:sz="0" w:space="0" w:color="auto"/>
      </w:divBdr>
    </w:div>
    <w:div w:id="905914969">
      <w:bodyDiv w:val="1"/>
      <w:marLeft w:val="0"/>
      <w:marRight w:val="0"/>
      <w:marTop w:val="0"/>
      <w:marBottom w:val="0"/>
      <w:divBdr>
        <w:top w:val="none" w:sz="0" w:space="0" w:color="auto"/>
        <w:left w:val="none" w:sz="0" w:space="0" w:color="auto"/>
        <w:bottom w:val="none" w:sz="0" w:space="0" w:color="auto"/>
        <w:right w:val="none" w:sz="0" w:space="0" w:color="auto"/>
      </w:divBdr>
    </w:div>
    <w:div w:id="906526339">
      <w:bodyDiv w:val="1"/>
      <w:marLeft w:val="0"/>
      <w:marRight w:val="0"/>
      <w:marTop w:val="0"/>
      <w:marBottom w:val="0"/>
      <w:divBdr>
        <w:top w:val="none" w:sz="0" w:space="0" w:color="auto"/>
        <w:left w:val="none" w:sz="0" w:space="0" w:color="auto"/>
        <w:bottom w:val="none" w:sz="0" w:space="0" w:color="auto"/>
        <w:right w:val="none" w:sz="0" w:space="0" w:color="auto"/>
      </w:divBdr>
    </w:div>
    <w:div w:id="907303456">
      <w:bodyDiv w:val="1"/>
      <w:marLeft w:val="0"/>
      <w:marRight w:val="0"/>
      <w:marTop w:val="0"/>
      <w:marBottom w:val="0"/>
      <w:divBdr>
        <w:top w:val="none" w:sz="0" w:space="0" w:color="auto"/>
        <w:left w:val="none" w:sz="0" w:space="0" w:color="auto"/>
        <w:bottom w:val="none" w:sz="0" w:space="0" w:color="auto"/>
        <w:right w:val="none" w:sz="0" w:space="0" w:color="auto"/>
      </w:divBdr>
    </w:div>
    <w:div w:id="909733518">
      <w:bodyDiv w:val="1"/>
      <w:marLeft w:val="0"/>
      <w:marRight w:val="0"/>
      <w:marTop w:val="0"/>
      <w:marBottom w:val="0"/>
      <w:divBdr>
        <w:top w:val="none" w:sz="0" w:space="0" w:color="auto"/>
        <w:left w:val="none" w:sz="0" w:space="0" w:color="auto"/>
        <w:bottom w:val="none" w:sz="0" w:space="0" w:color="auto"/>
        <w:right w:val="none" w:sz="0" w:space="0" w:color="auto"/>
      </w:divBdr>
    </w:div>
    <w:div w:id="912817169">
      <w:bodyDiv w:val="1"/>
      <w:marLeft w:val="0"/>
      <w:marRight w:val="0"/>
      <w:marTop w:val="0"/>
      <w:marBottom w:val="0"/>
      <w:divBdr>
        <w:top w:val="none" w:sz="0" w:space="0" w:color="auto"/>
        <w:left w:val="none" w:sz="0" w:space="0" w:color="auto"/>
        <w:bottom w:val="none" w:sz="0" w:space="0" w:color="auto"/>
        <w:right w:val="none" w:sz="0" w:space="0" w:color="auto"/>
      </w:divBdr>
      <w:divsChild>
        <w:div w:id="670135142">
          <w:marLeft w:val="0"/>
          <w:marRight w:val="0"/>
          <w:marTop w:val="0"/>
          <w:marBottom w:val="0"/>
          <w:divBdr>
            <w:top w:val="none" w:sz="0" w:space="0" w:color="auto"/>
            <w:left w:val="none" w:sz="0" w:space="0" w:color="auto"/>
            <w:bottom w:val="none" w:sz="0" w:space="0" w:color="auto"/>
            <w:right w:val="none" w:sz="0" w:space="0" w:color="auto"/>
          </w:divBdr>
          <w:divsChild>
            <w:div w:id="420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8284">
      <w:bodyDiv w:val="1"/>
      <w:marLeft w:val="0"/>
      <w:marRight w:val="0"/>
      <w:marTop w:val="0"/>
      <w:marBottom w:val="0"/>
      <w:divBdr>
        <w:top w:val="none" w:sz="0" w:space="0" w:color="auto"/>
        <w:left w:val="none" w:sz="0" w:space="0" w:color="auto"/>
        <w:bottom w:val="none" w:sz="0" w:space="0" w:color="auto"/>
        <w:right w:val="none" w:sz="0" w:space="0" w:color="auto"/>
      </w:divBdr>
    </w:div>
    <w:div w:id="913860123">
      <w:bodyDiv w:val="1"/>
      <w:marLeft w:val="0"/>
      <w:marRight w:val="0"/>
      <w:marTop w:val="0"/>
      <w:marBottom w:val="0"/>
      <w:divBdr>
        <w:top w:val="none" w:sz="0" w:space="0" w:color="auto"/>
        <w:left w:val="none" w:sz="0" w:space="0" w:color="auto"/>
        <w:bottom w:val="none" w:sz="0" w:space="0" w:color="auto"/>
        <w:right w:val="none" w:sz="0" w:space="0" w:color="auto"/>
      </w:divBdr>
    </w:div>
    <w:div w:id="914358567">
      <w:bodyDiv w:val="1"/>
      <w:marLeft w:val="0"/>
      <w:marRight w:val="0"/>
      <w:marTop w:val="0"/>
      <w:marBottom w:val="0"/>
      <w:divBdr>
        <w:top w:val="none" w:sz="0" w:space="0" w:color="auto"/>
        <w:left w:val="none" w:sz="0" w:space="0" w:color="auto"/>
        <w:bottom w:val="none" w:sz="0" w:space="0" w:color="auto"/>
        <w:right w:val="none" w:sz="0" w:space="0" w:color="auto"/>
      </w:divBdr>
    </w:div>
    <w:div w:id="915482057">
      <w:bodyDiv w:val="1"/>
      <w:marLeft w:val="0"/>
      <w:marRight w:val="0"/>
      <w:marTop w:val="0"/>
      <w:marBottom w:val="0"/>
      <w:divBdr>
        <w:top w:val="none" w:sz="0" w:space="0" w:color="auto"/>
        <w:left w:val="none" w:sz="0" w:space="0" w:color="auto"/>
        <w:bottom w:val="none" w:sz="0" w:space="0" w:color="auto"/>
        <w:right w:val="none" w:sz="0" w:space="0" w:color="auto"/>
      </w:divBdr>
    </w:div>
    <w:div w:id="918444775">
      <w:bodyDiv w:val="1"/>
      <w:marLeft w:val="0"/>
      <w:marRight w:val="0"/>
      <w:marTop w:val="0"/>
      <w:marBottom w:val="0"/>
      <w:divBdr>
        <w:top w:val="none" w:sz="0" w:space="0" w:color="auto"/>
        <w:left w:val="none" w:sz="0" w:space="0" w:color="auto"/>
        <w:bottom w:val="none" w:sz="0" w:space="0" w:color="auto"/>
        <w:right w:val="none" w:sz="0" w:space="0" w:color="auto"/>
      </w:divBdr>
    </w:div>
    <w:div w:id="918447355">
      <w:bodyDiv w:val="1"/>
      <w:marLeft w:val="0"/>
      <w:marRight w:val="0"/>
      <w:marTop w:val="0"/>
      <w:marBottom w:val="0"/>
      <w:divBdr>
        <w:top w:val="none" w:sz="0" w:space="0" w:color="auto"/>
        <w:left w:val="none" w:sz="0" w:space="0" w:color="auto"/>
        <w:bottom w:val="none" w:sz="0" w:space="0" w:color="auto"/>
        <w:right w:val="none" w:sz="0" w:space="0" w:color="auto"/>
      </w:divBdr>
    </w:div>
    <w:div w:id="918711384">
      <w:bodyDiv w:val="1"/>
      <w:marLeft w:val="0"/>
      <w:marRight w:val="0"/>
      <w:marTop w:val="0"/>
      <w:marBottom w:val="0"/>
      <w:divBdr>
        <w:top w:val="none" w:sz="0" w:space="0" w:color="auto"/>
        <w:left w:val="none" w:sz="0" w:space="0" w:color="auto"/>
        <w:bottom w:val="none" w:sz="0" w:space="0" w:color="auto"/>
        <w:right w:val="none" w:sz="0" w:space="0" w:color="auto"/>
      </w:divBdr>
    </w:div>
    <w:div w:id="921111892">
      <w:bodyDiv w:val="1"/>
      <w:marLeft w:val="0"/>
      <w:marRight w:val="0"/>
      <w:marTop w:val="0"/>
      <w:marBottom w:val="0"/>
      <w:divBdr>
        <w:top w:val="none" w:sz="0" w:space="0" w:color="auto"/>
        <w:left w:val="none" w:sz="0" w:space="0" w:color="auto"/>
        <w:bottom w:val="none" w:sz="0" w:space="0" w:color="auto"/>
        <w:right w:val="none" w:sz="0" w:space="0" w:color="auto"/>
      </w:divBdr>
    </w:div>
    <w:div w:id="921183970">
      <w:bodyDiv w:val="1"/>
      <w:marLeft w:val="0"/>
      <w:marRight w:val="0"/>
      <w:marTop w:val="0"/>
      <w:marBottom w:val="0"/>
      <w:divBdr>
        <w:top w:val="none" w:sz="0" w:space="0" w:color="auto"/>
        <w:left w:val="none" w:sz="0" w:space="0" w:color="auto"/>
        <w:bottom w:val="none" w:sz="0" w:space="0" w:color="auto"/>
        <w:right w:val="none" w:sz="0" w:space="0" w:color="auto"/>
      </w:divBdr>
    </w:div>
    <w:div w:id="921599017">
      <w:bodyDiv w:val="1"/>
      <w:marLeft w:val="0"/>
      <w:marRight w:val="0"/>
      <w:marTop w:val="0"/>
      <w:marBottom w:val="0"/>
      <w:divBdr>
        <w:top w:val="none" w:sz="0" w:space="0" w:color="auto"/>
        <w:left w:val="none" w:sz="0" w:space="0" w:color="auto"/>
        <w:bottom w:val="none" w:sz="0" w:space="0" w:color="auto"/>
        <w:right w:val="none" w:sz="0" w:space="0" w:color="auto"/>
      </w:divBdr>
    </w:div>
    <w:div w:id="921641400">
      <w:bodyDiv w:val="1"/>
      <w:marLeft w:val="0"/>
      <w:marRight w:val="0"/>
      <w:marTop w:val="0"/>
      <w:marBottom w:val="0"/>
      <w:divBdr>
        <w:top w:val="none" w:sz="0" w:space="0" w:color="auto"/>
        <w:left w:val="none" w:sz="0" w:space="0" w:color="auto"/>
        <w:bottom w:val="none" w:sz="0" w:space="0" w:color="auto"/>
        <w:right w:val="none" w:sz="0" w:space="0" w:color="auto"/>
      </w:divBdr>
    </w:div>
    <w:div w:id="925304825">
      <w:bodyDiv w:val="1"/>
      <w:marLeft w:val="0"/>
      <w:marRight w:val="0"/>
      <w:marTop w:val="0"/>
      <w:marBottom w:val="0"/>
      <w:divBdr>
        <w:top w:val="none" w:sz="0" w:space="0" w:color="auto"/>
        <w:left w:val="none" w:sz="0" w:space="0" w:color="auto"/>
        <w:bottom w:val="none" w:sz="0" w:space="0" w:color="auto"/>
        <w:right w:val="none" w:sz="0" w:space="0" w:color="auto"/>
      </w:divBdr>
    </w:div>
    <w:div w:id="927080197">
      <w:bodyDiv w:val="1"/>
      <w:marLeft w:val="0"/>
      <w:marRight w:val="0"/>
      <w:marTop w:val="0"/>
      <w:marBottom w:val="0"/>
      <w:divBdr>
        <w:top w:val="none" w:sz="0" w:space="0" w:color="auto"/>
        <w:left w:val="none" w:sz="0" w:space="0" w:color="auto"/>
        <w:bottom w:val="none" w:sz="0" w:space="0" w:color="auto"/>
        <w:right w:val="none" w:sz="0" w:space="0" w:color="auto"/>
      </w:divBdr>
    </w:div>
    <w:div w:id="929314552">
      <w:bodyDiv w:val="1"/>
      <w:marLeft w:val="0"/>
      <w:marRight w:val="0"/>
      <w:marTop w:val="0"/>
      <w:marBottom w:val="0"/>
      <w:divBdr>
        <w:top w:val="none" w:sz="0" w:space="0" w:color="auto"/>
        <w:left w:val="none" w:sz="0" w:space="0" w:color="auto"/>
        <w:bottom w:val="none" w:sz="0" w:space="0" w:color="auto"/>
        <w:right w:val="none" w:sz="0" w:space="0" w:color="auto"/>
      </w:divBdr>
    </w:div>
    <w:div w:id="930167506">
      <w:bodyDiv w:val="1"/>
      <w:marLeft w:val="0"/>
      <w:marRight w:val="0"/>
      <w:marTop w:val="0"/>
      <w:marBottom w:val="0"/>
      <w:divBdr>
        <w:top w:val="none" w:sz="0" w:space="0" w:color="auto"/>
        <w:left w:val="none" w:sz="0" w:space="0" w:color="auto"/>
        <w:bottom w:val="none" w:sz="0" w:space="0" w:color="auto"/>
        <w:right w:val="none" w:sz="0" w:space="0" w:color="auto"/>
      </w:divBdr>
    </w:div>
    <w:div w:id="933587619">
      <w:bodyDiv w:val="1"/>
      <w:marLeft w:val="0"/>
      <w:marRight w:val="0"/>
      <w:marTop w:val="0"/>
      <w:marBottom w:val="0"/>
      <w:divBdr>
        <w:top w:val="none" w:sz="0" w:space="0" w:color="auto"/>
        <w:left w:val="none" w:sz="0" w:space="0" w:color="auto"/>
        <w:bottom w:val="none" w:sz="0" w:space="0" w:color="auto"/>
        <w:right w:val="none" w:sz="0" w:space="0" w:color="auto"/>
      </w:divBdr>
    </w:div>
    <w:div w:id="934678382">
      <w:bodyDiv w:val="1"/>
      <w:marLeft w:val="0"/>
      <w:marRight w:val="0"/>
      <w:marTop w:val="0"/>
      <w:marBottom w:val="0"/>
      <w:divBdr>
        <w:top w:val="none" w:sz="0" w:space="0" w:color="auto"/>
        <w:left w:val="none" w:sz="0" w:space="0" w:color="auto"/>
        <w:bottom w:val="none" w:sz="0" w:space="0" w:color="auto"/>
        <w:right w:val="none" w:sz="0" w:space="0" w:color="auto"/>
      </w:divBdr>
    </w:div>
    <w:div w:id="936909958">
      <w:bodyDiv w:val="1"/>
      <w:marLeft w:val="0"/>
      <w:marRight w:val="0"/>
      <w:marTop w:val="0"/>
      <w:marBottom w:val="0"/>
      <w:divBdr>
        <w:top w:val="none" w:sz="0" w:space="0" w:color="auto"/>
        <w:left w:val="none" w:sz="0" w:space="0" w:color="auto"/>
        <w:bottom w:val="none" w:sz="0" w:space="0" w:color="auto"/>
        <w:right w:val="none" w:sz="0" w:space="0" w:color="auto"/>
      </w:divBdr>
    </w:div>
    <w:div w:id="937568436">
      <w:bodyDiv w:val="1"/>
      <w:marLeft w:val="0"/>
      <w:marRight w:val="0"/>
      <w:marTop w:val="0"/>
      <w:marBottom w:val="0"/>
      <w:divBdr>
        <w:top w:val="none" w:sz="0" w:space="0" w:color="auto"/>
        <w:left w:val="none" w:sz="0" w:space="0" w:color="auto"/>
        <w:bottom w:val="none" w:sz="0" w:space="0" w:color="auto"/>
        <w:right w:val="none" w:sz="0" w:space="0" w:color="auto"/>
      </w:divBdr>
    </w:div>
    <w:div w:id="938372905">
      <w:bodyDiv w:val="1"/>
      <w:marLeft w:val="0"/>
      <w:marRight w:val="0"/>
      <w:marTop w:val="0"/>
      <w:marBottom w:val="0"/>
      <w:divBdr>
        <w:top w:val="none" w:sz="0" w:space="0" w:color="auto"/>
        <w:left w:val="none" w:sz="0" w:space="0" w:color="auto"/>
        <w:bottom w:val="none" w:sz="0" w:space="0" w:color="auto"/>
        <w:right w:val="none" w:sz="0" w:space="0" w:color="auto"/>
      </w:divBdr>
    </w:div>
    <w:div w:id="939141014">
      <w:bodyDiv w:val="1"/>
      <w:marLeft w:val="0"/>
      <w:marRight w:val="0"/>
      <w:marTop w:val="0"/>
      <w:marBottom w:val="0"/>
      <w:divBdr>
        <w:top w:val="none" w:sz="0" w:space="0" w:color="auto"/>
        <w:left w:val="none" w:sz="0" w:space="0" w:color="auto"/>
        <w:bottom w:val="none" w:sz="0" w:space="0" w:color="auto"/>
        <w:right w:val="none" w:sz="0" w:space="0" w:color="auto"/>
      </w:divBdr>
    </w:div>
    <w:div w:id="942615972">
      <w:bodyDiv w:val="1"/>
      <w:marLeft w:val="0"/>
      <w:marRight w:val="0"/>
      <w:marTop w:val="0"/>
      <w:marBottom w:val="0"/>
      <w:divBdr>
        <w:top w:val="none" w:sz="0" w:space="0" w:color="auto"/>
        <w:left w:val="none" w:sz="0" w:space="0" w:color="auto"/>
        <w:bottom w:val="none" w:sz="0" w:space="0" w:color="auto"/>
        <w:right w:val="none" w:sz="0" w:space="0" w:color="auto"/>
      </w:divBdr>
    </w:div>
    <w:div w:id="942877071">
      <w:bodyDiv w:val="1"/>
      <w:marLeft w:val="0"/>
      <w:marRight w:val="0"/>
      <w:marTop w:val="0"/>
      <w:marBottom w:val="0"/>
      <w:divBdr>
        <w:top w:val="none" w:sz="0" w:space="0" w:color="auto"/>
        <w:left w:val="none" w:sz="0" w:space="0" w:color="auto"/>
        <w:bottom w:val="none" w:sz="0" w:space="0" w:color="auto"/>
        <w:right w:val="none" w:sz="0" w:space="0" w:color="auto"/>
      </w:divBdr>
    </w:div>
    <w:div w:id="942957619">
      <w:bodyDiv w:val="1"/>
      <w:marLeft w:val="0"/>
      <w:marRight w:val="0"/>
      <w:marTop w:val="0"/>
      <w:marBottom w:val="0"/>
      <w:divBdr>
        <w:top w:val="none" w:sz="0" w:space="0" w:color="auto"/>
        <w:left w:val="none" w:sz="0" w:space="0" w:color="auto"/>
        <w:bottom w:val="none" w:sz="0" w:space="0" w:color="auto"/>
        <w:right w:val="none" w:sz="0" w:space="0" w:color="auto"/>
      </w:divBdr>
    </w:div>
    <w:div w:id="943615729">
      <w:bodyDiv w:val="1"/>
      <w:marLeft w:val="0"/>
      <w:marRight w:val="0"/>
      <w:marTop w:val="0"/>
      <w:marBottom w:val="0"/>
      <w:divBdr>
        <w:top w:val="none" w:sz="0" w:space="0" w:color="auto"/>
        <w:left w:val="none" w:sz="0" w:space="0" w:color="auto"/>
        <w:bottom w:val="none" w:sz="0" w:space="0" w:color="auto"/>
        <w:right w:val="none" w:sz="0" w:space="0" w:color="auto"/>
      </w:divBdr>
    </w:div>
    <w:div w:id="948195501">
      <w:bodyDiv w:val="1"/>
      <w:marLeft w:val="0"/>
      <w:marRight w:val="0"/>
      <w:marTop w:val="0"/>
      <w:marBottom w:val="0"/>
      <w:divBdr>
        <w:top w:val="none" w:sz="0" w:space="0" w:color="auto"/>
        <w:left w:val="none" w:sz="0" w:space="0" w:color="auto"/>
        <w:bottom w:val="none" w:sz="0" w:space="0" w:color="auto"/>
        <w:right w:val="none" w:sz="0" w:space="0" w:color="auto"/>
      </w:divBdr>
    </w:div>
    <w:div w:id="949050911">
      <w:bodyDiv w:val="1"/>
      <w:marLeft w:val="0"/>
      <w:marRight w:val="0"/>
      <w:marTop w:val="0"/>
      <w:marBottom w:val="0"/>
      <w:divBdr>
        <w:top w:val="none" w:sz="0" w:space="0" w:color="auto"/>
        <w:left w:val="none" w:sz="0" w:space="0" w:color="auto"/>
        <w:bottom w:val="none" w:sz="0" w:space="0" w:color="auto"/>
        <w:right w:val="none" w:sz="0" w:space="0" w:color="auto"/>
      </w:divBdr>
    </w:div>
    <w:div w:id="949431025">
      <w:bodyDiv w:val="1"/>
      <w:marLeft w:val="0"/>
      <w:marRight w:val="0"/>
      <w:marTop w:val="0"/>
      <w:marBottom w:val="0"/>
      <w:divBdr>
        <w:top w:val="none" w:sz="0" w:space="0" w:color="auto"/>
        <w:left w:val="none" w:sz="0" w:space="0" w:color="auto"/>
        <w:bottom w:val="none" w:sz="0" w:space="0" w:color="auto"/>
        <w:right w:val="none" w:sz="0" w:space="0" w:color="auto"/>
      </w:divBdr>
    </w:div>
    <w:div w:id="949628990">
      <w:bodyDiv w:val="1"/>
      <w:marLeft w:val="0"/>
      <w:marRight w:val="0"/>
      <w:marTop w:val="0"/>
      <w:marBottom w:val="0"/>
      <w:divBdr>
        <w:top w:val="none" w:sz="0" w:space="0" w:color="auto"/>
        <w:left w:val="none" w:sz="0" w:space="0" w:color="auto"/>
        <w:bottom w:val="none" w:sz="0" w:space="0" w:color="auto"/>
        <w:right w:val="none" w:sz="0" w:space="0" w:color="auto"/>
      </w:divBdr>
    </w:div>
    <w:div w:id="950164679">
      <w:bodyDiv w:val="1"/>
      <w:marLeft w:val="0"/>
      <w:marRight w:val="0"/>
      <w:marTop w:val="0"/>
      <w:marBottom w:val="0"/>
      <w:divBdr>
        <w:top w:val="none" w:sz="0" w:space="0" w:color="auto"/>
        <w:left w:val="none" w:sz="0" w:space="0" w:color="auto"/>
        <w:bottom w:val="none" w:sz="0" w:space="0" w:color="auto"/>
        <w:right w:val="none" w:sz="0" w:space="0" w:color="auto"/>
      </w:divBdr>
    </w:div>
    <w:div w:id="950361546">
      <w:bodyDiv w:val="1"/>
      <w:marLeft w:val="0"/>
      <w:marRight w:val="0"/>
      <w:marTop w:val="0"/>
      <w:marBottom w:val="0"/>
      <w:divBdr>
        <w:top w:val="none" w:sz="0" w:space="0" w:color="auto"/>
        <w:left w:val="none" w:sz="0" w:space="0" w:color="auto"/>
        <w:bottom w:val="none" w:sz="0" w:space="0" w:color="auto"/>
        <w:right w:val="none" w:sz="0" w:space="0" w:color="auto"/>
      </w:divBdr>
    </w:div>
    <w:div w:id="950892335">
      <w:bodyDiv w:val="1"/>
      <w:marLeft w:val="0"/>
      <w:marRight w:val="0"/>
      <w:marTop w:val="0"/>
      <w:marBottom w:val="0"/>
      <w:divBdr>
        <w:top w:val="none" w:sz="0" w:space="0" w:color="auto"/>
        <w:left w:val="none" w:sz="0" w:space="0" w:color="auto"/>
        <w:bottom w:val="none" w:sz="0" w:space="0" w:color="auto"/>
        <w:right w:val="none" w:sz="0" w:space="0" w:color="auto"/>
      </w:divBdr>
    </w:div>
    <w:div w:id="952056018">
      <w:bodyDiv w:val="1"/>
      <w:marLeft w:val="0"/>
      <w:marRight w:val="0"/>
      <w:marTop w:val="0"/>
      <w:marBottom w:val="0"/>
      <w:divBdr>
        <w:top w:val="none" w:sz="0" w:space="0" w:color="auto"/>
        <w:left w:val="none" w:sz="0" w:space="0" w:color="auto"/>
        <w:bottom w:val="none" w:sz="0" w:space="0" w:color="auto"/>
        <w:right w:val="none" w:sz="0" w:space="0" w:color="auto"/>
      </w:divBdr>
    </w:div>
    <w:div w:id="954991802">
      <w:bodyDiv w:val="1"/>
      <w:marLeft w:val="0"/>
      <w:marRight w:val="0"/>
      <w:marTop w:val="0"/>
      <w:marBottom w:val="0"/>
      <w:divBdr>
        <w:top w:val="none" w:sz="0" w:space="0" w:color="auto"/>
        <w:left w:val="none" w:sz="0" w:space="0" w:color="auto"/>
        <w:bottom w:val="none" w:sz="0" w:space="0" w:color="auto"/>
        <w:right w:val="none" w:sz="0" w:space="0" w:color="auto"/>
      </w:divBdr>
    </w:div>
    <w:div w:id="956371252">
      <w:bodyDiv w:val="1"/>
      <w:marLeft w:val="0"/>
      <w:marRight w:val="0"/>
      <w:marTop w:val="0"/>
      <w:marBottom w:val="0"/>
      <w:divBdr>
        <w:top w:val="none" w:sz="0" w:space="0" w:color="auto"/>
        <w:left w:val="none" w:sz="0" w:space="0" w:color="auto"/>
        <w:bottom w:val="none" w:sz="0" w:space="0" w:color="auto"/>
        <w:right w:val="none" w:sz="0" w:space="0" w:color="auto"/>
      </w:divBdr>
    </w:div>
    <w:div w:id="956646772">
      <w:bodyDiv w:val="1"/>
      <w:marLeft w:val="0"/>
      <w:marRight w:val="0"/>
      <w:marTop w:val="0"/>
      <w:marBottom w:val="0"/>
      <w:divBdr>
        <w:top w:val="none" w:sz="0" w:space="0" w:color="auto"/>
        <w:left w:val="none" w:sz="0" w:space="0" w:color="auto"/>
        <w:bottom w:val="none" w:sz="0" w:space="0" w:color="auto"/>
        <w:right w:val="none" w:sz="0" w:space="0" w:color="auto"/>
      </w:divBdr>
    </w:div>
    <w:div w:id="957224208">
      <w:bodyDiv w:val="1"/>
      <w:marLeft w:val="0"/>
      <w:marRight w:val="0"/>
      <w:marTop w:val="0"/>
      <w:marBottom w:val="0"/>
      <w:divBdr>
        <w:top w:val="none" w:sz="0" w:space="0" w:color="auto"/>
        <w:left w:val="none" w:sz="0" w:space="0" w:color="auto"/>
        <w:bottom w:val="none" w:sz="0" w:space="0" w:color="auto"/>
        <w:right w:val="none" w:sz="0" w:space="0" w:color="auto"/>
      </w:divBdr>
    </w:div>
    <w:div w:id="958418510">
      <w:bodyDiv w:val="1"/>
      <w:marLeft w:val="0"/>
      <w:marRight w:val="0"/>
      <w:marTop w:val="0"/>
      <w:marBottom w:val="0"/>
      <w:divBdr>
        <w:top w:val="none" w:sz="0" w:space="0" w:color="auto"/>
        <w:left w:val="none" w:sz="0" w:space="0" w:color="auto"/>
        <w:bottom w:val="none" w:sz="0" w:space="0" w:color="auto"/>
        <w:right w:val="none" w:sz="0" w:space="0" w:color="auto"/>
      </w:divBdr>
    </w:div>
    <w:div w:id="959336305">
      <w:bodyDiv w:val="1"/>
      <w:marLeft w:val="0"/>
      <w:marRight w:val="0"/>
      <w:marTop w:val="0"/>
      <w:marBottom w:val="0"/>
      <w:divBdr>
        <w:top w:val="none" w:sz="0" w:space="0" w:color="auto"/>
        <w:left w:val="none" w:sz="0" w:space="0" w:color="auto"/>
        <w:bottom w:val="none" w:sz="0" w:space="0" w:color="auto"/>
        <w:right w:val="none" w:sz="0" w:space="0" w:color="auto"/>
      </w:divBdr>
    </w:div>
    <w:div w:id="960259254">
      <w:bodyDiv w:val="1"/>
      <w:marLeft w:val="0"/>
      <w:marRight w:val="0"/>
      <w:marTop w:val="0"/>
      <w:marBottom w:val="0"/>
      <w:divBdr>
        <w:top w:val="none" w:sz="0" w:space="0" w:color="auto"/>
        <w:left w:val="none" w:sz="0" w:space="0" w:color="auto"/>
        <w:bottom w:val="none" w:sz="0" w:space="0" w:color="auto"/>
        <w:right w:val="none" w:sz="0" w:space="0" w:color="auto"/>
      </w:divBdr>
    </w:div>
    <w:div w:id="960384180">
      <w:bodyDiv w:val="1"/>
      <w:marLeft w:val="0"/>
      <w:marRight w:val="0"/>
      <w:marTop w:val="0"/>
      <w:marBottom w:val="0"/>
      <w:divBdr>
        <w:top w:val="none" w:sz="0" w:space="0" w:color="auto"/>
        <w:left w:val="none" w:sz="0" w:space="0" w:color="auto"/>
        <w:bottom w:val="none" w:sz="0" w:space="0" w:color="auto"/>
        <w:right w:val="none" w:sz="0" w:space="0" w:color="auto"/>
      </w:divBdr>
    </w:div>
    <w:div w:id="960644652">
      <w:bodyDiv w:val="1"/>
      <w:marLeft w:val="0"/>
      <w:marRight w:val="0"/>
      <w:marTop w:val="0"/>
      <w:marBottom w:val="0"/>
      <w:divBdr>
        <w:top w:val="none" w:sz="0" w:space="0" w:color="auto"/>
        <w:left w:val="none" w:sz="0" w:space="0" w:color="auto"/>
        <w:bottom w:val="none" w:sz="0" w:space="0" w:color="auto"/>
        <w:right w:val="none" w:sz="0" w:space="0" w:color="auto"/>
      </w:divBdr>
    </w:div>
    <w:div w:id="963345737">
      <w:bodyDiv w:val="1"/>
      <w:marLeft w:val="0"/>
      <w:marRight w:val="0"/>
      <w:marTop w:val="0"/>
      <w:marBottom w:val="0"/>
      <w:divBdr>
        <w:top w:val="none" w:sz="0" w:space="0" w:color="auto"/>
        <w:left w:val="none" w:sz="0" w:space="0" w:color="auto"/>
        <w:bottom w:val="none" w:sz="0" w:space="0" w:color="auto"/>
        <w:right w:val="none" w:sz="0" w:space="0" w:color="auto"/>
      </w:divBdr>
    </w:div>
    <w:div w:id="963730602">
      <w:bodyDiv w:val="1"/>
      <w:marLeft w:val="0"/>
      <w:marRight w:val="0"/>
      <w:marTop w:val="0"/>
      <w:marBottom w:val="0"/>
      <w:divBdr>
        <w:top w:val="none" w:sz="0" w:space="0" w:color="auto"/>
        <w:left w:val="none" w:sz="0" w:space="0" w:color="auto"/>
        <w:bottom w:val="none" w:sz="0" w:space="0" w:color="auto"/>
        <w:right w:val="none" w:sz="0" w:space="0" w:color="auto"/>
      </w:divBdr>
    </w:div>
    <w:div w:id="964196457">
      <w:bodyDiv w:val="1"/>
      <w:marLeft w:val="0"/>
      <w:marRight w:val="0"/>
      <w:marTop w:val="0"/>
      <w:marBottom w:val="0"/>
      <w:divBdr>
        <w:top w:val="none" w:sz="0" w:space="0" w:color="auto"/>
        <w:left w:val="none" w:sz="0" w:space="0" w:color="auto"/>
        <w:bottom w:val="none" w:sz="0" w:space="0" w:color="auto"/>
        <w:right w:val="none" w:sz="0" w:space="0" w:color="auto"/>
      </w:divBdr>
    </w:div>
    <w:div w:id="968439929">
      <w:bodyDiv w:val="1"/>
      <w:marLeft w:val="0"/>
      <w:marRight w:val="0"/>
      <w:marTop w:val="0"/>
      <w:marBottom w:val="0"/>
      <w:divBdr>
        <w:top w:val="none" w:sz="0" w:space="0" w:color="auto"/>
        <w:left w:val="none" w:sz="0" w:space="0" w:color="auto"/>
        <w:bottom w:val="none" w:sz="0" w:space="0" w:color="auto"/>
        <w:right w:val="none" w:sz="0" w:space="0" w:color="auto"/>
      </w:divBdr>
    </w:div>
    <w:div w:id="969163255">
      <w:bodyDiv w:val="1"/>
      <w:marLeft w:val="0"/>
      <w:marRight w:val="0"/>
      <w:marTop w:val="0"/>
      <w:marBottom w:val="0"/>
      <w:divBdr>
        <w:top w:val="none" w:sz="0" w:space="0" w:color="auto"/>
        <w:left w:val="none" w:sz="0" w:space="0" w:color="auto"/>
        <w:bottom w:val="none" w:sz="0" w:space="0" w:color="auto"/>
        <w:right w:val="none" w:sz="0" w:space="0" w:color="auto"/>
      </w:divBdr>
    </w:div>
    <w:div w:id="969744952">
      <w:bodyDiv w:val="1"/>
      <w:marLeft w:val="0"/>
      <w:marRight w:val="0"/>
      <w:marTop w:val="0"/>
      <w:marBottom w:val="0"/>
      <w:divBdr>
        <w:top w:val="none" w:sz="0" w:space="0" w:color="auto"/>
        <w:left w:val="none" w:sz="0" w:space="0" w:color="auto"/>
        <w:bottom w:val="none" w:sz="0" w:space="0" w:color="auto"/>
        <w:right w:val="none" w:sz="0" w:space="0" w:color="auto"/>
      </w:divBdr>
    </w:div>
    <w:div w:id="970209111">
      <w:bodyDiv w:val="1"/>
      <w:marLeft w:val="0"/>
      <w:marRight w:val="0"/>
      <w:marTop w:val="0"/>
      <w:marBottom w:val="0"/>
      <w:divBdr>
        <w:top w:val="none" w:sz="0" w:space="0" w:color="auto"/>
        <w:left w:val="none" w:sz="0" w:space="0" w:color="auto"/>
        <w:bottom w:val="none" w:sz="0" w:space="0" w:color="auto"/>
        <w:right w:val="none" w:sz="0" w:space="0" w:color="auto"/>
      </w:divBdr>
    </w:div>
    <w:div w:id="970479753">
      <w:bodyDiv w:val="1"/>
      <w:marLeft w:val="0"/>
      <w:marRight w:val="0"/>
      <w:marTop w:val="0"/>
      <w:marBottom w:val="0"/>
      <w:divBdr>
        <w:top w:val="none" w:sz="0" w:space="0" w:color="auto"/>
        <w:left w:val="none" w:sz="0" w:space="0" w:color="auto"/>
        <w:bottom w:val="none" w:sz="0" w:space="0" w:color="auto"/>
        <w:right w:val="none" w:sz="0" w:space="0" w:color="auto"/>
      </w:divBdr>
    </w:div>
    <w:div w:id="970792605">
      <w:bodyDiv w:val="1"/>
      <w:marLeft w:val="0"/>
      <w:marRight w:val="0"/>
      <w:marTop w:val="0"/>
      <w:marBottom w:val="0"/>
      <w:divBdr>
        <w:top w:val="none" w:sz="0" w:space="0" w:color="auto"/>
        <w:left w:val="none" w:sz="0" w:space="0" w:color="auto"/>
        <w:bottom w:val="none" w:sz="0" w:space="0" w:color="auto"/>
        <w:right w:val="none" w:sz="0" w:space="0" w:color="auto"/>
      </w:divBdr>
    </w:div>
    <w:div w:id="971903175">
      <w:bodyDiv w:val="1"/>
      <w:marLeft w:val="0"/>
      <w:marRight w:val="0"/>
      <w:marTop w:val="0"/>
      <w:marBottom w:val="0"/>
      <w:divBdr>
        <w:top w:val="none" w:sz="0" w:space="0" w:color="auto"/>
        <w:left w:val="none" w:sz="0" w:space="0" w:color="auto"/>
        <w:bottom w:val="none" w:sz="0" w:space="0" w:color="auto"/>
        <w:right w:val="none" w:sz="0" w:space="0" w:color="auto"/>
      </w:divBdr>
    </w:div>
    <w:div w:id="973094738">
      <w:bodyDiv w:val="1"/>
      <w:marLeft w:val="0"/>
      <w:marRight w:val="0"/>
      <w:marTop w:val="0"/>
      <w:marBottom w:val="0"/>
      <w:divBdr>
        <w:top w:val="none" w:sz="0" w:space="0" w:color="auto"/>
        <w:left w:val="none" w:sz="0" w:space="0" w:color="auto"/>
        <w:bottom w:val="none" w:sz="0" w:space="0" w:color="auto"/>
        <w:right w:val="none" w:sz="0" w:space="0" w:color="auto"/>
      </w:divBdr>
    </w:div>
    <w:div w:id="973486704">
      <w:bodyDiv w:val="1"/>
      <w:marLeft w:val="0"/>
      <w:marRight w:val="0"/>
      <w:marTop w:val="0"/>
      <w:marBottom w:val="0"/>
      <w:divBdr>
        <w:top w:val="none" w:sz="0" w:space="0" w:color="auto"/>
        <w:left w:val="none" w:sz="0" w:space="0" w:color="auto"/>
        <w:bottom w:val="none" w:sz="0" w:space="0" w:color="auto"/>
        <w:right w:val="none" w:sz="0" w:space="0" w:color="auto"/>
      </w:divBdr>
    </w:div>
    <w:div w:id="974992380">
      <w:bodyDiv w:val="1"/>
      <w:marLeft w:val="0"/>
      <w:marRight w:val="0"/>
      <w:marTop w:val="0"/>
      <w:marBottom w:val="0"/>
      <w:divBdr>
        <w:top w:val="none" w:sz="0" w:space="0" w:color="auto"/>
        <w:left w:val="none" w:sz="0" w:space="0" w:color="auto"/>
        <w:bottom w:val="none" w:sz="0" w:space="0" w:color="auto"/>
        <w:right w:val="none" w:sz="0" w:space="0" w:color="auto"/>
      </w:divBdr>
    </w:div>
    <w:div w:id="975375501">
      <w:bodyDiv w:val="1"/>
      <w:marLeft w:val="0"/>
      <w:marRight w:val="0"/>
      <w:marTop w:val="0"/>
      <w:marBottom w:val="0"/>
      <w:divBdr>
        <w:top w:val="none" w:sz="0" w:space="0" w:color="auto"/>
        <w:left w:val="none" w:sz="0" w:space="0" w:color="auto"/>
        <w:bottom w:val="none" w:sz="0" w:space="0" w:color="auto"/>
        <w:right w:val="none" w:sz="0" w:space="0" w:color="auto"/>
      </w:divBdr>
    </w:div>
    <w:div w:id="976641997">
      <w:bodyDiv w:val="1"/>
      <w:marLeft w:val="0"/>
      <w:marRight w:val="0"/>
      <w:marTop w:val="0"/>
      <w:marBottom w:val="0"/>
      <w:divBdr>
        <w:top w:val="none" w:sz="0" w:space="0" w:color="auto"/>
        <w:left w:val="none" w:sz="0" w:space="0" w:color="auto"/>
        <w:bottom w:val="none" w:sz="0" w:space="0" w:color="auto"/>
        <w:right w:val="none" w:sz="0" w:space="0" w:color="auto"/>
      </w:divBdr>
    </w:div>
    <w:div w:id="980424133">
      <w:bodyDiv w:val="1"/>
      <w:marLeft w:val="0"/>
      <w:marRight w:val="0"/>
      <w:marTop w:val="0"/>
      <w:marBottom w:val="0"/>
      <w:divBdr>
        <w:top w:val="none" w:sz="0" w:space="0" w:color="auto"/>
        <w:left w:val="none" w:sz="0" w:space="0" w:color="auto"/>
        <w:bottom w:val="none" w:sz="0" w:space="0" w:color="auto"/>
        <w:right w:val="none" w:sz="0" w:space="0" w:color="auto"/>
      </w:divBdr>
    </w:div>
    <w:div w:id="980882956">
      <w:bodyDiv w:val="1"/>
      <w:marLeft w:val="0"/>
      <w:marRight w:val="0"/>
      <w:marTop w:val="0"/>
      <w:marBottom w:val="0"/>
      <w:divBdr>
        <w:top w:val="none" w:sz="0" w:space="0" w:color="auto"/>
        <w:left w:val="none" w:sz="0" w:space="0" w:color="auto"/>
        <w:bottom w:val="none" w:sz="0" w:space="0" w:color="auto"/>
        <w:right w:val="none" w:sz="0" w:space="0" w:color="auto"/>
      </w:divBdr>
    </w:div>
    <w:div w:id="984358348">
      <w:bodyDiv w:val="1"/>
      <w:marLeft w:val="0"/>
      <w:marRight w:val="0"/>
      <w:marTop w:val="0"/>
      <w:marBottom w:val="0"/>
      <w:divBdr>
        <w:top w:val="none" w:sz="0" w:space="0" w:color="auto"/>
        <w:left w:val="none" w:sz="0" w:space="0" w:color="auto"/>
        <w:bottom w:val="none" w:sz="0" w:space="0" w:color="auto"/>
        <w:right w:val="none" w:sz="0" w:space="0" w:color="auto"/>
      </w:divBdr>
    </w:div>
    <w:div w:id="985234121">
      <w:bodyDiv w:val="1"/>
      <w:marLeft w:val="0"/>
      <w:marRight w:val="0"/>
      <w:marTop w:val="0"/>
      <w:marBottom w:val="0"/>
      <w:divBdr>
        <w:top w:val="none" w:sz="0" w:space="0" w:color="auto"/>
        <w:left w:val="none" w:sz="0" w:space="0" w:color="auto"/>
        <w:bottom w:val="none" w:sz="0" w:space="0" w:color="auto"/>
        <w:right w:val="none" w:sz="0" w:space="0" w:color="auto"/>
      </w:divBdr>
    </w:div>
    <w:div w:id="985476352">
      <w:bodyDiv w:val="1"/>
      <w:marLeft w:val="0"/>
      <w:marRight w:val="0"/>
      <w:marTop w:val="0"/>
      <w:marBottom w:val="0"/>
      <w:divBdr>
        <w:top w:val="none" w:sz="0" w:space="0" w:color="auto"/>
        <w:left w:val="none" w:sz="0" w:space="0" w:color="auto"/>
        <w:bottom w:val="none" w:sz="0" w:space="0" w:color="auto"/>
        <w:right w:val="none" w:sz="0" w:space="0" w:color="auto"/>
      </w:divBdr>
    </w:div>
    <w:div w:id="985739475">
      <w:bodyDiv w:val="1"/>
      <w:marLeft w:val="0"/>
      <w:marRight w:val="0"/>
      <w:marTop w:val="0"/>
      <w:marBottom w:val="0"/>
      <w:divBdr>
        <w:top w:val="none" w:sz="0" w:space="0" w:color="auto"/>
        <w:left w:val="none" w:sz="0" w:space="0" w:color="auto"/>
        <w:bottom w:val="none" w:sz="0" w:space="0" w:color="auto"/>
        <w:right w:val="none" w:sz="0" w:space="0" w:color="auto"/>
      </w:divBdr>
    </w:div>
    <w:div w:id="987899412">
      <w:bodyDiv w:val="1"/>
      <w:marLeft w:val="0"/>
      <w:marRight w:val="0"/>
      <w:marTop w:val="0"/>
      <w:marBottom w:val="0"/>
      <w:divBdr>
        <w:top w:val="none" w:sz="0" w:space="0" w:color="auto"/>
        <w:left w:val="none" w:sz="0" w:space="0" w:color="auto"/>
        <w:bottom w:val="none" w:sz="0" w:space="0" w:color="auto"/>
        <w:right w:val="none" w:sz="0" w:space="0" w:color="auto"/>
      </w:divBdr>
    </w:div>
    <w:div w:id="989094819">
      <w:bodyDiv w:val="1"/>
      <w:marLeft w:val="0"/>
      <w:marRight w:val="0"/>
      <w:marTop w:val="0"/>
      <w:marBottom w:val="0"/>
      <w:divBdr>
        <w:top w:val="none" w:sz="0" w:space="0" w:color="auto"/>
        <w:left w:val="none" w:sz="0" w:space="0" w:color="auto"/>
        <w:bottom w:val="none" w:sz="0" w:space="0" w:color="auto"/>
        <w:right w:val="none" w:sz="0" w:space="0" w:color="auto"/>
      </w:divBdr>
    </w:div>
    <w:div w:id="991640423">
      <w:bodyDiv w:val="1"/>
      <w:marLeft w:val="0"/>
      <w:marRight w:val="0"/>
      <w:marTop w:val="0"/>
      <w:marBottom w:val="0"/>
      <w:divBdr>
        <w:top w:val="none" w:sz="0" w:space="0" w:color="auto"/>
        <w:left w:val="none" w:sz="0" w:space="0" w:color="auto"/>
        <w:bottom w:val="none" w:sz="0" w:space="0" w:color="auto"/>
        <w:right w:val="none" w:sz="0" w:space="0" w:color="auto"/>
      </w:divBdr>
    </w:div>
    <w:div w:id="991909476">
      <w:bodyDiv w:val="1"/>
      <w:marLeft w:val="0"/>
      <w:marRight w:val="0"/>
      <w:marTop w:val="0"/>
      <w:marBottom w:val="0"/>
      <w:divBdr>
        <w:top w:val="none" w:sz="0" w:space="0" w:color="auto"/>
        <w:left w:val="none" w:sz="0" w:space="0" w:color="auto"/>
        <w:bottom w:val="none" w:sz="0" w:space="0" w:color="auto"/>
        <w:right w:val="none" w:sz="0" w:space="0" w:color="auto"/>
      </w:divBdr>
    </w:div>
    <w:div w:id="992175534">
      <w:bodyDiv w:val="1"/>
      <w:marLeft w:val="0"/>
      <w:marRight w:val="0"/>
      <w:marTop w:val="0"/>
      <w:marBottom w:val="0"/>
      <w:divBdr>
        <w:top w:val="none" w:sz="0" w:space="0" w:color="auto"/>
        <w:left w:val="none" w:sz="0" w:space="0" w:color="auto"/>
        <w:bottom w:val="none" w:sz="0" w:space="0" w:color="auto"/>
        <w:right w:val="none" w:sz="0" w:space="0" w:color="auto"/>
      </w:divBdr>
    </w:div>
    <w:div w:id="992755629">
      <w:bodyDiv w:val="1"/>
      <w:marLeft w:val="0"/>
      <w:marRight w:val="0"/>
      <w:marTop w:val="0"/>
      <w:marBottom w:val="0"/>
      <w:divBdr>
        <w:top w:val="none" w:sz="0" w:space="0" w:color="auto"/>
        <w:left w:val="none" w:sz="0" w:space="0" w:color="auto"/>
        <w:bottom w:val="none" w:sz="0" w:space="0" w:color="auto"/>
        <w:right w:val="none" w:sz="0" w:space="0" w:color="auto"/>
      </w:divBdr>
    </w:div>
    <w:div w:id="997998796">
      <w:bodyDiv w:val="1"/>
      <w:marLeft w:val="0"/>
      <w:marRight w:val="0"/>
      <w:marTop w:val="0"/>
      <w:marBottom w:val="0"/>
      <w:divBdr>
        <w:top w:val="none" w:sz="0" w:space="0" w:color="auto"/>
        <w:left w:val="none" w:sz="0" w:space="0" w:color="auto"/>
        <w:bottom w:val="none" w:sz="0" w:space="0" w:color="auto"/>
        <w:right w:val="none" w:sz="0" w:space="0" w:color="auto"/>
      </w:divBdr>
    </w:div>
    <w:div w:id="998539254">
      <w:bodyDiv w:val="1"/>
      <w:marLeft w:val="0"/>
      <w:marRight w:val="0"/>
      <w:marTop w:val="0"/>
      <w:marBottom w:val="0"/>
      <w:divBdr>
        <w:top w:val="none" w:sz="0" w:space="0" w:color="auto"/>
        <w:left w:val="none" w:sz="0" w:space="0" w:color="auto"/>
        <w:bottom w:val="none" w:sz="0" w:space="0" w:color="auto"/>
        <w:right w:val="none" w:sz="0" w:space="0" w:color="auto"/>
      </w:divBdr>
    </w:div>
    <w:div w:id="1003118980">
      <w:bodyDiv w:val="1"/>
      <w:marLeft w:val="0"/>
      <w:marRight w:val="0"/>
      <w:marTop w:val="0"/>
      <w:marBottom w:val="0"/>
      <w:divBdr>
        <w:top w:val="none" w:sz="0" w:space="0" w:color="auto"/>
        <w:left w:val="none" w:sz="0" w:space="0" w:color="auto"/>
        <w:bottom w:val="none" w:sz="0" w:space="0" w:color="auto"/>
        <w:right w:val="none" w:sz="0" w:space="0" w:color="auto"/>
      </w:divBdr>
    </w:div>
    <w:div w:id="1003314704">
      <w:bodyDiv w:val="1"/>
      <w:marLeft w:val="0"/>
      <w:marRight w:val="0"/>
      <w:marTop w:val="0"/>
      <w:marBottom w:val="0"/>
      <w:divBdr>
        <w:top w:val="none" w:sz="0" w:space="0" w:color="auto"/>
        <w:left w:val="none" w:sz="0" w:space="0" w:color="auto"/>
        <w:bottom w:val="none" w:sz="0" w:space="0" w:color="auto"/>
        <w:right w:val="none" w:sz="0" w:space="0" w:color="auto"/>
      </w:divBdr>
    </w:div>
    <w:div w:id="1003627259">
      <w:bodyDiv w:val="1"/>
      <w:marLeft w:val="0"/>
      <w:marRight w:val="0"/>
      <w:marTop w:val="0"/>
      <w:marBottom w:val="0"/>
      <w:divBdr>
        <w:top w:val="none" w:sz="0" w:space="0" w:color="auto"/>
        <w:left w:val="none" w:sz="0" w:space="0" w:color="auto"/>
        <w:bottom w:val="none" w:sz="0" w:space="0" w:color="auto"/>
        <w:right w:val="none" w:sz="0" w:space="0" w:color="auto"/>
      </w:divBdr>
    </w:div>
    <w:div w:id="1005207264">
      <w:bodyDiv w:val="1"/>
      <w:marLeft w:val="0"/>
      <w:marRight w:val="0"/>
      <w:marTop w:val="0"/>
      <w:marBottom w:val="0"/>
      <w:divBdr>
        <w:top w:val="none" w:sz="0" w:space="0" w:color="auto"/>
        <w:left w:val="none" w:sz="0" w:space="0" w:color="auto"/>
        <w:bottom w:val="none" w:sz="0" w:space="0" w:color="auto"/>
        <w:right w:val="none" w:sz="0" w:space="0" w:color="auto"/>
      </w:divBdr>
    </w:div>
    <w:div w:id="1005282596">
      <w:bodyDiv w:val="1"/>
      <w:marLeft w:val="0"/>
      <w:marRight w:val="0"/>
      <w:marTop w:val="0"/>
      <w:marBottom w:val="0"/>
      <w:divBdr>
        <w:top w:val="none" w:sz="0" w:space="0" w:color="auto"/>
        <w:left w:val="none" w:sz="0" w:space="0" w:color="auto"/>
        <w:bottom w:val="none" w:sz="0" w:space="0" w:color="auto"/>
        <w:right w:val="none" w:sz="0" w:space="0" w:color="auto"/>
      </w:divBdr>
    </w:div>
    <w:div w:id="1008600486">
      <w:bodyDiv w:val="1"/>
      <w:marLeft w:val="0"/>
      <w:marRight w:val="0"/>
      <w:marTop w:val="0"/>
      <w:marBottom w:val="0"/>
      <w:divBdr>
        <w:top w:val="none" w:sz="0" w:space="0" w:color="auto"/>
        <w:left w:val="none" w:sz="0" w:space="0" w:color="auto"/>
        <w:bottom w:val="none" w:sz="0" w:space="0" w:color="auto"/>
        <w:right w:val="none" w:sz="0" w:space="0" w:color="auto"/>
      </w:divBdr>
    </w:div>
    <w:div w:id="1009066788">
      <w:bodyDiv w:val="1"/>
      <w:marLeft w:val="0"/>
      <w:marRight w:val="0"/>
      <w:marTop w:val="0"/>
      <w:marBottom w:val="0"/>
      <w:divBdr>
        <w:top w:val="none" w:sz="0" w:space="0" w:color="auto"/>
        <w:left w:val="none" w:sz="0" w:space="0" w:color="auto"/>
        <w:bottom w:val="none" w:sz="0" w:space="0" w:color="auto"/>
        <w:right w:val="none" w:sz="0" w:space="0" w:color="auto"/>
      </w:divBdr>
    </w:div>
    <w:div w:id="1009871979">
      <w:bodyDiv w:val="1"/>
      <w:marLeft w:val="0"/>
      <w:marRight w:val="0"/>
      <w:marTop w:val="0"/>
      <w:marBottom w:val="0"/>
      <w:divBdr>
        <w:top w:val="none" w:sz="0" w:space="0" w:color="auto"/>
        <w:left w:val="none" w:sz="0" w:space="0" w:color="auto"/>
        <w:bottom w:val="none" w:sz="0" w:space="0" w:color="auto"/>
        <w:right w:val="none" w:sz="0" w:space="0" w:color="auto"/>
      </w:divBdr>
    </w:div>
    <w:div w:id="1010058709">
      <w:bodyDiv w:val="1"/>
      <w:marLeft w:val="0"/>
      <w:marRight w:val="0"/>
      <w:marTop w:val="0"/>
      <w:marBottom w:val="0"/>
      <w:divBdr>
        <w:top w:val="none" w:sz="0" w:space="0" w:color="auto"/>
        <w:left w:val="none" w:sz="0" w:space="0" w:color="auto"/>
        <w:bottom w:val="none" w:sz="0" w:space="0" w:color="auto"/>
        <w:right w:val="none" w:sz="0" w:space="0" w:color="auto"/>
      </w:divBdr>
    </w:div>
    <w:div w:id="1010181648">
      <w:bodyDiv w:val="1"/>
      <w:marLeft w:val="0"/>
      <w:marRight w:val="0"/>
      <w:marTop w:val="0"/>
      <w:marBottom w:val="0"/>
      <w:divBdr>
        <w:top w:val="none" w:sz="0" w:space="0" w:color="auto"/>
        <w:left w:val="none" w:sz="0" w:space="0" w:color="auto"/>
        <w:bottom w:val="none" w:sz="0" w:space="0" w:color="auto"/>
        <w:right w:val="none" w:sz="0" w:space="0" w:color="auto"/>
      </w:divBdr>
    </w:div>
    <w:div w:id="1018970642">
      <w:bodyDiv w:val="1"/>
      <w:marLeft w:val="0"/>
      <w:marRight w:val="0"/>
      <w:marTop w:val="0"/>
      <w:marBottom w:val="0"/>
      <w:divBdr>
        <w:top w:val="none" w:sz="0" w:space="0" w:color="auto"/>
        <w:left w:val="none" w:sz="0" w:space="0" w:color="auto"/>
        <w:bottom w:val="none" w:sz="0" w:space="0" w:color="auto"/>
        <w:right w:val="none" w:sz="0" w:space="0" w:color="auto"/>
      </w:divBdr>
    </w:div>
    <w:div w:id="1019741991">
      <w:bodyDiv w:val="1"/>
      <w:marLeft w:val="0"/>
      <w:marRight w:val="0"/>
      <w:marTop w:val="0"/>
      <w:marBottom w:val="0"/>
      <w:divBdr>
        <w:top w:val="none" w:sz="0" w:space="0" w:color="auto"/>
        <w:left w:val="none" w:sz="0" w:space="0" w:color="auto"/>
        <w:bottom w:val="none" w:sz="0" w:space="0" w:color="auto"/>
        <w:right w:val="none" w:sz="0" w:space="0" w:color="auto"/>
      </w:divBdr>
    </w:div>
    <w:div w:id="1020622959">
      <w:bodyDiv w:val="1"/>
      <w:marLeft w:val="0"/>
      <w:marRight w:val="0"/>
      <w:marTop w:val="0"/>
      <w:marBottom w:val="0"/>
      <w:divBdr>
        <w:top w:val="none" w:sz="0" w:space="0" w:color="auto"/>
        <w:left w:val="none" w:sz="0" w:space="0" w:color="auto"/>
        <w:bottom w:val="none" w:sz="0" w:space="0" w:color="auto"/>
        <w:right w:val="none" w:sz="0" w:space="0" w:color="auto"/>
      </w:divBdr>
    </w:div>
    <w:div w:id="1022128793">
      <w:bodyDiv w:val="1"/>
      <w:marLeft w:val="0"/>
      <w:marRight w:val="0"/>
      <w:marTop w:val="0"/>
      <w:marBottom w:val="0"/>
      <w:divBdr>
        <w:top w:val="none" w:sz="0" w:space="0" w:color="auto"/>
        <w:left w:val="none" w:sz="0" w:space="0" w:color="auto"/>
        <w:bottom w:val="none" w:sz="0" w:space="0" w:color="auto"/>
        <w:right w:val="none" w:sz="0" w:space="0" w:color="auto"/>
      </w:divBdr>
    </w:div>
    <w:div w:id="1024550311">
      <w:bodyDiv w:val="1"/>
      <w:marLeft w:val="0"/>
      <w:marRight w:val="0"/>
      <w:marTop w:val="0"/>
      <w:marBottom w:val="0"/>
      <w:divBdr>
        <w:top w:val="none" w:sz="0" w:space="0" w:color="auto"/>
        <w:left w:val="none" w:sz="0" w:space="0" w:color="auto"/>
        <w:bottom w:val="none" w:sz="0" w:space="0" w:color="auto"/>
        <w:right w:val="none" w:sz="0" w:space="0" w:color="auto"/>
      </w:divBdr>
    </w:div>
    <w:div w:id="1025786648">
      <w:bodyDiv w:val="1"/>
      <w:marLeft w:val="0"/>
      <w:marRight w:val="0"/>
      <w:marTop w:val="0"/>
      <w:marBottom w:val="0"/>
      <w:divBdr>
        <w:top w:val="none" w:sz="0" w:space="0" w:color="auto"/>
        <w:left w:val="none" w:sz="0" w:space="0" w:color="auto"/>
        <w:bottom w:val="none" w:sz="0" w:space="0" w:color="auto"/>
        <w:right w:val="none" w:sz="0" w:space="0" w:color="auto"/>
      </w:divBdr>
    </w:div>
    <w:div w:id="1029797616">
      <w:bodyDiv w:val="1"/>
      <w:marLeft w:val="0"/>
      <w:marRight w:val="0"/>
      <w:marTop w:val="0"/>
      <w:marBottom w:val="0"/>
      <w:divBdr>
        <w:top w:val="none" w:sz="0" w:space="0" w:color="auto"/>
        <w:left w:val="none" w:sz="0" w:space="0" w:color="auto"/>
        <w:bottom w:val="none" w:sz="0" w:space="0" w:color="auto"/>
        <w:right w:val="none" w:sz="0" w:space="0" w:color="auto"/>
      </w:divBdr>
    </w:div>
    <w:div w:id="1040594050">
      <w:bodyDiv w:val="1"/>
      <w:marLeft w:val="0"/>
      <w:marRight w:val="0"/>
      <w:marTop w:val="0"/>
      <w:marBottom w:val="0"/>
      <w:divBdr>
        <w:top w:val="none" w:sz="0" w:space="0" w:color="auto"/>
        <w:left w:val="none" w:sz="0" w:space="0" w:color="auto"/>
        <w:bottom w:val="none" w:sz="0" w:space="0" w:color="auto"/>
        <w:right w:val="none" w:sz="0" w:space="0" w:color="auto"/>
      </w:divBdr>
    </w:div>
    <w:div w:id="1040597001">
      <w:bodyDiv w:val="1"/>
      <w:marLeft w:val="0"/>
      <w:marRight w:val="0"/>
      <w:marTop w:val="0"/>
      <w:marBottom w:val="0"/>
      <w:divBdr>
        <w:top w:val="none" w:sz="0" w:space="0" w:color="auto"/>
        <w:left w:val="none" w:sz="0" w:space="0" w:color="auto"/>
        <w:bottom w:val="none" w:sz="0" w:space="0" w:color="auto"/>
        <w:right w:val="none" w:sz="0" w:space="0" w:color="auto"/>
      </w:divBdr>
    </w:div>
    <w:div w:id="1041058439">
      <w:bodyDiv w:val="1"/>
      <w:marLeft w:val="0"/>
      <w:marRight w:val="0"/>
      <w:marTop w:val="0"/>
      <w:marBottom w:val="0"/>
      <w:divBdr>
        <w:top w:val="none" w:sz="0" w:space="0" w:color="auto"/>
        <w:left w:val="none" w:sz="0" w:space="0" w:color="auto"/>
        <w:bottom w:val="none" w:sz="0" w:space="0" w:color="auto"/>
        <w:right w:val="none" w:sz="0" w:space="0" w:color="auto"/>
      </w:divBdr>
    </w:div>
    <w:div w:id="1044523653">
      <w:bodyDiv w:val="1"/>
      <w:marLeft w:val="0"/>
      <w:marRight w:val="0"/>
      <w:marTop w:val="0"/>
      <w:marBottom w:val="0"/>
      <w:divBdr>
        <w:top w:val="none" w:sz="0" w:space="0" w:color="auto"/>
        <w:left w:val="none" w:sz="0" w:space="0" w:color="auto"/>
        <w:bottom w:val="none" w:sz="0" w:space="0" w:color="auto"/>
        <w:right w:val="none" w:sz="0" w:space="0" w:color="auto"/>
      </w:divBdr>
    </w:div>
    <w:div w:id="1045134459">
      <w:bodyDiv w:val="1"/>
      <w:marLeft w:val="0"/>
      <w:marRight w:val="0"/>
      <w:marTop w:val="0"/>
      <w:marBottom w:val="0"/>
      <w:divBdr>
        <w:top w:val="none" w:sz="0" w:space="0" w:color="auto"/>
        <w:left w:val="none" w:sz="0" w:space="0" w:color="auto"/>
        <w:bottom w:val="none" w:sz="0" w:space="0" w:color="auto"/>
        <w:right w:val="none" w:sz="0" w:space="0" w:color="auto"/>
      </w:divBdr>
    </w:div>
    <w:div w:id="1046292131">
      <w:bodyDiv w:val="1"/>
      <w:marLeft w:val="0"/>
      <w:marRight w:val="0"/>
      <w:marTop w:val="0"/>
      <w:marBottom w:val="0"/>
      <w:divBdr>
        <w:top w:val="none" w:sz="0" w:space="0" w:color="auto"/>
        <w:left w:val="none" w:sz="0" w:space="0" w:color="auto"/>
        <w:bottom w:val="none" w:sz="0" w:space="0" w:color="auto"/>
        <w:right w:val="none" w:sz="0" w:space="0" w:color="auto"/>
      </w:divBdr>
    </w:div>
    <w:div w:id="1049383261">
      <w:bodyDiv w:val="1"/>
      <w:marLeft w:val="0"/>
      <w:marRight w:val="0"/>
      <w:marTop w:val="0"/>
      <w:marBottom w:val="0"/>
      <w:divBdr>
        <w:top w:val="none" w:sz="0" w:space="0" w:color="auto"/>
        <w:left w:val="none" w:sz="0" w:space="0" w:color="auto"/>
        <w:bottom w:val="none" w:sz="0" w:space="0" w:color="auto"/>
        <w:right w:val="none" w:sz="0" w:space="0" w:color="auto"/>
      </w:divBdr>
    </w:div>
    <w:div w:id="1050878604">
      <w:bodyDiv w:val="1"/>
      <w:marLeft w:val="0"/>
      <w:marRight w:val="0"/>
      <w:marTop w:val="0"/>
      <w:marBottom w:val="0"/>
      <w:divBdr>
        <w:top w:val="none" w:sz="0" w:space="0" w:color="auto"/>
        <w:left w:val="none" w:sz="0" w:space="0" w:color="auto"/>
        <w:bottom w:val="none" w:sz="0" w:space="0" w:color="auto"/>
        <w:right w:val="none" w:sz="0" w:space="0" w:color="auto"/>
      </w:divBdr>
    </w:div>
    <w:div w:id="1051153024">
      <w:bodyDiv w:val="1"/>
      <w:marLeft w:val="0"/>
      <w:marRight w:val="0"/>
      <w:marTop w:val="0"/>
      <w:marBottom w:val="0"/>
      <w:divBdr>
        <w:top w:val="none" w:sz="0" w:space="0" w:color="auto"/>
        <w:left w:val="none" w:sz="0" w:space="0" w:color="auto"/>
        <w:bottom w:val="none" w:sz="0" w:space="0" w:color="auto"/>
        <w:right w:val="none" w:sz="0" w:space="0" w:color="auto"/>
      </w:divBdr>
    </w:div>
    <w:div w:id="1055934871">
      <w:bodyDiv w:val="1"/>
      <w:marLeft w:val="0"/>
      <w:marRight w:val="0"/>
      <w:marTop w:val="0"/>
      <w:marBottom w:val="0"/>
      <w:divBdr>
        <w:top w:val="none" w:sz="0" w:space="0" w:color="auto"/>
        <w:left w:val="none" w:sz="0" w:space="0" w:color="auto"/>
        <w:bottom w:val="none" w:sz="0" w:space="0" w:color="auto"/>
        <w:right w:val="none" w:sz="0" w:space="0" w:color="auto"/>
      </w:divBdr>
    </w:div>
    <w:div w:id="1059286150">
      <w:bodyDiv w:val="1"/>
      <w:marLeft w:val="0"/>
      <w:marRight w:val="0"/>
      <w:marTop w:val="0"/>
      <w:marBottom w:val="0"/>
      <w:divBdr>
        <w:top w:val="none" w:sz="0" w:space="0" w:color="auto"/>
        <w:left w:val="none" w:sz="0" w:space="0" w:color="auto"/>
        <w:bottom w:val="none" w:sz="0" w:space="0" w:color="auto"/>
        <w:right w:val="none" w:sz="0" w:space="0" w:color="auto"/>
      </w:divBdr>
    </w:div>
    <w:div w:id="1060130823">
      <w:bodyDiv w:val="1"/>
      <w:marLeft w:val="0"/>
      <w:marRight w:val="0"/>
      <w:marTop w:val="0"/>
      <w:marBottom w:val="0"/>
      <w:divBdr>
        <w:top w:val="none" w:sz="0" w:space="0" w:color="auto"/>
        <w:left w:val="none" w:sz="0" w:space="0" w:color="auto"/>
        <w:bottom w:val="none" w:sz="0" w:space="0" w:color="auto"/>
        <w:right w:val="none" w:sz="0" w:space="0" w:color="auto"/>
      </w:divBdr>
    </w:div>
    <w:div w:id="1060402389">
      <w:bodyDiv w:val="1"/>
      <w:marLeft w:val="0"/>
      <w:marRight w:val="0"/>
      <w:marTop w:val="0"/>
      <w:marBottom w:val="0"/>
      <w:divBdr>
        <w:top w:val="none" w:sz="0" w:space="0" w:color="auto"/>
        <w:left w:val="none" w:sz="0" w:space="0" w:color="auto"/>
        <w:bottom w:val="none" w:sz="0" w:space="0" w:color="auto"/>
        <w:right w:val="none" w:sz="0" w:space="0" w:color="auto"/>
      </w:divBdr>
    </w:div>
    <w:div w:id="1060592565">
      <w:bodyDiv w:val="1"/>
      <w:marLeft w:val="0"/>
      <w:marRight w:val="0"/>
      <w:marTop w:val="0"/>
      <w:marBottom w:val="0"/>
      <w:divBdr>
        <w:top w:val="none" w:sz="0" w:space="0" w:color="auto"/>
        <w:left w:val="none" w:sz="0" w:space="0" w:color="auto"/>
        <w:bottom w:val="none" w:sz="0" w:space="0" w:color="auto"/>
        <w:right w:val="none" w:sz="0" w:space="0" w:color="auto"/>
      </w:divBdr>
    </w:div>
    <w:div w:id="1066224298">
      <w:bodyDiv w:val="1"/>
      <w:marLeft w:val="0"/>
      <w:marRight w:val="0"/>
      <w:marTop w:val="0"/>
      <w:marBottom w:val="0"/>
      <w:divBdr>
        <w:top w:val="none" w:sz="0" w:space="0" w:color="auto"/>
        <w:left w:val="none" w:sz="0" w:space="0" w:color="auto"/>
        <w:bottom w:val="none" w:sz="0" w:space="0" w:color="auto"/>
        <w:right w:val="none" w:sz="0" w:space="0" w:color="auto"/>
      </w:divBdr>
    </w:div>
    <w:div w:id="1066293734">
      <w:bodyDiv w:val="1"/>
      <w:marLeft w:val="0"/>
      <w:marRight w:val="0"/>
      <w:marTop w:val="0"/>
      <w:marBottom w:val="0"/>
      <w:divBdr>
        <w:top w:val="none" w:sz="0" w:space="0" w:color="auto"/>
        <w:left w:val="none" w:sz="0" w:space="0" w:color="auto"/>
        <w:bottom w:val="none" w:sz="0" w:space="0" w:color="auto"/>
        <w:right w:val="none" w:sz="0" w:space="0" w:color="auto"/>
      </w:divBdr>
    </w:div>
    <w:div w:id="1066411929">
      <w:bodyDiv w:val="1"/>
      <w:marLeft w:val="0"/>
      <w:marRight w:val="0"/>
      <w:marTop w:val="0"/>
      <w:marBottom w:val="0"/>
      <w:divBdr>
        <w:top w:val="none" w:sz="0" w:space="0" w:color="auto"/>
        <w:left w:val="none" w:sz="0" w:space="0" w:color="auto"/>
        <w:bottom w:val="none" w:sz="0" w:space="0" w:color="auto"/>
        <w:right w:val="none" w:sz="0" w:space="0" w:color="auto"/>
      </w:divBdr>
    </w:div>
    <w:div w:id="1068459173">
      <w:bodyDiv w:val="1"/>
      <w:marLeft w:val="0"/>
      <w:marRight w:val="0"/>
      <w:marTop w:val="0"/>
      <w:marBottom w:val="0"/>
      <w:divBdr>
        <w:top w:val="none" w:sz="0" w:space="0" w:color="auto"/>
        <w:left w:val="none" w:sz="0" w:space="0" w:color="auto"/>
        <w:bottom w:val="none" w:sz="0" w:space="0" w:color="auto"/>
        <w:right w:val="none" w:sz="0" w:space="0" w:color="auto"/>
      </w:divBdr>
    </w:div>
    <w:div w:id="1069186620">
      <w:bodyDiv w:val="1"/>
      <w:marLeft w:val="0"/>
      <w:marRight w:val="0"/>
      <w:marTop w:val="0"/>
      <w:marBottom w:val="0"/>
      <w:divBdr>
        <w:top w:val="none" w:sz="0" w:space="0" w:color="auto"/>
        <w:left w:val="none" w:sz="0" w:space="0" w:color="auto"/>
        <w:bottom w:val="none" w:sz="0" w:space="0" w:color="auto"/>
        <w:right w:val="none" w:sz="0" w:space="0" w:color="auto"/>
      </w:divBdr>
    </w:div>
    <w:div w:id="1069572289">
      <w:bodyDiv w:val="1"/>
      <w:marLeft w:val="0"/>
      <w:marRight w:val="0"/>
      <w:marTop w:val="0"/>
      <w:marBottom w:val="0"/>
      <w:divBdr>
        <w:top w:val="none" w:sz="0" w:space="0" w:color="auto"/>
        <w:left w:val="none" w:sz="0" w:space="0" w:color="auto"/>
        <w:bottom w:val="none" w:sz="0" w:space="0" w:color="auto"/>
        <w:right w:val="none" w:sz="0" w:space="0" w:color="auto"/>
      </w:divBdr>
    </w:div>
    <w:div w:id="1070730656">
      <w:bodyDiv w:val="1"/>
      <w:marLeft w:val="0"/>
      <w:marRight w:val="0"/>
      <w:marTop w:val="0"/>
      <w:marBottom w:val="0"/>
      <w:divBdr>
        <w:top w:val="none" w:sz="0" w:space="0" w:color="auto"/>
        <w:left w:val="none" w:sz="0" w:space="0" w:color="auto"/>
        <w:bottom w:val="none" w:sz="0" w:space="0" w:color="auto"/>
        <w:right w:val="none" w:sz="0" w:space="0" w:color="auto"/>
      </w:divBdr>
    </w:div>
    <w:div w:id="1073894391">
      <w:bodyDiv w:val="1"/>
      <w:marLeft w:val="0"/>
      <w:marRight w:val="0"/>
      <w:marTop w:val="0"/>
      <w:marBottom w:val="0"/>
      <w:divBdr>
        <w:top w:val="none" w:sz="0" w:space="0" w:color="auto"/>
        <w:left w:val="none" w:sz="0" w:space="0" w:color="auto"/>
        <w:bottom w:val="none" w:sz="0" w:space="0" w:color="auto"/>
        <w:right w:val="none" w:sz="0" w:space="0" w:color="auto"/>
      </w:divBdr>
    </w:div>
    <w:div w:id="1077364874">
      <w:bodyDiv w:val="1"/>
      <w:marLeft w:val="0"/>
      <w:marRight w:val="0"/>
      <w:marTop w:val="0"/>
      <w:marBottom w:val="0"/>
      <w:divBdr>
        <w:top w:val="none" w:sz="0" w:space="0" w:color="auto"/>
        <w:left w:val="none" w:sz="0" w:space="0" w:color="auto"/>
        <w:bottom w:val="none" w:sz="0" w:space="0" w:color="auto"/>
        <w:right w:val="none" w:sz="0" w:space="0" w:color="auto"/>
      </w:divBdr>
    </w:div>
    <w:div w:id="1081416320">
      <w:bodyDiv w:val="1"/>
      <w:marLeft w:val="0"/>
      <w:marRight w:val="0"/>
      <w:marTop w:val="0"/>
      <w:marBottom w:val="0"/>
      <w:divBdr>
        <w:top w:val="none" w:sz="0" w:space="0" w:color="auto"/>
        <w:left w:val="none" w:sz="0" w:space="0" w:color="auto"/>
        <w:bottom w:val="none" w:sz="0" w:space="0" w:color="auto"/>
        <w:right w:val="none" w:sz="0" w:space="0" w:color="auto"/>
      </w:divBdr>
    </w:div>
    <w:div w:id="1082489056">
      <w:bodyDiv w:val="1"/>
      <w:marLeft w:val="0"/>
      <w:marRight w:val="0"/>
      <w:marTop w:val="0"/>
      <w:marBottom w:val="0"/>
      <w:divBdr>
        <w:top w:val="none" w:sz="0" w:space="0" w:color="auto"/>
        <w:left w:val="none" w:sz="0" w:space="0" w:color="auto"/>
        <w:bottom w:val="none" w:sz="0" w:space="0" w:color="auto"/>
        <w:right w:val="none" w:sz="0" w:space="0" w:color="auto"/>
      </w:divBdr>
    </w:div>
    <w:div w:id="1082601743">
      <w:bodyDiv w:val="1"/>
      <w:marLeft w:val="0"/>
      <w:marRight w:val="0"/>
      <w:marTop w:val="0"/>
      <w:marBottom w:val="0"/>
      <w:divBdr>
        <w:top w:val="none" w:sz="0" w:space="0" w:color="auto"/>
        <w:left w:val="none" w:sz="0" w:space="0" w:color="auto"/>
        <w:bottom w:val="none" w:sz="0" w:space="0" w:color="auto"/>
        <w:right w:val="none" w:sz="0" w:space="0" w:color="auto"/>
      </w:divBdr>
    </w:div>
    <w:div w:id="1084688383">
      <w:bodyDiv w:val="1"/>
      <w:marLeft w:val="0"/>
      <w:marRight w:val="0"/>
      <w:marTop w:val="0"/>
      <w:marBottom w:val="0"/>
      <w:divBdr>
        <w:top w:val="none" w:sz="0" w:space="0" w:color="auto"/>
        <w:left w:val="none" w:sz="0" w:space="0" w:color="auto"/>
        <w:bottom w:val="none" w:sz="0" w:space="0" w:color="auto"/>
        <w:right w:val="none" w:sz="0" w:space="0" w:color="auto"/>
      </w:divBdr>
    </w:div>
    <w:div w:id="1086726842">
      <w:bodyDiv w:val="1"/>
      <w:marLeft w:val="0"/>
      <w:marRight w:val="0"/>
      <w:marTop w:val="0"/>
      <w:marBottom w:val="0"/>
      <w:divBdr>
        <w:top w:val="none" w:sz="0" w:space="0" w:color="auto"/>
        <w:left w:val="none" w:sz="0" w:space="0" w:color="auto"/>
        <w:bottom w:val="none" w:sz="0" w:space="0" w:color="auto"/>
        <w:right w:val="none" w:sz="0" w:space="0" w:color="auto"/>
      </w:divBdr>
    </w:div>
    <w:div w:id="1089044082">
      <w:bodyDiv w:val="1"/>
      <w:marLeft w:val="0"/>
      <w:marRight w:val="0"/>
      <w:marTop w:val="0"/>
      <w:marBottom w:val="0"/>
      <w:divBdr>
        <w:top w:val="none" w:sz="0" w:space="0" w:color="auto"/>
        <w:left w:val="none" w:sz="0" w:space="0" w:color="auto"/>
        <w:bottom w:val="none" w:sz="0" w:space="0" w:color="auto"/>
        <w:right w:val="none" w:sz="0" w:space="0" w:color="auto"/>
      </w:divBdr>
    </w:div>
    <w:div w:id="1090353946">
      <w:bodyDiv w:val="1"/>
      <w:marLeft w:val="0"/>
      <w:marRight w:val="0"/>
      <w:marTop w:val="0"/>
      <w:marBottom w:val="0"/>
      <w:divBdr>
        <w:top w:val="none" w:sz="0" w:space="0" w:color="auto"/>
        <w:left w:val="none" w:sz="0" w:space="0" w:color="auto"/>
        <w:bottom w:val="none" w:sz="0" w:space="0" w:color="auto"/>
        <w:right w:val="none" w:sz="0" w:space="0" w:color="auto"/>
      </w:divBdr>
    </w:div>
    <w:div w:id="1091463503">
      <w:bodyDiv w:val="1"/>
      <w:marLeft w:val="0"/>
      <w:marRight w:val="0"/>
      <w:marTop w:val="0"/>
      <w:marBottom w:val="0"/>
      <w:divBdr>
        <w:top w:val="none" w:sz="0" w:space="0" w:color="auto"/>
        <w:left w:val="none" w:sz="0" w:space="0" w:color="auto"/>
        <w:bottom w:val="none" w:sz="0" w:space="0" w:color="auto"/>
        <w:right w:val="none" w:sz="0" w:space="0" w:color="auto"/>
      </w:divBdr>
    </w:div>
    <w:div w:id="1098481062">
      <w:bodyDiv w:val="1"/>
      <w:marLeft w:val="0"/>
      <w:marRight w:val="0"/>
      <w:marTop w:val="0"/>
      <w:marBottom w:val="0"/>
      <w:divBdr>
        <w:top w:val="none" w:sz="0" w:space="0" w:color="auto"/>
        <w:left w:val="none" w:sz="0" w:space="0" w:color="auto"/>
        <w:bottom w:val="none" w:sz="0" w:space="0" w:color="auto"/>
        <w:right w:val="none" w:sz="0" w:space="0" w:color="auto"/>
      </w:divBdr>
    </w:div>
    <w:div w:id="1100176117">
      <w:bodyDiv w:val="1"/>
      <w:marLeft w:val="0"/>
      <w:marRight w:val="0"/>
      <w:marTop w:val="0"/>
      <w:marBottom w:val="0"/>
      <w:divBdr>
        <w:top w:val="none" w:sz="0" w:space="0" w:color="auto"/>
        <w:left w:val="none" w:sz="0" w:space="0" w:color="auto"/>
        <w:bottom w:val="none" w:sz="0" w:space="0" w:color="auto"/>
        <w:right w:val="none" w:sz="0" w:space="0" w:color="auto"/>
      </w:divBdr>
    </w:div>
    <w:div w:id="1100949537">
      <w:bodyDiv w:val="1"/>
      <w:marLeft w:val="0"/>
      <w:marRight w:val="0"/>
      <w:marTop w:val="0"/>
      <w:marBottom w:val="0"/>
      <w:divBdr>
        <w:top w:val="none" w:sz="0" w:space="0" w:color="auto"/>
        <w:left w:val="none" w:sz="0" w:space="0" w:color="auto"/>
        <w:bottom w:val="none" w:sz="0" w:space="0" w:color="auto"/>
        <w:right w:val="none" w:sz="0" w:space="0" w:color="auto"/>
      </w:divBdr>
    </w:div>
    <w:div w:id="1101074235">
      <w:bodyDiv w:val="1"/>
      <w:marLeft w:val="0"/>
      <w:marRight w:val="0"/>
      <w:marTop w:val="0"/>
      <w:marBottom w:val="0"/>
      <w:divBdr>
        <w:top w:val="none" w:sz="0" w:space="0" w:color="auto"/>
        <w:left w:val="none" w:sz="0" w:space="0" w:color="auto"/>
        <w:bottom w:val="none" w:sz="0" w:space="0" w:color="auto"/>
        <w:right w:val="none" w:sz="0" w:space="0" w:color="auto"/>
      </w:divBdr>
    </w:div>
    <w:div w:id="1101485672">
      <w:bodyDiv w:val="1"/>
      <w:marLeft w:val="0"/>
      <w:marRight w:val="0"/>
      <w:marTop w:val="0"/>
      <w:marBottom w:val="0"/>
      <w:divBdr>
        <w:top w:val="none" w:sz="0" w:space="0" w:color="auto"/>
        <w:left w:val="none" w:sz="0" w:space="0" w:color="auto"/>
        <w:bottom w:val="none" w:sz="0" w:space="0" w:color="auto"/>
        <w:right w:val="none" w:sz="0" w:space="0" w:color="auto"/>
      </w:divBdr>
    </w:div>
    <w:div w:id="1101679773">
      <w:bodyDiv w:val="1"/>
      <w:marLeft w:val="0"/>
      <w:marRight w:val="0"/>
      <w:marTop w:val="0"/>
      <w:marBottom w:val="0"/>
      <w:divBdr>
        <w:top w:val="none" w:sz="0" w:space="0" w:color="auto"/>
        <w:left w:val="none" w:sz="0" w:space="0" w:color="auto"/>
        <w:bottom w:val="none" w:sz="0" w:space="0" w:color="auto"/>
        <w:right w:val="none" w:sz="0" w:space="0" w:color="auto"/>
      </w:divBdr>
    </w:div>
    <w:div w:id="1102071191">
      <w:bodyDiv w:val="1"/>
      <w:marLeft w:val="0"/>
      <w:marRight w:val="0"/>
      <w:marTop w:val="0"/>
      <w:marBottom w:val="0"/>
      <w:divBdr>
        <w:top w:val="none" w:sz="0" w:space="0" w:color="auto"/>
        <w:left w:val="none" w:sz="0" w:space="0" w:color="auto"/>
        <w:bottom w:val="none" w:sz="0" w:space="0" w:color="auto"/>
        <w:right w:val="none" w:sz="0" w:space="0" w:color="auto"/>
      </w:divBdr>
    </w:div>
    <w:div w:id="1103039344">
      <w:bodyDiv w:val="1"/>
      <w:marLeft w:val="0"/>
      <w:marRight w:val="0"/>
      <w:marTop w:val="0"/>
      <w:marBottom w:val="0"/>
      <w:divBdr>
        <w:top w:val="none" w:sz="0" w:space="0" w:color="auto"/>
        <w:left w:val="none" w:sz="0" w:space="0" w:color="auto"/>
        <w:bottom w:val="none" w:sz="0" w:space="0" w:color="auto"/>
        <w:right w:val="none" w:sz="0" w:space="0" w:color="auto"/>
      </w:divBdr>
    </w:div>
    <w:div w:id="1103107857">
      <w:bodyDiv w:val="1"/>
      <w:marLeft w:val="0"/>
      <w:marRight w:val="0"/>
      <w:marTop w:val="0"/>
      <w:marBottom w:val="0"/>
      <w:divBdr>
        <w:top w:val="none" w:sz="0" w:space="0" w:color="auto"/>
        <w:left w:val="none" w:sz="0" w:space="0" w:color="auto"/>
        <w:bottom w:val="none" w:sz="0" w:space="0" w:color="auto"/>
        <w:right w:val="none" w:sz="0" w:space="0" w:color="auto"/>
      </w:divBdr>
    </w:div>
    <w:div w:id="1109590762">
      <w:bodyDiv w:val="1"/>
      <w:marLeft w:val="0"/>
      <w:marRight w:val="0"/>
      <w:marTop w:val="0"/>
      <w:marBottom w:val="0"/>
      <w:divBdr>
        <w:top w:val="none" w:sz="0" w:space="0" w:color="auto"/>
        <w:left w:val="none" w:sz="0" w:space="0" w:color="auto"/>
        <w:bottom w:val="none" w:sz="0" w:space="0" w:color="auto"/>
        <w:right w:val="none" w:sz="0" w:space="0" w:color="auto"/>
      </w:divBdr>
    </w:div>
    <w:div w:id="1113282687">
      <w:bodyDiv w:val="1"/>
      <w:marLeft w:val="0"/>
      <w:marRight w:val="0"/>
      <w:marTop w:val="0"/>
      <w:marBottom w:val="0"/>
      <w:divBdr>
        <w:top w:val="none" w:sz="0" w:space="0" w:color="auto"/>
        <w:left w:val="none" w:sz="0" w:space="0" w:color="auto"/>
        <w:bottom w:val="none" w:sz="0" w:space="0" w:color="auto"/>
        <w:right w:val="none" w:sz="0" w:space="0" w:color="auto"/>
      </w:divBdr>
    </w:div>
    <w:div w:id="1115177906">
      <w:bodyDiv w:val="1"/>
      <w:marLeft w:val="0"/>
      <w:marRight w:val="0"/>
      <w:marTop w:val="0"/>
      <w:marBottom w:val="0"/>
      <w:divBdr>
        <w:top w:val="none" w:sz="0" w:space="0" w:color="auto"/>
        <w:left w:val="none" w:sz="0" w:space="0" w:color="auto"/>
        <w:bottom w:val="none" w:sz="0" w:space="0" w:color="auto"/>
        <w:right w:val="none" w:sz="0" w:space="0" w:color="auto"/>
      </w:divBdr>
    </w:div>
    <w:div w:id="1116828041">
      <w:bodyDiv w:val="1"/>
      <w:marLeft w:val="0"/>
      <w:marRight w:val="0"/>
      <w:marTop w:val="0"/>
      <w:marBottom w:val="0"/>
      <w:divBdr>
        <w:top w:val="none" w:sz="0" w:space="0" w:color="auto"/>
        <w:left w:val="none" w:sz="0" w:space="0" w:color="auto"/>
        <w:bottom w:val="none" w:sz="0" w:space="0" w:color="auto"/>
        <w:right w:val="none" w:sz="0" w:space="0" w:color="auto"/>
      </w:divBdr>
    </w:div>
    <w:div w:id="1119645303">
      <w:bodyDiv w:val="1"/>
      <w:marLeft w:val="0"/>
      <w:marRight w:val="0"/>
      <w:marTop w:val="0"/>
      <w:marBottom w:val="0"/>
      <w:divBdr>
        <w:top w:val="none" w:sz="0" w:space="0" w:color="auto"/>
        <w:left w:val="none" w:sz="0" w:space="0" w:color="auto"/>
        <w:bottom w:val="none" w:sz="0" w:space="0" w:color="auto"/>
        <w:right w:val="none" w:sz="0" w:space="0" w:color="auto"/>
      </w:divBdr>
    </w:div>
    <w:div w:id="1120027652">
      <w:bodyDiv w:val="1"/>
      <w:marLeft w:val="0"/>
      <w:marRight w:val="0"/>
      <w:marTop w:val="0"/>
      <w:marBottom w:val="0"/>
      <w:divBdr>
        <w:top w:val="none" w:sz="0" w:space="0" w:color="auto"/>
        <w:left w:val="none" w:sz="0" w:space="0" w:color="auto"/>
        <w:bottom w:val="none" w:sz="0" w:space="0" w:color="auto"/>
        <w:right w:val="none" w:sz="0" w:space="0" w:color="auto"/>
      </w:divBdr>
    </w:div>
    <w:div w:id="1120075821">
      <w:bodyDiv w:val="1"/>
      <w:marLeft w:val="0"/>
      <w:marRight w:val="0"/>
      <w:marTop w:val="0"/>
      <w:marBottom w:val="0"/>
      <w:divBdr>
        <w:top w:val="none" w:sz="0" w:space="0" w:color="auto"/>
        <w:left w:val="none" w:sz="0" w:space="0" w:color="auto"/>
        <w:bottom w:val="none" w:sz="0" w:space="0" w:color="auto"/>
        <w:right w:val="none" w:sz="0" w:space="0" w:color="auto"/>
      </w:divBdr>
    </w:div>
    <w:div w:id="1120881669">
      <w:bodyDiv w:val="1"/>
      <w:marLeft w:val="0"/>
      <w:marRight w:val="0"/>
      <w:marTop w:val="0"/>
      <w:marBottom w:val="0"/>
      <w:divBdr>
        <w:top w:val="none" w:sz="0" w:space="0" w:color="auto"/>
        <w:left w:val="none" w:sz="0" w:space="0" w:color="auto"/>
        <w:bottom w:val="none" w:sz="0" w:space="0" w:color="auto"/>
        <w:right w:val="none" w:sz="0" w:space="0" w:color="auto"/>
      </w:divBdr>
    </w:div>
    <w:div w:id="1120955842">
      <w:bodyDiv w:val="1"/>
      <w:marLeft w:val="0"/>
      <w:marRight w:val="0"/>
      <w:marTop w:val="0"/>
      <w:marBottom w:val="0"/>
      <w:divBdr>
        <w:top w:val="none" w:sz="0" w:space="0" w:color="auto"/>
        <w:left w:val="none" w:sz="0" w:space="0" w:color="auto"/>
        <w:bottom w:val="none" w:sz="0" w:space="0" w:color="auto"/>
        <w:right w:val="none" w:sz="0" w:space="0" w:color="auto"/>
      </w:divBdr>
    </w:div>
    <w:div w:id="1125581337">
      <w:bodyDiv w:val="1"/>
      <w:marLeft w:val="0"/>
      <w:marRight w:val="0"/>
      <w:marTop w:val="0"/>
      <w:marBottom w:val="0"/>
      <w:divBdr>
        <w:top w:val="none" w:sz="0" w:space="0" w:color="auto"/>
        <w:left w:val="none" w:sz="0" w:space="0" w:color="auto"/>
        <w:bottom w:val="none" w:sz="0" w:space="0" w:color="auto"/>
        <w:right w:val="none" w:sz="0" w:space="0" w:color="auto"/>
      </w:divBdr>
    </w:div>
    <w:div w:id="1130243822">
      <w:bodyDiv w:val="1"/>
      <w:marLeft w:val="0"/>
      <w:marRight w:val="0"/>
      <w:marTop w:val="0"/>
      <w:marBottom w:val="0"/>
      <w:divBdr>
        <w:top w:val="none" w:sz="0" w:space="0" w:color="auto"/>
        <w:left w:val="none" w:sz="0" w:space="0" w:color="auto"/>
        <w:bottom w:val="none" w:sz="0" w:space="0" w:color="auto"/>
        <w:right w:val="none" w:sz="0" w:space="0" w:color="auto"/>
      </w:divBdr>
    </w:div>
    <w:div w:id="1132748794">
      <w:bodyDiv w:val="1"/>
      <w:marLeft w:val="0"/>
      <w:marRight w:val="0"/>
      <w:marTop w:val="0"/>
      <w:marBottom w:val="0"/>
      <w:divBdr>
        <w:top w:val="none" w:sz="0" w:space="0" w:color="auto"/>
        <w:left w:val="none" w:sz="0" w:space="0" w:color="auto"/>
        <w:bottom w:val="none" w:sz="0" w:space="0" w:color="auto"/>
        <w:right w:val="none" w:sz="0" w:space="0" w:color="auto"/>
      </w:divBdr>
    </w:div>
    <w:div w:id="1133864695">
      <w:bodyDiv w:val="1"/>
      <w:marLeft w:val="0"/>
      <w:marRight w:val="0"/>
      <w:marTop w:val="0"/>
      <w:marBottom w:val="0"/>
      <w:divBdr>
        <w:top w:val="none" w:sz="0" w:space="0" w:color="auto"/>
        <w:left w:val="none" w:sz="0" w:space="0" w:color="auto"/>
        <w:bottom w:val="none" w:sz="0" w:space="0" w:color="auto"/>
        <w:right w:val="none" w:sz="0" w:space="0" w:color="auto"/>
      </w:divBdr>
    </w:div>
    <w:div w:id="1139147061">
      <w:bodyDiv w:val="1"/>
      <w:marLeft w:val="0"/>
      <w:marRight w:val="0"/>
      <w:marTop w:val="0"/>
      <w:marBottom w:val="0"/>
      <w:divBdr>
        <w:top w:val="none" w:sz="0" w:space="0" w:color="auto"/>
        <w:left w:val="none" w:sz="0" w:space="0" w:color="auto"/>
        <w:bottom w:val="none" w:sz="0" w:space="0" w:color="auto"/>
        <w:right w:val="none" w:sz="0" w:space="0" w:color="auto"/>
      </w:divBdr>
    </w:div>
    <w:div w:id="1141195772">
      <w:bodyDiv w:val="1"/>
      <w:marLeft w:val="0"/>
      <w:marRight w:val="0"/>
      <w:marTop w:val="0"/>
      <w:marBottom w:val="0"/>
      <w:divBdr>
        <w:top w:val="none" w:sz="0" w:space="0" w:color="auto"/>
        <w:left w:val="none" w:sz="0" w:space="0" w:color="auto"/>
        <w:bottom w:val="none" w:sz="0" w:space="0" w:color="auto"/>
        <w:right w:val="none" w:sz="0" w:space="0" w:color="auto"/>
      </w:divBdr>
    </w:div>
    <w:div w:id="1141924827">
      <w:bodyDiv w:val="1"/>
      <w:marLeft w:val="0"/>
      <w:marRight w:val="0"/>
      <w:marTop w:val="0"/>
      <w:marBottom w:val="0"/>
      <w:divBdr>
        <w:top w:val="none" w:sz="0" w:space="0" w:color="auto"/>
        <w:left w:val="none" w:sz="0" w:space="0" w:color="auto"/>
        <w:bottom w:val="none" w:sz="0" w:space="0" w:color="auto"/>
        <w:right w:val="none" w:sz="0" w:space="0" w:color="auto"/>
      </w:divBdr>
    </w:div>
    <w:div w:id="1143349462">
      <w:bodyDiv w:val="1"/>
      <w:marLeft w:val="0"/>
      <w:marRight w:val="0"/>
      <w:marTop w:val="0"/>
      <w:marBottom w:val="0"/>
      <w:divBdr>
        <w:top w:val="none" w:sz="0" w:space="0" w:color="auto"/>
        <w:left w:val="none" w:sz="0" w:space="0" w:color="auto"/>
        <w:bottom w:val="none" w:sz="0" w:space="0" w:color="auto"/>
        <w:right w:val="none" w:sz="0" w:space="0" w:color="auto"/>
      </w:divBdr>
      <w:divsChild>
        <w:div w:id="1634092663">
          <w:marLeft w:val="0"/>
          <w:marRight w:val="0"/>
          <w:marTop w:val="0"/>
          <w:marBottom w:val="0"/>
          <w:divBdr>
            <w:top w:val="none" w:sz="0" w:space="0" w:color="auto"/>
            <w:left w:val="none" w:sz="0" w:space="0" w:color="auto"/>
            <w:bottom w:val="none" w:sz="0" w:space="0" w:color="auto"/>
            <w:right w:val="none" w:sz="0" w:space="0" w:color="auto"/>
          </w:divBdr>
          <w:divsChild>
            <w:div w:id="927545887">
              <w:marLeft w:val="0"/>
              <w:marRight w:val="0"/>
              <w:marTop w:val="0"/>
              <w:marBottom w:val="0"/>
              <w:divBdr>
                <w:top w:val="none" w:sz="0" w:space="0" w:color="auto"/>
                <w:left w:val="none" w:sz="0" w:space="0" w:color="auto"/>
                <w:bottom w:val="none" w:sz="0" w:space="0" w:color="auto"/>
                <w:right w:val="none" w:sz="0" w:space="0" w:color="auto"/>
              </w:divBdr>
              <w:divsChild>
                <w:div w:id="6652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177">
          <w:marLeft w:val="0"/>
          <w:marRight w:val="0"/>
          <w:marTop w:val="0"/>
          <w:marBottom w:val="0"/>
          <w:divBdr>
            <w:top w:val="none" w:sz="0" w:space="0" w:color="auto"/>
            <w:left w:val="none" w:sz="0" w:space="0" w:color="auto"/>
            <w:bottom w:val="none" w:sz="0" w:space="0" w:color="auto"/>
            <w:right w:val="none" w:sz="0" w:space="0" w:color="auto"/>
          </w:divBdr>
          <w:divsChild>
            <w:div w:id="1410274023">
              <w:marLeft w:val="0"/>
              <w:marRight w:val="0"/>
              <w:marTop w:val="0"/>
              <w:marBottom w:val="0"/>
              <w:divBdr>
                <w:top w:val="none" w:sz="0" w:space="0" w:color="auto"/>
                <w:left w:val="none" w:sz="0" w:space="0" w:color="auto"/>
                <w:bottom w:val="none" w:sz="0" w:space="0" w:color="auto"/>
                <w:right w:val="none" w:sz="0" w:space="0" w:color="auto"/>
              </w:divBdr>
              <w:divsChild>
                <w:div w:id="14292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6527">
          <w:marLeft w:val="0"/>
          <w:marRight w:val="0"/>
          <w:marTop w:val="0"/>
          <w:marBottom w:val="0"/>
          <w:divBdr>
            <w:top w:val="none" w:sz="0" w:space="0" w:color="auto"/>
            <w:left w:val="none" w:sz="0" w:space="0" w:color="auto"/>
            <w:bottom w:val="none" w:sz="0" w:space="0" w:color="auto"/>
            <w:right w:val="none" w:sz="0" w:space="0" w:color="auto"/>
          </w:divBdr>
          <w:divsChild>
            <w:div w:id="1413625100">
              <w:marLeft w:val="0"/>
              <w:marRight w:val="0"/>
              <w:marTop w:val="0"/>
              <w:marBottom w:val="0"/>
              <w:divBdr>
                <w:top w:val="none" w:sz="0" w:space="0" w:color="auto"/>
                <w:left w:val="none" w:sz="0" w:space="0" w:color="auto"/>
                <w:bottom w:val="none" w:sz="0" w:space="0" w:color="auto"/>
                <w:right w:val="none" w:sz="0" w:space="0" w:color="auto"/>
              </w:divBdr>
              <w:divsChild>
                <w:div w:id="7227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7533">
          <w:marLeft w:val="0"/>
          <w:marRight w:val="0"/>
          <w:marTop w:val="0"/>
          <w:marBottom w:val="0"/>
          <w:divBdr>
            <w:top w:val="none" w:sz="0" w:space="0" w:color="auto"/>
            <w:left w:val="none" w:sz="0" w:space="0" w:color="auto"/>
            <w:bottom w:val="none" w:sz="0" w:space="0" w:color="auto"/>
            <w:right w:val="none" w:sz="0" w:space="0" w:color="auto"/>
          </w:divBdr>
        </w:div>
      </w:divsChild>
    </w:div>
    <w:div w:id="1145512936">
      <w:bodyDiv w:val="1"/>
      <w:marLeft w:val="0"/>
      <w:marRight w:val="0"/>
      <w:marTop w:val="0"/>
      <w:marBottom w:val="0"/>
      <w:divBdr>
        <w:top w:val="none" w:sz="0" w:space="0" w:color="auto"/>
        <w:left w:val="none" w:sz="0" w:space="0" w:color="auto"/>
        <w:bottom w:val="none" w:sz="0" w:space="0" w:color="auto"/>
        <w:right w:val="none" w:sz="0" w:space="0" w:color="auto"/>
      </w:divBdr>
    </w:div>
    <w:div w:id="1145855006">
      <w:bodyDiv w:val="1"/>
      <w:marLeft w:val="0"/>
      <w:marRight w:val="0"/>
      <w:marTop w:val="0"/>
      <w:marBottom w:val="0"/>
      <w:divBdr>
        <w:top w:val="none" w:sz="0" w:space="0" w:color="auto"/>
        <w:left w:val="none" w:sz="0" w:space="0" w:color="auto"/>
        <w:bottom w:val="none" w:sz="0" w:space="0" w:color="auto"/>
        <w:right w:val="none" w:sz="0" w:space="0" w:color="auto"/>
      </w:divBdr>
    </w:div>
    <w:div w:id="1155104066">
      <w:bodyDiv w:val="1"/>
      <w:marLeft w:val="0"/>
      <w:marRight w:val="0"/>
      <w:marTop w:val="0"/>
      <w:marBottom w:val="0"/>
      <w:divBdr>
        <w:top w:val="none" w:sz="0" w:space="0" w:color="auto"/>
        <w:left w:val="none" w:sz="0" w:space="0" w:color="auto"/>
        <w:bottom w:val="none" w:sz="0" w:space="0" w:color="auto"/>
        <w:right w:val="none" w:sz="0" w:space="0" w:color="auto"/>
      </w:divBdr>
    </w:div>
    <w:div w:id="1157770587">
      <w:bodyDiv w:val="1"/>
      <w:marLeft w:val="0"/>
      <w:marRight w:val="0"/>
      <w:marTop w:val="0"/>
      <w:marBottom w:val="0"/>
      <w:divBdr>
        <w:top w:val="none" w:sz="0" w:space="0" w:color="auto"/>
        <w:left w:val="none" w:sz="0" w:space="0" w:color="auto"/>
        <w:bottom w:val="none" w:sz="0" w:space="0" w:color="auto"/>
        <w:right w:val="none" w:sz="0" w:space="0" w:color="auto"/>
      </w:divBdr>
    </w:div>
    <w:div w:id="1160584049">
      <w:bodyDiv w:val="1"/>
      <w:marLeft w:val="0"/>
      <w:marRight w:val="0"/>
      <w:marTop w:val="0"/>
      <w:marBottom w:val="0"/>
      <w:divBdr>
        <w:top w:val="none" w:sz="0" w:space="0" w:color="auto"/>
        <w:left w:val="none" w:sz="0" w:space="0" w:color="auto"/>
        <w:bottom w:val="none" w:sz="0" w:space="0" w:color="auto"/>
        <w:right w:val="none" w:sz="0" w:space="0" w:color="auto"/>
      </w:divBdr>
    </w:div>
    <w:div w:id="1161703849">
      <w:bodyDiv w:val="1"/>
      <w:marLeft w:val="0"/>
      <w:marRight w:val="0"/>
      <w:marTop w:val="0"/>
      <w:marBottom w:val="0"/>
      <w:divBdr>
        <w:top w:val="none" w:sz="0" w:space="0" w:color="auto"/>
        <w:left w:val="none" w:sz="0" w:space="0" w:color="auto"/>
        <w:bottom w:val="none" w:sz="0" w:space="0" w:color="auto"/>
        <w:right w:val="none" w:sz="0" w:space="0" w:color="auto"/>
      </w:divBdr>
    </w:div>
    <w:div w:id="1162312558">
      <w:bodyDiv w:val="1"/>
      <w:marLeft w:val="0"/>
      <w:marRight w:val="0"/>
      <w:marTop w:val="0"/>
      <w:marBottom w:val="0"/>
      <w:divBdr>
        <w:top w:val="none" w:sz="0" w:space="0" w:color="auto"/>
        <w:left w:val="none" w:sz="0" w:space="0" w:color="auto"/>
        <w:bottom w:val="none" w:sz="0" w:space="0" w:color="auto"/>
        <w:right w:val="none" w:sz="0" w:space="0" w:color="auto"/>
      </w:divBdr>
    </w:div>
    <w:div w:id="1163089390">
      <w:bodyDiv w:val="1"/>
      <w:marLeft w:val="0"/>
      <w:marRight w:val="0"/>
      <w:marTop w:val="0"/>
      <w:marBottom w:val="0"/>
      <w:divBdr>
        <w:top w:val="none" w:sz="0" w:space="0" w:color="auto"/>
        <w:left w:val="none" w:sz="0" w:space="0" w:color="auto"/>
        <w:bottom w:val="none" w:sz="0" w:space="0" w:color="auto"/>
        <w:right w:val="none" w:sz="0" w:space="0" w:color="auto"/>
      </w:divBdr>
    </w:div>
    <w:div w:id="1164668014">
      <w:bodyDiv w:val="1"/>
      <w:marLeft w:val="0"/>
      <w:marRight w:val="0"/>
      <w:marTop w:val="0"/>
      <w:marBottom w:val="0"/>
      <w:divBdr>
        <w:top w:val="none" w:sz="0" w:space="0" w:color="auto"/>
        <w:left w:val="none" w:sz="0" w:space="0" w:color="auto"/>
        <w:bottom w:val="none" w:sz="0" w:space="0" w:color="auto"/>
        <w:right w:val="none" w:sz="0" w:space="0" w:color="auto"/>
      </w:divBdr>
    </w:div>
    <w:div w:id="1168130318">
      <w:bodyDiv w:val="1"/>
      <w:marLeft w:val="0"/>
      <w:marRight w:val="0"/>
      <w:marTop w:val="0"/>
      <w:marBottom w:val="0"/>
      <w:divBdr>
        <w:top w:val="none" w:sz="0" w:space="0" w:color="auto"/>
        <w:left w:val="none" w:sz="0" w:space="0" w:color="auto"/>
        <w:bottom w:val="none" w:sz="0" w:space="0" w:color="auto"/>
        <w:right w:val="none" w:sz="0" w:space="0" w:color="auto"/>
      </w:divBdr>
    </w:div>
    <w:div w:id="1169563339">
      <w:bodyDiv w:val="1"/>
      <w:marLeft w:val="0"/>
      <w:marRight w:val="0"/>
      <w:marTop w:val="0"/>
      <w:marBottom w:val="0"/>
      <w:divBdr>
        <w:top w:val="none" w:sz="0" w:space="0" w:color="auto"/>
        <w:left w:val="none" w:sz="0" w:space="0" w:color="auto"/>
        <w:bottom w:val="none" w:sz="0" w:space="0" w:color="auto"/>
        <w:right w:val="none" w:sz="0" w:space="0" w:color="auto"/>
      </w:divBdr>
    </w:div>
    <w:div w:id="1169832039">
      <w:bodyDiv w:val="1"/>
      <w:marLeft w:val="0"/>
      <w:marRight w:val="0"/>
      <w:marTop w:val="0"/>
      <w:marBottom w:val="0"/>
      <w:divBdr>
        <w:top w:val="none" w:sz="0" w:space="0" w:color="auto"/>
        <w:left w:val="none" w:sz="0" w:space="0" w:color="auto"/>
        <w:bottom w:val="none" w:sz="0" w:space="0" w:color="auto"/>
        <w:right w:val="none" w:sz="0" w:space="0" w:color="auto"/>
      </w:divBdr>
    </w:div>
    <w:div w:id="1174226203">
      <w:bodyDiv w:val="1"/>
      <w:marLeft w:val="0"/>
      <w:marRight w:val="0"/>
      <w:marTop w:val="0"/>
      <w:marBottom w:val="0"/>
      <w:divBdr>
        <w:top w:val="none" w:sz="0" w:space="0" w:color="auto"/>
        <w:left w:val="none" w:sz="0" w:space="0" w:color="auto"/>
        <w:bottom w:val="none" w:sz="0" w:space="0" w:color="auto"/>
        <w:right w:val="none" w:sz="0" w:space="0" w:color="auto"/>
      </w:divBdr>
    </w:div>
    <w:div w:id="1174413726">
      <w:bodyDiv w:val="1"/>
      <w:marLeft w:val="0"/>
      <w:marRight w:val="0"/>
      <w:marTop w:val="0"/>
      <w:marBottom w:val="0"/>
      <w:divBdr>
        <w:top w:val="none" w:sz="0" w:space="0" w:color="auto"/>
        <w:left w:val="none" w:sz="0" w:space="0" w:color="auto"/>
        <w:bottom w:val="none" w:sz="0" w:space="0" w:color="auto"/>
        <w:right w:val="none" w:sz="0" w:space="0" w:color="auto"/>
      </w:divBdr>
    </w:div>
    <w:div w:id="1177844906">
      <w:bodyDiv w:val="1"/>
      <w:marLeft w:val="0"/>
      <w:marRight w:val="0"/>
      <w:marTop w:val="0"/>
      <w:marBottom w:val="0"/>
      <w:divBdr>
        <w:top w:val="none" w:sz="0" w:space="0" w:color="auto"/>
        <w:left w:val="none" w:sz="0" w:space="0" w:color="auto"/>
        <w:bottom w:val="none" w:sz="0" w:space="0" w:color="auto"/>
        <w:right w:val="none" w:sz="0" w:space="0" w:color="auto"/>
      </w:divBdr>
    </w:div>
    <w:div w:id="1180781235">
      <w:bodyDiv w:val="1"/>
      <w:marLeft w:val="0"/>
      <w:marRight w:val="0"/>
      <w:marTop w:val="0"/>
      <w:marBottom w:val="0"/>
      <w:divBdr>
        <w:top w:val="none" w:sz="0" w:space="0" w:color="auto"/>
        <w:left w:val="none" w:sz="0" w:space="0" w:color="auto"/>
        <w:bottom w:val="none" w:sz="0" w:space="0" w:color="auto"/>
        <w:right w:val="none" w:sz="0" w:space="0" w:color="auto"/>
      </w:divBdr>
    </w:div>
    <w:div w:id="1183324365">
      <w:bodyDiv w:val="1"/>
      <w:marLeft w:val="0"/>
      <w:marRight w:val="0"/>
      <w:marTop w:val="0"/>
      <w:marBottom w:val="0"/>
      <w:divBdr>
        <w:top w:val="none" w:sz="0" w:space="0" w:color="auto"/>
        <w:left w:val="none" w:sz="0" w:space="0" w:color="auto"/>
        <w:bottom w:val="none" w:sz="0" w:space="0" w:color="auto"/>
        <w:right w:val="none" w:sz="0" w:space="0" w:color="auto"/>
      </w:divBdr>
    </w:div>
    <w:div w:id="1184781008">
      <w:bodyDiv w:val="1"/>
      <w:marLeft w:val="0"/>
      <w:marRight w:val="0"/>
      <w:marTop w:val="0"/>
      <w:marBottom w:val="0"/>
      <w:divBdr>
        <w:top w:val="none" w:sz="0" w:space="0" w:color="auto"/>
        <w:left w:val="none" w:sz="0" w:space="0" w:color="auto"/>
        <w:bottom w:val="none" w:sz="0" w:space="0" w:color="auto"/>
        <w:right w:val="none" w:sz="0" w:space="0" w:color="auto"/>
      </w:divBdr>
    </w:div>
    <w:div w:id="1184906566">
      <w:bodyDiv w:val="1"/>
      <w:marLeft w:val="0"/>
      <w:marRight w:val="0"/>
      <w:marTop w:val="0"/>
      <w:marBottom w:val="0"/>
      <w:divBdr>
        <w:top w:val="none" w:sz="0" w:space="0" w:color="auto"/>
        <w:left w:val="none" w:sz="0" w:space="0" w:color="auto"/>
        <w:bottom w:val="none" w:sz="0" w:space="0" w:color="auto"/>
        <w:right w:val="none" w:sz="0" w:space="0" w:color="auto"/>
      </w:divBdr>
    </w:div>
    <w:div w:id="1185249348">
      <w:bodyDiv w:val="1"/>
      <w:marLeft w:val="0"/>
      <w:marRight w:val="0"/>
      <w:marTop w:val="0"/>
      <w:marBottom w:val="0"/>
      <w:divBdr>
        <w:top w:val="none" w:sz="0" w:space="0" w:color="auto"/>
        <w:left w:val="none" w:sz="0" w:space="0" w:color="auto"/>
        <w:bottom w:val="none" w:sz="0" w:space="0" w:color="auto"/>
        <w:right w:val="none" w:sz="0" w:space="0" w:color="auto"/>
      </w:divBdr>
    </w:div>
    <w:div w:id="1185830537">
      <w:bodyDiv w:val="1"/>
      <w:marLeft w:val="0"/>
      <w:marRight w:val="0"/>
      <w:marTop w:val="0"/>
      <w:marBottom w:val="0"/>
      <w:divBdr>
        <w:top w:val="none" w:sz="0" w:space="0" w:color="auto"/>
        <w:left w:val="none" w:sz="0" w:space="0" w:color="auto"/>
        <w:bottom w:val="none" w:sz="0" w:space="0" w:color="auto"/>
        <w:right w:val="none" w:sz="0" w:space="0" w:color="auto"/>
      </w:divBdr>
    </w:div>
    <w:div w:id="1193882076">
      <w:bodyDiv w:val="1"/>
      <w:marLeft w:val="0"/>
      <w:marRight w:val="0"/>
      <w:marTop w:val="0"/>
      <w:marBottom w:val="0"/>
      <w:divBdr>
        <w:top w:val="none" w:sz="0" w:space="0" w:color="auto"/>
        <w:left w:val="none" w:sz="0" w:space="0" w:color="auto"/>
        <w:bottom w:val="none" w:sz="0" w:space="0" w:color="auto"/>
        <w:right w:val="none" w:sz="0" w:space="0" w:color="auto"/>
      </w:divBdr>
    </w:div>
    <w:div w:id="1194004989">
      <w:bodyDiv w:val="1"/>
      <w:marLeft w:val="0"/>
      <w:marRight w:val="0"/>
      <w:marTop w:val="0"/>
      <w:marBottom w:val="0"/>
      <w:divBdr>
        <w:top w:val="none" w:sz="0" w:space="0" w:color="auto"/>
        <w:left w:val="none" w:sz="0" w:space="0" w:color="auto"/>
        <w:bottom w:val="none" w:sz="0" w:space="0" w:color="auto"/>
        <w:right w:val="none" w:sz="0" w:space="0" w:color="auto"/>
      </w:divBdr>
    </w:div>
    <w:div w:id="1195122061">
      <w:bodyDiv w:val="1"/>
      <w:marLeft w:val="0"/>
      <w:marRight w:val="0"/>
      <w:marTop w:val="0"/>
      <w:marBottom w:val="0"/>
      <w:divBdr>
        <w:top w:val="none" w:sz="0" w:space="0" w:color="auto"/>
        <w:left w:val="none" w:sz="0" w:space="0" w:color="auto"/>
        <w:bottom w:val="none" w:sz="0" w:space="0" w:color="auto"/>
        <w:right w:val="none" w:sz="0" w:space="0" w:color="auto"/>
      </w:divBdr>
    </w:div>
    <w:div w:id="1195389725">
      <w:bodyDiv w:val="1"/>
      <w:marLeft w:val="0"/>
      <w:marRight w:val="0"/>
      <w:marTop w:val="0"/>
      <w:marBottom w:val="0"/>
      <w:divBdr>
        <w:top w:val="none" w:sz="0" w:space="0" w:color="auto"/>
        <w:left w:val="none" w:sz="0" w:space="0" w:color="auto"/>
        <w:bottom w:val="none" w:sz="0" w:space="0" w:color="auto"/>
        <w:right w:val="none" w:sz="0" w:space="0" w:color="auto"/>
      </w:divBdr>
    </w:div>
    <w:div w:id="1197965295">
      <w:bodyDiv w:val="1"/>
      <w:marLeft w:val="0"/>
      <w:marRight w:val="0"/>
      <w:marTop w:val="0"/>
      <w:marBottom w:val="0"/>
      <w:divBdr>
        <w:top w:val="none" w:sz="0" w:space="0" w:color="auto"/>
        <w:left w:val="none" w:sz="0" w:space="0" w:color="auto"/>
        <w:bottom w:val="none" w:sz="0" w:space="0" w:color="auto"/>
        <w:right w:val="none" w:sz="0" w:space="0" w:color="auto"/>
      </w:divBdr>
    </w:div>
    <w:div w:id="1198619359">
      <w:bodyDiv w:val="1"/>
      <w:marLeft w:val="0"/>
      <w:marRight w:val="0"/>
      <w:marTop w:val="0"/>
      <w:marBottom w:val="0"/>
      <w:divBdr>
        <w:top w:val="none" w:sz="0" w:space="0" w:color="auto"/>
        <w:left w:val="none" w:sz="0" w:space="0" w:color="auto"/>
        <w:bottom w:val="none" w:sz="0" w:space="0" w:color="auto"/>
        <w:right w:val="none" w:sz="0" w:space="0" w:color="auto"/>
      </w:divBdr>
    </w:div>
    <w:div w:id="1199322101">
      <w:bodyDiv w:val="1"/>
      <w:marLeft w:val="0"/>
      <w:marRight w:val="0"/>
      <w:marTop w:val="0"/>
      <w:marBottom w:val="0"/>
      <w:divBdr>
        <w:top w:val="none" w:sz="0" w:space="0" w:color="auto"/>
        <w:left w:val="none" w:sz="0" w:space="0" w:color="auto"/>
        <w:bottom w:val="none" w:sz="0" w:space="0" w:color="auto"/>
        <w:right w:val="none" w:sz="0" w:space="0" w:color="auto"/>
      </w:divBdr>
    </w:div>
    <w:div w:id="1201936136">
      <w:bodyDiv w:val="1"/>
      <w:marLeft w:val="0"/>
      <w:marRight w:val="0"/>
      <w:marTop w:val="0"/>
      <w:marBottom w:val="0"/>
      <w:divBdr>
        <w:top w:val="none" w:sz="0" w:space="0" w:color="auto"/>
        <w:left w:val="none" w:sz="0" w:space="0" w:color="auto"/>
        <w:bottom w:val="none" w:sz="0" w:space="0" w:color="auto"/>
        <w:right w:val="none" w:sz="0" w:space="0" w:color="auto"/>
      </w:divBdr>
    </w:div>
    <w:div w:id="1202866810">
      <w:bodyDiv w:val="1"/>
      <w:marLeft w:val="0"/>
      <w:marRight w:val="0"/>
      <w:marTop w:val="0"/>
      <w:marBottom w:val="0"/>
      <w:divBdr>
        <w:top w:val="none" w:sz="0" w:space="0" w:color="auto"/>
        <w:left w:val="none" w:sz="0" w:space="0" w:color="auto"/>
        <w:bottom w:val="none" w:sz="0" w:space="0" w:color="auto"/>
        <w:right w:val="none" w:sz="0" w:space="0" w:color="auto"/>
      </w:divBdr>
    </w:div>
    <w:div w:id="1204056065">
      <w:bodyDiv w:val="1"/>
      <w:marLeft w:val="0"/>
      <w:marRight w:val="0"/>
      <w:marTop w:val="0"/>
      <w:marBottom w:val="0"/>
      <w:divBdr>
        <w:top w:val="none" w:sz="0" w:space="0" w:color="auto"/>
        <w:left w:val="none" w:sz="0" w:space="0" w:color="auto"/>
        <w:bottom w:val="none" w:sz="0" w:space="0" w:color="auto"/>
        <w:right w:val="none" w:sz="0" w:space="0" w:color="auto"/>
      </w:divBdr>
    </w:div>
    <w:div w:id="1208569558">
      <w:bodyDiv w:val="1"/>
      <w:marLeft w:val="0"/>
      <w:marRight w:val="0"/>
      <w:marTop w:val="0"/>
      <w:marBottom w:val="0"/>
      <w:divBdr>
        <w:top w:val="none" w:sz="0" w:space="0" w:color="auto"/>
        <w:left w:val="none" w:sz="0" w:space="0" w:color="auto"/>
        <w:bottom w:val="none" w:sz="0" w:space="0" w:color="auto"/>
        <w:right w:val="none" w:sz="0" w:space="0" w:color="auto"/>
      </w:divBdr>
    </w:div>
    <w:div w:id="1211380997">
      <w:bodyDiv w:val="1"/>
      <w:marLeft w:val="0"/>
      <w:marRight w:val="0"/>
      <w:marTop w:val="0"/>
      <w:marBottom w:val="0"/>
      <w:divBdr>
        <w:top w:val="none" w:sz="0" w:space="0" w:color="auto"/>
        <w:left w:val="none" w:sz="0" w:space="0" w:color="auto"/>
        <w:bottom w:val="none" w:sz="0" w:space="0" w:color="auto"/>
        <w:right w:val="none" w:sz="0" w:space="0" w:color="auto"/>
      </w:divBdr>
    </w:div>
    <w:div w:id="1212036706">
      <w:bodyDiv w:val="1"/>
      <w:marLeft w:val="0"/>
      <w:marRight w:val="0"/>
      <w:marTop w:val="0"/>
      <w:marBottom w:val="0"/>
      <w:divBdr>
        <w:top w:val="none" w:sz="0" w:space="0" w:color="auto"/>
        <w:left w:val="none" w:sz="0" w:space="0" w:color="auto"/>
        <w:bottom w:val="none" w:sz="0" w:space="0" w:color="auto"/>
        <w:right w:val="none" w:sz="0" w:space="0" w:color="auto"/>
      </w:divBdr>
    </w:div>
    <w:div w:id="1212693780">
      <w:bodyDiv w:val="1"/>
      <w:marLeft w:val="0"/>
      <w:marRight w:val="0"/>
      <w:marTop w:val="0"/>
      <w:marBottom w:val="0"/>
      <w:divBdr>
        <w:top w:val="none" w:sz="0" w:space="0" w:color="auto"/>
        <w:left w:val="none" w:sz="0" w:space="0" w:color="auto"/>
        <w:bottom w:val="none" w:sz="0" w:space="0" w:color="auto"/>
        <w:right w:val="none" w:sz="0" w:space="0" w:color="auto"/>
      </w:divBdr>
    </w:div>
    <w:div w:id="1213420292">
      <w:bodyDiv w:val="1"/>
      <w:marLeft w:val="0"/>
      <w:marRight w:val="0"/>
      <w:marTop w:val="0"/>
      <w:marBottom w:val="0"/>
      <w:divBdr>
        <w:top w:val="none" w:sz="0" w:space="0" w:color="auto"/>
        <w:left w:val="none" w:sz="0" w:space="0" w:color="auto"/>
        <w:bottom w:val="none" w:sz="0" w:space="0" w:color="auto"/>
        <w:right w:val="none" w:sz="0" w:space="0" w:color="auto"/>
      </w:divBdr>
    </w:div>
    <w:div w:id="1214582782">
      <w:bodyDiv w:val="1"/>
      <w:marLeft w:val="0"/>
      <w:marRight w:val="0"/>
      <w:marTop w:val="0"/>
      <w:marBottom w:val="0"/>
      <w:divBdr>
        <w:top w:val="none" w:sz="0" w:space="0" w:color="auto"/>
        <w:left w:val="none" w:sz="0" w:space="0" w:color="auto"/>
        <w:bottom w:val="none" w:sz="0" w:space="0" w:color="auto"/>
        <w:right w:val="none" w:sz="0" w:space="0" w:color="auto"/>
      </w:divBdr>
    </w:div>
    <w:div w:id="1214779211">
      <w:bodyDiv w:val="1"/>
      <w:marLeft w:val="0"/>
      <w:marRight w:val="0"/>
      <w:marTop w:val="0"/>
      <w:marBottom w:val="0"/>
      <w:divBdr>
        <w:top w:val="none" w:sz="0" w:space="0" w:color="auto"/>
        <w:left w:val="none" w:sz="0" w:space="0" w:color="auto"/>
        <w:bottom w:val="none" w:sz="0" w:space="0" w:color="auto"/>
        <w:right w:val="none" w:sz="0" w:space="0" w:color="auto"/>
      </w:divBdr>
    </w:div>
    <w:div w:id="1215048981">
      <w:bodyDiv w:val="1"/>
      <w:marLeft w:val="0"/>
      <w:marRight w:val="0"/>
      <w:marTop w:val="0"/>
      <w:marBottom w:val="0"/>
      <w:divBdr>
        <w:top w:val="none" w:sz="0" w:space="0" w:color="auto"/>
        <w:left w:val="none" w:sz="0" w:space="0" w:color="auto"/>
        <w:bottom w:val="none" w:sz="0" w:space="0" w:color="auto"/>
        <w:right w:val="none" w:sz="0" w:space="0" w:color="auto"/>
      </w:divBdr>
    </w:div>
    <w:div w:id="1217351814">
      <w:bodyDiv w:val="1"/>
      <w:marLeft w:val="0"/>
      <w:marRight w:val="0"/>
      <w:marTop w:val="0"/>
      <w:marBottom w:val="0"/>
      <w:divBdr>
        <w:top w:val="none" w:sz="0" w:space="0" w:color="auto"/>
        <w:left w:val="none" w:sz="0" w:space="0" w:color="auto"/>
        <w:bottom w:val="none" w:sz="0" w:space="0" w:color="auto"/>
        <w:right w:val="none" w:sz="0" w:space="0" w:color="auto"/>
      </w:divBdr>
    </w:div>
    <w:div w:id="1217354777">
      <w:bodyDiv w:val="1"/>
      <w:marLeft w:val="0"/>
      <w:marRight w:val="0"/>
      <w:marTop w:val="0"/>
      <w:marBottom w:val="0"/>
      <w:divBdr>
        <w:top w:val="none" w:sz="0" w:space="0" w:color="auto"/>
        <w:left w:val="none" w:sz="0" w:space="0" w:color="auto"/>
        <w:bottom w:val="none" w:sz="0" w:space="0" w:color="auto"/>
        <w:right w:val="none" w:sz="0" w:space="0" w:color="auto"/>
      </w:divBdr>
    </w:div>
    <w:div w:id="1217819258">
      <w:bodyDiv w:val="1"/>
      <w:marLeft w:val="0"/>
      <w:marRight w:val="0"/>
      <w:marTop w:val="0"/>
      <w:marBottom w:val="0"/>
      <w:divBdr>
        <w:top w:val="none" w:sz="0" w:space="0" w:color="auto"/>
        <w:left w:val="none" w:sz="0" w:space="0" w:color="auto"/>
        <w:bottom w:val="none" w:sz="0" w:space="0" w:color="auto"/>
        <w:right w:val="none" w:sz="0" w:space="0" w:color="auto"/>
      </w:divBdr>
    </w:div>
    <w:div w:id="1219122303">
      <w:bodyDiv w:val="1"/>
      <w:marLeft w:val="0"/>
      <w:marRight w:val="0"/>
      <w:marTop w:val="0"/>
      <w:marBottom w:val="0"/>
      <w:divBdr>
        <w:top w:val="none" w:sz="0" w:space="0" w:color="auto"/>
        <w:left w:val="none" w:sz="0" w:space="0" w:color="auto"/>
        <w:bottom w:val="none" w:sz="0" w:space="0" w:color="auto"/>
        <w:right w:val="none" w:sz="0" w:space="0" w:color="auto"/>
      </w:divBdr>
    </w:div>
    <w:div w:id="1219900020">
      <w:bodyDiv w:val="1"/>
      <w:marLeft w:val="0"/>
      <w:marRight w:val="0"/>
      <w:marTop w:val="0"/>
      <w:marBottom w:val="0"/>
      <w:divBdr>
        <w:top w:val="none" w:sz="0" w:space="0" w:color="auto"/>
        <w:left w:val="none" w:sz="0" w:space="0" w:color="auto"/>
        <w:bottom w:val="none" w:sz="0" w:space="0" w:color="auto"/>
        <w:right w:val="none" w:sz="0" w:space="0" w:color="auto"/>
      </w:divBdr>
    </w:div>
    <w:div w:id="1237787884">
      <w:bodyDiv w:val="1"/>
      <w:marLeft w:val="0"/>
      <w:marRight w:val="0"/>
      <w:marTop w:val="0"/>
      <w:marBottom w:val="0"/>
      <w:divBdr>
        <w:top w:val="none" w:sz="0" w:space="0" w:color="auto"/>
        <w:left w:val="none" w:sz="0" w:space="0" w:color="auto"/>
        <w:bottom w:val="none" w:sz="0" w:space="0" w:color="auto"/>
        <w:right w:val="none" w:sz="0" w:space="0" w:color="auto"/>
      </w:divBdr>
    </w:div>
    <w:div w:id="1238899297">
      <w:bodyDiv w:val="1"/>
      <w:marLeft w:val="0"/>
      <w:marRight w:val="0"/>
      <w:marTop w:val="0"/>
      <w:marBottom w:val="0"/>
      <w:divBdr>
        <w:top w:val="none" w:sz="0" w:space="0" w:color="auto"/>
        <w:left w:val="none" w:sz="0" w:space="0" w:color="auto"/>
        <w:bottom w:val="none" w:sz="0" w:space="0" w:color="auto"/>
        <w:right w:val="none" w:sz="0" w:space="0" w:color="auto"/>
      </w:divBdr>
    </w:div>
    <w:div w:id="1240092657">
      <w:bodyDiv w:val="1"/>
      <w:marLeft w:val="0"/>
      <w:marRight w:val="0"/>
      <w:marTop w:val="0"/>
      <w:marBottom w:val="0"/>
      <w:divBdr>
        <w:top w:val="none" w:sz="0" w:space="0" w:color="auto"/>
        <w:left w:val="none" w:sz="0" w:space="0" w:color="auto"/>
        <w:bottom w:val="none" w:sz="0" w:space="0" w:color="auto"/>
        <w:right w:val="none" w:sz="0" w:space="0" w:color="auto"/>
      </w:divBdr>
    </w:div>
    <w:div w:id="1240096489">
      <w:bodyDiv w:val="1"/>
      <w:marLeft w:val="0"/>
      <w:marRight w:val="0"/>
      <w:marTop w:val="0"/>
      <w:marBottom w:val="0"/>
      <w:divBdr>
        <w:top w:val="none" w:sz="0" w:space="0" w:color="auto"/>
        <w:left w:val="none" w:sz="0" w:space="0" w:color="auto"/>
        <w:bottom w:val="none" w:sz="0" w:space="0" w:color="auto"/>
        <w:right w:val="none" w:sz="0" w:space="0" w:color="auto"/>
      </w:divBdr>
    </w:div>
    <w:div w:id="1240597292">
      <w:bodyDiv w:val="1"/>
      <w:marLeft w:val="0"/>
      <w:marRight w:val="0"/>
      <w:marTop w:val="0"/>
      <w:marBottom w:val="0"/>
      <w:divBdr>
        <w:top w:val="none" w:sz="0" w:space="0" w:color="auto"/>
        <w:left w:val="none" w:sz="0" w:space="0" w:color="auto"/>
        <w:bottom w:val="none" w:sz="0" w:space="0" w:color="auto"/>
        <w:right w:val="none" w:sz="0" w:space="0" w:color="auto"/>
      </w:divBdr>
    </w:div>
    <w:div w:id="1240754516">
      <w:bodyDiv w:val="1"/>
      <w:marLeft w:val="0"/>
      <w:marRight w:val="0"/>
      <w:marTop w:val="0"/>
      <w:marBottom w:val="0"/>
      <w:divBdr>
        <w:top w:val="none" w:sz="0" w:space="0" w:color="auto"/>
        <w:left w:val="none" w:sz="0" w:space="0" w:color="auto"/>
        <w:bottom w:val="none" w:sz="0" w:space="0" w:color="auto"/>
        <w:right w:val="none" w:sz="0" w:space="0" w:color="auto"/>
      </w:divBdr>
    </w:div>
    <w:div w:id="1240866130">
      <w:bodyDiv w:val="1"/>
      <w:marLeft w:val="0"/>
      <w:marRight w:val="0"/>
      <w:marTop w:val="0"/>
      <w:marBottom w:val="0"/>
      <w:divBdr>
        <w:top w:val="none" w:sz="0" w:space="0" w:color="auto"/>
        <w:left w:val="none" w:sz="0" w:space="0" w:color="auto"/>
        <w:bottom w:val="none" w:sz="0" w:space="0" w:color="auto"/>
        <w:right w:val="none" w:sz="0" w:space="0" w:color="auto"/>
      </w:divBdr>
    </w:div>
    <w:div w:id="1243024892">
      <w:bodyDiv w:val="1"/>
      <w:marLeft w:val="0"/>
      <w:marRight w:val="0"/>
      <w:marTop w:val="0"/>
      <w:marBottom w:val="0"/>
      <w:divBdr>
        <w:top w:val="none" w:sz="0" w:space="0" w:color="auto"/>
        <w:left w:val="none" w:sz="0" w:space="0" w:color="auto"/>
        <w:bottom w:val="none" w:sz="0" w:space="0" w:color="auto"/>
        <w:right w:val="none" w:sz="0" w:space="0" w:color="auto"/>
      </w:divBdr>
    </w:div>
    <w:div w:id="1244412596">
      <w:bodyDiv w:val="1"/>
      <w:marLeft w:val="0"/>
      <w:marRight w:val="0"/>
      <w:marTop w:val="0"/>
      <w:marBottom w:val="0"/>
      <w:divBdr>
        <w:top w:val="none" w:sz="0" w:space="0" w:color="auto"/>
        <w:left w:val="none" w:sz="0" w:space="0" w:color="auto"/>
        <w:bottom w:val="none" w:sz="0" w:space="0" w:color="auto"/>
        <w:right w:val="none" w:sz="0" w:space="0" w:color="auto"/>
      </w:divBdr>
    </w:div>
    <w:div w:id="1245139920">
      <w:bodyDiv w:val="1"/>
      <w:marLeft w:val="0"/>
      <w:marRight w:val="0"/>
      <w:marTop w:val="0"/>
      <w:marBottom w:val="0"/>
      <w:divBdr>
        <w:top w:val="none" w:sz="0" w:space="0" w:color="auto"/>
        <w:left w:val="none" w:sz="0" w:space="0" w:color="auto"/>
        <w:bottom w:val="none" w:sz="0" w:space="0" w:color="auto"/>
        <w:right w:val="none" w:sz="0" w:space="0" w:color="auto"/>
      </w:divBdr>
    </w:div>
    <w:div w:id="1247692847">
      <w:bodyDiv w:val="1"/>
      <w:marLeft w:val="0"/>
      <w:marRight w:val="0"/>
      <w:marTop w:val="0"/>
      <w:marBottom w:val="0"/>
      <w:divBdr>
        <w:top w:val="none" w:sz="0" w:space="0" w:color="auto"/>
        <w:left w:val="none" w:sz="0" w:space="0" w:color="auto"/>
        <w:bottom w:val="none" w:sz="0" w:space="0" w:color="auto"/>
        <w:right w:val="none" w:sz="0" w:space="0" w:color="auto"/>
      </w:divBdr>
    </w:div>
    <w:div w:id="1249264761">
      <w:bodyDiv w:val="1"/>
      <w:marLeft w:val="0"/>
      <w:marRight w:val="0"/>
      <w:marTop w:val="0"/>
      <w:marBottom w:val="0"/>
      <w:divBdr>
        <w:top w:val="none" w:sz="0" w:space="0" w:color="auto"/>
        <w:left w:val="none" w:sz="0" w:space="0" w:color="auto"/>
        <w:bottom w:val="none" w:sz="0" w:space="0" w:color="auto"/>
        <w:right w:val="none" w:sz="0" w:space="0" w:color="auto"/>
      </w:divBdr>
    </w:div>
    <w:div w:id="1250580037">
      <w:bodyDiv w:val="1"/>
      <w:marLeft w:val="0"/>
      <w:marRight w:val="0"/>
      <w:marTop w:val="0"/>
      <w:marBottom w:val="0"/>
      <w:divBdr>
        <w:top w:val="none" w:sz="0" w:space="0" w:color="auto"/>
        <w:left w:val="none" w:sz="0" w:space="0" w:color="auto"/>
        <w:bottom w:val="none" w:sz="0" w:space="0" w:color="auto"/>
        <w:right w:val="none" w:sz="0" w:space="0" w:color="auto"/>
      </w:divBdr>
    </w:div>
    <w:div w:id="1250651561">
      <w:bodyDiv w:val="1"/>
      <w:marLeft w:val="0"/>
      <w:marRight w:val="0"/>
      <w:marTop w:val="0"/>
      <w:marBottom w:val="0"/>
      <w:divBdr>
        <w:top w:val="none" w:sz="0" w:space="0" w:color="auto"/>
        <w:left w:val="none" w:sz="0" w:space="0" w:color="auto"/>
        <w:bottom w:val="none" w:sz="0" w:space="0" w:color="auto"/>
        <w:right w:val="none" w:sz="0" w:space="0" w:color="auto"/>
      </w:divBdr>
    </w:div>
    <w:div w:id="1251306773">
      <w:bodyDiv w:val="1"/>
      <w:marLeft w:val="0"/>
      <w:marRight w:val="0"/>
      <w:marTop w:val="0"/>
      <w:marBottom w:val="0"/>
      <w:divBdr>
        <w:top w:val="none" w:sz="0" w:space="0" w:color="auto"/>
        <w:left w:val="none" w:sz="0" w:space="0" w:color="auto"/>
        <w:bottom w:val="none" w:sz="0" w:space="0" w:color="auto"/>
        <w:right w:val="none" w:sz="0" w:space="0" w:color="auto"/>
      </w:divBdr>
    </w:div>
    <w:div w:id="1252158234">
      <w:bodyDiv w:val="1"/>
      <w:marLeft w:val="0"/>
      <w:marRight w:val="0"/>
      <w:marTop w:val="0"/>
      <w:marBottom w:val="0"/>
      <w:divBdr>
        <w:top w:val="none" w:sz="0" w:space="0" w:color="auto"/>
        <w:left w:val="none" w:sz="0" w:space="0" w:color="auto"/>
        <w:bottom w:val="none" w:sz="0" w:space="0" w:color="auto"/>
        <w:right w:val="none" w:sz="0" w:space="0" w:color="auto"/>
      </w:divBdr>
    </w:div>
    <w:div w:id="1252618685">
      <w:bodyDiv w:val="1"/>
      <w:marLeft w:val="0"/>
      <w:marRight w:val="0"/>
      <w:marTop w:val="0"/>
      <w:marBottom w:val="0"/>
      <w:divBdr>
        <w:top w:val="none" w:sz="0" w:space="0" w:color="auto"/>
        <w:left w:val="none" w:sz="0" w:space="0" w:color="auto"/>
        <w:bottom w:val="none" w:sz="0" w:space="0" w:color="auto"/>
        <w:right w:val="none" w:sz="0" w:space="0" w:color="auto"/>
      </w:divBdr>
    </w:div>
    <w:div w:id="1252660577">
      <w:bodyDiv w:val="1"/>
      <w:marLeft w:val="0"/>
      <w:marRight w:val="0"/>
      <w:marTop w:val="0"/>
      <w:marBottom w:val="0"/>
      <w:divBdr>
        <w:top w:val="none" w:sz="0" w:space="0" w:color="auto"/>
        <w:left w:val="none" w:sz="0" w:space="0" w:color="auto"/>
        <w:bottom w:val="none" w:sz="0" w:space="0" w:color="auto"/>
        <w:right w:val="none" w:sz="0" w:space="0" w:color="auto"/>
      </w:divBdr>
    </w:div>
    <w:div w:id="1254582769">
      <w:bodyDiv w:val="1"/>
      <w:marLeft w:val="0"/>
      <w:marRight w:val="0"/>
      <w:marTop w:val="0"/>
      <w:marBottom w:val="0"/>
      <w:divBdr>
        <w:top w:val="none" w:sz="0" w:space="0" w:color="auto"/>
        <w:left w:val="none" w:sz="0" w:space="0" w:color="auto"/>
        <w:bottom w:val="none" w:sz="0" w:space="0" w:color="auto"/>
        <w:right w:val="none" w:sz="0" w:space="0" w:color="auto"/>
      </w:divBdr>
    </w:div>
    <w:div w:id="1257900674">
      <w:bodyDiv w:val="1"/>
      <w:marLeft w:val="0"/>
      <w:marRight w:val="0"/>
      <w:marTop w:val="0"/>
      <w:marBottom w:val="0"/>
      <w:divBdr>
        <w:top w:val="none" w:sz="0" w:space="0" w:color="auto"/>
        <w:left w:val="none" w:sz="0" w:space="0" w:color="auto"/>
        <w:bottom w:val="none" w:sz="0" w:space="0" w:color="auto"/>
        <w:right w:val="none" w:sz="0" w:space="0" w:color="auto"/>
      </w:divBdr>
    </w:div>
    <w:div w:id="1258754029">
      <w:bodyDiv w:val="1"/>
      <w:marLeft w:val="0"/>
      <w:marRight w:val="0"/>
      <w:marTop w:val="0"/>
      <w:marBottom w:val="0"/>
      <w:divBdr>
        <w:top w:val="none" w:sz="0" w:space="0" w:color="auto"/>
        <w:left w:val="none" w:sz="0" w:space="0" w:color="auto"/>
        <w:bottom w:val="none" w:sz="0" w:space="0" w:color="auto"/>
        <w:right w:val="none" w:sz="0" w:space="0" w:color="auto"/>
      </w:divBdr>
    </w:div>
    <w:div w:id="1260794234">
      <w:bodyDiv w:val="1"/>
      <w:marLeft w:val="0"/>
      <w:marRight w:val="0"/>
      <w:marTop w:val="0"/>
      <w:marBottom w:val="0"/>
      <w:divBdr>
        <w:top w:val="none" w:sz="0" w:space="0" w:color="auto"/>
        <w:left w:val="none" w:sz="0" w:space="0" w:color="auto"/>
        <w:bottom w:val="none" w:sz="0" w:space="0" w:color="auto"/>
        <w:right w:val="none" w:sz="0" w:space="0" w:color="auto"/>
      </w:divBdr>
    </w:div>
    <w:div w:id="1262378952">
      <w:bodyDiv w:val="1"/>
      <w:marLeft w:val="0"/>
      <w:marRight w:val="0"/>
      <w:marTop w:val="0"/>
      <w:marBottom w:val="0"/>
      <w:divBdr>
        <w:top w:val="none" w:sz="0" w:space="0" w:color="auto"/>
        <w:left w:val="none" w:sz="0" w:space="0" w:color="auto"/>
        <w:bottom w:val="none" w:sz="0" w:space="0" w:color="auto"/>
        <w:right w:val="none" w:sz="0" w:space="0" w:color="auto"/>
      </w:divBdr>
    </w:div>
    <w:div w:id="1265073209">
      <w:bodyDiv w:val="1"/>
      <w:marLeft w:val="0"/>
      <w:marRight w:val="0"/>
      <w:marTop w:val="0"/>
      <w:marBottom w:val="0"/>
      <w:divBdr>
        <w:top w:val="none" w:sz="0" w:space="0" w:color="auto"/>
        <w:left w:val="none" w:sz="0" w:space="0" w:color="auto"/>
        <w:bottom w:val="none" w:sz="0" w:space="0" w:color="auto"/>
        <w:right w:val="none" w:sz="0" w:space="0" w:color="auto"/>
      </w:divBdr>
    </w:div>
    <w:div w:id="1265109826">
      <w:bodyDiv w:val="1"/>
      <w:marLeft w:val="0"/>
      <w:marRight w:val="0"/>
      <w:marTop w:val="0"/>
      <w:marBottom w:val="0"/>
      <w:divBdr>
        <w:top w:val="none" w:sz="0" w:space="0" w:color="auto"/>
        <w:left w:val="none" w:sz="0" w:space="0" w:color="auto"/>
        <w:bottom w:val="none" w:sz="0" w:space="0" w:color="auto"/>
        <w:right w:val="none" w:sz="0" w:space="0" w:color="auto"/>
      </w:divBdr>
    </w:div>
    <w:div w:id="1267617420">
      <w:bodyDiv w:val="1"/>
      <w:marLeft w:val="0"/>
      <w:marRight w:val="0"/>
      <w:marTop w:val="0"/>
      <w:marBottom w:val="0"/>
      <w:divBdr>
        <w:top w:val="none" w:sz="0" w:space="0" w:color="auto"/>
        <w:left w:val="none" w:sz="0" w:space="0" w:color="auto"/>
        <w:bottom w:val="none" w:sz="0" w:space="0" w:color="auto"/>
        <w:right w:val="none" w:sz="0" w:space="0" w:color="auto"/>
      </w:divBdr>
    </w:div>
    <w:div w:id="1268663061">
      <w:bodyDiv w:val="1"/>
      <w:marLeft w:val="0"/>
      <w:marRight w:val="0"/>
      <w:marTop w:val="0"/>
      <w:marBottom w:val="0"/>
      <w:divBdr>
        <w:top w:val="none" w:sz="0" w:space="0" w:color="auto"/>
        <w:left w:val="none" w:sz="0" w:space="0" w:color="auto"/>
        <w:bottom w:val="none" w:sz="0" w:space="0" w:color="auto"/>
        <w:right w:val="none" w:sz="0" w:space="0" w:color="auto"/>
      </w:divBdr>
    </w:div>
    <w:div w:id="1268730050">
      <w:bodyDiv w:val="1"/>
      <w:marLeft w:val="0"/>
      <w:marRight w:val="0"/>
      <w:marTop w:val="0"/>
      <w:marBottom w:val="0"/>
      <w:divBdr>
        <w:top w:val="none" w:sz="0" w:space="0" w:color="auto"/>
        <w:left w:val="none" w:sz="0" w:space="0" w:color="auto"/>
        <w:bottom w:val="none" w:sz="0" w:space="0" w:color="auto"/>
        <w:right w:val="none" w:sz="0" w:space="0" w:color="auto"/>
      </w:divBdr>
    </w:div>
    <w:div w:id="1270312250">
      <w:bodyDiv w:val="1"/>
      <w:marLeft w:val="0"/>
      <w:marRight w:val="0"/>
      <w:marTop w:val="0"/>
      <w:marBottom w:val="0"/>
      <w:divBdr>
        <w:top w:val="none" w:sz="0" w:space="0" w:color="auto"/>
        <w:left w:val="none" w:sz="0" w:space="0" w:color="auto"/>
        <w:bottom w:val="none" w:sz="0" w:space="0" w:color="auto"/>
        <w:right w:val="none" w:sz="0" w:space="0" w:color="auto"/>
      </w:divBdr>
    </w:div>
    <w:div w:id="1271009978">
      <w:bodyDiv w:val="1"/>
      <w:marLeft w:val="0"/>
      <w:marRight w:val="0"/>
      <w:marTop w:val="0"/>
      <w:marBottom w:val="0"/>
      <w:divBdr>
        <w:top w:val="none" w:sz="0" w:space="0" w:color="auto"/>
        <w:left w:val="none" w:sz="0" w:space="0" w:color="auto"/>
        <w:bottom w:val="none" w:sz="0" w:space="0" w:color="auto"/>
        <w:right w:val="none" w:sz="0" w:space="0" w:color="auto"/>
      </w:divBdr>
    </w:div>
    <w:div w:id="1271162481">
      <w:bodyDiv w:val="1"/>
      <w:marLeft w:val="0"/>
      <w:marRight w:val="0"/>
      <w:marTop w:val="0"/>
      <w:marBottom w:val="0"/>
      <w:divBdr>
        <w:top w:val="none" w:sz="0" w:space="0" w:color="auto"/>
        <w:left w:val="none" w:sz="0" w:space="0" w:color="auto"/>
        <w:bottom w:val="none" w:sz="0" w:space="0" w:color="auto"/>
        <w:right w:val="none" w:sz="0" w:space="0" w:color="auto"/>
      </w:divBdr>
    </w:div>
    <w:div w:id="1272199337">
      <w:bodyDiv w:val="1"/>
      <w:marLeft w:val="0"/>
      <w:marRight w:val="0"/>
      <w:marTop w:val="0"/>
      <w:marBottom w:val="0"/>
      <w:divBdr>
        <w:top w:val="none" w:sz="0" w:space="0" w:color="auto"/>
        <w:left w:val="none" w:sz="0" w:space="0" w:color="auto"/>
        <w:bottom w:val="none" w:sz="0" w:space="0" w:color="auto"/>
        <w:right w:val="none" w:sz="0" w:space="0" w:color="auto"/>
      </w:divBdr>
    </w:div>
    <w:div w:id="1274826075">
      <w:bodyDiv w:val="1"/>
      <w:marLeft w:val="0"/>
      <w:marRight w:val="0"/>
      <w:marTop w:val="0"/>
      <w:marBottom w:val="0"/>
      <w:divBdr>
        <w:top w:val="none" w:sz="0" w:space="0" w:color="auto"/>
        <w:left w:val="none" w:sz="0" w:space="0" w:color="auto"/>
        <w:bottom w:val="none" w:sz="0" w:space="0" w:color="auto"/>
        <w:right w:val="none" w:sz="0" w:space="0" w:color="auto"/>
      </w:divBdr>
    </w:div>
    <w:div w:id="1276139835">
      <w:bodyDiv w:val="1"/>
      <w:marLeft w:val="0"/>
      <w:marRight w:val="0"/>
      <w:marTop w:val="0"/>
      <w:marBottom w:val="0"/>
      <w:divBdr>
        <w:top w:val="none" w:sz="0" w:space="0" w:color="auto"/>
        <w:left w:val="none" w:sz="0" w:space="0" w:color="auto"/>
        <w:bottom w:val="none" w:sz="0" w:space="0" w:color="auto"/>
        <w:right w:val="none" w:sz="0" w:space="0" w:color="auto"/>
      </w:divBdr>
    </w:div>
    <w:div w:id="1276328149">
      <w:bodyDiv w:val="1"/>
      <w:marLeft w:val="0"/>
      <w:marRight w:val="0"/>
      <w:marTop w:val="0"/>
      <w:marBottom w:val="0"/>
      <w:divBdr>
        <w:top w:val="none" w:sz="0" w:space="0" w:color="auto"/>
        <w:left w:val="none" w:sz="0" w:space="0" w:color="auto"/>
        <w:bottom w:val="none" w:sz="0" w:space="0" w:color="auto"/>
        <w:right w:val="none" w:sz="0" w:space="0" w:color="auto"/>
      </w:divBdr>
    </w:div>
    <w:div w:id="1277131148">
      <w:bodyDiv w:val="1"/>
      <w:marLeft w:val="0"/>
      <w:marRight w:val="0"/>
      <w:marTop w:val="0"/>
      <w:marBottom w:val="0"/>
      <w:divBdr>
        <w:top w:val="none" w:sz="0" w:space="0" w:color="auto"/>
        <w:left w:val="none" w:sz="0" w:space="0" w:color="auto"/>
        <w:bottom w:val="none" w:sz="0" w:space="0" w:color="auto"/>
        <w:right w:val="none" w:sz="0" w:space="0" w:color="auto"/>
      </w:divBdr>
    </w:div>
    <w:div w:id="1277175532">
      <w:bodyDiv w:val="1"/>
      <w:marLeft w:val="0"/>
      <w:marRight w:val="0"/>
      <w:marTop w:val="0"/>
      <w:marBottom w:val="0"/>
      <w:divBdr>
        <w:top w:val="none" w:sz="0" w:space="0" w:color="auto"/>
        <w:left w:val="none" w:sz="0" w:space="0" w:color="auto"/>
        <w:bottom w:val="none" w:sz="0" w:space="0" w:color="auto"/>
        <w:right w:val="none" w:sz="0" w:space="0" w:color="auto"/>
      </w:divBdr>
    </w:div>
    <w:div w:id="1277442996">
      <w:bodyDiv w:val="1"/>
      <w:marLeft w:val="0"/>
      <w:marRight w:val="0"/>
      <w:marTop w:val="0"/>
      <w:marBottom w:val="0"/>
      <w:divBdr>
        <w:top w:val="none" w:sz="0" w:space="0" w:color="auto"/>
        <w:left w:val="none" w:sz="0" w:space="0" w:color="auto"/>
        <w:bottom w:val="none" w:sz="0" w:space="0" w:color="auto"/>
        <w:right w:val="none" w:sz="0" w:space="0" w:color="auto"/>
      </w:divBdr>
    </w:div>
    <w:div w:id="1277519584">
      <w:bodyDiv w:val="1"/>
      <w:marLeft w:val="0"/>
      <w:marRight w:val="0"/>
      <w:marTop w:val="0"/>
      <w:marBottom w:val="0"/>
      <w:divBdr>
        <w:top w:val="none" w:sz="0" w:space="0" w:color="auto"/>
        <w:left w:val="none" w:sz="0" w:space="0" w:color="auto"/>
        <w:bottom w:val="none" w:sz="0" w:space="0" w:color="auto"/>
        <w:right w:val="none" w:sz="0" w:space="0" w:color="auto"/>
      </w:divBdr>
    </w:div>
    <w:div w:id="1280142900">
      <w:bodyDiv w:val="1"/>
      <w:marLeft w:val="0"/>
      <w:marRight w:val="0"/>
      <w:marTop w:val="0"/>
      <w:marBottom w:val="0"/>
      <w:divBdr>
        <w:top w:val="none" w:sz="0" w:space="0" w:color="auto"/>
        <w:left w:val="none" w:sz="0" w:space="0" w:color="auto"/>
        <w:bottom w:val="none" w:sz="0" w:space="0" w:color="auto"/>
        <w:right w:val="none" w:sz="0" w:space="0" w:color="auto"/>
      </w:divBdr>
    </w:div>
    <w:div w:id="1285307262">
      <w:bodyDiv w:val="1"/>
      <w:marLeft w:val="0"/>
      <w:marRight w:val="0"/>
      <w:marTop w:val="0"/>
      <w:marBottom w:val="0"/>
      <w:divBdr>
        <w:top w:val="none" w:sz="0" w:space="0" w:color="auto"/>
        <w:left w:val="none" w:sz="0" w:space="0" w:color="auto"/>
        <w:bottom w:val="none" w:sz="0" w:space="0" w:color="auto"/>
        <w:right w:val="none" w:sz="0" w:space="0" w:color="auto"/>
      </w:divBdr>
    </w:div>
    <w:div w:id="1285312311">
      <w:bodyDiv w:val="1"/>
      <w:marLeft w:val="0"/>
      <w:marRight w:val="0"/>
      <w:marTop w:val="0"/>
      <w:marBottom w:val="0"/>
      <w:divBdr>
        <w:top w:val="none" w:sz="0" w:space="0" w:color="auto"/>
        <w:left w:val="none" w:sz="0" w:space="0" w:color="auto"/>
        <w:bottom w:val="none" w:sz="0" w:space="0" w:color="auto"/>
        <w:right w:val="none" w:sz="0" w:space="0" w:color="auto"/>
      </w:divBdr>
    </w:div>
    <w:div w:id="1287354582">
      <w:bodyDiv w:val="1"/>
      <w:marLeft w:val="0"/>
      <w:marRight w:val="0"/>
      <w:marTop w:val="0"/>
      <w:marBottom w:val="0"/>
      <w:divBdr>
        <w:top w:val="none" w:sz="0" w:space="0" w:color="auto"/>
        <w:left w:val="none" w:sz="0" w:space="0" w:color="auto"/>
        <w:bottom w:val="none" w:sz="0" w:space="0" w:color="auto"/>
        <w:right w:val="none" w:sz="0" w:space="0" w:color="auto"/>
      </w:divBdr>
    </w:div>
    <w:div w:id="1288390146">
      <w:bodyDiv w:val="1"/>
      <w:marLeft w:val="0"/>
      <w:marRight w:val="0"/>
      <w:marTop w:val="0"/>
      <w:marBottom w:val="0"/>
      <w:divBdr>
        <w:top w:val="none" w:sz="0" w:space="0" w:color="auto"/>
        <w:left w:val="none" w:sz="0" w:space="0" w:color="auto"/>
        <w:bottom w:val="none" w:sz="0" w:space="0" w:color="auto"/>
        <w:right w:val="none" w:sz="0" w:space="0" w:color="auto"/>
      </w:divBdr>
    </w:div>
    <w:div w:id="1288780895">
      <w:bodyDiv w:val="1"/>
      <w:marLeft w:val="0"/>
      <w:marRight w:val="0"/>
      <w:marTop w:val="0"/>
      <w:marBottom w:val="0"/>
      <w:divBdr>
        <w:top w:val="none" w:sz="0" w:space="0" w:color="auto"/>
        <w:left w:val="none" w:sz="0" w:space="0" w:color="auto"/>
        <w:bottom w:val="none" w:sz="0" w:space="0" w:color="auto"/>
        <w:right w:val="none" w:sz="0" w:space="0" w:color="auto"/>
      </w:divBdr>
    </w:div>
    <w:div w:id="1289975653">
      <w:bodyDiv w:val="1"/>
      <w:marLeft w:val="0"/>
      <w:marRight w:val="0"/>
      <w:marTop w:val="0"/>
      <w:marBottom w:val="0"/>
      <w:divBdr>
        <w:top w:val="none" w:sz="0" w:space="0" w:color="auto"/>
        <w:left w:val="none" w:sz="0" w:space="0" w:color="auto"/>
        <w:bottom w:val="none" w:sz="0" w:space="0" w:color="auto"/>
        <w:right w:val="none" w:sz="0" w:space="0" w:color="auto"/>
      </w:divBdr>
    </w:div>
    <w:div w:id="1290015686">
      <w:bodyDiv w:val="1"/>
      <w:marLeft w:val="0"/>
      <w:marRight w:val="0"/>
      <w:marTop w:val="0"/>
      <w:marBottom w:val="0"/>
      <w:divBdr>
        <w:top w:val="none" w:sz="0" w:space="0" w:color="auto"/>
        <w:left w:val="none" w:sz="0" w:space="0" w:color="auto"/>
        <w:bottom w:val="none" w:sz="0" w:space="0" w:color="auto"/>
        <w:right w:val="none" w:sz="0" w:space="0" w:color="auto"/>
      </w:divBdr>
    </w:div>
    <w:div w:id="1293362684">
      <w:bodyDiv w:val="1"/>
      <w:marLeft w:val="0"/>
      <w:marRight w:val="0"/>
      <w:marTop w:val="0"/>
      <w:marBottom w:val="0"/>
      <w:divBdr>
        <w:top w:val="none" w:sz="0" w:space="0" w:color="auto"/>
        <w:left w:val="none" w:sz="0" w:space="0" w:color="auto"/>
        <w:bottom w:val="none" w:sz="0" w:space="0" w:color="auto"/>
        <w:right w:val="none" w:sz="0" w:space="0" w:color="auto"/>
      </w:divBdr>
    </w:div>
    <w:div w:id="1294018472">
      <w:bodyDiv w:val="1"/>
      <w:marLeft w:val="0"/>
      <w:marRight w:val="0"/>
      <w:marTop w:val="0"/>
      <w:marBottom w:val="0"/>
      <w:divBdr>
        <w:top w:val="none" w:sz="0" w:space="0" w:color="auto"/>
        <w:left w:val="none" w:sz="0" w:space="0" w:color="auto"/>
        <w:bottom w:val="none" w:sz="0" w:space="0" w:color="auto"/>
        <w:right w:val="none" w:sz="0" w:space="0" w:color="auto"/>
      </w:divBdr>
    </w:div>
    <w:div w:id="1295478559">
      <w:bodyDiv w:val="1"/>
      <w:marLeft w:val="0"/>
      <w:marRight w:val="0"/>
      <w:marTop w:val="0"/>
      <w:marBottom w:val="0"/>
      <w:divBdr>
        <w:top w:val="none" w:sz="0" w:space="0" w:color="auto"/>
        <w:left w:val="none" w:sz="0" w:space="0" w:color="auto"/>
        <w:bottom w:val="none" w:sz="0" w:space="0" w:color="auto"/>
        <w:right w:val="none" w:sz="0" w:space="0" w:color="auto"/>
      </w:divBdr>
    </w:div>
    <w:div w:id="1296134976">
      <w:bodyDiv w:val="1"/>
      <w:marLeft w:val="0"/>
      <w:marRight w:val="0"/>
      <w:marTop w:val="0"/>
      <w:marBottom w:val="0"/>
      <w:divBdr>
        <w:top w:val="none" w:sz="0" w:space="0" w:color="auto"/>
        <w:left w:val="none" w:sz="0" w:space="0" w:color="auto"/>
        <w:bottom w:val="none" w:sz="0" w:space="0" w:color="auto"/>
        <w:right w:val="none" w:sz="0" w:space="0" w:color="auto"/>
      </w:divBdr>
    </w:div>
    <w:div w:id="1298602798">
      <w:bodyDiv w:val="1"/>
      <w:marLeft w:val="0"/>
      <w:marRight w:val="0"/>
      <w:marTop w:val="0"/>
      <w:marBottom w:val="0"/>
      <w:divBdr>
        <w:top w:val="none" w:sz="0" w:space="0" w:color="auto"/>
        <w:left w:val="none" w:sz="0" w:space="0" w:color="auto"/>
        <w:bottom w:val="none" w:sz="0" w:space="0" w:color="auto"/>
        <w:right w:val="none" w:sz="0" w:space="0" w:color="auto"/>
      </w:divBdr>
    </w:div>
    <w:div w:id="1299142974">
      <w:bodyDiv w:val="1"/>
      <w:marLeft w:val="0"/>
      <w:marRight w:val="0"/>
      <w:marTop w:val="0"/>
      <w:marBottom w:val="0"/>
      <w:divBdr>
        <w:top w:val="none" w:sz="0" w:space="0" w:color="auto"/>
        <w:left w:val="none" w:sz="0" w:space="0" w:color="auto"/>
        <w:bottom w:val="none" w:sz="0" w:space="0" w:color="auto"/>
        <w:right w:val="none" w:sz="0" w:space="0" w:color="auto"/>
      </w:divBdr>
    </w:div>
    <w:div w:id="1299646958">
      <w:bodyDiv w:val="1"/>
      <w:marLeft w:val="0"/>
      <w:marRight w:val="0"/>
      <w:marTop w:val="0"/>
      <w:marBottom w:val="0"/>
      <w:divBdr>
        <w:top w:val="none" w:sz="0" w:space="0" w:color="auto"/>
        <w:left w:val="none" w:sz="0" w:space="0" w:color="auto"/>
        <w:bottom w:val="none" w:sz="0" w:space="0" w:color="auto"/>
        <w:right w:val="none" w:sz="0" w:space="0" w:color="auto"/>
      </w:divBdr>
    </w:div>
    <w:div w:id="1299990042">
      <w:bodyDiv w:val="1"/>
      <w:marLeft w:val="0"/>
      <w:marRight w:val="0"/>
      <w:marTop w:val="0"/>
      <w:marBottom w:val="0"/>
      <w:divBdr>
        <w:top w:val="none" w:sz="0" w:space="0" w:color="auto"/>
        <w:left w:val="none" w:sz="0" w:space="0" w:color="auto"/>
        <w:bottom w:val="none" w:sz="0" w:space="0" w:color="auto"/>
        <w:right w:val="none" w:sz="0" w:space="0" w:color="auto"/>
      </w:divBdr>
    </w:div>
    <w:div w:id="1302619357">
      <w:bodyDiv w:val="1"/>
      <w:marLeft w:val="0"/>
      <w:marRight w:val="0"/>
      <w:marTop w:val="0"/>
      <w:marBottom w:val="0"/>
      <w:divBdr>
        <w:top w:val="none" w:sz="0" w:space="0" w:color="auto"/>
        <w:left w:val="none" w:sz="0" w:space="0" w:color="auto"/>
        <w:bottom w:val="none" w:sz="0" w:space="0" w:color="auto"/>
        <w:right w:val="none" w:sz="0" w:space="0" w:color="auto"/>
      </w:divBdr>
    </w:div>
    <w:div w:id="1303270014">
      <w:bodyDiv w:val="1"/>
      <w:marLeft w:val="0"/>
      <w:marRight w:val="0"/>
      <w:marTop w:val="0"/>
      <w:marBottom w:val="0"/>
      <w:divBdr>
        <w:top w:val="none" w:sz="0" w:space="0" w:color="auto"/>
        <w:left w:val="none" w:sz="0" w:space="0" w:color="auto"/>
        <w:bottom w:val="none" w:sz="0" w:space="0" w:color="auto"/>
        <w:right w:val="none" w:sz="0" w:space="0" w:color="auto"/>
      </w:divBdr>
    </w:div>
    <w:div w:id="1304701325">
      <w:bodyDiv w:val="1"/>
      <w:marLeft w:val="0"/>
      <w:marRight w:val="0"/>
      <w:marTop w:val="0"/>
      <w:marBottom w:val="0"/>
      <w:divBdr>
        <w:top w:val="none" w:sz="0" w:space="0" w:color="auto"/>
        <w:left w:val="none" w:sz="0" w:space="0" w:color="auto"/>
        <w:bottom w:val="none" w:sz="0" w:space="0" w:color="auto"/>
        <w:right w:val="none" w:sz="0" w:space="0" w:color="auto"/>
      </w:divBdr>
    </w:div>
    <w:div w:id="1307735371">
      <w:bodyDiv w:val="1"/>
      <w:marLeft w:val="0"/>
      <w:marRight w:val="0"/>
      <w:marTop w:val="0"/>
      <w:marBottom w:val="0"/>
      <w:divBdr>
        <w:top w:val="none" w:sz="0" w:space="0" w:color="auto"/>
        <w:left w:val="none" w:sz="0" w:space="0" w:color="auto"/>
        <w:bottom w:val="none" w:sz="0" w:space="0" w:color="auto"/>
        <w:right w:val="none" w:sz="0" w:space="0" w:color="auto"/>
      </w:divBdr>
    </w:div>
    <w:div w:id="1308244205">
      <w:bodyDiv w:val="1"/>
      <w:marLeft w:val="0"/>
      <w:marRight w:val="0"/>
      <w:marTop w:val="0"/>
      <w:marBottom w:val="0"/>
      <w:divBdr>
        <w:top w:val="none" w:sz="0" w:space="0" w:color="auto"/>
        <w:left w:val="none" w:sz="0" w:space="0" w:color="auto"/>
        <w:bottom w:val="none" w:sz="0" w:space="0" w:color="auto"/>
        <w:right w:val="none" w:sz="0" w:space="0" w:color="auto"/>
      </w:divBdr>
    </w:div>
    <w:div w:id="1309936140">
      <w:bodyDiv w:val="1"/>
      <w:marLeft w:val="0"/>
      <w:marRight w:val="0"/>
      <w:marTop w:val="0"/>
      <w:marBottom w:val="0"/>
      <w:divBdr>
        <w:top w:val="none" w:sz="0" w:space="0" w:color="auto"/>
        <w:left w:val="none" w:sz="0" w:space="0" w:color="auto"/>
        <w:bottom w:val="none" w:sz="0" w:space="0" w:color="auto"/>
        <w:right w:val="none" w:sz="0" w:space="0" w:color="auto"/>
      </w:divBdr>
    </w:div>
    <w:div w:id="1312060442">
      <w:bodyDiv w:val="1"/>
      <w:marLeft w:val="0"/>
      <w:marRight w:val="0"/>
      <w:marTop w:val="0"/>
      <w:marBottom w:val="0"/>
      <w:divBdr>
        <w:top w:val="none" w:sz="0" w:space="0" w:color="auto"/>
        <w:left w:val="none" w:sz="0" w:space="0" w:color="auto"/>
        <w:bottom w:val="none" w:sz="0" w:space="0" w:color="auto"/>
        <w:right w:val="none" w:sz="0" w:space="0" w:color="auto"/>
      </w:divBdr>
    </w:div>
    <w:div w:id="1312103326">
      <w:bodyDiv w:val="1"/>
      <w:marLeft w:val="0"/>
      <w:marRight w:val="0"/>
      <w:marTop w:val="0"/>
      <w:marBottom w:val="0"/>
      <w:divBdr>
        <w:top w:val="none" w:sz="0" w:space="0" w:color="auto"/>
        <w:left w:val="none" w:sz="0" w:space="0" w:color="auto"/>
        <w:bottom w:val="none" w:sz="0" w:space="0" w:color="auto"/>
        <w:right w:val="none" w:sz="0" w:space="0" w:color="auto"/>
      </w:divBdr>
    </w:div>
    <w:div w:id="1312637741">
      <w:bodyDiv w:val="1"/>
      <w:marLeft w:val="0"/>
      <w:marRight w:val="0"/>
      <w:marTop w:val="0"/>
      <w:marBottom w:val="0"/>
      <w:divBdr>
        <w:top w:val="none" w:sz="0" w:space="0" w:color="auto"/>
        <w:left w:val="none" w:sz="0" w:space="0" w:color="auto"/>
        <w:bottom w:val="none" w:sz="0" w:space="0" w:color="auto"/>
        <w:right w:val="none" w:sz="0" w:space="0" w:color="auto"/>
      </w:divBdr>
    </w:div>
    <w:div w:id="1319965929">
      <w:bodyDiv w:val="1"/>
      <w:marLeft w:val="0"/>
      <w:marRight w:val="0"/>
      <w:marTop w:val="0"/>
      <w:marBottom w:val="0"/>
      <w:divBdr>
        <w:top w:val="none" w:sz="0" w:space="0" w:color="auto"/>
        <w:left w:val="none" w:sz="0" w:space="0" w:color="auto"/>
        <w:bottom w:val="none" w:sz="0" w:space="0" w:color="auto"/>
        <w:right w:val="none" w:sz="0" w:space="0" w:color="auto"/>
      </w:divBdr>
    </w:div>
    <w:div w:id="1327515118">
      <w:bodyDiv w:val="1"/>
      <w:marLeft w:val="0"/>
      <w:marRight w:val="0"/>
      <w:marTop w:val="0"/>
      <w:marBottom w:val="0"/>
      <w:divBdr>
        <w:top w:val="none" w:sz="0" w:space="0" w:color="auto"/>
        <w:left w:val="none" w:sz="0" w:space="0" w:color="auto"/>
        <w:bottom w:val="none" w:sz="0" w:space="0" w:color="auto"/>
        <w:right w:val="none" w:sz="0" w:space="0" w:color="auto"/>
      </w:divBdr>
    </w:div>
    <w:div w:id="1328241068">
      <w:bodyDiv w:val="1"/>
      <w:marLeft w:val="0"/>
      <w:marRight w:val="0"/>
      <w:marTop w:val="0"/>
      <w:marBottom w:val="0"/>
      <w:divBdr>
        <w:top w:val="none" w:sz="0" w:space="0" w:color="auto"/>
        <w:left w:val="none" w:sz="0" w:space="0" w:color="auto"/>
        <w:bottom w:val="none" w:sz="0" w:space="0" w:color="auto"/>
        <w:right w:val="none" w:sz="0" w:space="0" w:color="auto"/>
      </w:divBdr>
    </w:div>
    <w:div w:id="1328243154">
      <w:bodyDiv w:val="1"/>
      <w:marLeft w:val="0"/>
      <w:marRight w:val="0"/>
      <w:marTop w:val="0"/>
      <w:marBottom w:val="0"/>
      <w:divBdr>
        <w:top w:val="none" w:sz="0" w:space="0" w:color="auto"/>
        <w:left w:val="none" w:sz="0" w:space="0" w:color="auto"/>
        <w:bottom w:val="none" w:sz="0" w:space="0" w:color="auto"/>
        <w:right w:val="none" w:sz="0" w:space="0" w:color="auto"/>
      </w:divBdr>
    </w:div>
    <w:div w:id="1331636765">
      <w:bodyDiv w:val="1"/>
      <w:marLeft w:val="0"/>
      <w:marRight w:val="0"/>
      <w:marTop w:val="0"/>
      <w:marBottom w:val="0"/>
      <w:divBdr>
        <w:top w:val="none" w:sz="0" w:space="0" w:color="auto"/>
        <w:left w:val="none" w:sz="0" w:space="0" w:color="auto"/>
        <w:bottom w:val="none" w:sz="0" w:space="0" w:color="auto"/>
        <w:right w:val="none" w:sz="0" w:space="0" w:color="auto"/>
      </w:divBdr>
    </w:div>
    <w:div w:id="1331757182">
      <w:bodyDiv w:val="1"/>
      <w:marLeft w:val="0"/>
      <w:marRight w:val="0"/>
      <w:marTop w:val="0"/>
      <w:marBottom w:val="0"/>
      <w:divBdr>
        <w:top w:val="none" w:sz="0" w:space="0" w:color="auto"/>
        <w:left w:val="none" w:sz="0" w:space="0" w:color="auto"/>
        <w:bottom w:val="none" w:sz="0" w:space="0" w:color="auto"/>
        <w:right w:val="none" w:sz="0" w:space="0" w:color="auto"/>
      </w:divBdr>
    </w:div>
    <w:div w:id="1332106374">
      <w:bodyDiv w:val="1"/>
      <w:marLeft w:val="0"/>
      <w:marRight w:val="0"/>
      <w:marTop w:val="0"/>
      <w:marBottom w:val="0"/>
      <w:divBdr>
        <w:top w:val="none" w:sz="0" w:space="0" w:color="auto"/>
        <w:left w:val="none" w:sz="0" w:space="0" w:color="auto"/>
        <w:bottom w:val="none" w:sz="0" w:space="0" w:color="auto"/>
        <w:right w:val="none" w:sz="0" w:space="0" w:color="auto"/>
      </w:divBdr>
    </w:div>
    <w:div w:id="1332635233">
      <w:bodyDiv w:val="1"/>
      <w:marLeft w:val="0"/>
      <w:marRight w:val="0"/>
      <w:marTop w:val="0"/>
      <w:marBottom w:val="0"/>
      <w:divBdr>
        <w:top w:val="none" w:sz="0" w:space="0" w:color="auto"/>
        <w:left w:val="none" w:sz="0" w:space="0" w:color="auto"/>
        <w:bottom w:val="none" w:sz="0" w:space="0" w:color="auto"/>
        <w:right w:val="none" w:sz="0" w:space="0" w:color="auto"/>
      </w:divBdr>
    </w:div>
    <w:div w:id="1334458622">
      <w:bodyDiv w:val="1"/>
      <w:marLeft w:val="0"/>
      <w:marRight w:val="0"/>
      <w:marTop w:val="0"/>
      <w:marBottom w:val="0"/>
      <w:divBdr>
        <w:top w:val="none" w:sz="0" w:space="0" w:color="auto"/>
        <w:left w:val="none" w:sz="0" w:space="0" w:color="auto"/>
        <w:bottom w:val="none" w:sz="0" w:space="0" w:color="auto"/>
        <w:right w:val="none" w:sz="0" w:space="0" w:color="auto"/>
      </w:divBdr>
    </w:div>
    <w:div w:id="1336571534">
      <w:bodyDiv w:val="1"/>
      <w:marLeft w:val="0"/>
      <w:marRight w:val="0"/>
      <w:marTop w:val="0"/>
      <w:marBottom w:val="0"/>
      <w:divBdr>
        <w:top w:val="none" w:sz="0" w:space="0" w:color="auto"/>
        <w:left w:val="none" w:sz="0" w:space="0" w:color="auto"/>
        <w:bottom w:val="none" w:sz="0" w:space="0" w:color="auto"/>
        <w:right w:val="none" w:sz="0" w:space="0" w:color="auto"/>
      </w:divBdr>
    </w:div>
    <w:div w:id="1339189404">
      <w:bodyDiv w:val="1"/>
      <w:marLeft w:val="0"/>
      <w:marRight w:val="0"/>
      <w:marTop w:val="0"/>
      <w:marBottom w:val="0"/>
      <w:divBdr>
        <w:top w:val="none" w:sz="0" w:space="0" w:color="auto"/>
        <w:left w:val="none" w:sz="0" w:space="0" w:color="auto"/>
        <w:bottom w:val="none" w:sz="0" w:space="0" w:color="auto"/>
        <w:right w:val="none" w:sz="0" w:space="0" w:color="auto"/>
      </w:divBdr>
    </w:div>
    <w:div w:id="1339849550">
      <w:bodyDiv w:val="1"/>
      <w:marLeft w:val="0"/>
      <w:marRight w:val="0"/>
      <w:marTop w:val="0"/>
      <w:marBottom w:val="0"/>
      <w:divBdr>
        <w:top w:val="none" w:sz="0" w:space="0" w:color="auto"/>
        <w:left w:val="none" w:sz="0" w:space="0" w:color="auto"/>
        <w:bottom w:val="none" w:sz="0" w:space="0" w:color="auto"/>
        <w:right w:val="none" w:sz="0" w:space="0" w:color="auto"/>
      </w:divBdr>
    </w:div>
    <w:div w:id="1342010492">
      <w:bodyDiv w:val="1"/>
      <w:marLeft w:val="0"/>
      <w:marRight w:val="0"/>
      <w:marTop w:val="0"/>
      <w:marBottom w:val="0"/>
      <w:divBdr>
        <w:top w:val="none" w:sz="0" w:space="0" w:color="auto"/>
        <w:left w:val="none" w:sz="0" w:space="0" w:color="auto"/>
        <w:bottom w:val="none" w:sz="0" w:space="0" w:color="auto"/>
        <w:right w:val="none" w:sz="0" w:space="0" w:color="auto"/>
      </w:divBdr>
    </w:div>
    <w:div w:id="1342660414">
      <w:bodyDiv w:val="1"/>
      <w:marLeft w:val="0"/>
      <w:marRight w:val="0"/>
      <w:marTop w:val="0"/>
      <w:marBottom w:val="0"/>
      <w:divBdr>
        <w:top w:val="none" w:sz="0" w:space="0" w:color="auto"/>
        <w:left w:val="none" w:sz="0" w:space="0" w:color="auto"/>
        <w:bottom w:val="none" w:sz="0" w:space="0" w:color="auto"/>
        <w:right w:val="none" w:sz="0" w:space="0" w:color="auto"/>
      </w:divBdr>
    </w:div>
    <w:div w:id="1343359876">
      <w:bodyDiv w:val="1"/>
      <w:marLeft w:val="0"/>
      <w:marRight w:val="0"/>
      <w:marTop w:val="0"/>
      <w:marBottom w:val="0"/>
      <w:divBdr>
        <w:top w:val="none" w:sz="0" w:space="0" w:color="auto"/>
        <w:left w:val="none" w:sz="0" w:space="0" w:color="auto"/>
        <w:bottom w:val="none" w:sz="0" w:space="0" w:color="auto"/>
        <w:right w:val="none" w:sz="0" w:space="0" w:color="auto"/>
      </w:divBdr>
    </w:div>
    <w:div w:id="1343817888">
      <w:bodyDiv w:val="1"/>
      <w:marLeft w:val="0"/>
      <w:marRight w:val="0"/>
      <w:marTop w:val="0"/>
      <w:marBottom w:val="0"/>
      <w:divBdr>
        <w:top w:val="none" w:sz="0" w:space="0" w:color="auto"/>
        <w:left w:val="none" w:sz="0" w:space="0" w:color="auto"/>
        <w:bottom w:val="none" w:sz="0" w:space="0" w:color="auto"/>
        <w:right w:val="none" w:sz="0" w:space="0" w:color="auto"/>
      </w:divBdr>
    </w:div>
    <w:div w:id="1344280644">
      <w:bodyDiv w:val="1"/>
      <w:marLeft w:val="0"/>
      <w:marRight w:val="0"/>
      <w:marTop w:val="0"/>
      <w:marBottom w:val="0"/>
      <w:divBdr>
        <w:top w:val="none" w:sz="0" w:space="0" w:color="auto"/>
        <w:left w:val="none" w:sz="0" w:space="0" w:color="auto"/>
        <w:bottom w:val="none" w:sz="0" w:space="0" w:color="auto"/>
        <w:right w:val="none" w:sz="0" w:space="0" w:color="auto"/>
      </w:divBdr>
    </w:div>
    <w:div w:id="1344360385">
      <w:bodyDiv w:val="1"/>
      <w:marLeft w:val="0"/>
      <w:marRight w:val="0"/>
      <w:marTop w:val="0"/>
      <w:marBottom w:val="0"/>
      <w:divBdr>
        <w:top w:val="none" w:sz="0" w:space="0" w:color="auto"/>
        <w:left w:val="none" w:sz="0" w:space="0" w:color="auto"/>
        <w:bottom w:val="none" w:sz="0" w:space="0" w:color="auto"/>
        <w:right w:val="none" w:sz="0" w:space="0" w:color="auto"/>
      </w:divBdr>
    </w:div>
    <w:div w:id="1345396024">
      <w:bodyDiv w:val="1"/>
      <w:marLeft w:val="0"/>
      <w:marRight w:val="0"/>
      <w:marTop w:val="0"/>
      <w:marBottom w:val="0"/>
      <w:divBdr>
        <w:top w:val="none" w:sz="0" w:space="0" w:color="auto"/>
        <w:left w:val="none" w:sz="0" w:space="0" w:color="auto"/>
        <w:bottom w:val="none" w:sz="0" w:space="0" w:color="auto"/>
        <w:right w:val="none" w:sz="0" w:space="0" w:color="auto"/>
      </w:divBdr>
    </w:div>
    <w:div w:id="1345939896">
      <w:bodyDiv w:val="1"/>
      <w:marLeft w:val="0"/>
      <w:marRight w:val="0"/>
      <w:marTop w:val="0"/>
      <w:marBottom w:val="0"/>
      <w:divBdr>
        <w:top w:val="none" w:sz="0" w:space="0" w:color="auto"/>
        <w:left w:val="none" w:sz="0" w:space="0" w:color="auto"/>
        <w:bottom w:val="none" w:sz="0" w:space="0" w:color="auto"/>
        <w:right w:val="none" w:sz="0" w:space="0" w:color="auto"/>
      </w:divBdr>
    </w:div>
    <w:div w:id="1348867047">
      <w:bodyDiv w:val="1"/>
      <w:marLeft w:val="0"/>
      <w:marRight w:val="0"/>
      <w:marTop w:val="0"/>
      <w:marBottom w:val="0"/>
      <w:divBdr>
        <w:top w:val="none" w:sz="0" w:space="0" w:color="auto"/>
        <w:left w:val="none" w:sz="0" w:space="0" w:color="auto"/>
        <w:bottom w:val="none" w:sz="0" w:space="0" w:color="auto"/>
        <w:right w:val="none" w:sz="0" w:space="0" w:color="auto"/>
      </w:divBdr>
    </w:div>
    <w:div w:id="1349213186">
      <w:bodyDiv w:val="1"/>
      <w:marLeft w:val="0"/>
      <w:marRight w:val="0"/>
      <w:marTop w:val="0"/>
      <w:marBottom w:val="0"/>
      <w:divBdr>
        <w:top w:val="none" w:sz="0" w:space="0" w:color="auto"/>
        <w:left w:val="none" w:sz="0" w:space="0" w:color="auto"/>
        <w:bottom w:val="none" w:sz="0" w:space="0" w:color="auto"/>
        <w:right w:val="none" w:sz="0" w:space="0" w:color="auto"/>
      </w:divBdr>
    </w:div>
    <w:div w:id="1352805892">
      <w:bodyDiv w:val="1"/>
      <w:marLeft w:val="0"/>
      <w:marRight w:val="0"/>
      <w:marTop w:val="0"/>
      <w:marBottom w:val="0"/>
      <w:divBdr>
        <w:top w:val="none" w:sz="0" w:space="0" w:color="auto"/>
        <w:left w:val="none" w:sz="0" w:space="0" w:color="auto"/>
        <w:bottom w:val="none" w:sz="0" w:space="0" w:color="auto"/>
        <w:right w:val="none" w:sz="0" w:space="0" w:color="auto"/>
      </w:divBdr>
    </w:div>
    <w:div w:id="1353604088">
      <w:bodyDiv w:val="1"/>
      <w:marLeft w:val="0"/>
      <w:marRight w:val="0"/>
      <w:marTop w:val="0"/>
      <w:marBottom w:val="0"/>
      <w:divBdr>
        <w:top w:val="none" w:sz="0" w:space="0" w:color="auto"/>
        <w:left w:val="none" w:sz="0" w:space="0" w:color="auto"/>
        <w:bottom w:val="none" w:sz="0" w:space="0" w:color="auto"/>
        <w:right w:val="none" w:sz="0" w:space="0" w:color="auto"/>
      </w:divBdr>
    </w:div>
    <w:div w:id="1354266404">
      <w:bodyDiv w:val="1"/>
      <w:marLeft w:val="0"/>
      <w:marRight w:val="0"/>
      <w:marTop w:val="0"/>
      <w:marBottom w:val="0"/>
      <w:divBdr>
        <w:top w:val="none" w:sz="0" w:space="0" w:color="auto"/>
        <w:left w:val="none" w:sz="0" w:space="0" w:color="auto"/>
        <w:bottom w:val="none" w:sz="0" w:space="0" w:color="auto"/>
        <w:right w:val="none" w:sz="0" w:space="0" w:color="auto"/>
      </w:divBdr>
    </w:div>
    <w:div w:id="1359233414">
      <w:bodyDiv w:val="1"/>
      <w:marLeft w:val="0"/>
      <w:marRight w:val="0"/>
      <w:marTop w:val="0"/>
      <w:marBottom w:val="0"/>
      <w:divBdr>
        <w:top w:val="none" w:sz="0" w:space="0" w:color="auto"/>
        <w:left w:val="none" w:sz="0" w:space="0" w:color="auto"/>
        <w:bottom w:val="none" w:sz="0" w:space="0" w:color="auto"/>
        <w:right w:val="none" w:sz="0" w:space="0" w:color="auto"/>
      </w:divBdr>
    </w:div>
    <w:div w:id="1362124224">
      <w:bodyDiv w:val="1"/>
      <w:marLeft w:val="0"/>
      <w:marRight w:val="0"/>
      <w:marTop w:val="0"/>
      <w:marBottom w:val="0"/>
      <w:divBdr>
        <w:top w:val="none" w:sz="0" w:space="0" w:color="auto"/>
        <w:left w:val="none" w:sz="0" w:space="0" w:color="auto"/>
        <w:bottom w:val="none" w:sz="0" w:space="0" w:color="auto"/>
        <w:right w:val="none" w:sz="0" w:space="0" w:color="auto"/>
      </w:divBdr>
    </w:div>
    <w:div w:id="1363704017">
      <w:bodyDiv w:val="1"/>
      <w:marLeft w:val="0"/>
      <w:marRight w:val="0"/>
      <w:marTop w:val="0"/>
      <w:marBottom w:val="0"/>
      <w:divBdr>
        <w:top w:val="none" w:sz="0" w:space="0" w:color="auto"/>
        <w:left w:val="none" w:sz="0" w:space="0" w:color="auto"/>
        <w:bottom w:val="none" w:sz="0" w:space="0" w:color="auto"/>
        <w:right w:val="none" w:sz="0" w:space="0" w:color="auto"/>
      </w:divBdr>
    </w:div>
    <w:div w:id="1363820772">
      <w:bodyDiv w:val="1"/>
      <w:marLeft w:val="0"/>
      <w:marRight w:val="0"/>
      <w:marTop w:val="0"/>
      <w:marBottom w:val="0"/>
      <w:divBdr>
        <w:top w:val="none" w:sz="0" w:space="0" w:color="auto"/>
        <w:left w:val="none" w:sz="0" w:space="0" w:color="auto"/>
        <w:bottom w:val="none" w:sz="0" w:space="0" w:color="auto"/>
        <w:right w:val="none" w:sz="0" w:space="0" w:color="auto"/>
      </w:divBdr>
    </w:div>
    <w:div w:id="1364213181">
      <w:bodyDiv w:val="1"/>
      <w:marLeft w:val="0"/>
      <w:marRight w:val="0"/>
      <w:marTop w:val="0"/>
      <w:marBottom w:val="0"/>
      <w:divBdr>
        <w:top w:val="none" w:sz="0" w:space="0" w:color="auto"/>
        <w:left w:val="none" w:sz="0" w:space="0" w:color="auto"/>
        <w:bottom w:val="none" w:sz="0" w:space="0" w:color="auto"/>
        <w:right w:val="none" w:sz="0" w:space="0" w:color="auto"/>
      </w:divBdr>
    </w:div>
    <w:div w:id="1365013607">
      <w:bodyDiv w:val="1"/>
      <w:marLeft w:val="0"/>
      <w:marRight w:val="0"/>
      <w:marTop w:val="0"/>
      <w:marBottom w:val="0"/>
      <w:divBdr>
        <w:top w:val="none" w:sz="0" w:space="0" w:color="auto"/>
        <w:left w:val="none" w:sz="0" w:space="0" w:color="auto"/>
        <w:bottom w:val="none" w:sz="0" w:space="0" w:color="auto"/>
        <w:right w:val="none" w:sz="0" w:space="0" w:color="auto"/>
      </w:divBdr>
    </w:div>
    <w:div w:id="1367564167">
      <w:bodyDiv w:val="1"/>
      <w:marLeft w:val="0"/>
      <w:marRight w:val="0"/>
      <w:marTop w:val="0"/>
      <w:marBottom w:val="0"/>
      <w:divBdr>
        <w:top w:val="none" w:sz="0" w:space="0" w:color="auto"/>
        <w:left w:val="none" w:sz="0" w:space="0" w:color="auto"/>
        <w:bottom w:val="none" w:sz="0" w:space="0" w:color="auto"/>
        <w:right w:val="none" w:sz="0" w:space="0" w:color="auto"/>
      </w:divBdr>
    </w:div>
    <w:div w:id="1368948083">
      <w:bodyDiv w:val="1"/>
      <w:marLeft w:val="0"/>
      <w:marRight w:val="0"/>
      <w:marTop w:val="0"/>
      <w:marBottom w:val="0"/>
      <w:divBdr>
        <w:top w:val="none" w:sz="0" w:space="0" w:color="auto"/>
        <w:left w:val="none" w:sz="0" w:space="0" w:color="auto"/>
        <w:bottom w:val="none" w:sz="0" w:space="0" w:color="auto"/>
        <w:right w:val="none" w:sz="0" w:space="0" w:color="auto"/>
      </w:divBdr>
    </w:div>
    <w:div w:id="1369914986">
      <w:bodyDiv w:val="1"/>
      <w:marLeft w:val="0"/>
      <w:marRight w:val="0"/>
      <w:marTop w:val="0"/>
      <w:marBottom w:val="0"/>
      <w:divBdr>
        <w:top w:val="none" w:sz="0" w:space="0" w:color="auto"/>
        <w:left w:val="none" w:sz="0" w:space="0" w:color="auto"/>
        <w:bottom w:val="none" w:sz="0" w:space="0" w:color="auto"/>
        <w:right w:val="none" w:sz="0" w:space="0" w:color="auto"/>
      </w:divBdr>
    </w:div>
    <w:div w:id="1370912975">
      <w:bodyDiv w:val="1"/>
      <w:marLeft w:val="0"/>
      <w:marRight w:val="0"/>
      <w:marTop w:val="0"/>
      <w:marBottom w:val="0"/>
      <w:divBdr>
        <w:top w:val="none" w:sz="0" w:space="0" w:color="auto"/>
        <w:left w:val="none" w:sz="0" w:space="0" w:color="auto"/>
        <w:bottom w:val="none" w:sz="0" w:space="0" w:color="auto"/>
        <w:right w:val="none" w:sz="0" w:space="0" w:color="auto"/>
      </w:divBdr>
    </w:div>
    <w:div w:id="1373000465">
      <w:bodyDiv w:val="1"/>
      <w:marLeft w:val="0"/>
      <w:marRight w:val="0"/>
      <w:marTop w:val="0"/>
      <w:marBottom w:val="0"/>
      <w:divBdr>
        <w:top w:val="none" w:sz="0" w:space="0" w:color="auto"/>
        <w:left w:val="none" w:sz="0" w:space="0" w:color="auto"/>
        <w:bottom w:val="none" w:sz="0" w:space="0" w:color="auto"/>
        <w:right w:val="none" w:sz="0" w:space="0" w:color="auto"/>
      </w:divBdr>
    </w:div>
    <w:div w:id="1378046597">
      <w:bodyDiv w:val="1"/>
      <w:marLeft w:val="0"/>
      <w:marRight w:val="0"/>
      <w:marTop w:val="0"/>
      <w:marBottom w:val="0"/>
      <w:divBdr>
        <w:top w:val="none" w:sz="0" w:space="0" w:color="auto"/>
        <w:left w:val="none" w:sz="0" w:space="0" w:color="auto"/>
        <w:bottom w:val="none" w:sz="0" w:space="0" w:color="auto"/>
        <w:right w:val="none" w:sz="0" w:space="0" w:color="auto"/>
      </w:divBdr>
    </w:div>
    <w:div w:id="1381326049">
      <w:bodyDiv w:val="1"/>
      <w:marLeft w:val="0"/>
      <w:marRight w:val="0"/>
      <w:marTop w:val="0"/>
      <w:marBottom w:val="0"/>
      <w:divBdr>
        <w:top w:val="none" w:sz="0" w:space="0" w:color="auto"/>
        <w:left w:val="none" w:sz="0" w:space="0" w:color="auto"/>
        <w:bottom w:val="none" w:sz="0" w:space="0" w:color="auto"/>
        <w:right w:val="none" w:sz="0" w:space="0" w:color="auto"/>
      </w:divBdr>
    </w:div>
    <w:div w:id="1382436459">
      <w:bodyDiv w:val="1"/>
      <w:marLeft w:val="0"/>
      <w:marRight w:val="0"/>
      <w:marTop w:val="0"/>
      <w:marBottom w:val="0"/>
      <w:divBdr>
        <w:top w:val="none" w:sz="0" w:space="0" w:color="auto"/>
        <w:left w:val="none" w:sz="0" w:space="0" w:color="auto"/>
        <w:bottom w:val="none" w:sz="0" w:space="0" w:color="auto"/>
        <w:right w:val="none" w:sz="0" w:space="0" w:color="auto"/>
      </w:divBdr>
    </w:div>
    <w:div w:id="1385174898">
      <w:bodyDiv w:val="1"/>
      <w:marLeft w:val="0"/>
      <w:marRight w:val="0"/>
      <w:marTop w:val="0"/>
      <w:marBottom w:val="0"/>
      <w:divBdr>
        <w:top w:val="none" w:sz="0" w:space="0" w:color="auto"/>
        <w:left w:val="none" w:sz="0" w:space="0" w:color="auto"/>
        <w:bottom w:val="none" w:sz="0" w:space="0" w:color="auto"/>
        <w:right w:val="none" w:sz="0" w:space="0" w:color="auto"/>
      </w:divBdr>
    </w:div>
    <w:div w:id="1385789392">
      <w:bodyDiv w:val="1"/>
      <w:marLeft w:val="0"/>
      <w:marRight w:val="0"/>
      <w:marTop w:val="0"/>
      <w:marBottom w:val="0"/>
      <w:divBdr>
        <w:top w:val="none" w:sz="0" w:space="0" w:color="auto"/>
        <w:left w:val="none" w:sz="0" w:space="0" w:color="auto"/>
        <w:bottom w:val="none" w:sz="0" w:space="0" w:color="auto"/>
        <w:right w:val="none" w:sz="0" w:space="0" w:color="auto"/>
      </w:divBdr>
    </w:div>
    <w:div w:id="1386680510">
      <w:bodyDiv w:val="1"/>
      <w:marLeft w:val="0"/>
      <w:marRight w:val="0"/>
      <w:marTop w:val="0"/>
      <w:marBottom w:val="0"/>
      <w:divBdr>
        <w:top w:val="none" w:sz="0" w:space="0" w:color="auto"/>
        <w:left w:val="none" w:sz="0" w:space="0" w:color="auto"/>
        <w:bottom w:val="none" w:sz="0" w:space="0" w:color="auto"/>
        <w:right w:val="none" w:sz="0" w:space="0" w:color="auto"/>
      </w:divBdr>
    </w:div>
    <w:div w:id="1387142939">
      <w:bodyDiv w:val="1"/>
      <w:marLeft w:val="0"/>
      <w:marRight w:val="0"/>
      <w:marTop w:val="0"/>
      <w:marBottom w:val="0"/>
      <w:divBdr>
        <w:top w:val="none" w:sz="0" w:space="0" w:color="auto"/>
        <w:left w:val="none" w:sz="0" w:space="0" w:color="auto"/>
        <w:bottom w:val="none" w:sz="0" w:space="0" w:color="auto"/>
        <w:right w:val="none" w:sz="0" w:space="0" w:color="auto"/>
      </w:divBdr>
    </w:div>
    <w:div w:id="1390573550">
      <w:bodyDiv w:val="1"/>
      <w:marLeft w:val="0"/>
      <w:marRight w:val="0"/>
      <w:marTop w:val="0"/>
      <w:marBottom w:val="0"/>
      <w:divBdr>
        <w:top w:val="none" w:sz="0" w:space="0" w:color="auto"/>
        <w:left w:val="none" w:sz="0" w:space="0" w:color="auto"/>
        <w:bottom w:val="none" w:sz="0" w:space="0" w:color="auto"/>
        <w:right w:val="none" w:sz="0" w:space="0" w:color="auto"/>
      </w:divBdr>
    </w:div>
    <w:div w:id="1392391283">
      <w:bodyDiv w:val="1"/>
      <w:marLeft w:val="0"/>
      <w:marRight w:val="0"/>
      <w:marTop w:val="0"/>
      <w:marBottom w:val="0"/>
      <w:divBdr>
        <w:top w:val="none" w:sz="0" w:space="0" w:color="auto"/>
        <w:left w:val="none" w:sz="0" w:space="0" w:color="auto"/>
        <w:bottom w:val="none" w:sz="0" w:space="0" w:color="auto"/>
        <w:right w:val="none" w:sz="0" w:space="0" w:color="auto"/>
      </w:divBdr>
    </w:div>
    <w:div w:id="1394036142">
      <w:bodyDiv w:val="1"/>
      <w:marLeft w:val="0"/>
      <w:marRight w:val="0"/>
      <w:marTop w:val="0"/>
      <w:marBottom w:val="0"/>
      <w:divBdr>
        <w:top w:val="none" w:sz="0" w:space="0" w:color="auto"/>
        <w:left w:val="none" w:sz="0" w:space="0" w:color="auto"/>
        <w:bottom w:val="none" w:sz="0" w:space="0" w:color="auto"/>
        <w:right w:val="none" w:sz="0" w:space="0" w:color="auto"/>
      </w:divBdr>
    </w:div>
    <w:div w:id="1397049054">
      <w:bodyDiv w:val="1"/>
      <w:marLeft w:val="0"/>
      <w:marRight w:val="0"/>
      <w:marTop w:val="0"/>
      <w:marBottom w:val="0"/>
      <w:divBdr>
        <w:top w:val="none" w:sz="0" w:space="0" w:color="auto"/>
        <w:left w:val="none" w:sz="0" w:space="0" w:color="auto"/>
        <w:bottom w:val="none" w:sz="0" w:space="0" w:color="auto"/>
        <w:right w:val="none" w:sz="0" w:space="0" w:color="auto"/>
      </w:divBdr>
    </w:div>
    <w:div w:id="1399593091">
      <w:bodyDiv w:val="1"/>
      <w:marLeft w:val="0"/>
      <w:marRight w:val="0"/>
      <w:marTop w:val="0"/>
      <w:marBottom w:val="0"/>
      <w:divBdr>
        <w:top w:val="none" w:sz="0" w:space="0" w:color="auto"/>
        <w:left w:val="none" w:sz="0" w:space="0" w:color="auto"/>
        <w:bottom w:val="none" w:sz="0" w:space="0" w:color="auto"/>
        <w:right w:val="none" w:sz="0" w:space="0" w:color="auto"/>
      </w:divBdr>
    </w:div>
    <w:div w:id="1402212171">
      <w:bodyDiv w:val="1"/>
      <w:marLeft w:val="0"/>
      <w:marRight w:val="0"/>
      <w:marTop w:val="0"/>
      <w:marBottom w:val="0"/>
      <w:divBdr>
        <w:top w:val="none" w:sz="0" w:space="0" w:color="auto"/>
        <w:left w:val="none" w:sz="0" w:space="0" w:color="auto"/>
        <w:bottom w:val="none" w:sz="0" w:space="0" w:color="auto"/>
        <w:right w:val="none" w:sz="0" w:space="0" w:color="auto"/>
      </w:divBdr>
    </w:div>
    <w:div w:id="1403598575">
      <w:bodyDiv w:val="1"/>
      <w:marLeft w:val="0"/>
      <w:marRight w:val="0"/>
      <w:marTop w:val="0"/>
      <w:marBottom w:val="0"/>
      <w:divBdr>
        <w:top w:val="none" w:sz="0" w:space="0" w:color="auto"/>
        <w:left w:val="none" w:sz="0" w:space="0" w:color="auto"/>
        <w:bottom w:val="none" w:sz="0" w:space="0" w:color="auto"/>
        <w:right w:val="none" w:sz="0" w:space="0" w:color="auto"/>
      </w:divBdr>
    </w:div>
    <w:div w:id="1404521589">
      <w:bodyDiv w:val="1"/>
      <w:marLeft w:val="0"/>
      <w:marRight w:val="0"/>
      <w:marTop w:val="0"/>
      <w:marBottom w:val="0"/>
      <w:divBdr>
        <w:top w:val="none" w:sz="0" w:space="0" w:color="auto"/>
        <w:left w:val="none" w:sz="0" w:space="0" w:color="auto"/>
        <w:bottom w:val="none" w:sz="0" w:space="0" w:color="auto"/>
        <w:right w:val="none" w:sz="0" w:space="0" w:color="auto"/>
      </w:divBdr>
    </w:div>
    <w:div w:id="1409107280">
      <w:bodyDiv w:val="1"/>
      <w:marLeft w:val="0"/>
      <w:marRight w:val="0"/>
      <w:marTop w:val="0"/>
      <w:marBottom w:val="0"/>
      <w:divBdr>
        <w:top w:val="none" w:sz="0" w:space="0" w:color="auto"/>
        <w:left w:val="none" w:sz="0" w:space="0" w:color="auto"/>
        <w:bottom w:val="none" w:sz="0" w:space="0" w:color="auto"/>
        <w:right w:val="none" w:sz="0" w:space="0" w:color="auto"/>
      </w:divBdr>
    </w:div>
    <w:div w:id="1411535216">
      <w:bodyDiv w:val="1"/>
      <w:marLeft w:val="0"/>
      <w:marRight w:val="0"/>
      <w:marTop w:val="0"/>
      <w:marBottom w:val="0"/>
      <w:divBdr>
        <w:top w:val="none" w:sz="0" w:space="0" w:color="auto"/>
        <w:left w:val="none" w:sz="0" w:space="0" w:color="auto"/>
        <w:bottom w:val="none" w:sz="0" w:space="0" w:color="auto"/>
        <w:right w:val="none" w:sz="0" w:space="0" w:color="auto"/>
      </w:divBdr>
    </w:div>
    <w:div w:id="1415392329">
      <w:bodyDiv w:val="1"/>
      <w:marLeft w:val="0"/>
      <w:marRight w:val="0"/>
      <w:marTop w:val="0"/>
      <w:marBottom w:val="0"/>
      <w:divBdr>
        <w:top w:val="none" w:sz="0" w:space="0" w:color="auto"/>
        <w:left w:val="none" w:sz="0" w:space="0" w:color="auto"/>
        <w:bottom w:val="none" w:sz="0" w:space="0" w:color="auto"/>
        <w:right w:val="none" w:sz="0" w:space="0" w:color="auto"/>
      </w:divBdr>
    </w:div>
    <w:div w:id="1416592012">
      <w:bodyDiv w:val="1"/>
      <w:marLeft w:val="0"/>
      <w:marRight w:val="0"/>
      <w:marTop w:val="0"/>
      <w:marBottom w:val="0"/>
      <w:divBdr>
        <w:top w:val="none" w:sz="0" w:space="0" w:color="auto"/>
        <w:left w:val="none" w:sz="0" w:space="0" w:color="auto"/>
        <w:bottom w:val="none" w:sz="0" w:space="0" w:color="auto"/>
        <w:right w:val="none" w:sz="0" w:space="0" w:color="auto"/>
      </w:divBdr>
    </w:div>
    <w:div w:id="1417172147">
      <w:bodyDiv w:val="1"/>
      <w:marLeft w:val="0"/>
      <w:marRight w:val="0"/>
      <w:marTop w:val="0"/>
      <w:marBottom w:val="0"/>
      <w:divBdr>
        <w:top w:val="none" w:sz="0" w:space="0" w:color="auto"/>
        <w:left w:val="none" w:sz="0" w:space="0" w:color="auto"/>
        <w:bottom w:val="none" w:sz="0" w:space="0" w:color="auto"/>
        <w:right w:val="none" w:sz="0" w:space="0" w:color="auto"/>
      </w:divBdr>
    </w:div>
    <w:div w:id="1419207243">
      <w:bodyDiv w:val="1"/>
      <w:marLeft w:val="0"/>
      <w:marRight w:val="0"/>
      <w:marTop w:val="0"/>
      <w:marBottom w:val="0"/>
      <w:divBdr>
        <w:top w:val="none" w:sz="0" w:space="0" w:color="auto"/>
        <w:left w:val="none" w:sz="0" w:space="0" w:color="auto"/>
        <w:bottom w:val="none" w:sz="0" w:space="0" w:color="auto"/>
        <w:right w:val="none" w:sz="0" w:space="0" w:color="auto"/>
      </w:divBdr>
    </w:div>
    <w:div w:id="1420100001">
      <w:bodyDiv w:val="1"/>
      <w:marLeft w:val="0"/>
      <w:marRight w:val="0"/>
      <w:marTop w:val="0"/>
      <w:marBottom w:val="0"/>
      <w:divBdr>
        <w:top w:val="none" w:sz="0" w:space="0" w:color="auto"/>
        <w:left w:val="none" w:sz="0" w:space="0" w:color="auto"/>
        <w:bottom w:val="none" w:sz="0" w:space="0" w:color="auto"/>
        <w:right w:val="none" w:sz="0" w:space="0" w:color="auto"/>
      </w:divBdr>
    </w:div>
    <w:div w:id="1421222033">
      <w:bodyDiv w:val="1"/>
      <w:marLeft w:val="0"/>
      <w:marRight w:val="0"/>
      <w:marTop w:val="0"/>
      <w:marBottom w:val="0"/>
      <w:divBdr>
        <w:top w:val="none" w:sz="0" w:space="0" w:color="auto"/>
        <w:left w:val="none" w:sz="0" w:space="0" w:color="auto"/>
        <w:bottom w:val="none" w:sz="0" w:space="0" w:color="auto"/>
        <w:right w:val="none" w:sz="0" w:space="0" w:color="auto"/>
      </w:divBdr>
    </w:div>
    <w:div w:id="1423448095">
      <w:bodyDiv w:val="1"/>
      <w:marLeft w:val="0"/>
      <w:marRight w:val="0"/>
      <w:marTop w:val="0"/>
      <w:marBottom w:val="0"/>
      <w:divBdr>
        <w:top w:val="none" w:sz="0" w:space="0" w:color="auto"/>
        <w:left w:val="none" w:sz="0" w:space="0" w:color="auto"/>
        <w:bottom w:val="none" w:sz="0" w:space="0" w:color="auto"/>
        <w:right w:val="none" w:sz="0" w:space="0" w:color="auto"/>
      </w:divBdr>
    </w:div>
    <w:div w:id="1425028988">
      <w:bodyDiv w:val="1"/>
      <w:marLeft w:val="0"/>
      <w:marRight w:val="0"/>
      <w:marTop w:val="0"/>
      <w:marBottom w:val="0"/>
      <w:divBdr>
        <w:top w:val="none" w:sz="0" w:space="0" w:color="auto"/>
        <w:left w:val="none" w:sz="0" w:space="0" w:color="auto"/>
        <w:bottom w:val="none" w:sz="0" w:space="0" w:color="auto"/>
        <w:right w:val="none" w:sz="0" w:space="0" w:color="auto"/>
      </w:divBdr>
    </w:div>
    <w:div w:id="1426727396">
      <w:bodyDiv w:val="1"/>
      <w:marLeft w:val="0"/>
      <w:marRight w:val="0"/>
      <w:marTop w:val="0"/>
      <w:marBottom w:val="0"/>
      <w:divBdr>
        <w:top w:val="none" w:sz="0" w:space="0" w:color="auto"/>
        <w:left w:val="none" w:sz="0" w:space="0" w:color="auto"/>
        <w:bottom w:val="none" w:sz="0" w:space="0" w:color="auto"/>
        <w:right w:val="none" w:sz="0" w:space="0" w:color="auto"/>
      </w:divBdr>
    </w:div>
    <w:div w:id="1426875621">
      <w:bodyDiv w:val="1"/>
      <w:marLeft w:val="0"/>
      <w:marRight w:val="0"/>
      <w:marTop w:val="0"/>
      <w:marBottom w:val="0"/>
      <w:divBdr>
        <w:top w:val="none" w:sz="0" w:space="0" w:color="auto"/>
        <w:left w:val="none" w:sz="0" w:space="0" w:color="auto"/>
        <w:bottom w:val="none" w:sz="0" w:space="0" w:color="auto"/>
        <w:right w:val="none" w:sz="0" w:space="0" w:color="auto"/>
      </w:divBdr>
    </w:div>
    <w:div w:id="1427112791">
      <w:bodyDiv w:val="1"/>
      <w:marLeft w:val="0"/>
      <w:marRight w:val="0"/>
      <w:marTop w:val="0"/>
      <w:marBottom w:val="0"/>
      <w:divBdr>
        <w:top w:val="none" w:sz="0" w:space="0" w:color="auto"/>
        <w:left w:val="none" w:sz="0" w:space="0" w:color="auto"/>
        <w:bottom w:val="none" w:sz="0" w:space="0" w:color="auto"/>
        <w:right w:val="none" w:sz="0" w:space="0" w:color="auto"/>
      </w:divBdr>
    </w:div>
    <w:div w:id="1427192617">
      <w:bodyDiv w:val="1"/>
      <w:marLeft w:val="0"/>
      <w:marRight w:val="0"/>
      <w:marTop w:val="0"/>
      <w:marBottom w:val="0"/>
      <w:divBdr>
        <w:top w:val="none" w:sz="0" w:space="0" w:color="auto"/>
        <w:left w:val="none" w:sz="0" w:space="0" w:color="auto"/>
        <w:bottom w:val="none" w:sz="0" w:space="0" w:color="auto"/>
        <w:right w:val="none" w:sz="0" w:space="0" w:color="auto"/>
      </w:divBdr>
    </w:div>
    <w:div w:id="1429808829">
      <w:bodyDiv w:val="1"/>
      <w:marLeft w:val="0"/>
      <w:marRight w:val="0"/>
      <w:marTop w:val="0"/>
      <w:marBottom w:val="0"/>
      <w:divBdr>
        <w:top w:val="none" w:sz="0" w:space="0" w:color="auto"/>
        <w:left w:val="none" w:sz="0" w:space="0" w:color="auto"/>
        <w:bottom w:val="none" w:sz="0" w:space="0" w:color="auto"/>
        <w:right w:val="none" w:sz="0" w:space="0" w:color="auto"/>
      </w:divBdr>
    </w:div>
    <w:div w:id="1431047320">
      <w:bodyDiv w:val="1"/>
      <w:marLeft w:val="0"/>
      <w:marRight w:val="0"/>
      <w:marTop w:val="0"/>
      <w:marBottom w:val="0"/>
      <w:divBdr>
        <w:top w:val="none" w:sz="0" w:space="0" w:color="auto"/>
        <w:left w:val="none" w:sz="0" w:space="0" w:color="auto"/>
        <w:bottom w:val="none" w:sz="0" w:space="0" w:color="auto"/>
        <w:right w:val="none" w:sz="0" w:space="0" w:color="auto"/>
      </w:divBdr>
    </w:div>
    <w:div w:id="1432508157">
      <w:bodyDiv w:val="1"/>
      <w:marLeft w:val="0"/>
      <w:marRight w:val="0"/>
      <w:marTop w:val="0"/>
      <w:marBottom w:val="0"/>
      <w:divBdr>
        <w:top w:val="none" w:sz="0" w:space="0" w:color="auto"/>
        <w:left w:val="none" w:sz="0" w:space="0" w:color="auto"/>
        <w:bottom w:val="none" w:sz="0" w:space="0" w:color="auto"/>
        <w:right w:val="none" w:sz="0" w:space="0" w:color="auto"/>
      </w:divBdr>
      <w:divsChild>
        <w:div w:id="1078480160">
          <w:marLeft w:val="0"/>
          <w:marRight w:val="0"/>
          <w:marTop w:val="0"/>
          <w:marBottom w:val="0"/>
          <w:divBdr>
            <w:top w:val="none" w:sz="0" w:space="0" w:color="auto"/>
            <w:left w:val="none" w:sz="0" w:space="0" w:color="auto"/>
            <w:bottom w:val="none" w:sz="0" w:space="0" w:color="auto"/>
            <w:right w:val="none" w:sz="0" w:space="0" w:color="auto"/>
          </w:divBdr>
          <w:divsChild>
            <w:div w:id="10817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1665">
      <w:bodyDiv w:val="1"/>
      <w:marLeft w:val="0"/>
      <w:marRight w:val="0"/>
      <w:marTop w:val="0"/>
      <w:marBottom w:val="0"/>
      <w:divBdr>
        <w:top w:val="none" w:sz="0" w:space="0" w:color="auto"/>
        <w:left w:val="none" w:sz="0" w:space="0" w:color="auto"/>
        <w:bottom w:val="none" w:sz="0" w:space="0" w:color="auto"/>
        <w:right w:val="none" w:sz="0" w:space="0" w:color="auto"/>
      </w:divBdr>
    </w:div>
    <w:div w:id="1436827879">
      <w:bodyDiv w:val="1"/>
      <w:marLeft w:val="0"/>
      <w:marRight w:val="0"/>
      <w:marTop w:val="0"/>
      <w:marBottom w:val="0"/>
      <w:divBdr>
        <w:top w:val="none" w:sz="0" w:space="0" w:color="auto"/>
        <w:left w:val="none" w:sz="0" w:space="0" w:color="auto"/>
        <w:bottom w:val="none" w:sz="0" w:space="0" w:color="auto"/>
        <w:right w:val="none" w:sz="0" w:space="0" w:color="auto"/>
      </w:divBdr>
    </w:div>
    <w:div w:id="1437284493">
      <w:bodyDiv w:val="1"/>
      <w:marLeft w:val="0"/>
      <w:marRight w:val="0"/>
      <w:marTop w:val="0"/>
      <w:marBottom w:val="0"/>
      <w:divBdr>
        <w:top w:val="none" w:sz="0" w:space="0" w:color="auto"/>
        <w:left w:val="none" w:sz="0" w:space="0" w:color="auto"/>
        <w:bottom w:val="none" w:sz="0" w:space="0" w:color="auto"/>
        <w:right w:val="none" w:sz="0" w:space="0" w:color="auto"/>
      </w:divBdr>
    </w:div>
    <w:div w:id="1438482259">
      <w:bodyDiv w:val="1"/>
      <w:marLeft w:val="0"/>
      <w:marRight w:val="0"/>
      <w:marTop w:val="0"/>
      <w:marBottom w:val="0"/>
      <w:divBdr>
        <w:top w:val="none" w:sz="0" w:space="0" w:color="auto"/>
        <w:left w:val="none" w:sz="0" w:space="0" w:color="auto"/>
        <w:bottom w:val="none" w:sz="0" w:space="0" w:color="auto"/>
        <w:right w:val="none" w:sz="0" w:space="0" w:color="auto"/>
      </w:divBdr>
    </w:div>
    <w:div w:id="1440640329">
      <w:bodyDiv w:val="1"/>
      <w:marLeft w:val="0"/>
      <w:marRight w:val="0"/>
      <w:marTop w:val="0"/>
      <w:marBottom w:val="0"/>
      <w:divBdr>
        <w:top w:val="none" w:sz="0" w:space="0" w:color="auto"/>
        <w:left w:val="none" w:sz="0" w:space="0" w:color="auto"/>
        <w:bottom w:val="none" w:sz="0" w:space="0" w:color="auto"/>
        <w:right w:val="none" w:sz="0" w:space="0" w:color="auto"/>
      </w:divBdr>
    </w:div>
    <w:div w:id="1444760477">
      <w:bodyDiv w:val="1"/>
      <w:marLeft w:val="0"/>
      <w:marRight w:val="0"/>
      <w:marTop w:val="0"/>
      <w:marBottom w:val="0"/>
      <w:divBdr>
        <w:top w:val="none" w:sz="0" w:space="0" w:color="auto"/>
        <w:left w:val="none" w:sz="0" w:space="0" w:color="auto"/>
        <w:bottom w:val="none" w:sz="0" w:space="0" w:color="auto"/>
        <w:right w:val="none" w:sz="0" w:space="0" w:color="auto"/>
      </w:divBdr>
    </w:div>
    <w:div w:id="1445029388">
      <w:bodyDiv w:val="1"/>
      <w:marLeft w:val="0"/>
      <w:marRight w:val="0"/>
      <w:marTop w:val="0"/>
      <w:marBottom w:val="0"/>
      <w:divBdr>
        <w:top w:val="none" w:sz="0" w:space="0" w:color="auto"/>
        <w:left w:val="none" w:sz="0" w:space="0" w:color="auto"/>
        <w:bottom w:val="none" w:sz="0" w:space="0" w:color="auto"/>
        <w:right w:val="none" w:sz="0" w:space="0" w:color="auto"/>
      </w:divBdr>
    </w:div>
    <w:div w:id="1446197493">
      <w:bodyDiv w:val="1"/>
      <w:marLeft w:val="0"/>
      <w:marRight w:val="0"/>
      <w:marTop w:val="0"/>
      <w:marBottom w:val="0"/>
      <w:divBdr>
        <w:top w:val="none" w:sz="0" w:space="0" w:color="auto"/>
        <w:left w:val="none" w:sz="0" w:space="0" w:color="auto"/>
        <w:bottom w:val="none" w:sz="0" w:space="0" w:color="auto"/>
        <w:right w:val="none" w:sz="0" w:space="0" w:color="auto"/>
      </w:divBdr>
    </w:div>
    <w:div w:id="1446265103">
      <w:bodyDiv w:val="1"/>
      <w:marLeft w:val="0"/>
      <w:marRight w:val="0"/>
      <w:marTop w:val="0"/>
      <w:marBottom w:val="0"/>
      <w:divBdr>
        <w:top w:val="none" w:sz="0" w:space="0" w:color="auto"/>
        <w:left w:val="none" w:sz="0" w:space="0" w:color="auto"/>
        <w:bottom w:val="none" w:sz="0" w:space="0" w:color="auto"/>
        <w:right w:val="none" w:sz="0" w:space="0" w:color="auto"/>
      </w:divBdr>
    </w:div>
    <w:div w:id="1449623477">
      <w:bodyDiv w:val="1"/>
      <w:marLeft w:val="0"/>
      <w:marRight w:val="0"/>
      <w:marTop w:val="0"/>
      <w:marBottom w:val="0"/>
      <w:divBdr>
        <w:top w:val="none" w:sz="0" w:space="0" w:color="auto"/>
        <w:left w:val="none" w:sz="0" w:space="0" w:color="auto"/>
        <w:bottom w:val="none" w:sz="0" w:space="0" w:color="auto"/>
        <w:right w:val="none" w:sz="0" w:space="0" w:color="auto"/>
      </w:divBdr>
    </w:div>
    <w:div w:id="1454904168">
      <w:bodyDiv w:val="1"/>
      <w:marLeft w:val="0"/>
      <w:marRight w:val="0"/>
      <w:marTop w:val="0"/>
      <w:marBottom w:val="0"/>
      <w:divBdr>
        <w:top w:val="none" w:sz="0" w:space="0" w:color="auto"/>
        <w:left w:val="none" w:sz="0" w:space="0" w:color="auto"/>
        <w:bottom w:val="none" w:sz="0" w:space="0" w:color="auto"/>
        <w:right w:val="none" w:sz="0" w:space="0" w:color="auto"/>
      </w:divBdr>
    </w:div>
    <w:div w:id="1455978962">
      <w:bodyDiv w:val="1"/>
      <w:marLeft w:val="0"/>
      <w:marRight w:val="0"/>
      <w:marTop w:val="0"/>
      <w:marBottom w:val="0"/>
      <w:divBdr>
        <w:top w:val="none" w:sz="0" w:space="0" w:color="auto"/>
        <w:left w:val="none" w:sz="0" w:space="0" w:color="auto"/>
        <w:bottom w:val="none" w:sz="0" w:space="0" w:color="auto"/>
        <w:right w:val="none" w:sz="0" w:space="0" w:color="auto"/>
      </w:divBdr>
    </w:div>
    <w:div w:id="1457404825">
      <w:bodyDiv w:val="1"/>
      <w:marLeft w:val="0"/>
      <w:marRight w:val="0"/>
      <w:marTop w:val="0"/>
      <w:marBottom w:val="0"/>
      <w:divBdr>
        <w:top w:val="none" w:sz="0" w:space="0" w:color="auto"/>
        <w:left w:val="none" w:sz="0" w:space="0" w:color="auto"/>
        <w:bottom w:val="none" w:sz="0" w:space="0" w:color="auto"/>
        <w:right w:val="none" w:sz="0" w:space="0" w:color="auto"/>
      </w:divBdr>
    </w:div>
    <w:div w:id="1459959291">
      <w:bodyDiv w:val="1"/>
      <w:marLeft w:val="0"/>
      <w:marRight w:val="0"/>
      <w:marTop w:val="0"/>
      <w:marBottom w:val="0"/>
      <w:divBdr>
        <w:top w:val="none" w:sz="0" w:space="0" w:color="auto"/>
        <w:left w:val="none" w:sz="0" w:space="0" w:color="auto"/>
        <w:bottom w:val="none" w:sz="0" w:space="0" w:color="auto"/>
        <w:right w:val="none" w:sz="0" w:space="0" w:color="auto"/>
      </w:divBdr>
    </w:div>
    <w:div w:id="1460026748">
      <w:bodyDiv w:val="1"/>
      <w:marLeft w:val="0"/>
      <w:marRight w:val="0"/>
      <w:marTop w:val="0"/>
      <w:marBottom w:val="0"/>
      <w:divBdr>
        <w:top w:val="none" w:sz="0" w:space="0" w:color="auto"/>
        <w:left w:val="none" w:sz="0" w:space="0" w:color="auto"/>
        <w:bottom w:val="none" w:sz="0" w:space="0" w:color="auto"/>
        <w:right w:val="none" w:sz="0" w:space="0" w:color="auto"/>
      </w:divBdr>
    </w:div>
    <w:div w:id="1463037781">
      <w:bodyDiv w:val="1"/>
      <w:marLeft w:val="0"/>
      <w:marRight w:val="0"/>
      <w:marTop w:val="0"/>
      <w:marBottom w:val="0"/>
      <w:divBdr>
        <w:top w:val="none" w:sz="0" w:space="0" w:color="auto"/>
        <w:left w:val="none" w:sz="0" w:space="0" w:color="auto"/>
        <w:bottom w:val="none" w:sz="0" w:space="0" w:color="auto"/>
        <w:right w:val="none" w:sz="0" w:space="0" w:color="auto"/>
      </w:divBdr>
    </w:div>
    <w:div w:id="1464157235">
      <w:bodyDiv w:val="1"/>
      <w:marLeft w:val="0"/>
      <w:marRight w:val="0"/>
      <w:marTop w:val="0"/>
      <w:marBottom w:val="0"/>
      <w:divBdr>
        <w:top w:val="none" w:sz="0" w:space="0" w:color="auto"/>
        <w:left w:val="none" w:sz="0" w:space="0" w:color="auto"/>
        <w:bottom w:val="none" w:sz="0" w:space="0" w:color="auto"/>
        <w:right w:val="none" w:sz="0" w:space="0" w:color="auto"/>
      </w:divBdr>
    </w:div>
    <w:div w:id="1465464267">
      <w:bodyDiv w:val="1"/>
      <w:marLeft w:val="0"/>
      <w:marRight w:val="0"/>
      <w:marTop w:val="0"/>
      <w:marBottom w:val="0"/>
      <w:divBdr>
        <w:top w:val="none" w:sz="0" w:space="0" w:color="auto"/>
        <w:left w:val="none" w:sz="0" w:space="0" w:color="auto"/>
        <w:bottom w:val="none" w:sz="0" w:space="0" w:color="auto"/>
        <w:right w:val="none" w:sz="0" w:space="0" w:color="auto"/>
      </w:divBdr>
    </w:div>
    <w:div w:id="1467045888">
      <w:bodyDiv w:val="1"/>
      <w:marLeft w:val="0"/>
      <w:marRight w:val="0"/>
      <w:marTop w:val="0"/>
      <w:marBottom w:val="0"/>
      <w:divBdr>
        <w:top w:val="none" w:sz="0" w:space="0" w:color="auto"/>
        <w:left w:val="none" w:sz="0" w:space="0" w:color="auto"/>
        <w:bottom w:val="none" w:sz="0" w:space="0" w:color="auto"/>
        <w:right w:val="none" w:sz="0" w:space="0" w:color="auto"/>
      </w:divBdr>
    </w:div>
    <w:div w:id="1467233554">
      <w:bodyDiv w:val="1"/>
      <w:marLeft w:val="0"/>
      <w:marRight w:val="0"/>
      <w:marTop w:val="0"/>
      <w:marBottom w:val="0"/>
      <w:divBdr>
        <w:top w:val="none" w:sz="0" w:space="0" w:color="auto"/>
        <w:left w:val="none" w:sz="0" w:space="0" w:color="auto"/>
        <w:bottom w:val="none" w:sz="0" w:space="0" w:color="auto"/>
        <w:right w:val="none" w:sz="0" w:space="0" w:color="auto"/>
      </w:divBdr>
    </w:div>
    <w:div w:id="1469591701">
      <w:bodyDiv w:val="1"/>
      <w:marLeft w:val="0"/>
      <w:marRight w:val="0"/>
      <w:marTop w:val="0"/>
      <w:marBottom w:val="0"/>
      <w:divBdr>
        <w:top w:val="none" w:sz="0" w:space="0" w:color="auto"/>
        <w:left w:val="none" w:sz="0" w:space="0" w:color="auto"/>
        <w:bottom w:val="none" w:sz="0" w:space="0" w:color="auto"/>
        <w:right w:val="none" w:sz="0" w:space="0" w:color="auto"/>
      </w:divBdr>
    </w:div>
    <w:div w:id="1471705214">
      <w:bodyDiv w:val="1"/>
      <w:marLeft w:val="0"/>
      <w:marRight w:val="0"/>
      <w:marTop w:val="0"/>
      <w:marBottom w:val="0"/>
      <w:divBdr>
        <w:top w:val="none" w:sz="0" w:space="0" w:color="auto"/>
        <w:left w:val="none" w:sz="0" w:space="0" w:color="auto"/>
        <w:bottom w:val="none" w:sz="0" w:space="0" w:color="auto"/>
        <w:right w:val="none" w:sz="0" w:space="0" w:color="auto"/>
      </w:divBdr>
    </w:div>
    <w:div w:id="1472094316">
      <w:bodyDiv w:val="1"/>
      <w:marLeft w:val="0"/>
      <w:marRight w:val="0"/>
      <w:marTop w:val="0"/>
      <w:marBottom w:val="0"/>
      <w:divBdr>
        <w:top w:val="none" w:sz="0" w:space="0" w:color="auto"/>
        <w:left w:val="none" w:sz="0" w:space="0" w:color="auto"/>
        <w:bottom w:val="none" w:sz="0" w:space="0" w:color="auto"/>
        <w:right w:val="none" w:sz="0" w:space="0" w:color="auto"/>
      </w:divBdr>
    </w:div>
    <w:div w:id="1472791202">
      <w:bodyDiv w:val="1"/>
      <w:marLeft w:val="0"/>
      <w:marRight w:val="0"/>
      <w:marTop w:val="0"/>
      <w:marBottom w:val="0"/>
      <w:divBdr>
        <w:top w:val="none" w:sz="0" w:space="0" w:color="auto"/>
        <w:left w:val="none" w:sz="0" w:space="0" w:color="auto"/>
        <w:bottom w:val="none" w:sz="0" w:space="0" w:color="auto"/>
        <w:right w:val="none" w:sz="0" w:space="0" w:color="auto"/>
      </w:divBdr>
    </w:div>
    <w:div w:id="1473592260">
      <w:bodyDiv w:val="1"/>
      <w:marLeft w:val="0"/>
      <w:marRight w:val="0"/>
      <w:marTop w:val="0"/>
      <w:marBottom w:val="0"/>
      <w:divBdr>
        <w:top w:val="none" w:sz="0" w:space="0" w:color="auto"/>
        <w:left w:val="none" w:sz="0" w:space="0" w:color="auto"/>
        <w:bottom w:val="none" w:sz="0" w:space="0" w:color="auto"/>
        <w:right w:val="none" w:sz="0" w:space="0" w:color="auto"/>
      </w:divBdr>
    </w:div>
    <w:div w:id="1474912016">
      <w:bodyDiv w:val="1"/>
      <w:marLeft w:val="0"/>
      <w:marRight w:val="0"/>
      <w:marTop w:val="0"/>
      <w:marBottom w:val="0"/>
      <w:divBdr>
        <w:top w:val="none" w:sz="0" w:space="0" w:color="auto"/>
        <w:left w:val="none" w:sz="0" w:space="0" w:color="auto"/>
        <w:bottom w:val="none" w:sz="0" w:space="0" w:color="auto"/>
        <w:right w:val="none" w:sz="0" w:space="0" w:color="auto"/>
      </w:divBdr>
    </w:div>
    <w:div w:id="1475028782">
      <w:bodyDiv w:val="1"/>
      <w:marLeft w:val="0"/>
      <w:marRight w:val="0"/>
      <w:marTop w:val="0"/>
      <w:marBottom w:val="0"/>
      <w:divBdr>
        <w:top w:val="none" w:sz="0" w:space="0" w:color="auto"/>
        <w:left w:val="none" w:sz="0" w:space="0" w:color="auto"/>
        <w:bottom w:val="none" w:sz="0" w:space="0" w:color="auto"/>
        <w:right w:val="none" w:sz="0" w:space="0" w:color="auto"/>
      </w:divBdr>
    </w:div>
    <w:div w:id="1475641273">
      <w:bodyDiv w:val="1"/>
      <w:marLeft w:val="0"/>
      <w:marRight w:val="0"/>
      <w:marTop w:val="0"/>
      <w:marBottom w:val="0"/>
      <w:divBdr>
        <w:top w:val="none" w:sz="0" w:space="0" w:color="auto"/>
        <w:left w:val="none" w:sz="0" w:space="0" w:color="auto"/>
        <w:bottom w:val="none" w:sz="0" w:space="0" w:color="auto"/>
        <w:right w:val="none" w:sz="0" w:space="0" w:color="auto"/>
      </w:divBdr>
    </w:div>
    <w:div w:id="1475752125">
      <w:bodyDiv w:val="1"/>
      <w:marLeft w:val="0"/>
      <w:marRight w:val="0"/>
      <w:marTop w:val="0"/>
      <w:marBottom w:val="0"/>
      <w:divBdr>
        <w:top w:val="none" w:sz="0" w:space="0" w:color="auto"/>
        <w:left w:val="none" w:sz="0" w:space="0" w:color="auto"/>
        <w:bottom w:val="none" w:sz="0" w:space="0" w:color="auto"/>
        <w:right w:val="none" w:sz="0" w:space="0" w:color="auto"/>
      </w:divBdr>
    </w:div>
    <w:div w:id="1479692049">
      <w:bodyDiv w:val="1"/>
      <w:marLeft w:val="0"/>
      <w:marRight w:val="0"/>
      <w:marTop w:val="0"/>
      <w:marBottom w:val="0"/>
      <w:divBdr>
        <w:top w:val="none" w:sz="0" w:space="0" w:color="auto"/>
        <w:left w:val="none" w:sz="0" w:space="0" w:color="auto"/>
        <w:bottom w:val="none" w:sz="0" w:space="0" w:color="auto"/>
        <w:right w:val="none" w:sz="0" w:space="0" w:color="auto"/>
      </w:divBdr>
    </w:div>
    <w:div w:id="1481121243">
      <w:bodyDiv w:val="1"/>
      <w:marLeft w:val="0"/>
      <w:marRight w:val="0"/>
      <w:marTop w:val="0"/>
      <w:marBottom w:val="0"/>
      <w:divBdr>
        <w:top w:val="none" w:sz="0" w:space="0" w:color="auto"/>
        <w:left w:val="none" w:sz="0" w:space="0" w:color="auto"/>
        <w:bottom w:val="none" w:sz="0" w:space="0" w:color="auto"/>
        <w:right w:val="none" w:sz="0" w:space="0" w:color="auto"/>
      </w:divBdr>
    </w:div>
    <w:div w:id="1481384574">
      <w:bodyDiv w:val="1"/>
      <w:marLeft w:val="0"/>
      <w:marRight w:val="0"/>
      <w:marTop w:val="0"/>
      <w:marBottom w:val="0"/>
      <w:divBdr>
        <w:top w:val="none" w:sz="0" w:space="0" w:color="auto"/>
        <w:left w:val="none" w:sz="0" w:space="0" w:color="auto"/>
        <w:bottom w:val="none" w:sz="0" w:space="0" w:color="auto"/>
        <w:right w:val="none" w:sz="0" w:space="0" w:color="auto"/>
      </w:divBdr>
    </w:div>
    <w:div w:id="1481531224">
      <w:bodyDiv w:val="1"/>
      <w:marLeft w:val="0"/>
      <w:marRight w:val="0"/>
      <w:marTop w:val="0"/>
      <w:marBottom w:val="0"/>
      <w:divBdr>
        <w:top w:val="none" w:sz="0" w:space="0" w:color="auto"/>
        <w:left w:val="none" w:sz="0" w:space="0" w:color="auto"/>
        <w:bottom w:val="none" w:sz="0" w:space="0" w:color="auto"/>
        <w:right w:val="none" w:sz="0" w:space="0" w:color="auto"/>
      </w:divBdr>
    </w:div>
    <w:div w:id="1481851021">
      <w:bodyDiv w:val="1"/>
      <w:marLeft w:val="0"/>
      <w:marRight w:val="0"/>
      <w:marTop w:val="0"/>
      <w:marBottom w:val="0"/>
      <w:divBdr>
        <w:top w:val="none" w:sz="0" w:space="0" w:color="auto"/>
        <w:left w:val="none" w:sz="0" w:space="0" w:color="auto"/>
        <w:bottom w:val="none" w:sz="0" w:space="0" w:color="auto"/>
        <w:right w:val="none" w:sz="0" w:space="0" w:color="auto"/>
      </w:divBdr>
    </w:div>
    <w:div w:id="1481851363">
      <w:bodyDiv w:val="1"/>
      <w:marLeft w:val="0"/>
      <w:marRight w:val="0"/>
      <w:marTop w:val="0"/>
      <w:marBottom w:val="0"/>
      <w:divBdr>
        <w:top w:val="none" w:sz="0" w:space="0" w:color="auto"/>
        <w:left w:val="none" w:sz="0" w:space="0" w:color="auto"/>
        <w:bottom w:val="none" w:sz="0" w:space="0" w:color="auto"/>
        <w:right w:val="none" w:sz="0" w:space="0" w:color="auto"/>
      </w:divBdr>
    </w:div>
    <w:div w:id="1482306025">
      <w:bodyDiv w:val="1"/>
      <w:marLeft w:val="0"/>
      <w:marRight w:val="0"/>
      <w:marTop w:val="0"/>
      <w:marBottom w:val="0"/>
      <w:divBdr>
        <w:top w:val="none" w:sz="0" w:space="0" w:color="auto"/>
        <w:left w:val="none" w:sz="0" w:space="0" w:color="auto"/>
        <w:bottom w:val="none" w:sz="0" w:space="0" w:color="auto"/>
        <w:right w:val="none" w:sz="0" w:space="0" w:color="auto"/>
      </w:divBdr>
    </w:div>
    <w:div w:id="1485968815">
      <w:bodyDiv w:val="1"/>
      <w:marLeft w:val="0"/>
      <w:marRight w:val="0"/>
      <w:marTop w:val="0"/>
      <w:marBottom w:val="0"/>
      <w:divBdr>
        <w:top w:val="none" w:sz="0" w:space="0" w:color="auto"/>
        <w:left w:val="none" w:sz="0" w:space="0" w:color="auto"/>
        <w:bottom w:val="none" w:sz="0" w:space="0" w:color="auto"/>
        <w:right w:val="none" w:sz="0" w:space="0" w:color="auto"/>
      </w:divBdr>
    </w:div>
    <w:div w:id="1487285351">
      <w:bodyDiv w:val="1"/>
      <w:marLeft w:val="0"/>
      <w:marRight w:val="0"/>
      <w:marTop w:val="0"/>
      <w:marBottom w:val="0"/>
      <w:divBdr>
        <w:top w:val="none" w:sz="0" w:space="0" w:color="auto"/>
        <w:left w:val="none" w:sz="0" w:space="0" w:color="auto"/>
        <w:bottom w:val="none" w:sz="0" w:space="0" w:color="auto"/>
        <w:right w:val="none" w:sz="0" w:space="0" w:color="auto"/>
      </w:divBdr>
    </w:div>
    <w:div w:id="1487745395">
      <w:bodyDiv w:val="1"/>
      <w:marLeft w:val="0"/>
      <w:marRight w:val="0"/>
      <w:marTop w:val="0"/>
      <w:marBottom w:val="0"/>
      <w:divBdr>
        <w:top w:val="none" w:sz="0" w:space="0" w:color="auto"/>
        <w:left w:val="none" w:sz="0" w:space="0" w:color="auto"/>
        <w:bottom w:val="none" w:sz="0" w:space="0" w:color="auto"/>
        <w:right w:val="none" w:sz="0" w:space="0" w:color="auto"/>
      </w:divBdr>
    </w:div>
    <w:div w:id="1496191749">
      <w:bodyDiv w:val="1"/>
      <w:marLeft w:val="0"/>
      <w:marRight w:val="0"/>
      <w:marTop w:val="0"/>
      <w:marBottom w:val="0"/>
      <w:divBdr>
        <w:top w:val="none" w:sz="0" w:space="0" w:color="auto"/>
        <w:left w:val="none" w:sz="0" w:space="0" w:color="auto"/>
        <w:bottom w:val="none" w:sz="0" w:space="0" w:color="auto"/>
        <w:right w:val="none" w:sz="0" w:space="0" w:color="auto"/>
      </w:divBdr>
    </w:div>
    <w:div w:id="1497190052">
      <w:bodyDiv w:val="1"/>
      <w:marLeft w:val="0"/>
      <w:marRight w:val="0"/>
      <w:marTop w:val="0"/>
      <w:marBottom w:val="0"/>
      <w:divBdr>
        <w:top w:val="none" w:sz="0" w:space="0" w:color="auto"/>
        <w:left w:val="none" w:sz="0" w:space="0" w:color="auto"/>
        <w:bottom w:val="none" w:sz="0" w:space="0" w:color="auto"/>
        <w:right w:val="none" w:sz="0" w:space="0" w:color="auto"/>
      </w:divBdr>
    </w:div>
    <w:div w:id="1498420449">
      <w:bodyDiv w:val="1"/>
      <w:marLeft w:val="0"/>
      <w:marRight w:val="0"/>
      <w:marTop w:val="0"/>
      <w:marBottom w:val="0"/>
      <w:divBdr>
        <w:top w:val="none" w:sz="0" w:space="0" w:color="auto"/>
        <w:left w:val="none" w:sz="0" w:space="0" w:color="auto"/>
        <w:bottom w:val="none" w:sz="0" w:space="0" w:color="auto"/>
        <w:right w:val="none" w:sz="0" w:space="0" w:color="auto"/>
      </w:divBdr>
    </w:div>
    <w:div w:id="1499030705">
      <w:bodyDiv w:val="1"/>
      <w:marLeft w:val="0"/>
      <w:marRight w:val="0"/>
      <w:marTop w:val="0"/>
      <w:marBottom w:val="0"/>
      <w:divBdr>
        <w:top w:val="none" w:sz="0" w:space="0" w:color="auto"/>
        <w:left w:val="none" w:sz="0" w:space="0" w:color="auto"/>
        <w:bottom w:val="none" w:sz="0" w:space="0" w:color="auto"/>
        <w:right w:val="none" w:sz="0" w:space="0" w:color="auto"/>
      </w:divBdr>
    </w:div>
    <w:div w:id="1505167252">
      <w:bodyDiv w:val="1"/>
      <w:marLeft w:val="0"/>
      <w:marRight w:val="0"/>
      <w:marTop w:val="0"/>
      <w:marBottom w:val="0"/>
      <w:divBdr>
        <w:top w:val="none" w:sz="0" w:space="0" w:color="auto"/>
        <w:left w:val="none" w:sz="0" w:space="0" w:color="auto"/>
        <w:bottom w:val="none" w:sz="0" w:space="0" w:color="auto"/>
        <w:right w:val="none" w:sz="0" w:space="0" w:color="auto"/>
      </w:divBdr>
    </w:div>
    <w:div w:id="1506477135">
      <w:bodyDiv w:val="1"/>
      <w:marLeft w:val="0"/>
      <w:marRight w:val="0"/>
      <w:marTop w:val="0"/>
      <w:marBottom w:val="0"/>
      <w:divBdr>
        <w:top w:val="none" w:sz="0" w:space="0" w:color="auto"/>
        <w:left w:val="none" w:sz="0" w:space="0" w:color="auto"/>
        <w:bottom w:val="none" w:sz="0" w:space="0" w:color="auto"/>
        <w:right w:val="none" w:sz="0" w:space="0" w:color="auto"/>
      </w:divBdr>
    </w:div>
    <w:div w:id="1507983914">
      <w:bodyDiv w:val="1"/>
      <w:marLeft w:val="0"/>
      <w:marRight w:val="0"/>
      <w:marTop w:val="0"/>
      <w:marBottom w:val="0"/>
      <w:divBdr>
        <w:top w:val="none" w:sz="0" w:space="0" w:color="auto"/>
        <w:left w:val="none" w:sz="0" w:space="0" w:color="auto"/>
        <w:bottom w:val="none" w:sz="0" w:space="0" w:color="auto"/>
        <w:right w:val="none" w:sz="0" w:space="0" w:color="auto"/>
      </w:divBdr>
    </w:div>
    <w:div w:id="1511027084">
      <w:bodyDiv w:val="1"/>
      <w:marLeft w:val="0"/>
      <w:marRight w:val="0"/>
      <w:marTop w:val="0"/>
      <w:marBottom w:val="0"/>
      <w:divBdr>
        <w:top w:val="none" w:sz="0" w:space="0" w:color="auto"/>
        <w:left w:val="none" w:sz="0" w:space="0" w:color="auto"/>
        <w:bottom w:val="none" w:sz="0" w:space="0" w:color="auto"/>
        <w:right w:val="none" w:sz="0" w:space="0" w:color="auto"/>
      </w:divBdr>
    </w:div>
    <w:div w:id="1512715709">
      <w:bodyDiv w:val="1"/>
      <w:marLeft w:val="0"/>
      <w:marRight w:val="0"/>
      <w:marTop w:val="0"/>
      <w:marBottom w:val="0"/>
      <w:divBdr>
        <w:top w:val="none" w:sz="0" w:space="0" w:color="auto"/>
        <w:left w:val="none" w:sz="0" w:space="0" w:color="auto"/>
        <w:bottom w:val="none" w:sz="0" w:space="0" w:color="auto"/>
        <w:right w:val="none" w:sz="0" w:space="0" w:color="auto"/>
      </w:divBdr>
    </w:div>
    <w:div w:id="1512722390">
      <w:bodyDiv w:val="1"/>
      <w:marLeft w:val="0"/>
      <w:marRight w:val="0"/>
      <w:marTop w:val="0"/>
      <w:marBottom w:val="0"/>
      <w:divBdr>
        <w:top w:val="none" w:sz="0" w:space="0" w:color="auto"/>
        <w:left w:val="none" w:sz="0" w:space="0" w:color="auto"/>
        <w:bottom w:val="none" w:sz="0" w:space="0" w:color="auto"/>
        <w:right w:val="none" w:sz="0" w:space="0" w:color="auto"/>
      </w:divBdr>
    </w:div>
    <w:div w:id="1513686617">
      <w:bodyDiv w:val="1"/>
      <w:marLeft w:val="0"/>
      <w:marRight w:val="0"/>
      <w:marTop w:val="0"/>
      <w:marBottom w:val="0"/>
      <w:divBdr>
        <w:top w:val="none" w:sz="0" w:space="0" w:color="auto"/>
        <w:left w:val="none" w:sz="0" w:space="0" w:color="auto"/>
        <w:bottom w:val="none" w:sz="0" w:space="0" w:color="auto"/>
        <w:right w:val="none" w:sz="0" w:space="0" w:color="auto"/>
      </w:divBdr>
    </w:div>
    <w:div w:id="1513687425">
      <w:bodyDiv w:val="1"/>
      <w:marLeft w:val="0"/>
      <w:marRight w:val="0"/>
      <w:marTop w:val="0"/>
      <w:marBottom w:val="0"/>
      <w:divBdr>
        <w:top w:val="none" w:sz="0" w:space="0" w:color="auto"/>
        <w:left w:val="none" w:sz="0" w:space="0" w:color="auto"/>
        <w:bottom w:val="none" w:sz="0" w:space="0" w:color="auto"/>
        <w:right w:val="none" w:sz="0" w:space="0" w:color="auto"/>
      </w:divBdr>
    </w:div>
    <w:div w:id="1514687991">
      <w:bodyDiv w:val="1"/>
      <w:marLeft w:val="0"/>
      <w:marRight w:val="0"/>
      <w:marTop w:val="0"/>
      <w:marBottom w:val="0"/>
      <w:divBdr>
        <w:top w:val="none" w:sz="0" w:space="0" w:color="auto"/>
        <w:left w:val="none" w:sz="0" w:space="0" w:color="auto"/>
        <w:bottom w:val="none" w:sz="0" w:space="0" w:color="auto"/>
        <w:right w:val="none" w:sz="0" w:space="0" w:color="auto"/>
      </w:divBdr>
    </w:div>
    <w:div w:id="1515807860">
      <w:bodyDiv w:val="1"/>
      <w:marLeft w:val="0"/>
      <w:marRight w:val="0"/>
      <w:marTop w:val="0"/>
      <w:marBottom w:val="0"/>
      <w:divBdr>
        <w:top w:val="none" w:sz="0" w:space="0" w:color="auto"/>
        <w:left w:val="none" w:sz="0" w:space="0" w:color="auto"/>
        <w:bottom w:val="none" w:sz="0" w:space="0" w:color="auto"/>
        <w:right w:val="none" w:sz="0" w:space="0" w:color="auto"/>
      </w:divBdr>
    </w:div>
    <w:div w:id="1518041051">
      <w:bodyDiv w:val="1"/>
      <w:marLeft w:val="0"/>
      <w:marRight w:val="0"/>
      <w:marTop w:val="0"/>
      <w:marBottom w:val="0"/>
      <w:divBdr>
        <w:top w:val="none" w:sz="0" w:space="0" w:color="auto"/>
        <w:left w:val="none" w:sz="0" w:space="0" w:color="auto"/>
        <w:bottom w:val="none" w:sz="0" w:space="0" w:color="auto"/>
        <w:right w:val="none" w:sz="0" w:space="0" w:color="auto"/>
      </w:divBdr>
    </w:div>
    <w:div w:id="1518076341">
      <w:bodyDiv w:val="1"/>
      <w:marLeft w:val="0"/>
      <w:marRight w:val="0"/>
      <w:marTop w:val="0"/>
      <w:marBottom w:val="0"/>
      <w:divBdr>
        <w:top w:val="none" w:sz="0" w:space="0" w:color="auto"/>
        <w:left w:val="none" w:sz="0" w:space="0" w:color="auto"/>
        <w:bottom w:val="none" w:sz="0" w:space="0" w:color="auto"/>
        <w:right w:val="none" w:sz="0" w:space="0" w:color="auto"/>
      </w:divBdr>
    </w:div>
    <w:div w:id="1518693536">
      <w:bodyDiv w:val="1"/>
      <w:marLeft w:val="0"/>
      <w:marRight w:val="0"/>
      <w:marTop w:val="0"/>
      <w:marBottom w:val="0"/>
      <w:divBdr>
        <w:top w:val="none" w:sz="0" w:space="0" w:color="auto"/>
        <w:left w:val="none" w:sz="0" w:space="0" w:color="auto"/>
        <w:bottom w:val="none" w:sz="0" w:space="0" w:color="auto"/>
        <w:right w:val="none" w:sz="0" w:space="0" w:color="auto"/>
      </w:divBdr>
    </w:div>
    <w:div w:id="1521045328">
      <w:bodyDiv w:val="1"/>
      <w:marLeft w:val="0"/>
      <w:marRight w:val="0"/>
      <w:marTop w:val="0"/>
      <w:marBottom w:val="0"/>
      <w:divBdr>
        <w:top w:val="none" w:sz="0" w:space="0" w:color="auto"/>
        <w:left w:val="none" w:sz="0" w:space="0" w:color="auto"/>
        <w:bottom w:val="none" w:sz="0" w:space="0" w:color="auto"/>
        <w:right w:val="none" w:sz="0" w:space="0" w:color="auto"/>
      </w:divBdr>
    </w:div>
    <w:div w:id="1521502720">
      <w:bodyDiv w:val="1"/>
      <w:marLeft w:val="0"/>
      <w:marRight w:val="0"/>
      <w:marTop w:val="0"/>
      <w:marBottom w:val="0"/>
      <w:divBdr>
        <w:top w:val="none" w:sz="0" w:space="0" w:color="auto"/>
        <w:left w:val="none" w:sz="0" w:space="0" w:color="auto"/>
        <w:bottom w:val="none" w:sz="0" w:space="0" w:color="auto"/>
        <w:right w:val="none" w:sz="0" w:space="0" w:color="auto"/>
      </w:divBdr>
    </w:div>
    <w:div w:id="1525902972">
      <w:bodyDiv w:val="1"/>
      <w:marLeft w:val="0"/>
      <w:marRight w:val="0"/>
      <w:marTop w:val="0"/>
      <w:marBottom w:val="0"/>
      <w:divBdr>
        <w:top w:val="none" w:sz="0" w:space="0" w:color="auto"/>
        <w:left w:val="none" w:sz="0" w:space="0" w:color="auto"/>
        <w:bottom w:val="none" w:sz="0" w:space="0" w:color="auto"/>
        <w:right w:val="none" w:sz="0" w:space="0" w:color="auto"/>
      </w:divBdr>
    </w:div>
    <w:div w:id="1526407431">
      <w:bodyDiv w:val="1"/>
      <w:marLeft w:val="0"/>
      <w:marRight w:val="0"/>
      <w:marTop w:val="0"/>
      <w:marBottom w:val="0"/>
      <w:divBdr>
        <w:top w:val="none" w:sz="0" w:space="0" w:color="auto"/>
        <w:left w:val="none" w:sz="0" w:space="0" w:color="auto"/>
        <w:bottom w:val="none" w:sz="0" w:space="0" w:color="auto"/>
        <w:right w:val="none" w:sz="0" w:space="0" w:color="auto"/>
      </w:divBdr>
    </w:div>
    <w:div w:id="1529293659">
      <w:bodyDiv w:val="1"/>
      <w:marLeft w:val="0"/>
      <w:marRight w:val="0"/>
      <w:marTop w:val="0"/>
      <w:marBottom w:val="0"/>
      <w:divBdr>
        <w:top w:val="none" w:sz="0" w:space="0" w:color="auto"/>
        <w:left w:val="none" w:sz="0" w:space="0" w:color="auto"/>
        <w:bottom w:val="none" w:sz="0" w:space="0" w:color="auto"/>
        <w:right w:val="none" w:sz="0" w:space="0" w:color="auto"/>
      </w:divBdr>
    </w:div>
    <w:div w:id="1530800978">
      <w:bodyDiv w:val="1"/>
      <w:marLeft w:val="0"/>
      <w:marRight w:val="0"/>
      <w:marTop w:val="0"/>
      <w:marBottom w:val="0"/>
      <w:divBdr>
        <w:top w:val="none" w:sz="0" w:space="0" w:color="auto"/>
        <w:left w:val="none" w:sz="0" w:space="0" w:color="auto"/>
        <w:bottom w:val="none" w:sz="0" w:space="0" w:color="auto"/>
        <w:right w:val="none" w:sz="0" w:space="0" w:color="auto"/>
      </w:divBdr>
    </w:div>
    <w:div w:id="1533179846">
      <w:bodyDiv w:val="1"/>
      <w:marLeft w:val="0"/>
      <w:marRight w:val="0"/>
      <w:marTop w:val="0"/>
      <w:marBottom w:val="0"/>
      <w:divBdr>
        <w:top w:val="none" w:sz="0" w:space="0" w:color="auto"/>
        <w:left w:val="none" w:sz="0" w:space="0" w:color="auto"/>
        <w:bottom w:val="none" w:sz="0" w:space="0" w:color="auto"/>
        <w:right w:val="none" w:sz="0" w:space="0" w:color="auto"/>
      </w:divBdr>
    </w:div>
    <w:div w:id="1533304180">
      <w:bodyDiv w:val="1"/>
      <w:marLeft w:val="0"/>
      <w:marRight w:val="0"/>
      <w:marTop w:val="0"/>
      <w:marBottom w:val="0"/>
      <w:divBdr>
        <w:top w:val="none" w:sz="0" w:space="0" w:color="auto"/>
        <w:left w:val="none" w:sz="0" w:space="0" w:color="auto"/>
        <w:bottom w:val="none" w:sz="0" w:space="0" w:color="auto"/>
        <w:right w:val="none" w:sz="0" w:space="0" w:color="auto"/>
      </w:divBdr>
    </w:div>
    <w:div w:id="1533496589">
      <w:bodyDiv w:val="1"/>
      <w:marLeft w:val="0"/>
      <w:marRight w:val="0"/>
      <w:marTop w:val="0"/>
      <w:marBottom w:val="0"/>
      <w:divBdr>
        <w:top w:val="none" w:sz="0" w:space="0" w:color="auto"/>
        <w:left w:val="none" w:sz="0" w:space="0" w:color="auto"/>
        <w:bottom w:val="none" w:sz="0" w:space="0" w:color="auto"/>
        <w:right w:val="none" w:sz="0" w:space="0" w:color="auto"/>
      </w:divBdr>
    </w:div>
    <w:div w:id="1539200150">
      <w:bodyDiv w:val="1"/>
      <w:marLeft w:val="0"/>
      <w:marRight w:val="0"/>
      <w:marTop w:val="0"/>
      <w:marBottom w:val="0"/>
      <w:divBdr>
        <w:top w:val="none" w:sz="0" w:space="0" w:color="auto"/>
        <w:left w:val="none" w:sz="0" w:space="0" w:color="auto"/>
        <w:bottom w:val="none" w:sz="0" w:space="0" w:color="auto"/>
        <w:right w:val="none" w:sz="0" w:space="0" w:color="auto"/>
      </w:divBdr>
    </w:div>
    <w:div w:id="1539660779">
      <w:bodyDiv w:val="1"/>
      <w:marLeft w:val="0"/>
      <w:marRight w:val="0"/>
      <w:marTop w:val="0"/>
      <w:marBottom w:val="0"/>
      <w:divBdr>
        <w:top w:val="none" w:sz="0" w:space="0" w:color="auto"/>
        <w:left w:val="none" w:sz="0" w:space="0" w:color="auto"/>
        <w:bottom w:val="none" w:sz="0" w:space="0" w:color="auto"/>
        <w:right w:val="none" w:sz="0" w:space="0" w:color="auto"/>
      </w:divBdr>
    </w:div>
    <w:div w:id="1542671546">
      <w:bodyDiv w:val="1"/>
      <w:marLeft w:val="0"/>
      <w:marRight w:val="0"/>
      <w:marTop w:val="0"/>
      <w:marBottom w:val="0"/>
      <w:divBdr>
        <w:top w:val="none" w:sz="0" w:space="0" w:color="auto"/>
        <w:left w:val="none" w:sz="0" w:space="0" w:color="auto"/>
        <w:bottom w:val="none" w:sz="0" w:space="0" w:color="auto"/>
        <w:right w:val="none" w:sz="0" w:space="0" w:color="auto"/>
      </w:divBdr>
    </w:div>
    <w:div w:id="1545285533">
      <w:bodyDiv w:val="1"/>
      <w:marLeft w:val="0"/>
      <w:marRight w:val="0"/>
      <w:marTop w:val="0"/>
      <w:marBottom w:val="0"/>
      <w:divBdr>
        <w:top w:val="none" w:sz="0" w:space="0" w:color="auto"/>
        <w:left w:val="none" w:sz="0" w:space="0" w:color="auto"/>
        <w:bottom w:val="none" w:sz="0" w:space="0" w:color="auto"/>
        <w:right w:val="none" w:sz="0" w:space="0" w:color="auto"/>
      </w:divBdr>
    </w:div>
    <w:div w:id="1545369779">
      <w:bodyDiv w:val="1"/>
      <w:marLeft w:val="0"/>
      <w:marRight w:val="0"/>
      <w:marTop w:val="0"/>
      <w:marBottom w:val="0"/>
      <w:divBdr>
        <w:top w:val="none" w:sz="0" w:space="0" w:color="auto"/>
        <w:left w:val="none" w:sz="0" w:space="0" w:color="auto"/>
        <w:bottom w:val="none" w:sz="0" w:space="0" w:color="auto"/>
        <w:right w:val="none" w:sz="0" w:space="0" w:color="auto"/>
      </w:divBdr>
    </w:div>
    <w:div w:id="1546410913">
      <w:bodyDiv w:val="1"/>
      <w:marLeft w:val="0"/>
      <w:marRight w:val="0"/>
      <w:marTop w:val="0"/>
      <w:marBottom w:val="0"/>
      <w:divBdr>
        <w:top w:val="none" w:sz="0" w:space="0" w:color="auto"/>
        <w:left w:val="none" w:sz="0" w:space="0" w:color="auto"/>
        <w:bottom w:val="none" w:sz="0" w:space="0" w:color="auto"/>
        <w:right w:val="none" w:sz="0" w:space="0" w:color="auto"/>
      </w:divBdr>
    </w:div>
    <w:div w:id="1548686874">
      <w:bodyDiv w:val="1"/>
      <w:marLeft w:val="0"/>
      <w:marRight w:val="0"/>
      <w:marTop w:val="0"/>
      <w:marBottom w:val="0"/>
      <w:divBdr>
        <w:top w:val="none" w:sz="0" w:space="0" w:color="auto"/>
        <w:left w:val="none" w:sz="0" w:space="0" w:color="auto"/>
        <w:bottom w:val="none" w:sz="0" w:space="0" w:color="auto"/>
        <w:right w:val="none" w:sz="0" w:space="0" w:color="auto"/>
      </w:divBdr>
    </w:div>
    <w:div w:id="1548757641">
      <w:bodyDiv w:val="1"/>
      <w:marLeft w:val="0"/>
      <w:marRight w:val="0"/>
      <w:marTop w:val="0"/>
      <w:marBottom w:val="0"/>
      <w:divBdr>
        <w:top w:val="none" w:sz="0" w:space="0" w:color="auto"/>
        <w:left w:val="none" w:sz="0" w:space="0" w:color="auto"/>
        <w:bottom w:val="none" w:sz="0" w:space="0" w:color="auto"/>
        <w:right w:val="none" w:sz="0" w:space="0" w:color="auto"/>
      </w:divBdr>
    </w:div>
    <w:div w:id="1549343199">
      <w:bodyDiv w:val="1"/>
      <w:marLeft w:val="0"/>
      <w:marRight w:val="0"/>
      <w:marTop w:val="0"/>
      <w:marBottom w:val="0"/>
      <w:divBdr>
        <w:top w:val="none" w:sz="0" w:space="0" w:color="auto"/>
        <w:left w:val="none" w:sz="0" w:space="0" w:color="auto"/>
        <w:bottom w:val="none" w:sz="0" w:space="0" w:color="auto"/>
        <w:right w:val="none" w:sz="0" w:space="0" w:color="auto"/>
      </w:divBdr>
    </w:div>
    <w:div w:id="1550876101">
      <w:bodyDiv w:val="1"/>
      <w:marLeft w:val="0"/>
      <w:marRight w:val="0"/>
      <w:marTop w:val="0"/>
      <w:marBottom w:val="0"/>
      <w:divBdr>
        <w:top w:val="none" w:sz="0" w:space="0" w:color="auto"/>
        <w:left w:val="none" w:sz="0" w:space="0" w:color="auto"/>
        <w:bottom w:val="none" w:sz="0" w:space="0" w:color="auto"/>
        <w:right w:val="none" w:sz="0" w:space="0" w:color="auto"/>
      </w:divBdr>
    </w:div>
    <w:div w:id="1555463387">
      <w:bodyDiv w:val="1"/>
      <w:marLeft w:val="0"/>
      <w:marRight w:val="0"/>
      <w:marTop w:val="0"/>
      <w:marBottom w:val="0"/>
      <w:divBdr>
        <w:top w:val="none" w:sz="0" w:space="0" w:color="auto"/>
        <w:left w:val="none" w:sz="0" w:space="0" w:color="auto"/>
        <w:bottom w:val="none" w:sz="0" w:space="0" w:color="auto"/>
        <w:right w:val="none" w:sz="0" w:space="0" w:color="auto"/>
      </w:divBdr>
    </w:div>
    <w:div w:id="1555772215">
      <w:bodyDiv w:val="1"/>
      <w:marLeft w:val="0"/>
      <w:marRight w:val="0"/>
      <w:marTop w:val="0"/>
      <w:marBottom w:val="0"/>
      <w:divBdr>
        <w:top w:val="none" w:sz="0" w:space="0" w:color="auto"/>
        <w:left w:val="none" w:sz="0" w:space="0" w:color="auto"/>
        <w:bottom w:val="none" w:sz="0" w:space="0" w:color="auto"/>
        <w:right w:val="none" w:sz="0" w:space="0" w:color="auto"/>
      </w:divBdr>
    </w:div>
    <w:div w:id="1557618627">
      <w:bodyDiv w:val="1"/>
      <w:marLeft w:val="0"/>
      <w:marRight w:val="0"/>
      <w:marTop w:val="0"/>
      <w:marBottom w:val="0"/>
      <w:divBdr>
        <w:top w:val="none" w:sz="0" w:space="0" w:color="auto"/>
        <w:left w:val="none" w:sz="0" w:space="0" w:color="auto"/>
        <w:bottom w:val="none" w:sz="0" w:space="0" w:color="auto"/>
        <w:right w:val="none" w:sz="0" w:space="0" w:color="auto"/>
      </w:divBdr>
    </w:div>
    <w:div w:id="1561361922">
      <w:bodyDiv w:val="1"/>
      <w:marLeft w:val="0"/>
      <w:marRight w:val="0"/>
      <w:marTop w:val="0"/>
      <w:marBottom w:val="0"/>
      <w:divBdr>
        <w:top w:val="none" w:sz="0" w:space="0" w:color="auto"/>
        <w:left w:val="none" w:sz="0" w:space="0" w:color="auto"/>
        <w:bottom w:val="none" w:sz="0" w:space="0" w:color="auto"/>
        <w:right w:val="none" w:sz="0" w:space="0" w:color="auto"/>
      </w:divBdr>
    </w:div>
    <w:div w:id="1562669935">
      <w:bodyDiv w:val="1"/>
      <w:marLeft w:val="0"/>
      <w:marRight w:val="0"/>
      <w:marTop w:val="0"/>
      <w:marBottom w:val="0"/>
      <w:divBdr>
        <w:top w:val="none" w:sz="0" w:space="0" w:color="auto"/>
        <w:left w:val="none" w:sz="0" w:space="0" w:color="auto"/>
        <w:bottom w:val="none" w:sz="0" w:space="0" w:color="auto"/>
        <w:right w:val="none" w:sz="0" w:space="0" w:color="auto"/>
      </w:divBdr>
    </w:div>
    <w:div w:id="1564363460">
      <w:bodyDiv w:val="1"/>
      <w:marLeft w:val="0"/>
      <w:marRight w:val="0"/>
      <w:marTop w:val="0"/>
      <w:marBottom w:val="0"/>
      <w:divBdr>
        <w:top w:val="none" w:sz="0" w:space="0" w:color="auto"/>
        <w:left w:val="none" w:sz="0" w:space="0" w:color="auto"/>
        <w:bottom w:val="none" w:sz="0" w:space="0" w:color="auto"/>
        <w:right w:val="none" w:sz="0" w:space="0" w:color="auto"/>
      </w:divBdr>
    </w:div>
    <w:div w:id="1568766155">
      <w:bodyDiv w:val="1"/>
      <w:marLeft w:val="0"/>
      <w:marRight w:val="0"/>
      <w:marTop w:val="0"/>
      <w:marBottom w:val="0"/>
      <w:divBdr>
        <w:top w:val="none" w:sz="0" w:space="0" w:color="auto"/>
        <w:left w:val="none" w:sz="0" w:space="0" w:color="auto"/>
        <w:bottom w:val="none" w:sz="0" w:space="0" w:color="auto"/>
        <w:right w:val="none" w:sz="0" w:space="0" w:color="auto"/>
      </w:divBdr>
    </w:div>
    <w:div w:id="1568882792">
      <w:bodyDiv w:val="1"/>
      <w:marLeft w:val="0"/>
      <w:marRight w:val="0"/>
      <w:marTop w:val="0"/>
      <w:marBottom w:val="0"/>
      <w:divBdr>
        <w:top w:val="none" w:sz="0" w:space="0" w:color="auto"/>
        <w:left w:val="none" w:sz="0" w:space="0" w:color="auto"/>
        <w:bottom w:val="none" w:sz="0" w:space="0" w:color="auto"/>
        <w:right w:val="none" w:sz="0" w:space="0" w:color="auto"/>
      </w:divBdr>
    </w:div>
    <w:div w:id="1571622489">
      <w:bodyDiv w:val="1"/>
      <w:marLeft w:val="0"/>
      <w:marRight w:val="0"/>
      <w:marTop w:val="0"/>
      <w:marBottom w:val="0"/>
      <w:divBdr>
        <w:top w:val="none" w:sz="0" w:space="0" w:color="auto"/>
        <w:left w:val="none" w:sz="0" w:space="0" w:color="auto"/>
        <w:bottom w:val="none" w:sz="0" w:space="0" w:color="auto"/>
        <w:right w:val="none" w:sz="0" w:space="0" w:color="auto"/>
      </w:divBdr>
    </w:div>
    <w:div w:id="1573393025">
      <w:bodyDiv w:val="1"/>
      <w:marLeft w:val="0"/>
      <w:marRight w:val="0"/>
      <w:marTop w:val="0"/>
      <w:marBottom w:val="0"/>
      <w:divBdr>
        <w:top w:val="none" w:sz="0" w:space="0" w:color="auto"/>
        <w:left w:val="none" w:sz="0" w:space="0" w:color="auto"/>
        <w:bottom w:val="none" w:sz="0" w:space="0" w:color="auto"/>
        <w:right w:val="none" w:sz="0" w:space="0" w:color="auto"/>
      </w:divBdr>
    </w:div>
    <w:div w:id="1574511821">
      <w:bodyDiv w:val="1"/>
      <w:marLeft w:val="0"/>
      <w:marRight w:val="0"/>
      <w:marTop w:val="0"/>
      <w:marBottom w:val="0"/>
      <w:divBdr>
        <w:top w:val="none" w:sz="0" w:space="0" w:color="auto"/>
        <w:left w:val="none" w:sz="0" w:space="0" w:color="auto"/>
        <w:bottom w:val="none" w:sz="0" w:space="0" w:color="auto"/>
        <w:right w:val="none" w:sz="0" w:space="0" w:color="auto"/>
      </w:divBdr>
    </w:div>
    <w:div w:id="1574658939">
      <w:bodyDiv w:val="1"/>
      <w:marLeft w:val="0"/>
      <w:marRight w:val="0"/>
      <w:marTop w:val="0"/>
      <w:marBottom w:val="0"/>
      <w:divBdr>
        <w:top w:val="none" w:sz="0" w:space="0" w:color="auto"/>
        <w:left w:val="none" w:sz="0" w:space="0" w:color="auto"/>
        <w:bottom w:val="none" w:sz="0" w:space="0" w:color="auto"/>
        <w:right w:val="none" w:sz="0" w:space="0" w:color="auto"/>
      </w:divBdr>
    </w:div>
    <w:div w:id="1575817436">
      <w:bodyDiv w:val="1"/>
      <w:marLeft w:val="0"/>
      <w:marRight w:val="0"/>
      <w:marTop w:val="0"/>
      <w:marBottom w:val="0"/>
      <w:divBdr>
        <w:top w:val="none" w:sz="0" w:space="0" w:color="auto"/>
        <w:left w:val="none" w:sz="0" w:space="0" w:color="auto"/>
        <w:bottom w:val="none" w:sz="0" w:space="0" w:color="auto"/>
        <w:right w:val="none" w:sz="0" w:space="0" w:color="auto"/>
      </w:divBdr>
    </w:div>
    <w:div w:id="1575889951">
      <w:bodyDiv w:val="1"/>
      <w:marLeft w:val="0"/>
      <w:marRight w:val="0"/>
      <w:marTop w:val="0"/>
      <w:marBottom w:val="0"/>
      <w:divBdr>
        <w:top w:val="none" w:sz="0" w:space="0" w:color="auto"/>
        <w:left w:val="none" w:sz="0" w:space="0" w:color="auto"/>
        <w:bottom w:val="none" w:sz="0" w:space="0" w:color="auto"/>
        <w:right w:val="none" w:sz="0" w:space="0" w:color="auto"/>
      </w:divBdr>
    </w:div>
    <w:div w:id="1581209898">
      <w:bodyDiv w:val="1"/>
      <w:marLeft w:val="0"/>
      <w:marRight w:val="0"/>
      <w:marTop w:val="0"/>
      <w:marBottom w:val="0"/>
      <w:divBdr>
        <w:top w:val="none" w:sz="0" w:space="0" w:color="auto"/>
        <w:left w:val="none" w:sz="0" w:space="0" w:color="auto"/>
        <w:bottom w:val="none" w:sz="0" w:space="0" w:color="auto"/>
        <w:right w:val="none" w:sz="0" w:space="0" w:color="auto"/>
      </w:divBdr>
    </w:div>
    <w:div w:id="1583103666">
      <w:bodyDiv w:val="1"/>
      <w:marLeft w:val="0"/>
      <w:marRight w:val="0"/>
      <w:marTop w:val="0"/>
      <w:marBottom w:val="0"/>
      <w:divBdr>
        <w:top w:val="none" w:sz="0" w:space="0" w:color="auto"/>
        <w:left w:val="none" w:sz="0" w:space="0" w:color="auto"/>
        <w:bottom w:val="none" w:sz="0" w:space="0" w:color="auto"/>
        <w:right w:val="none" w:sz="0" w:space="0" w:color="auto"/>
      </w:divBdr>
    </w:div>
    <w:div w:id="1585070941">
      <w:bodyDiv w:val="1"/>
      <w:marLeft w:val="0"/>
      <w:marRight w:val="0"/>
      <w:marTop w:val="0"/>
      <w:marBottom w:val="0"/>
      <w:divBdr>
        <w:top w:val="none" w:sz="0" w:space="0" w:color="auto"/>
        <w:left w:val="none" w:sz="0" w:space="0" w:color="auto"/>
        <w:bottom w:val="none" w:sz="0" w:space="0" w:color="auto"/>
        <w:right w:val="none" w:sz="0" w:space="0" w:color="auto"/>
      </w:divBdr>
    </w:div>
    <w:div w:id="1585141071">
      <w:bodyDiv w:val="1"/>
      <w:marLeft w:val="0"/>
      <w:marRight w:val="0"/>
      <w:marTop w:val="0"/>
      <w:marBottom w:val="0"/>
      <w:divBdr>
        <w:top w:val="none" w:sz="0" w:space="0" w:color="auto"/>
        <w:left w:val="none" w:sz="0" w:space="0" w:color="auto"/>
        <w:bottom w:val="none" w:sz="0" w:space="0" w:color="auto"/>
        <w:right w:val="none" w:sz="0" w:space="0" w:color="auto"/>
      </w:divBdr>
    </w:div>
    <w:div w:id="1585527511">
      <w:bodyDiv w:val="1"/>
      <w:marLeft w:val="0"/>
      <w:marRight w:val="0"/>
      <w:marTop w:val="0"/>
      <w:marBottom w:val="0"/>
      <w:divBdr>
        <w:top w:val="none" w:sz="0" w:space="0" w:color="auto"/>
        <w:left w:val="none" w:sz="0" w:space="0" w:color="auto"/>
        <w:bottom w:val="none" w:sz="0" w:space="0" w:color="auto"/>
        <w:right w:val="none" w:sz="0" w:space="0" w:color="auto"/>
      </w:divBdr>
    </w:div>
    <w:div w:id="1586260029">
      <w:bodyDiv w:val="1"/>
      <w:marLeft w:val="0"/>
      <w:marRight w:val="0"/>
      <w:marTop w:val="0"/>
      <w:marBottom w:val="0"/>
      <w:divBdr>
        <w:top w:val="none" w:sz="0" w:space="0" w:color="auto"/>
        <w:left w:val="none" w:sz="0" w:space="0" w:color="auto"/>
        <w:bottom w:val="none" w:sz="0" w:space="0" w:color="auto"/>
        <w:right w:val="none" w:sz="0" w:space="0" w:color="auto"/>
      </w:divBdr>
    </w:div>
    <w:div w:id="1587495802">
      <w:bodyDiv w:val="1"/>
      <w:marLeft w:val="0"/>
      <w:marRight w:val="0"/>
      <w:marTop w:val="0"/>
      <w:marBottom w:val="0"/>
      <w:divBdr>
        <w:top w:val="none" w:sz="0" w:space="0" w:color="auto"/>
        <w:left w:val="none" w:sz="0" w:space="0" w:color="auto"/>
        <w:bottom w:val="none" w:sz="0" w:space="0" w:color="auto"/>
        <w:right w:val="none" w:sz="0" w:space="0" w:color="auto"/>
      </w:divBdr>
    </w:div>
    <w:div w:id="1588343080">
      <w:bodyDiv w:val="1"/>
      <w:marLeft w:val="0"/>
      <w:marRight w:val="0"/>
      <w:marTop w:val="0"/>
      <w:marBottom w:val="0"/>
      <w:divBdr>
        <w:top w:val="none" w:sz="0" w:space="0" w:color="auto"/>
        <w:left w:val="none" w:sz="0" w:space="0" w:color="auto"/>
        <w:bottom w:val="none" w:sz="0" w:space="0" w:color="auto"/>
        <w:right w:val="none" w:sz="0" w:space="0" w:color="auto"/>
      </w:divBdr>
    </w:div>
    <w:div w:id="1592469524">
      <w:bodyDiv w:val="1"/>
      <w:marLeft w:val="0"/>
      <w:marRight w:val="0"/>
      <w:marTop w:val="0"/>
      <w:marBottom w:val="0"/>
      <w:divBdr>
        <w:top w:val="none" w:sz="0" w:space="0" w:color="auto"/>
        <w:left w:val="none" w:sz="0" w:space="0" w:color="auto"/>
        <w:bottom w:val="none" w:sz="0" w:space="0" w:color="auto"/>
        <w:right w:val="none" w:sz="0" w:space="0" w:color="auto"/>
      </w:divBdr>
    </w:div>
    <w:div w:id="1594780690">
      <w:bodyDiv w:val="1"/>
      <w:marLeft w:val="0"/>
      <w:marRight w:val="0"/>
      <w:marTop w:val="0"/>
      <w:marBottom w:val="0"/>
      <w:divBdr>
        <w:top w:val="none" w:sz="0" w:space="0" w:color="auto"/>
        <w:left w:val="none" w:sz="0" w:space="0" w:color="auto"/>
        <w:bottom w:val="none" w:sz="0" w:space="0" w:color="auto"/>
        <w:right w:val="none" w:sz="0" w:space="0" w:color="auto"/>
      </w:divBdr>
    </w:div>
    <w:div w:id="1595354431">
      <w:bodyDiv w:val="1"/>
      <w:marLeft w:val="0"/>
      <w:marRight w:val="0"/>
      <w:marTop w:val="0"/>
      <w:marBottom w:val="0"/>
      <w:divBdr>
        <w:top w:val="none" w:sz="0" w:space="0" w:color="auto"/>
        <w:left w:val="none" w:sz="0" w:space="0" w:color="auto"/>
        <w:bottom w:val="none" w:sz="0" w:space="0" w:color="auto"/>
        <w:right w:val="none" w:sz="0" w:space="0" w:color="auto"/>
      </w:divBdr>
    </w:div>
    <w:div w:id="1600022456">
      <w:bodyDiv w:val="1"/>
      <w:marLeft w:val="0"/>
      <w:marRight w:val="0"/>
      <w:marTop w:val="0"/>
      <w:marBottom w:val="0"/>
      <w:divBdr>
        <w:top w:val="none" w:sz="0" w:space="0" w:color="auto"/>
        <w:left w:val="none" w:sz="0" w:space="0" w:color="auto"/>
        <w:bottom w:val="none" w:sz="0" w:space="0" w:color="auto"/>
        <w:right w:val="none" w:sz="0" w:space="0" w:color="auto"/>
      </w:divBdr>
    </w:div>
    <w:div w:id="1601600656">
      <w:bodyDiv w:val="1"/>
      <w:marLeft w:val="0"/>
      <w:marRight w:val="0"/>
      <w:marTop w:val="0"/>
      <w:marBottom w:val="0"/>
      <w:divBdr>
        <w:top w:val="none" w:sz="0" w:space="0" w:color="auto"/>
        <w:left w:val="none" w:sz="0" w:space="0" w:color="auto"/>
        <w:bottom w:val="none" w:sz="0" w:space="0" w:color="auto"/>
        <w:right w:val="none" w:sz="0" w:space="0" w:color="auto"/>
      </w:divBdr>
    </w:div>
    <w:div w:id="1607612217">
      <w:bodyDiv w:val="1"/>
      <w:marLeft w:val="0"/>
      <w:marRight w:val="0"/>
      <w:marTop w:val="0"/>
      <w:marBottom w:val="0"/>
      <w:divBdr>
        <w:top w:val="none" w:sz="0" w:space="0" w:color="auto"/>
        <w:left w:val="none" w:sz="0" w:space="0" w:color="auto"/>
        <w:bottom w:val="none" w:sz="0" w:space="0" w:color="auto"/>
        <w:right w:val="none" w:sz="0" w:space="0" w:color="auto"/>
      </w:divBdr>
    </w:div>
    <w:div w:id="1608611874">
      <w:bodyDiv w:val="1"/>
      <w:marLeft w:val="0"/>
      <w:marRight w:val="0"/>
      <w:marTop w:val="0"/>
      <w:marBottom w:val="0"/>
      <w:divBdr>
        <w:top w:val="none" w:sz="0" w:space="0" w:color="auto"/>
        <w:left w:val="none" w:sz="0" w:space="0" w:color="auto"/>
        <w:bottom w:val="none" w:sz="0" w:space="0" w:color="auto"/>
        <w:right w:val="none" w:sz="0" w:space="0" w:color="auto"/>
      </w:divBdr>
    </w:div>
    <w:div w:id="1611859252">
      <w:bodyDiv w:val="1"/>
      <w:marLeft w:val="0"/>
      <w:marRight w:val="0"/>
      <w:marTop w:val="0"/>
      <w:marBottom w:val="0"/>
      <w:divBdr>
        <w:top w:val="none" w:sz="0" w:space="0" w:color="auto"/>
        <w:left w:val="none" w:sz="0" w:space="0" w:color="auto"/>
        <w:bottom w:val="none" w:sz="0" w:space="0" w:color="auto"/>
        <w:right w:val="none" w:sz="0" w:space="0" w:color="auto"/>
      </w:divBdr>
    </w:div>
    <w:div w:id="1613131279">
      <w:bodyDiv w:val="1"/>
      <w:marLeft w:val="0"/>
      <w:marRight w:val="0"/>
      <w:marTop w:val="0"/>
      <w:marBottom w:val="0"/>
      <w:divBdr>
        <w:top w:val="none" w:sz="0" w:space="0" w:color="auto"/>
        <w:left w:val="none" w:sz="0" w:space="0" w:color="auto"/>
        <w:bottom w:val="none" w:sz="0" w:space="0" w:color="auto"/>
        <w:right w:val="none" w:sz="0" w:space="0" w:color="auto"/>
      </w:divBdr>
    </w:div>
    <w:div w:id="1614828601">
      <w:bodyDiv w:val="1"/>
      <w:marLeft w:val="0"/>
      <w:marRight w:val="0"/>
      <w:marTop w:val="0"/>
      <w:marBottom w:val="0"/>
      <w:divBdr>
        <w:top w:val="none" w:sz="0" w:space="0" w:color="auto"/>
        <w:left w:val="none" w:sz="0" w:space="0" w:color="auto"/>
        <w:bottom w:val="none" w:sz="0" w:space="0" w:color="auto"/>
        <w:right w:val="none" w:sz="0" w:space="0" w:color="auto"/>
      </w:divBdr>
      <w:divsChild>
        <w:div w:id="341401312">
          <w:marLeft w:val="0"/>
          <w:marRight w:val="0"/>
          <w:marTop w:val="0"/>
          <w:marBottom w:val="0"/>
          <w:divBdr>
            <w:top w:val="none" w:sz="0" w:space="0" w:color="auto"/>
            <w:left w:val="none" w:sz="0" w:space="0" w:color="auto"/>
            <w:bottom w:val="none" w:sz="0" w:space="0" w:color="auto"/>
            <w:right w:val="none" w:sz="0" w:space="0" w:color="auto"/>
          </w:divBdr>
        </w:div>
      </w:divsChild>
    </w:div>
    <w:div w:id="1616936440">
      <w:bodyDiv w:val="1"/>
      <w:marLeft w:val="0"/>
      <w:marRight w:val="0"/>
      <w:marTop w:val="0"/>
      <w:marBottom w:val="0"/>
      <w:divBdr>
        <w:top w:val="none" w:sz="0" w:space="0" w:color="auto"/>
        <w:left w:val="none" w:sz="0" w:space="0" w:color="auto"/>
        <w:bottom w:val="none" w:sz="0" w:space="0" w:color="auto"/>
        <w:right w:val="none" w:sz="0" w:space="0" w:color="auto"/>
      </w:divBdr>
    </w:div>
    <w:div w:id="1617371769">
      <w:bodyDiv w:val="1"/>
      <w:marLeft w:val="0"/>
      <w:marRight w:val="0"/>
      <w:marTop w:val="0"/>
      <w:marBottom w:val="0"/>
      <w:divBdr>
        <w:top w:val="none" w:sz="0" w:space="0" w:color="auto"/>
        <w:left w:val="none" w:sz="0" w:space="0" w:color="auto"/>
        <w:bottom w:val="none" w:sz="0" w:space="0" w:color="auto"/>
        <w:right w:val="none" w:sz="0" w:space="0" w:color="auto"/>
      </w:divBdr>
    </w:div>
    <w:div w:id="1618295899">
      <w:bodyDiv w:val="1"/>
      <w:marLeft w:val="0"/>
      <w:marRight w:val="0"/>
      <w:marTop w:val="0"/>
      <w:marBottom w:val="0"/>
      <w:divBdr>
        <w:top w:val="none" w:sz="0" w:space="0" w:color="auto"/>
        <w:left w:val="none" w:sz="0" w:space="0" w:color="auto"/>
        <w:bottom w:val="none" w:sz="0" w:space="0" w:color="auto"/>
        <w:right w:val="none" w:sz="0" w:space="0" w:color="auto"/>
      </w:divBdr>
    </w:div>
    <w:div w:id="1618635766">
      <w:bodyDiv w:val="1"/>
      <w:marLeft w:val="0"/>
      <w:marRight w:val="0"/>
      <w:marTop w:val="0"/>
      <w:marBottom w:val="0"/>
      <w:divBdr>
        <w:top w:val="none" w:sz="0" w:space="0" w:color="auto"/>
        <w:left w:val="none" w:sz="0" w:space="0" w:color="auto"/>
        <w:bottom w:val="none" w:sz="0" w:space="0" w:color="auto"/>
        <w:right w:val="none" w:sz="0" w:space="0" w:color="auto"/>
      </w:divBdr>
    </w:div>
    <w:div w:id="1619986485">
      <w:bodyDiv w:val="1"/>
      <w:marLeft w:val="0"/>
      <w:marRight w:val="0"/>
      <w:marTop w:val="0"/>
      <w:marBottom w:val="0"/>
      <w:divBdr>
        <w:top w:val="none" w:sz="0" w:space="0" w:color="auto"/>
        <w:left w:val="none" w:sz="0" w:space="0" w:color="auto"/>
        <w:bottom w:val="none" w:sz="0" w:space="0" w:color="auto"/>
        <w:right w:val="none" w:sz="0" w:space="0" w:color="auto"/>
      </w:divBdr>
    </w:div>
    <w:div w:id="1620986708">
      <w:bodyDiv w:val="1"/>
      <w:marLeft w:val="0"/>
      <w:marRight w:val="0"/>
      <w:marTop w:val="0"/>
      <w:marBottom w:val="0"/>
      <w:divBdr>
        <w:top w:val="none" w:sz="0" w:space="0" w:color="auto"/>
        <w:left w:val="none" w:sz="0" w:space="0" w:color="auto"/>
        <w:bottom w:val="none" w:sz="0" w:space="0" w:color="auto"/>
        <w:right w:val="none" w:sz="0" w:space="0" w:color="auto"/>
      </w:divBdr>
    </w:div>
    <w:div w:id="1623729984">
      <w:bodyDiv w:val="1"/>
      <w:marLeft w:val="0"/>
      <w:marRight w:val="0"/>
      <w:marTop w:val="0"/>
      <w:marBottom w:val="0"/>
      <w:divBdr>
        <w:top w:val="none" w:sz="0" w:space="0" w:color="auto"/>
        <w:left w:val="none" w:sz="0" w:space="0" w:color="auto"/>
        <w:bottom w:val="none" w:sz="0" w:space="0" w:color="auto"/>
        <w:right w:val="none" w:sz="0" w:space="0" w:color="auto"/>
      </w:divBdr>
    </w:div>
    <w:div w:id="1623804694">
      <w:bodyDiv w:val="1"/>
      <w:marLeft w:val="0"/>
      <w:marRight w:val="0"/>
      <w:marTop w:val="0"/>
      <w:marBottom w:val="0"/>
      <w:divBdr>
        <w:top w:val="none" w:sz="0" w:space="0" w:color="auto"/>
        <w:left w:val="none" w:sz="0" w:space="0" w:color="auto"/>
        <w:bottom w:val="none" w:sz="0" w:space="0" w:color="auto"/>
        <w:right w:val="none" w:sz="0" w:space="0" w:color="auto"/>
      </w:divBdr>
    </w:div>
    <w:div w:id="1625497359">
      <w:bodyDiv w:val="1"/>
      <w:marLeft w:val="0"/>
      <w:marRight w:val="0"/>
      <w:marTop w:val="0"/>
      <w:marBottom w:val="0"/>
      <w:divBdr>
        <w:top w:val="none" w:sz="0" w:space="0" w:color="auto"/>
        <w:left w:val="none" w:sz="0" w:space="0" w:color="auto"/>
        <w:bottom w:val="none" w:sz="0" w:space="0" w:color="auto"/>
        <w:right w:val="none" w:sz="0" w:space="0" w:color="auto"/>
      </w:divBdr>
    </w:div>
    <w:div w:id="1627394232">
      <w:bodyDiv w:val="1"/>
      <w:marLeft w:val="0"/>
      <w:marRight w:val="0"/>
      <w:marTop w:val="0"/>
      <w:marBottom w:val="0"/>
      <w:divBdr>
        <w:top w:val="none" w:sz="0" w:space="0" w:color="auto"/>
        <w:left w:val="none" w:sz="0" w:space="0" w:color="auto"/>
        <w:bottom w:val="none" w:sz="0" w:space="0" w:color="auto"/>
        <w:right w:val="none" w:sz="0" w:space="0" w:color="auto"/>
      </w:divBdr>
    </w:div>
    <w:div w:id="1628387531">
      <w:bodyDiv w:val="1"/>
      <w:marLeft w:val="0"/>
      <w:marRight w:val="0"/>
      <w:marTop w:val="0"/>
      <w:marBottom w:val="0"/>
      <w:divBdr>
        <w:top w:val="none" w:sz="0" w:space="0" w:color="auto"/>
        <w:left w:val="none" w:sz="0" w:space="0" w:color="auto"/>
        <w:bottom w:val="none" w:sz="0" w:space="0" w:color="auto"/>
        <w:right w:val="none" w:sz="0" w:space="0" w:color="auto"/>
      </w:divBdr>
    </w:div>
    <w:div w:id="1629362766">
      <w:bodyDiv w:val="1"/>
      <w:marLeft w:val="0"/>
      <w:marRight w:val="0"/>
      <w:marTop w:val="0"/>
      <w:marBottom w:val="0"/>
      <w:divBdr>
        <w:top w:val="none" w:sz="0" w:space="0" w:color="auto"/>
        <w:left w:val="none" w:sz="0" w:space="0" w:color="auto"/>
        <w:bottom w:val="none" w:sz="0" w:space="0" w:color="auto"/>
        <w:right w:val="none" w:sz="0" w:space="0" w:color="auto"/>
      </w:divBdr>
    </w:div>
    <w:div w:id="1631090578">
      <w:bodyDiv w:val="1"/>
      <w:marLeft w:val="0"/>
      <w:marRight w:val="0"/>
      <w:marTop w:val="0"/>
      <w:marBottom w:val="0"/>
      <w:divBdr>
        <w:top w:val="none" w:sz="0" w:space="0" w:color="auto"/>
        <w:left w:val="none" w:sz="0" w:space="0" w:color="auto"/>
        <w:bottom w:val="none" w:sz="0" w:space="0" w:color="auto"/>
        <w:right w:val="none" w:sz="0" w:space="0" w:color="auto"/>
      </w:divBdr>
    </w:div>
    <w:div w:id="1634941047">
      <w:bodyDiv w:val="1"/>
      <w:marLeft w:val="0"/>
      <w:marRight w:val="0"/>
      <w:marTop w:val="0"/>
      <w:marBottom w:val="0"/>
      <w:divBdr>
        <w:top w:val="none" w:sz="0" w:space="0" w:color="auto"/>
        <w:left w:val="none" w:sz="0" w:space="0" w:color="auto"/>
        <w:bottom w:val="none" w:sz="0" w:space="0" w:color="auto"/>
        <w:right w:val="none" w:sz="0" w:space="0" w:color="auto"/>
      </w:divBdr>
    </w:div>
    <w:div w:id="1635024216">
      <w:bodyDiv w:val="1"/>
      <w:marLeft w:val="0"/>
      <w:marRight w:val="0"/>
      <w:marTop w:val="0"/>
      <w:marBottom w:val="0"/>
      <w:divBdr>
        <w:top w:val="none" w:sz="0" w:space="0" w:color="auto"/>
        <w:left w:val="none" w:sz="0" w:space="0" w:color="auto"/>
        <w:bottom w:val="none" w:sz="0" w:space="0" w:color="auto"/>
        <w:right w:val="none" w:sz="0" w:space="0" w:color="auto"/>
      </w:divBdr>
    </w:div>
    <w:div w:id="1639332743">
      <w:bodyDiv w:val="1"/>
      <w:marLeft w:val="0"/>
      <w:marRight w:val="0"/>
      <w:marTop w:val="0"/>
      <w:marBottom w:val="0"/>
      <w:divBdr>
        <w:top w:val="none" w:sz="0" w:space="0" w:color="auto"/>
        <w:left w:val="none" w:sz="0" w:space="0" w:color="auto"/>
        <w:bottom w:val="none" w:sz="0" w:space="0" w:color="auto"/>
        <w:right w:val="none" w:sz="0" w:space="0" w:color="auto"/>
      </w:divBdr>
    </w:div>
    <w:div w:id="1645424221">
      <w:bodyDiv w:val="1"/>
      <w:marLeft w:val="0"/>
      <w:marRight w:val="0"/>
      <w:marTop w:val="0"/>
      <w:marBottom w:val="0"/>
      <w:divBdr>
        <w:top w:val="none" w:sz="0" w:space="0" w:color="auto"/>
        <w:left w:val="none" w:sz="0" w:space="0" w:color="auto"/>
        <w:bottom w:val="none" w:sz="0" w:space="0" w:color="auto"/>
        <w:right w:val="none" w:sz="0" w:space="0" w:color="auto"/>
      </w:divBdr>
    </w:div>
    <w:div w:id="1647006333">
      <w:bodyDiv w:val="1"/>
      <w:marLeft w:val="0"/>
      <w:marRight w:val="0"/>
      <w:marTop w:val="0"/>
      <w:marBottom w:val="0"/>
      <w:divBdr>
        <w:top w:val="none" w:sz="0" w:space="0" w:color="auto"/>
        <w:left w:val="none" w:sz="0" w:space="0" w:color="auto"/>
        <w:bottom w:val="none" w:sz="0" w:space="0" w:color="auto"/>
        <w:right w:val="none" w:sz="0" w:space="0" w:color="auto"/>
      </w:divBdr>
    </w:div>
    <w:div w:id="1649165926">
      <w:bodyDiv w:val="1"/>
      <w:marLeft w:val="0"/>
      <w:marRight w:val="0"/>
      <w:marTop w:val="0"/>
      <w:marBottom w:val="0"/>
      <w:divBdr>
        <w:top w:val="none" w:sz="0" w:space="0" w:color="auto"/>
        <w:left w:val="none" w:sz="0" w:space="0" w:color="auto"/>
        <w:bottom w:val="none" w:sz="0" w:space="0" w:color="auto"/>
        <w:right w:val="none" w:sz="0" w:space="0" w:color="auto"/>
      </w:divBdr>
    </w:div>
    <w:div w:id="1650937861">
      <w:bodyDiv w:val="1"/>
      <w:marLeft w:val="0"/>
      <w:marRight w:val="0"/>
      <w:marTop w:val="0"/>
      <w:marBottom w:val="0"/>
      <w:divBdr>
        <w:top w:val="none" w:sz="0" w:space="0" w:color="auto"/>
        <w:left w:val="none" w:sz="0" w:space="0" w:color="auto"/>
        <w:bottom w:val="none" w:sz="0" w:space="0" w:color="auto"/>
        <w:right w:val="none" w:sz="0" w:space="0" w:color="auto"/>
      </w:divBdr>
    </w:div>
    <w:div w:id="1652522784">
      <w:bodyDiv w:val="1"/>
      <w:marLeft w:val="0"/>
      <w:marRight w:val="0"/>
      <w:marTop w:val="0"/>
      <w:marBottom w:val="0"/>
      <w:divBdr>
        <w:top w:val="none" w:sz="0" w:space="0" w:color="auto"/>
        <w:left w:val="none" w:sz="0" w:space="0" w:color="auto"/>
        <w:bottom w:val="none" w:sz="0" w:space="0" w:color="auto"/>
        <w:right w:val="none" w:sz="0" w:space="0" w:color="auto"/>
      </w:divBdr>
    </w:div>
    <w:div w:id="1657875892">
      <w:bodyDiv w:val="1"/>
      <w:marLeft w:val="0"/>
      <w:marRight w:val="0"/>
      <w:marTop w:val="0"/>
      <w:marBottom w:val="0"/>
      <w:divBdr>
        <w:top w:val="none" w:sz="0" w:space="0" w:color="auto"/>
        <w:left w:val="none" w:sz="0" w:space="0" w:color="auto"/>
        <w:bottom w:val="none" w:sz="0" w:space="0" w:color="auto"/>
        <w:right w:val="none" w:sz="0" w:space="0" w:color="auto"/>
      </w:divBdr>
    </w:div>
    <w:div w:id="1661810111">
      <w:bodyDiv w:val="1"/>
      <w:marLeft w:val="0"/>
      <w:marRight w:val="0"/>
      <w:marTop w:val="0"/>
      <w:marBottom w:val="0"/>
      <w:divBdr>
        <w:top w:val="none" w:sz="0" w:space="0" w:color="auto"/>
        <w:left w:val="none" w:sz="0" w:space="0" w:color="auto"/>
        <w:bottom w:val="none" w:sz="0" w:space="0" w:color="auto"/>
        <w:right w:val="none" w:sz="0" w:space="0" w:color="auto"/>
      </w:divBdr>
    </w:div>
    <w:div w:id="1662150533">
      <w:bodyDiv w:val="1"/>
      <w:marLeft w:val="0"/>
      <w:marRight w:val="0"/>
      <w:marTop w:val="0"/>
      <w:marBottom w:val="0"/>
      <w:divBdr>
        <w:top w:val="none" w:sz="0" w:space="0" w:color="auto"/>
        <w:left w:val="none" w:sz="0" w:space="0" w:color="auto"/>
        <w:bottom w:val="none" w:sz="0" w:space="0" w:color="auto"/>
        <w:right w:val="none" w:sz="0" w:space="0" w:color="auto"/>
      </w:divBdr>
    </w:div>
    <w:div w:id="1665013001">
      <w:bodyDiv w:val="1"/>
      <w:marLeft w:val="0"/>
      <w:marRight w:val="0"/>
      <w:marTop w:val="0"/>
      <w:marBottom w:val="0"/>
      <w:divBdr>
        <w:top w:val="none" w:sz="0" w:space="0" w:color="auto"/>
        <w:left w:val="none" w:sz="0" w:space="0" w:color="auto"/>
        <w:bottom w:val="none" w:sz="0" w:space="0" w:color="auto"/>
        <w:right w:val="none" w:sz="0" w:space="0" w:color="auto"/>
      </w:divBdr>
    </w:div>
    <w:div w:id="1665402282">
      <w:bodyDiv w:val="1"/>
      <w:marLeft w:val="0"/>
      <w:marRight w:val="0"/>
      <w:marTop w:val="0"/>
      <w:marBottom w:val="0"/>
      <w:divBdr>
        <w:top w:val="none" w:sz="0" w:space="0" w:color="auto"/>
        <w:left w:val="none" w:sz="0" w:space="0" w:color="auto"/>
        <w:bottom w:val="none" w:sz="0" w:space="0" w:color="auto"/>
        <w:right w:val="none" w:sz="0" w:space="0" w:color="auto"/>
      </w:divBdr>
    </w:div>
    <w:div w:id="1666398290">
      <w:bodyDiv w:val="1"/>
      <w:marLeft w:val="0"/>
      <w:marRight w:val="0"/>
      <w:marTop w:val="0"/>
      <w:marBottom w:val="0"/>
      <w:divBdr>
        <w:top w:val="none" w:sz="0" w:space="0" w:color="auto"/>
        <w:left w:val="none" w:sz="0" w:space="0" w:color="auto"/>
        <w:bottom w:val="none" w:sz="0" w:space="0" w:color="auto"/>
        <w:right w:val="none" w:sz="0" w:space="0" w:color="auto"/>
      </w:divBdr>
    </w:div>
    <w:div w:id="1670212449">
      <w:bodyDiv w:val="1"/>
      <w:marLeft w:val="0"/>
      <w:marRight w:val="0"/>
      <w:marTop w:val="0"/>
      <w:marBottom w:val="0"/>
      <w:divBdr>
        <w:top w:val="none" w:sz="0" w:space="0" w:color="auto"/>
        <w:left w:val="none" w:sz="0" w:space="0" w:color="auto"/>
        <w:bottom w:val="none" w:sz="0" w:space="0" w:color="auto"/>
        <w:right w:val="none" w:sz="0" w:space="0" w:color="auto"/>
      </w:divBdr>
    </w:div>
    <w:div w:id="1673680643">
      <w:bodyDiv w:val="1"/>
      <w:marLeft w:val="0"/>
      <w:marRight w:val="0"/>
      <w:marTop w:val="0"/>
      <w:marBottom w:val="0"/>
      <w:divBdr>
        <w:top w:val="none" w:sz="0" w:space="0" w:color="auto"/>
        <w:left w:val="none" w:sz="0" w:space="0" w:color="auto"/>
        <w:bottom w:val="none" w:sz="0" w:space="0" w:color="auto"/>
        <w:right w:val="none" w:sz="0" w:space="0" w:color="auto"/>
      </w:divBdr>
    </w:div>
    <w:div w:id="1674187480">
      <w:bodyDiv w:val="1"/>
      <w:marLeft w:val="0"/>
      <w:marRight w:val="0"/>
      <w:marTop w:val="0"/>
      <w:marBottom w:val="0"/>
      <w:divBdr>
        <w:top w:val="none" w:sz="0" w:space="0" w:color="auto"/>
        <w:left w:val="none" w:sz="0" w:space="0" w:color="auto"/>
        <w:bottom w:val="none" w:sz="0" w:space="0" w:color="auto"/>
        <w:right w:val="none" w:sz="0" w:space="0" w:color="auto"/>
      </w:divBdr>
    </w:div>
    <w:div w:id="1677808897">
      <w:bodyDiv w:val="1"/>
      <w:marLeft w:val="0"/>
      <w:marRight w:val="0"/>
      <w:marTop w:val="0"/>
      <w:marBottom w:val="0"/>
      <w:divBdr>
        <w:top w:val="none" w:sz="0" w:space="0" w:color="auto"/>
        <w:left w:val="none" w:sz="0" w:space="0" w:color="auto"/>
        <w:bottom w:val="none" w:sz="0" w:space="0" w:color="auto"/>
        <w:right w:val="none" w:sz="0" w:space="0" w:color="auto"/>
      </w:divBdr>
    </w:div>
    <w:div w:id="1678649496">
      <w:bodyDiv w:val="1"/>
      <w:marLeft w:val="0"/>
      <w:marRight w:val="0"/>
      <w:marTop w:val="0"/>
      <w:marBottom w:val="0"/>
      <w:divBdr>
        <w:top w:val="none" w:sz="0" w:space="0" w:color="auto"/>
        <w:left w:val="none" w:sz="0" w:space="0" w:color="auto"/>
        <w:bottom w:val="none" w:sz="0" w:space="0" w:color="auto"/>
        <w:right w:val="none" w:sz="0" w:space="0" w:color="auto"/>
      </w:divBdr>
    </w:div>
    <w:div w:id="1679195358">
      <w:bodyDiv w:val="1"/>
      <w:marLeft w:val="0"/>
      <w:marRight w:val="0"/>
      <w:marTop w:val="0"/>
      <w:marBottom w:val="0"/>
      <w:divBdr>
        <w:top w:val="none" w:sz="0" w:space="0" w:color="auto"/>
        <w:left w:val="none" w:sz="0" w:space="0" w:color="auto"/>
        <w:bottom w:val="none" w:sz="0" w:space="0" w:color="auto"/>
        <w:right w:val="none" w:sz="0" w:space="0" w:color="auto"/>
      </w:divBdr>
    </w:div>
    <w:div w:id="1681350290">
      <w:bodyDiv w:val="1"/>
      <w:marLeft w:val="0"/>
      <w:marRight w:val="0"/>
      <w:marTop w:val="0"/>
      <w:marBottom w:val="0"/>
      <w:divBdr>
        <w:top w:val="none" w:sz="0" w:space="0" w:color="auto"/>
        <w:left w:val="none" w:sz="0" w:space="0" w:color="auto"/>
        <w:bottom w:val="none" w:sz="0" w:space="0" w:color="auto"/>
        <w:right w:val="none" w:sz="0" w:space="0" w:color="auto"/>
      </w:divBdr>
    </w:div>
    <w:div w:id="1681351239">
      <w:bodyDiv w:val="1"/>
      <w:marLeft w:val="0"/>
      <w:marRight w:val="0"/>
      <w:marTop w:val="0"/>
      <w:marBottom w:val="0"/>
      <w:divBdr>
        <w:top w:val="none" w:sz="0" w:space="0" w:color="auto"/>
        <w:left w:val="none" w:sz="0" w:space="0" w:color="auto"/>
        <w:bottom w:val="none" w:sz="0" w:space="0" w:color="auto"/>
        <w:right w:val="none" w:sz="0" w:space="0" w:color="auto"/>
      </w:divBdr>
    </w:div>
    <w:div w:id="1681396632">
      <w:bodyDiv w:val="1"/>
      <w:marLeft w:val="0"/>
      <w:marRight w:val="0"/>
      <w:marTop w:val="0"/>
      <w:marBottom w:val="0"/>
      <w:divBdr>
        <w:top w:val="none" w:sz="0" w:space="0" w:color="auto"/>
        <w:left w:val="none" w:sz="0" w:space="0" w:color="auto"/>
        <w:bottom w:val="none" w:sz="0" w:space="0" w:color="auto"/>
        <w:right w:val="none" w:sz="0" w:space="0" w:color="auto"/>
      </w:divBdr>
    </w:div>
    <w:div w:id="1683430787">
      <w:bodyDiv w:val="1"/>
      <w:marLeft w:val="0"/>
      <w:marRight w:val="0"/>
      <w:marTop w:val="0"/>
      <w:marBottom w:val="0"/>
      <w:divBdr>
        <w:top w:val="none" w:sz="0" w:space="0" w:color="auto"/>
        <w:left w:val="none" w:sz="0" w:space="0" w:color="auto"/>
        <w:bottom w:val="none" w:sz="0" w:space="0" w:color="auto"/>
        <w:right w:val="none" w:sz="0" w:space="0" w:color="auto"/>
      </w:divBdr>
    </w:div>
    <w:div w:id="1683436825">
      <w:bodyDiv w:val="1"/>
      <w:marLeft w:val="0"/>
      <w:marRight w:val="0"/>
      <w:marTop w:val="0"/>
      <w:marBottom w:val="0"/>
      <w:divBdr>
        <w:top w:val="none" w:sz="0" w:space="0" w:color="auto"/>
        <w:left w:val="none" w:sz="0" w:space="0" w:color="auto"/>
        <w:bottom w:val="none" w:sz="0" w:space="0" w:color="auto"/>
        <w:right w:val="none" w:sz="0" w:space="0" w:color="auto"/>
      </w:divBdr>
    </w:div>
    <w:div w:id="1684090202">
      <w:bodyDiv w:val="1"/>
      <w:marLeft w:val="0"/>
      <w:marRight w:val="0"/>
      <w:marTop w:val="0"/>
      <w:marBottom w:val="0"/>
      <w:divBdr>
        <w:top w:val="none" w:sz="0" w:space="0" w:color="auto"/>
        <w:left w:val="none" w:sz="0" w:space="0" w:color="auto"/>
        <w:bottom w:val="none" w:sz="0" w:space="0" w:color="auto"/>
        <w:right w:val="none" w:sz="0" w:space="0" w:color="auto"/>
      </w:divBdr>
    </w:div>
    <w:div w:id="1688747967">
      <w:bodyDiv w:val="1"/>
      <w:marLeft w:val="0"/>
      <w:marRight w:val="0"/>
      <w:marTop w:val="0"/>
      <w:marBottom w:val="0"/>
      <w:divBdr>
        <w:top w:val="none" w:sz="0" w:space="0" w:color="auto"/>
        <w:left w:val="none" w:sz="0" w:space="0" w:color="auto"/>
        <w:bottom w:val="none" w:sz="0" w:space="0" w:color="auto"/>
        <w:right w:val="none" w:sz="0" w:space="0" w:color="auto"/>
      </w:divBdr>
    </w:div>
    <w:div w:id="1695883043">
      <w:bodyDiv w:val="1"/>
      <w:marLeft w:val="0"/>
      <w:marRight w:val="0"/>
      <w:marTop w:val="0"/>
      <w:marBottom w:val="0"/>
      <w:divBdr>
        <w:top w:val="none" w:sz="0" w:space="0" w:color="auto"/>
        <w:left w:val="none" w:sz="0" w:space="0" w:color="auto"/>
        <w:bottom w:val="none" w:sz="0" w:space="0" w:color="auto"/>
        <w:right w:val="none" w:sz="0" w:space="0" w:color="auto"/>
      </w:divBdr>
    </w:div>
    <w:div w:id="1696733413">
      <w:bodyDiv w:val="1"/>
      <w:marLeft w:val="0"/>
      <w:marRight w:val="0"/>
      <w:marTop w:val="0"/>
      <w:marBottom w:val="0"/>
      <w:divBdr>
        <w:top w:val="none" w:sz="0" w:space="0" w:color="auto"/>
        <w:left w:val="none" w:sz="0" w:space="0" w:color="auto"/>
        <w:bottom w:val="none" w:sz="0" w:space="0" w:color="auto"/>
        <w:right w:val="none" w:sz="0" w:space="0" w:color="auto"/>
      </w:divBdr>
    </w:div>
    <w:div w:id="1696812502">
      <w:bodyDiv w:val="1"/>
      <w:marLeft w:val="0"/>
      <w:marRight w:val="0"/>
      <w:marTop w:val="0"/>
      <w:marBottom w:val="0"/>
      <w:divBdr>
        <w:top w:val="none" w:sz="0" w:space="0" w:color="auto"/>
        <w:left w:val="none" w:sz="0" w:space="0" w:color="auto"/>
        <w:bottom w:val="none" w:sz="0" w:space="0" w:color="auto"/>
        <w:right w:val="none" w:sz="0" w:space="0" w:color="auto"/>
      </w:divBdr>
    </w:div>
    <w:div w:id="1698311438">
      <w:bodyDiv w:val="1"/>
      <w:marLeft w:val="0"/>
      <w:marRight w:val="0"/>
      <w:marTop w:val="0"/>
      <w:marBottom w:val="0"/>
      <w:divBdr>
        <w:top w:val="none" w:sz="0" w:space="0" w:color="auto"/>
        <w:left w:val="none" w:sz="0" w:space="0" w:color="auto"/>
        <w:bottom w:val="none" w:sz="0" w:space="0" w:color="auto"/>
        <w:right w:val="none" w:sz="0" w:space="0" w:color="auto"/>
      </w:divBdr>
    </w:div>
    <w:div w:id="1699045256">
      <w:bodyDiv w:val="1"/>
      <w:marLeft w:val="0"/>
      <w:marRight w:val="0"/>
      <w:marTop w:val="0"/>
      <w:marBottom w:val="0"/>
      <w:divBdr>
        <w:top w:val="none" w:sz="0" w:space="0" w:color="auto"/>
        <w:left w:val="none" w:sz="0" w:space="0" w:color="auto"/>
        <w:bottom w:val="none" w:sz="0" w:space="0" w:color="auto"/>
        <w:right w:val="none" w:sz="0" w:space="0" w:color="auto"/>
      </w:divBdr>
    </w:div>
    <w:div w:id="1699505592">
      <w:bodyDiv w:val="1"/>
      <w:marLeft w:val="0"/>
      <w:marRight w:val="0"/>
      <w:marTop w:val="0"/>
      <w:marBottom w:val="0"/>
      <w:divBdr>
        <w:top w:val="none" w:sz="0" w:space="0" w:color="auto"/>
        <w:left w:val="none" w:sz="0" w:space="0" w:color="auto"/>
        <w:bottom w:val="none" w:sz="0" w:space="0" w:color="auto"/>
        <w:right w:val="none" w:sz="0" w:space="0" w:color="auto"/>
      </w:divBdr>
    </w:div>
    <w:div w:id="1700161309">
      <w:bodyDiv w:val="1"/>
      <w:marLeft w:val="0"/>
      <w:marRight w:val="0"/>
      <w:marTop w:val="0"/>
      <w:marBottom w:val="0"/>
      <w:divBdr>
        <w:top w:val="none" w:sz="0" w:space="0" w:color="auto"/>
        <w:left w:val="none" w:sz="0" w:space="0" w:color="auto"/>
        <w:bottom w:val="none" w:sz="0" w:space="0" w:color="auto"/>
        <w:right w:val="none" w:sz="0" w:space="0" w:color="auto"/>
      </w:divBdr>
    </w:div>
    <w:div w:id="1700468539">
      <w:bodyDiv w:val="1"/>
      <w:marLeft w:val="0"/>
      <w:marRight w:val="0"/>
      <w:marTop w:val="0"/>
      <w:marBottom w:val="0"/>
      <w:divBdr>
        <w:top w:val="none" w:sz="0" w:space="0" w:color="auto"/>
        <w:left w:val="none" w:sz="0" w:space="0" w:color="auto"/>
        <w:bottom w:val="none" w:sz="0" w:space="0" w:color="auto"/>
        <w:right w:val="none" w:sz="0" w:space="0" w:color="auto"/>
      </w:divBdr>
    </w:div>
    <w:div w:id="1702050985">
      <w:bodyDiv w:val="1"/>
      <w:marLeft w:val="0"/>
      <w:marRight w:val="0"/>
      <w:marTop w:val="0"/>
      <w:marBottom w:val="0"/>
      <w:divBdr>
        <w:top w:val="none" w:sz="0" w:space="0" w:color="auto"/>
        <w:left w:val="none" w:sz="0" w:space="0" w:color="auto"/>
        <w:bottom w:val="none" w:sz="0" w:space="0" w:color="auto"/>
        <w:right w:val="none" w:sz="0" w:space="0" w:color="auto"/>
      </w:divBdr>
    </w:div>
    <w:div w:id="1702588122">
      <w:bodyDiv w:val="1"/>
      <w:marLeft w:val="0"/>
      <w:marRight w:val="0"/>
      <w:marTop w:val="0"/>
      <w:marBottom w:val="0"/>
      <w:divBdr>
        <w:top w:val="none" w:sz="0" w:space="0" w:color="auto"/>
        <w:left w:val="none" w:sz="0" w:space="0" w:color="auto"/>
        <w:bottom w:val="none" w:sz="0" w:space="0" w:color="auto"/>
        <w:right w:val="none" w:sz="0" w:space="0" w:color="auto"/>
      </w:divBdr>
    </w:div>
    <w:div w:id="1703750751">
      <w:bodyDiv w:val="1"/>
      <w:marLeft w:val="0"/>
      <w:marRight w:val="0"/>
      <w:marTop w:val="0"/>
      <w:marBottom w:val="0"/>
      <w:divBdr>
        <w:top w:val="none" w:sz="0" w:space="0" w:color="auto"/>
        <w:left w:val="none" w:sz="0" w:space="0" w:color="auto"/>
        <w:bottom w:val="none" w:sz="0" w:space="0" w:color="auto"/>
        <w:right w:val="none" w:sz="0" w:space="0" w:color="auto"/>
      </w:divBdr>
    </w:div>
    <w:div w:id="1707170001">
      <w:bodyDiv w:val="1"/>
      <w:marLeft w:val="0"/>
      <w:marRight w:val="0"/>
      <w:marTop w:val="0"/>
      <w:marBottom w:val="0"/>
      <w:divBdr>
        <w:top w:val="none" w:sz="0" w:space="0" w:color="auto"/>
        <w:left w:val="none" w:sz="0" w:space="0" w:color="auto"/>
        <w:bottom w:val="none" w:sz="0" w:space="0" w:color="auto"/>
        <w:right w:val="none" w:sz="0" w:space="0" w:color="auto"/>
      </w:divBdr>
    </w:div>
    <w:div w:id="1707217297">
      <w:bodyDiv w:val="1"/>
      <w:marLeft w:val="0"/>
      <w:marRight w:val="0"/>
      <w:marTop w:val="0"/>
      <w:marBottom w:val="0"/>
      <w:divBdr>
        <w:top w:val="none" w:sz="0" w:space="0" w:color="auto"/>
        <w:left w:val="none" w:sz="0" w:space="0" w:color="auto"/>
        <w:bottom w:val="none" w:sz="0" w:space="0" w:color="auto"/>
        <w:right w:val="none" w:sz="0" w:space="0" w:color="auto"/>
      </w:divBdr>
    </w:div>
    <w:div w:id="1709407373">
      <w:bodyDiv w:val="1"/>
      <w:marLeft w:val="0"/>
      <w:marRight w:val="0"/>
      <w:marTop w:val="0"/>
      <w:marBottom w:val="0"/>
      <w:divBdr>
        <w:top w:val="none" w:sz="0" w:space="0" w:color="auto"/>
        <w:left w:val="none" w:sz="0" w:space="0" w:color="auto"/>
        <w:bottom w:val="none" w:sz="0" w:space="0" w:color="auto"/>
        <w:right w:val="none" w:sz="0" w:space="0" w:color="auto"/>
      </w:divBdr>
    </w:div>
    <w:div w:id="1710639957">
      <w:bodyDiv w:val="1"/>
      <w:marLeft w:val="0"/>
      <w:marRight w:val="0"/>
      <w:marTop w:val="0"/>
      <w:marBottom w:val="0"/>
      <w:divBdr>
        <w:top w:val="none" w:sz="0" w:space="0" w:color="auto"/>
        <w:left w:val="none" w:sz="0" w:space="0" w:color="auto"/>
        <w:bottom w:val="none" w:sz="0" w:space="0" w:color="auto"/>
        <w:right w:val="none" w:sz="0" w:space="0" w:color="auto"/>
      </w:divBdr>
    </w:div>
    <w:div w:id="1712802189">
      <w:bodyDiv w:val="1"/>
      <w:marLeft w:val="0"/>
      <w:marRight w:val="0"/>
      <w:marTop w:val="0"/>
      <w:marBottom w:val="0"/>
      <w:divBdr>
        <w:top w:val="none" w:sz="0" w:space="0" w:color="auto"/>
        <w:left w:val="none" w:sz="0" w:space="0" w:color="auto"/>
        <w:bottom w:val="none" w:sz="0" w:space="0" w:color="auto"/>
        <w:right w:val="none" w:sz="0" w:space="0" w:color="auto"/>
      </w:divBdr>
    </w:div>
    <w:div w:id="1712997310">
      <w:bodyDiv w:val="1"/>
      <w:marLeft w:val="0"/>
      <w:marRight w:val="0"/>
      <w:marTop w:val="0"/>
      <w:marBottom w:val="0"/>
      <w:divBdr>
        <w:top w:val="none" w:sz="0" w:space="0" w:color="auto"/>
        <w:left w:val="none" w:sz="0" w:space="0" w:color="auto"/>
        <w:bottom w:val="none" w:sz="0" w:space="0" w:color="auto"/>
        <w:right w:val="none" w:sz="0" w:space="0" w:color="auto"/>
      </w:divBdr>
    </w:div>
    <w:div w:id="1713382651">
      <w:bodyDiv w:val="1"/>
      <w:marLeft w:val="0"/>
      <w:marRight w:val="0"/>
      <w:marTop w:val="0"/>
      <w:marBottom w:val="0"/>
      <w:divBdr>
        <w:top w:val="none" w:sz="0" w:space="0" w:color="auto"/>
        <w:left w:val="none" w:sz="0" w:space="0" w:color="auto"/>
        <w:bottom w:val="none" w:sz="0" w:space="0" w:color="auto"/>
        <w:right w:val="none" w:sz="0" w:space="0" w:color="auto"/>
      </w:divBdr>
    </w:div>
    <w:div w:id="1716614435">
      <w:bodyDiv w:val="1"/>
      <w:marLeft w:val="0"/>
      <w:marRight w:val="0"/>
      <w:marTop w:val="0"/>
      <w:marBottom w:val="0"/>
      <w:divBdr>
        <w:top w:val="none" w:sz="0" w:space="0" w:color="auto"/>
        <w:left w:val="none" w:sz="0" w:space="0" w:color="auto"/>
        <w:bottom w:val="none" w:sz="0" w:space="0" w:color="auto"/>
        <w:right w:val="none" w:sz="0" w:space="0" w:color="auto"/>
      </w:divBdr>
    </w:div>
    <w:div w:id="1718820074">
      <w:bodyDiv w:val="1"/>
      <w:marLeft w:val="0"/>
      <w:marRight w:val="0"/>
      <w:marTop w:val="0"/>
      <w:marBottom w:val="0"/>
      <w:divBdr>
        <w:top w:val="none" w:sz="0" w:space="0" w:color="auto"/>
        <w:left w:val="none" w:sz="0" w:space="0" w:color="auto"/>
        <w:bottom w:val="none" w:sz="0" w:space="0" w:color="auto"/>
        <w:right w:val="none" w:sz="0" w:space="0" w:color="auto"/>
      </w:divBdr>
    </w:div>
    <w:div w:id="1719815628">
      <w:bodyDiv w:val="1"/>
      <w:marLeft w:val="0"/>
      <w:marRight w:val="0"/>
      <w:marTop w:val="0"/>
      <w:marBottom w:val="0"/>
      <w:divBdr>
        <w:top w:val="none" w:sz="0" w:space="0" w:color="auto"/>
        <w:left w:val="none" w:sz="0" w:space="0" w:color="auto"/>
        <w:bottom w:val="none" w:sz="0" w:space="0" w:color="auto"/>
        <w:right w:val="none" w:sz="0" w:space="0" w:color="auto"/>
      </w:divBdr>
    </w:div>
    <w:div w:id="1720981424">
      <w:bodyDiv w:val="1"/>
      <w:marLeft w:val="0"/>
      <w:marRight w:val="0"/>
      <w:marTop w:val="0"/>
      <w:marBottom w:val="0"/>
      <w:divBdr>
        <w:top w:val="none" w:sz="0" w:space="0" w:color="auto"/>
        <w:left w:val="none" w:sz="0" w:space="0" w:color="auto"/>
        <w:bottom w:val="none" w:sz="0" w:space="0" w:color="auto"/>
        <w:right w:val="none" w:sz="0" w:space="0" w:color="auto"/>
      </w:divBdr>
    </w:div>
    <w:div w:id="1721905620">
      <w:bodyDiv w:val="1"/>
      <w:marLeft w:val="0"/>
      <w:marRight w:val="0"/>
      <w:marTop w:val="0"/>
      <w:marBottom w:val="0"/>
      <w:divBdr>
        <w:top w:val="none" w:sz="0" w:space="0" w:color="auto"/>
        <w:left w:val="none" w:sz="0" w:space="0" w:color="auto"/>
        <w:bottom w:val="none" w:sz="0" w:space="0" w:color="auto"/>
        <w:right w:val="none" w:sz="0" w:space="0" w:color="auto"/>
      </w:divBdr>
    </w:div>
    <w:div w:id="1726566338">
      <w:bodyDiv w:val="1"/>
      <w:marLeft w:val="0"/>
      <w:marRight w:val="0"/>
      <w:marTop w:val="0"/>
      <w:marBottom w:val="0"/>
      <w:divBdr>
        <w:top w:val="none" w:sz="0" w:space="0" w:color="auto"/>
        <w:left w:val="none" w:sz="0" w:space="0" w:color="auto"/>
        <w:bottom w:val="none" w:sz="0" w:space="0" w:color="auto"/>
        <w:right w:val="none" w:sz="0" w:space="0" w:color="auto"/>
      </w:divBdr>
    </w:div>
    <w:div w:id="1727414222">
      <w:bodyDiv w:val="1"/>
      <w:marLeft w:val="0"/>
      <w:marRight w:val="0"/>
      <w:marTop w:val="0"/>
      <w:marBottom w:val="0"/>
      <w:divBdr>
        <w:top w:val="none" w:sz="0" w:space="0" w:color="auto"/>
        <w:left w:val="none" w:sz="0" w:space="0" w:color="auto"/>
        <w:bottom w:val="none" w:sz="0" w:space="0" w:color="auto"/>
        <w:right w:val="none" w:sz="0" w:space="0" w:color="auto"/>
      </w:divBdr>
    </w:div>
    <w:div w:id="1730105876">
      <w:bodyDiv w:val="1"/>
      <w:marLeft w:val="0"/>
      <w:marRight w:val="0"/>
      <w:marTop w:val="0"/>
      <w:marBottom w:val="0"/>
      <w:divBdr>
        <w:top w:val="none" w:sz="0" w:space="0" w:color="auto"/>
        <w:left w:val="none" w:sz="0" w:space="0" w:color="auto"/>
        <w:bottom w:val="none" w:sz="0" w:space="0" w:color="auto"/>
        <w:right w:val="none" w:sz="0" w:space="0" w:color="auto"/>
      </w:divBdr>
    </w:div>
    <w:div w:id="1731271315">
      <w:bodyDiv w:val="1"/>
      <w:marLeft w:val="0"/>
      <w:marRight w:val="0"/>
      <w:marTop w:val="0"/>
      <w:marBottom w:val="0"/>
      <w:divBdr>
        <w:top w:val="none" w:sz="0" w:space="0" w:color="auto"/>
        <w:left w:val="none" w:sz="0" w:space="0" w:color="auto"/>
        <w:bottom w:val="none" w:sz="0" w:space="0" w:color="auto"/>
        <w:right w:val="none" w:sz="0" w:space="0" w:color="auto"/>
      </w:divBdr>
    </w:div>
    <w:div w:id="1734698177">
      <w:bodyDiv w:val="1"/>
      <w:marLeft w:val="0"/>
      <w:marRight w:val="0"/>
      <w:marTop w:val="0"/>
      <w:marBottom w:val="0"/>
      <w:divBdr>
        <w:top w:val="none" w:sz="0" w:space="0" w:color="auto"/>
        <w:left w:val="none" w:sz="0" w:space="0" w:color="auto"/>
        <w:bottom w:val="none" w:sz="0" w:space="0" w:color="auto"/>
        <w:right w:val="none" w:sz="0" w:space="0" w:color="auto"/>
      </w:divBdr>
    </w:div>
    <w:div w:id="1735228294">
      <w:bodyDiv w:val="1"/>
      <w:marLeft w:val="0"/>
      <w:marRight w:val="0"/>
      <w:marTop w:val="0"/>
      <w:marBottom w:val="0"/>
      <w:divBdr>
        <w:top w:val="none" w:sz="0" w:space="0" w:color="auto"/>
        <w:left w:val="none" w:sz="0" w:space="0" w:color="auto"/>
        <w:bottom w:val="none" w:sz="0" w:space="0" w:color="auto"/>
        <w:right w:val="none" w:sz="0" w:space="0" w:color="auto"/>
      </w:divBdr>
    </w:div>
    <w:div w:id="1735544028">
      <w:bodyDiv w:val="1"/>
      <w:marLeft w:val="0"/>
      <w:marRight w:val="0"/>
      <w:marTop w:val="0"/>
      <w:marBottom w:val="0"/>
      <w:divBdr>
        <w:top w:val="none" w:sz="0" w:space="0" w:color="auto"/>
        <w:left w:val="none" w:sz="0" w:space="0" w:color="auto"/>
        <w:bottom w:val="none" w:sz="0" w:space="0" w:color="auto"/>
        <w:right w:val="none" w:sz="0" w:space="0" w:color="auto"/>
      </w:divBdr>
    </w:div>
    <w:div w:id="1735856783">
      <w:bodyDiv w:val="1"/>
      <w:marLeft w:val="0"/>
      <w:marRight w:val="0"/>
      <w:marTop w:val="0"/>
      <w:marBottom w:val="0"/>
      <w:divBdr>
        <w:top w:val="none" w:sz="0" w:space="0" w:color="auto"/>
        <w:left w:val="none" w:sz="0" w:space="0" w:color="auto"/>
        <w:bottom w:val="none" w:sz="0" w:space="0" w:color="auto"/>
        <w:right w:val="none" w:sz="0" w:space="0" w:color="auto"/>
      </w:divBdr>
    </w:div>
    <w:div w:id="1736122950">
      <w:bodyDiv w:val="1"/>
      <w:marLeft w:val="0"/>
      <w:marRight w:val="0"/>
      <w:marTop w:val="0"/>
      <w:marBottom w:val="0"/>
      <w:divBdr>
        <w:top w:val="none" w:sz="0" w:space="0" w:color="auto"/>
        <w:left w:val="none" w:sz="0" w:space="0" w:color="auto"/>
        <w:bottom w:val="none" w:sz="0" w:space="0" w:color="auto"/>
        <w:right w:val="none" w:sz="0" w:space="0" w:color="auto"/>
      </w:divBdr>
    </w:div>
    <w:div w:id="1738623621">
      <w:bodyDiv w:val="1"/>
      <w:marLeft w:val="0"/>
      <w:marRight w:val="0"/>
      <w:marTop w:val="0"/>
      <w:marBottom w:val="0"/>
      <w:divBdr>
        <w:top w:val="none" w:sz="0" w:space="0" w:color="auto"/>
        <w:left w:val="none" w:sz="0" w:space="0" w:color="auto"/>
        <w:bottom w:val="none" w:sz="0" w:space="0" w:color="auto"/>
        <w:right w:val="none" w:sz="0" w:space="0" w:color="auto"/>
      </w:divBdr>
    </w:div>
    <w:div w:id="1738747666">
      <w:bodyDiv w:val="1"/>
      <w:marLeft w:val="0"/>
      <w:marRight w:val="0"/>
      <w:marTop w:val="0"/>
      <w:marBottom w:val="0"/>
      <w:divBdr>
        <w:top w:val="none" w:sz="0" w:space="0" w:color="auto"/>
        <w:left w:val="none" w:sz="0" w:space="0" w:color="auto"/>
        <w:bottom w:val="none" w:sz="0" w:space="0" w:color="auto"/>
        <w:right w:val="none" w:sz="0" w:space="0" w:color="auto"/>
      </w:divBdr>
    </w:div>
    <w:div w:id="1741100026">
      <w:bodyDiv w:val="1"/>
      <w:marLeft w:val="0"/>
      <w:marRight w:val="0"/>
      <w:marTop w:val="0"/>
      <w:marBottom w:val="0"/>
      <w:divBdr>
        <w:top w:val="none" w:sz="0" w:space="0" w:color="auto"/>
        <w:left w:val="none" w:sz="0" w:space="0" w:color="auto"/>
        <w:bottom w:val="none" w:sz="0" w:space="0" w:color="auto"/>
        <w:right w:val="none" w:sz="0" w:space="0" w:color="auto"/>
      </w:divBdr>
    </w:div>
    <w:div w:id="1745688527">
      <w:bodyDiv w:val="1"/>
      <w:marLeft w:val="0"/>
      <w:marRight w:val="0"/>
      <w:marTop w:val="0"/>
      <w:marBottom w:val="0"/>
      <w:divBdr>
        <w:top w:val="none" w:sz="0" w:space="0" w:color="auto"/>
        <w:left w:val="none" w:sz="0" w:space="0" w:color="auto"/>
        <w:bottom w:val="none" w:sz="0" w:space="0" w:color="auto"/>
        <w:right w:val="none" w:sz="0" w:space="0" w:color="auto"/>
      </w:divBdr>
    </w:div>
    <w:div w:id="1746029203">
      <w:bodyDiv w:val="1"/>
      <w:marLeft w:val="0"/>
      <w:marRight w:val="0"/>
      <w:marTop w:val="0"/>
      <w:marBottom w:val="0"/>
      <w:divBdr>
        <w:top w:val="none" w:sz="0" w:space="0" w:color="auto"/>
        <w:left w:val="none" w:sz="0" w:space="0" w:color="auto"/>
        <w:bottom w:val="none" w:sz="0" w:space="0" w:color="auto"/>
        <w:right w:val="none" w:sz="0" w:space="0" w:color="auto"/>
      </w:divBdr>
    </w:div>
    <w:div w:id="1746145197">
      <w:bodyDiv w:val="1"/>
      <w:marLeft w:val="0"/>
      <w:marRight w:val="0"/>
      <w:marTop w:val="0"/>
      <w:marBottom w:val="0"/>
      <w:divBdr>
        <w:top w:val="none" w:sz="0" w:space="0" w:color="auto"/>
        <w:left w:val="none" w:sz="0" w:space="0" w:color="auto"/>
        <w:bottom w:val="none" w:sz="0" w:space="0" w:color="auto"/>
        <w:right w:val="none" w:sz="0" w:space="0" w:color="auto"/>
      </w:divBdr>
    </w:div>
    <w:div w:id="1747267819">
      <w:bodyDiv w:val="1"/>
      <w:marLeft w:val="0"/>
      <w:marRight w:val="0"/>
      <w:marTop w:val="0"/>
      <w:marBottom w:val="0"/>
      <w:divBdr>
        <w:top w:val="none" w:sz="0" w:space="0" w:color="auto"/>
        <w:left w:val="none" w:sz="0" w:space="0" w:color="auto"/>
        <w:bottom w:val="none" w:sz="0" w:space="0" w:color="auto"/>
        <w:right w:val="none" w:sz="0" w:space="0" w:color="auto"/>
      </w:divBdr>
    </w:div>
    <w:div w:id="1748577658">
      <w:bodyDiv w:val="1"/>
      <w:marLeft w:val="0"/>
      <w:marRight w:val="0"/>
      <w:marTop w:val="0"/>
      <w:marBottom w:val="0"/>
      <w:divBdr>
        <w:top w:val="none" w:sz="0" w:space="0" w:color="auto"/>
        <w:left w:val="none" w:sz="0" w:space="0" w:color="auto"/>
        <w:bottom w:val="none" w:sz="0" w:space="0" w:color="auto"/>
        <w:right w:val="none" w:sz="0" w:space="0" w:color="auto"/>
      </w:divBdr>
    </w:div>
    <w:div w:id="1748726866">
      <w:bodyDiv w:val="1"/>
      <w:marLeft w:val="0"/>
      <w:marRight w:val="0"/>
      <w:marTop w:val="0"/>
      <w:marBottom w:val="0"/>
      <w:divBdr>
        <w:top w:val="none" w:sz="0" w:space="0" w:color="auto"/>
        <w:left w:val="none" w:sz="0" w:space="0" w:color="auto"/>
        <w:bottom w:val="none" w:sz="0" w:space="0" w:color="auto"/>
        <w:right w:val="none" w:sz="0" w:space="0" w:color="auto"/>
      </w:divBdr>
    </w:div>
    <w:div w:id="1749571712">
      <w:bodyDiv w:val="1"/>
      <w:marLeft w:val="0"/>
      <w:marRight w:val="0"/>
      <w:marTop w:val="0"/>
      <w:marBottom w:val="0"/>
      <w:divBdr>
        <w:top w:val="none" w:sz="0" w:space="0" w:color="auto"/>
        <w:left w:val="none" w:sz="0" w:space="0" w:color="auto"/>
        <w:bottom w:val="none" w:sz="0" w:space="0" w:color="auto"/>
        <w:right w:val="none" w:sz="0" w:space="0" w:color="auto"/>
      </w:divBdr>
    </w:div>
    <w:div w:id="1751537394">
      <w:bodyDiv w:val="1"/>
      <w:marLeft w:val="0"/>
      <w:marRight w:val="0"/>
      <w:marTop w:val="0"/>
      <w:marBottom w:val="0"/>
      <w:divBdr>
        <w:top w:val="none" w:sz="0" w:space="0" w:color="auto"/>
        <w:left w:val="none" w:sz="0" w:space="0" w:color="auto"/>
        <w:bottom w:val="none" w:sz="0" w:space="0" w:color="auto"/>
        <w:right w:val="none" w:sz="0" w:space="0" w:color="auto"/>
      </w:divBdr>
    </w:div>
    <w:div w:id="1752654485">
      <w:bodyDiv w:val="1"/>
      <w:marLeft w:val="0"/>
      <w:marRight w:val="0"/>
      <w:marTop w:val="0"/>
      <w:marBottom w:val="0"/>
      <w:divBdr>
        <w:top w:val="none" w:sz="0" w:space="0" w:color="auto"/>
        <w:left w:val="none" w:sz="0" w:space="0" w:color="auto"/>
        <w:bottom w:val="none" w:sz="0" w:space="0" w:color="auto"/>
        <w:right w:val="none" w:sz="0" w:space="0" w:color="auto"/>
      </w:divBdr>
    </w:div>
    <w:div w:id="1760714715">
      <w:bodyDiv w:val="1"/>
      <w:marLeft w:val="0"/>
      <w:marRight w:val="0"/>
      <w:marTop w:val="0"/>
      <w:marBottom w:val="0"/>
      <w:divBdr>
        <w:top w:val="none" w:sz="0" w:space="0" w:color="auto"/>
        <w:left w:val="none" w:sz="0" w:space="0" w:color="auto"/>
        <w:bottom w:val="none" w:sz="0" w:space="0" w:color="auto"/>
        <w:right w:val="none" w:sz="0" w:space="0" w:color="auto"/>
      </w:divBdr>
    </w:div>
    <w:div w:id="1760910728">
      <w:bodyDiv w:val="1"/>
      <w:marLeft w:val="0"/>
      <w:marRight w:val="0"/>
      <w:marTop w:val="0"/>
      <w:marBottom w:val="0"/>
      <w:divBdr>
        <w:top w:val="none" w:sz="0" w:space="0" w:color="auto"/>
        <w:left w:val="none" w:sz="0" w:space="0" w:color="auto"/>
        <w:bottom w:val="none" w:sz="0" w:space="0" w:color="auto"/>
        <w:right w:val="none" w:sz="0" w:space="0" w:color="auto"/>
      </w:divBdr>
    </w:div>
    <w:div w:id="1761026020">
      <w:bodyDiv w:val="1"/>
      <w:marLeft w:val="0"/>
      <w:marRight w:val="0"/>
      <w:marTop w:val="0"/>
      <w:marBottom w:val="0"/>
      <w:divBdr>
        <w:top w:val="none" w:sz="0" w:space="0" w:color="auto"/>
        <w:left w:val="none" w:sz="0" w:space="0" w:color="auto"/>
        <w:bottom w:val="none" w:sz="0" w:space="0" w:color="auto"/>
        <w:right w:val="none" w:sz="0" w:space="0" w:color="auto"/>
      </w:divBdr>
    </w:div>
    <w:div w:id="1762138116">
      <w:bodyDiv w:val="1"/>
      <w:marLeft w:val="0"/>
      <w:marRight w:val="0"/>
      <w:marTop w:val="0"/>
      <w:marBottom w:val="0"/>
      <w:divBdr>
        <w:top w:val="none" w:sz="0" w:space="0" w:color="auto"/>
        <w:left w:val="none" w:sz="0" w:space="0" w:color="auto"/>
        <w:bottom w:val="none" w:sz="0" w:space="0" w:color="auto"/>
        <w:right w:val="none" w:sz="0" w:space="0" w:color="auto"/>
      </w:divBdr>
    </w:div>
    <w:div w:id="1765223700">
      <w:bodyDiv w:val="1"/>
      <w:marLeft w:val="0"/>
      <w:marRight w:val="0"/>
      <w:marTop w:val="0"/>
      <w:marBottom w:val="0"/>
      <w:divBdr>
        <w:top w:val="none" w:sz="0" w:space="0" w:color="auto"/>
        <w:left w:val="none" w:sz="0" w:space="0" w:color="auto"/>
        <w:bottom w:val="none" w:sz="0" w:space="0" w:color="auto"/>
        <w:right w:val="none" w:sz="0" w:space="0" w:color="auto"/>
      </w:divBdr>
    </w:div>
    <w:div w:id="1767144024">
      <w:bodyDiv w:val="1"/>
      <w:marLeft w:val="0"/>
      <w:marRight w:val="0"/>
      <w:marTop w:val="0"/>
      <w:marBottom w:val="0"/>
      <w:divBdr>
        <w:top w:val="none" w:sz="0" w:space="0" w:color="auto"/>
        <w:left w:val="none" w:sz="0" w:space="0" w:color="auto"/>
        <w:bottom w:val="none" w:sz="0" w:space="0" w:color="auto"/>
        <w:right w:val="none" w:sz="0" w:space="0" w:color="auto"/>
      </w:divBdr>
    </w:div>
    <w:div w:id="1769691416">
      <w:bodyDiv w:val="1"/>
      <w:marLeft w:val="0"/>
      <w:marRight w:val="0"/>
      <w:marTop w:val="0"/>
      <w:marBottom w:val="0"/>
      <w:divBdr>
        <w:top w:val="none" w:sz="0" w:space="0" w:color="auto"/>
        <w:left w:val="none" w:sz="0" w:space="0" w:color="auto"/>
        <w:bottom w:val="none" w:sz="0" w:space="0" w:color="auto"/>
        <w:right w:val="none" w:sz="0" w:space="0" w:color="auto"/>
      </w:divBdr>
    </w:div>
    <w:div w:id="1769810891">
      <w:bodyDiv w:val="1"/>
      <w:marLeft w:val="0"/>
      <w:marRight w:val="0"/>
      <w:marTop w:val="0"/>
      <w:marBottom w:val="0"/>
      <w:divBdr>
        <w:top w:val="none" w:sz="0" w:space="0" w:color="auto"/>
        <w:left w:val="none" w:sz="0" w:space="0" w:color="auto"/>
        <w:bottom w:val="none" w:sz="0" w:space="0" w:color="auto"/>
        <w:right w:val="none" w:sz="0" w:space="0" w:color="auto"/>
      </w:divBdr>
    </w:div>
    <w:div w:id="1770738049">
      <w:bodyDiv w:val="1"/>
      <w:marLeft w:val="0"/>
      <w:marRight w:val="0"/>
      <w:marTop w:val="0"/>
      <w:marBottom w:val="0"/>
      <w:divBdr>
        <w:top w:val="none" w:sz="0" w:space="0" w:color="auto"/>
        <w:left w:val="none" w:sz="0" w:space="0" w:color="auto"/>
        <w:bottom w:val="none" w:sz="0" w:space="0" w:color="auto"/>
        <w:right w:val="none" w:sz="0" w:space="0" w:color="auto"/>
      </w:divBdr>
    </w:div>
    <w:div w:id="1776973597">
      <w:bodyDiv w:val="1"/>
      <w:marLeft w:val="0"/>
      <w:marRight w:val="0"/>
      <w:marTop w:val="0"/>
      <w:marBottom w:val="0"/>
      <w:divBdr>
        <w:top w:val="none" w:sz="0" w:space="0" w:color="auto"/>
        <w:left w:val="none" w:sz="0" w:space="0" w:color="auto"/>
        <w:bottom w:val="none" w:sz="0" w:space="0" w:color="auto"/>
        <w:right w:val="none" w:sz="0" w:space="0" w:color="auto"/>
      </w:divBdr>
    </w:div>
    <w:div w:id="1778717782">
      <w:bodyDiv w:val="1"/>
      <w:marLeft w:val="0"/>
      <w:marRight w:val="0"/>
      <w:marTop w:val="0"/>
      <w:marBottom w:val="0"/>
      <w:divBdr>
        <w:top w:val="none" w:sz="0" w:space="0" w:color="auto"/>
        <w:left w:val="none" w:sz="0" w:space="0" w:color="auto"/>
        <w:bottom w:val="none" w:sz="0" w:space="0" w:color="auto"/>
        <w:right w:val="none" w:sz="0" w:space="0" w:color="auto"/>
      </w:divBdr>
    </w:div>
    <w:div w:id="1779107314">
      <w:bodyDiv w:val="1"/>
      <w:marLeft w:val="0"/>
      <w:marRight w:val="0"/>
      <w:marTop w:val="0"/>
      <w:marBottom w:val="0"/>
      <w:divBdr>
        <w:top w:val="none" w:sz="0" w:space="0" w:color="auto"/>
        <w:left w:val="none" w:sz="0" w:space="0" w:color="auto"/>
        <w:bottom w:val="none" w:sz="0" w:space="0" w:color="auto"/>
        <w:right w:val="none" w:sz="0" w:space="0" w:color="auto"/>
      </w:divBdr>
    </w:div>
    <w:div w:id="1779444221">
      <w:bodyDiv w:val="1"/>
      <w:marLeft w:val="0"/>
      <w:marRight w:val="0"/>
      <w:marTop w:val="0"/>
      <w:marBottom w:val="0"/>
      <w:divBdr>
        <w:top w:val="none" w:sz="0" w:space="0" w:color="auto"/>
        <w:left w:val="none" w:sz="0" w:space="0" w:color="auto"/>
        <w:bottom w:val="none" w:sz="0" w:space="0" w:color="auto"/>
        <w:right w:val="none" w:sz="0" w:space="0" w:color="auto"/>
      </w:divBdr>
    </w:div>
    <w:div w:id="1781140419">
      <w:bodyDiv w:val="1"/>
      <w:marLeft w:val="0"/>
      <w:marRight w:val="0"/>
      <w:marTop w:val="0"/>
      <w:marBottom w:val="0"/>
      <w:divBdr>
        <w:top w:val="none" w:sz="0" w:space="0" w:color="auto"/>
        <w:left w:val="none" w:sz="0" w:space="0" w:color="auto"/>
        <w:bottom w:val="none" w:sz="0" w:space="0" w:color="auto"/>
        <w:right w:val="none" w:sz="0" w:space="0" w:color="auto"/>
      </w:divBdr>
    </w:div>
    <w:div w:id="1781340280">
      <w:bodyDiv w:val="1"/>
      <w:marLeft w:val="0"/>
      <w:marRight w:val="0"/>
      <w:marTop w:val="0"/>
      <w:marBottom w:val="0"/>
      <w:divBdr>
        <w:top w:val="none" w:sz="0" w:space="0" w:color="auto"/>
        <w:left w:val="none" w:sz="0" w:space="0" w:color="auto"/>
        <w:bottom w:val="none" w:sz="0" w:space="0" w:color="auto"/>
        <w:right w:val="none" w:sz="0" w:space="0" w:color="auto"/>
      </w:divBdr>
    </w:div>
    <w:div w:id="1784224935">
      <w:bodyDiv w:val="1"/>
      <w:marLeft w:val="0"/>
      <w:marRight w:val="0"/>
      <w:marTop w:val="0"/>
      <w:marBottom w:val="0"/>
      <w:divBdr>
        <w:top w:val="none" w:sz="0" w:space="0" w:color="auto"/>
        <w:left w:val="none" w:sz="0" w:space="0" w:color="auto"/>
        <w:bottom w:val="none" w:sz="0" w:space="0" w:color="auto"/>
        <w:right w:val="none" w:sz="0" w:space="0" w:color="auto"/>
      </w:divBdr>
    </w:div>
    <w:div w:id="1785926657">
      <w:bodyDiv w:val="1"/>
      <w:marLeft w:val="0"/>
      <w:marRight w:val="0"/>
      <w:marTop w:val="0"/>
      <w:marBottom w:val="0"/>
      <w:divBdr>
        <w:top w:val="none" w:sz="0" w:space="0" w:color="auto"/>
        <w:left w:val="none" w:sz="0" w:space="0" w:color="auto"/>
        <w:bottom w:val="none" w:sz="0" w:space="0" w:color="auto"/>
        <w:right w:val="none" w:sz="0" w:space="0" w:color="auto"/>
      </w:divBdr>
    </w:div>
    <w:div w:id="1786805962">
      <w:bodyDiv w:val="1"/>
      <w:marLeft w:val="0"/>
      <w:marRight w:val="0"/>
      <w:marTop w:val="0"/>
      <w:marBottom w:val="0"/>
      <w:divBdr>
        <w:top w:val="none" w:sz="0" w:space="0" w:color="auto"/>
        <w:left w:val="none" w:sz="0" w:space="0" w:color="auto"/>
        <w:bottom w:val="none" w:sz="0" w:space="0" w:color="auto"/>
        <w:right w:val="none" w:sz="0" w:space="0" w:color="auto"/>
      </w:divBdr>
    </w:div>
    <w:div w:id="1787843947">
      <w:bodyDiv w:val="1"/>
      <w:marLeft w:val="0"/>
      <w:marRight w:val="0"/>
      <w:marTop w:val="0"/>
      <w:marBottom w:val="0"/>
      <w:divBdr>
        <w:top w:val="none" w:sz="0" w:space="0" w:color="auto"/>
        <w:left w:val="none" w:sz="0" w:space="0" w:color="auto"/>
        <w:bottom w:val="none" w:sz="0" w:space="0" w:color="auto"/>
        <w:right w:val="none" w:sz="0" w:space="0" w:color="auto"/>
      </w:divBdr>
    </w:div>
    <w:div w:id="1790666294">
      <w:bodyDiv w:val="1"/>
      <w:marLeft w:val="0"/>
      <w:marRight w:val="0"/>
      <w:marTop w:val="0"/>
      <w:marBottom w:val="0"/>
      <w:divBdr>
        <w:top w:val="none" w:sz="0" w:space="0" w:color="auto"/>
        <w:left w:val="none" w:sz="0" w:space="0" w:color="auto"/>
        <w:bottom w:val="none" w:sz="0" w:space="0" w:color="auto"/>
        <w:right w:val="none" w:sz="0" w:space="0" w:color="auto"/>
      </w:divBdr>
    </w:div>
    <w:div w:id="1791703056">
      <w:bodyDiv w:val="1"/>
      <w:marLeft w:val="0"/>
      <w:marRight w:val="0"/>
      <w:marTop w:val="0"/>
      <w:marBottom w:val="0"/>
      <w:divBdr>
        <w:top w:val="none" w:sz="0" w:space="0" w:color="auto"/>
        <w:left w:val="none" w:sz="0" w:space="0" w:color="auto"/>
        <w:bottom w:val="none" w:sz="0" w:space="0" w:color="auto"/>
        <w:right w:val="none" w:sz="0" w:space="0" w:color="auto"/>
      </w:divBdr>
    </w:div>
    <w:div w:id="1794522224">
      <w:bodyDiv w:val="1"/>
      <w:marLeft w:val="0"/>
      <w:marRight w:val="0"/>
      <w:marTop w:val="0"/>
      <w:marBottom w:val="0"/>
      <w:divBdr>
        <w:top w:val="none" w:sz="0" w:space="0" w:color="auto"/>
        <w:left w:val="none" w:sz="0" w:space="0" w:color="auto"/>
        <w:bottom w:val="none" w:sz="0" w:space="0" w:color="auto"/>
        <w:right w:val="none" w:sz="0" w:space="0" w:color="auto"/>
      </w:divBdr>
    </w:div>
    <w:div w:id="1795294534">
      <w:bodyDiv w:val="1"/>
      <w:marLeft w:val="0"/>
      <w:marRight w:val="0"/>
      <w:marTop w:val="0"/>
      <w:marBottom w:val="0"/>
      <w:divBdr>
        <w:top w:val="none" w:sz="0" w:space="0" w:color="auto"/>
        <w:left w:val="none" w:sz="0" w:space="0" w:color="auto"/>
        <w:bottom w:val="none" w:sz="0" w:space="0" w:color="auto"/>
        <w:right w:val="none" w:sz="0" w:space="0" w:color="auto"/>
      </w:divBdr>
      <w:divsChild>
        <w:div w:id="1589002540">
          <w:marLeft w:val="0"/>
          <w:marRight w:val="0"/>
          <w:marTop w:val="0"/>
          <w:marBottom w:val="0"/>
          <w:divBdr>
            <w:top w:val="none" w:sz="0" w:space="0" w:color="auto"/>
            <w:left w:val="none" w:sz="0" w:space="0" w:color="auto"/>
            <w:bottom w:val="none" w:sz="0" w:space="0" w:color="auto"/>
            <w:right w:val="none" w:sz="0" w:space="0" w:color="auto"/>
          </w:divBdr>
          <w:divsChild>
            <w:div w:id="1432162357">
              <w:marLeft w:val="0"/>
              <w:marRight w:val="0"/>
              <w:marTop w:val="0"/>
              <w:marBottom w:val="0"/>
              <w:divBdr>
                <w:top w:val="none" w:sz="0" w:space="0" w:color="auto"/>
                <w:left w:val="none" w:sz="0" w:space="0" w:color="auto"/>
                <w:bottom w:val="none" w:sz="0" w:space="0" w:color="auto"/>
                <w:right w:val="none" w:sz="0" w:space="0" w:color="auto"/>
              </w:divBdr>
              <w:divsChild>
                <w:div w:id="1967151618">
                  <w:marLeft w:val="0"/>
                  <w:marRight w:val="0"/>
                  <w:marTop w:val="0"/>
                  <w:marBottom w:val="0"/>
                  <w:divBdr>
                    <w:top w:val="none" w:sz="0" w:space="0" w:color="auto"/>
                    <w:left w:val="none" w:sz="0" w:space="0" w:color="auto"/>
                    <w:bottom w:val="none" w:sz="0" w:space="0" w:color="auto"/>
                    <w:right w:val="none" w:sz="0" w:space="0" w:color="auto"/>
                  </w:divBdr>
                  <w:divsChild>
                    <w:div w:id="1708946169">
                      <w:marLeft w:val="0"/>
                      <w:marRight w:val="0"/>
                      <w:marTop w:val="0"/>
                      <w:marBottom w:val="0"/>
                      <w:divBdr>
                        <w:top w:val="none" w:sz="0" w:space="0" w:color="auto"/>
                        <w:left w:val="none" w:sz="0" w:space="0" w:color="auto"/>
                        <w:bottom w:val="none" w:sz="0" w:space="0" w:color="auto"/>
                        <w:right w:val="none" w:sz="0" w:space="0" w:color="auto"/>
                      </w:divBdr>
                    </w:div>
                  </w:divsChild>
                </w:div>
                <w:div w:id="2043283509">
                  <w:marLeft w:val="0"/>
                  <w:marRight w:val="0"/>
                  <w:marTop w:val="0"/>
                  <w:marBottom w:val="0"/>
                  <w:divBdr>
                    <w:top w:val="none" w:sz="0" w:space="0" w:color="auto"/>
                    <w:left w:val="none" w:sz="0" w:space="0" w:color="auto"/>
                    <w:bottom w:val="none" w:sz="0" w:space="0" w:color="auto"/>
                    <w:right w:val="none" w:sz="0" w:space="0" w:color="auto"/>
                  </w:divBdr>
                  <w:divsChild>
                    <w:div w:id="470446538">
                      <w:marLeft w:val="0"/>
                      <w:marRight w:val="0"/>
                      <w:marTop w:val="0"/>
                      <w:marBottom w:val="0"/>
                      <w:divBdr>
                        <w:top w:val="none" w:sz="0" w:space="0" w:color="auto"/>
                        <w:left w:val="none" w:sz="0" w:space="0" w:color="auto"/>
                        <w:bottom w:val="none" w:sz="0" w:space="0" w:color="auto"/>
                        <w:right w:val="none" w:sz="0" w:space="0" w:color="auto"/>
                      </w:divBdr>
                    </w:div>
                  </w:divsChild>
                </w:div>
                <w:div w:id="267783604">
                  <w:marLeft w:val="0"/>
                  <w:marRight w:val="0"/>
                  <w:marTop w:val="0"/>
                  <w:marBottom w:val="0"/>
                  <w:divBdr>
                    <w:top w:val="none" w:sz="0" w:space="0" w:color="auto"/>
                    <w:left w:val="none" w:sz="0" w:space="0" w:color="auto"/>
                    <w:bottom w:val="none" w:sz="0" w:space="0" w:color="auto"/>
                    <w:right w:val="none" w:sz="0" w:space="0" w:color="auto"/>
                  </w:divBdr>
                  <w:divsChild>
                    <w:div w:id="1793943069">
                      <w:marLeft w:val="0"/>
                      <w:marRight w:val="0"/>
                      <w:marTop w:val="0"/>
                      <w:marBottom w:val="0"/>
                      <w:divBdr>
                        <w:top w:val="none" w:sz="0" w:space="0" w:color="auto"/>
                        <w:left w:val="none" w:sz="0" w:space="0" w:color="auto"/>
                        <w:bottom w:val="none" w:sz="0" w:space="0" w:color="auto"/>
                        <w:right w:val="none" w:sz="0" w:space="0" w:color="auto"/>
                      </w:divBdr>
                    </w:div>
                  </w:divsChild>
                </w:div>
                <w:div w:id="1987465632">
                  <w:marLeft w:val="0"/>
                  <w:marRight w:val="0"/>
                  <w:marTop w:val="0"/>
                  <w:marBottom w:val="0"/>
                  <w:divBdr>
                    <w:top w:val="none" w:sz="0" w:space="0" w:color="auto"/>
                    <w:left w:val="none" w:sz="0" w:space="0" w:color="auto"/>
                    <w:bottom w:val="none" w:sz="0" w:space="0" w:color="auto"/>
                    <w:right w:val="none" w:sz="0" w:space="0" w:color="auto"/>
                  </w:divBdr>
                  <w:divsChild>
                    <w:div w:id="1239748949">
                      <w:marLeft w:val="0"/>
                      <w:marRight w:val="0"/>
                      <w:marTop w:val="0"/>
                      <w:marBottom w:val="0"/>
                      <w:divBdr>
                        <w:top w:val="none" w:sz="0" w:space="0" w:color="auto"/>
                        <w:left w:val="none" w:sz="0" w:space="0" w:color="auto"/>
                        <w:bottom w:val="none" w:sz="0" w:space="0" w:color="auto"/>
                        <w:right w:val="none" w:sz="0" w:space="0" w:color="auto"/>
                      </w:divBdr>
                    </w:div>
                  </w:divsChild>
                </w:div>
                <w:div w:id="401412416">
                  <w:marLeft w:val="0"/>
                  <w:marRight w:val="0"/>
                  <w:marTop w:val="0"/>
                  <w:marBottom w:val="0"/>
                  <w:divBdr>
                    <w:top w:val="none" w:sz="0" w:space="0" w:color="auto"/>
                    <w:left w:val="none" w:sz="0" w:space="0" w:color="auto"/>
                    <w:bottom w:val="none" w:sz="0" w:space="0" w:color="auto"/>
                    <w:right w:val="none" w:sz="0" w:space="0" w:color="auto"/>
                  </w:divBdr>
                  <w:divsChild>
                    <w:div w:id="2070104550">
                      <w:marLeft w:val="0"/>
                      <w:marRight w:val="0"/>
                      <w:marTop w:val="0"/>
                      <w:marBottom w:val="0"/>
                      <w:divBdr>
                        <w:top w:val="none" w:sz="0" w:space="0" w:color="auto"/>
                        <w:left w:val="none" w:sz="0" w:space="0" w:color="auto"/>
                        <w:bottom w:val="none" w:sz="0" w:space="0" w:color="auto"/>
                        <w:right w:val="none" w:sz="0" w:space="0" w:color="auto"/>
                      </w:divBdr>
                    </w:div>
                  </w:divsChild>
                </w:div>
                <w:div w:id="1407385832">
                  <w:marLeft w:val="0"/>
                  <w:marRight w:val="0"/>
                  <w:marTop w:val="0"/>
                  <w:marBottom w:val="0"/>
                  <w:divBdr>
                    <w:top w:val="none" w:sz="0" w:space="0" w:color="auto"/>
                    <w:left w:val="none" w:sz="0" w:space="0" w:color="auto"/>
                    <w:bottom w:val="none" w:sz="0" w:space="0" w:color="auto"/>
                    <w:right w:val="none" w:sz="0" w:space="0" w:color="auto"/>
                  </w:divBdr>
                  <w:divsChild>
                    <w:div w:id="1625773945">
                      <w:marLeft w:val="0"/>
                      <w:marRight w:val="0"/>
                      <w:marTop w:val="0"/>
                      <w:marBottom w:val="0"/>
                      <w:divBdr>
                        <w:top w:val="none" w:sz="0" w:space="0" w:color="auto"/>
                        <w:left w:val="none" w:sz="0" w:space="0" w:color="auto"/>
                        <w:bottom w:val="none" w:sz="0" w:space="0" w:color="auto"/>
                        <w:right w:val="none" w:sz="0" w:space="0" w:color="auto"/>
                      </w:divBdr>
                    </w:div>
                  </w:divsChild>
                </w:div>
                <w:div w:id="934754143">
                  <w:marLeft w:val="0"/>
                  <w:marRight w:val="0"/>
                  <w:marTop w:val="0"/>
                  <w:marBottom w:val="0"/>
                  <w:divBdr>
                    <w:top w:val="none" w:sz="0" w:space="0" w:color="auto"/>
                    <w:left w:val="none" w:sz="0" w:space="0" w:color="auto"/>
                    <w:bottom w:val="none" w:sz="0" w:space="0" w:color="auto"/>
                    <w:right w:val="none" w:sz="0" w:space="0" w:color="auto"/>
                  </w:divBdr>
                  <w:divsChild>
                    <w:div w:id="12202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29196">
          <w:marLeft w:val="0"/>
          <w:marRight w:val="0"/>
          <w:marTop w:val="0"/>
          <w:marBottom w:val="0"/>
          <w:divBdr>
            <w:top w:val="none" w:sz="0" w:space="0" w:color="auto"/>
            <w:left w:val="none" w:sz="0" w:space="0" w:color="auto"/>
            <w:bottom w:val="none" w:sz="0" w:space="0" w:color="auto"/>
            <w:right w:val="none" w:sz="0" w:space="0" w:color="auto"/>
          </w:divBdr>
          <w:divsChild>
            <w:div w:id="1708066512">
              <w:marLeft w:val="0"/>
              <w:marRight w:val="0"/>
              <w:marTop w:val="0"/>
              <w:marBottom w:val="0"/>
              <w:divBdr>
                <w:top w:val="none" w:sz="0" w:space="0" w:color="auto"/>
                <w:left w:val="none" w:sz="0" w:space="0" w:color="auto"/>
                <w:bottom w:val="none" w:sz="0" w:space="0" w:color="auto"/>
                <w:right w:val="none" w:sz="0" w:space="0" w:color="auto"/>
              </w:divBdr>
              <w:divsChild>
                <w:div w:id="2081172999">
                  <w:marLeft w:val="0"/>
                  <w:marRight w:val="0"/>
                  <w:marTop w:val="0"/>
                  <w:marBottom w:val="0"/>
                  <w:divBdr>
                    <w:top w:val="none" w:sz="0" w:space="0" w:color="auto"/>
                    <w:left w:val="none" w:sz="0" w:space="0" w:color="auto"/>
                    <w:bottom w:val="none" w:sz="0" w:space="0" w:color="auto"/>
                    <w:right w:val="none" w:sz="0" w:space="0" w:color="auto"/>
                  </w:divBdr>
                  <w:divsChild>
                    <w:div w:id="1448936264">
                      <w:marLeft w:val="0"/>
                      <w:marRight w:val="0"/>
                      <w:marTop w:val="0"/>
                      <w:marBottom w:val="0"/>
                      <w:divBdr>
                        <w:top w:val="none" w:sz="0" w:space="0" w:color="auto"/>
                        <w:left w:val="none" w:sz="0" w:space="0" w:color="auto"/>
                        <w:bottom w:val="none" w:sz="0" w:space="0" w:color="auto"/>
                        <w:right w:val="none" w:sz="0" w:space="0" w:color="auto"/>
                      </w:divBdr>
                    </w:div>
                  </w:divsChild>
                </w:div>
                <w:div w:id="1124887110">
                  <w:marLeft w:val="0"/>
                  <w:marRight w:val="0"/>
                  <w:marTop w:val="0"/>
                  <w:marBottom w:val="0"/>
                  <w:divBdr>
                    <w:top w:val="none" w:sz="0" w:space="0" w:color="auto"/>
                    <w:left w:val="none" w:sz="0" w:space="0" w:color="auto"/>
                    <w:bottom w:val="none" w:sz="0" w:space="0" w:color="auto"/>
                    <w:right w:val="none" w:sz="0" w:space="0" w:color="auto"/>
                  </w:divBdr>
                  <w:divsChild>
                    <w:div w:id="1323389486">
                      <w:marLeft w:val="0"/>
                      <w:marRight w:val="0"/>
                      <w:marTop w:val="0"/>
                      <w:marBottom w:val="0"/>
                      <w:divBdr>
                        <w:top w:val="none" w:sz="0" w:space="0" w:color="auto"/>
                        <w:left w:val="none" w:sz="0" w:space="0" w:color="auto"/>
                        <w:bottom w:val="none" w:sz="0" w:space="0" w:color="auto"/>
                        <w:right w:val="none" w:sz="0" w:space="0" w:color="auto"/>
                      </w:divBdr>
                    </w:div>
                  </w:divsChild>
                </w:div>
                <w:div w:id="674918474">
                  <w:marLeft w:val="0"/>
                  <w:marRight w:val="0"/>
                  <w:marTop w:val="0"/>
                  <w:marBottom w:val="0"/>
                  <w:divBdr>
                    <w:top w:val="none" w:sz="0" w:space="0" w:color="auto"/>
                    <w:left w:val="none" w:sz="0" w:space="0" w:color="auto"/>
                    <w:bottom w:val="none" w:sz="0" w:space="0" w:color="auto"/>
                    <w:right w:val="none" w:sz="0" w:space="0" w:color="auto"/>
                  </w:divBdr>
                  <w:divsChild>
                    <w:div w:id="846675713">
                      <w:marLeft w:val="0"/>
                      <w:marRight w:val="0"/>
                      <w:marTop w:val="0"/>
                      <w:marBottom w:val="0"/>
                      <w:divBdr>
                        <w:top w:val="none" w:sz="0" w:space="0" w:color="auto"/>
                        <w:left w:val="none" w:sz="0" w:space="0" w:color="auto"/>
                        <w:bottom w:val="none" w:sz="0" w:space="0" w:color="auto"/>
                        <w:right w:val="none" w:sz="0" w:space="0" w:color="auto"/>
                      </w:divBdr>
                    </w:div>
                  </w:divsChild>
                </w:div>
                <w:div w:id="211385633">
                  <w:marLeft w:val="0"/>
                  <w:marRight w:val="0"/>
                  <w:marTop w:val="0"/>
                  <w:marBottom w:val="0"/>
                  <w:divBdr>
                    <w:top w:val="none" w:sz="0" w:space="0" w:color="auto"/>
                    <w:left w:val="none" w:sz="0" w:space="0" w:color="auto"/>
                    <w:bottom w:val="none" w:sz="0" w:space="0" w:color="auto"/>
                    <w:right w:val="none" w:sz="0" w:space="0" w:color="auto"/>
                  </w:divBdr>
                  <w:divsChild>
                    <w:div w:id="1819416358">
                      <w:marLeft w:val="0"/>
                      <w:marRight w:val="0"/>
                      <w:marTop w:val="0"/>
                      <w:marBottom w:val="0"/>
                      <w:divBdr>
                        <w:top w:val="none" w:sz="0" w:space="0" w:color="auto"/>
                        <w:left w:val="none" w:sz="0" w:space="0" w:color="auto"/>
                        <w:bottom w:val="none" w:sz="0" w:space="0" w:color="auto"/>
                        <w:right w:val="none" w:sz="0" w:space="0" w:color="auto"/>
                      </w:divBdr>
                    </w:div>
                  </w:divsChild>
                </w:div>
                <w:div w:id="814302344">
                  <w:marLeft w:val="0"/>
                  <w:marRight w:val="0"/>
                  <w:marTop w:val="0"/>
                  <w:marBottom w:val="0"/>
                  <w:divBdr>
                    <w:top w:val="none" w:sz="0" w:space="0" w:color="auto"/>
                    <w:left w:val="none" w:sz="0" w:space="0" w:color="auto"/>
                    <w:bottom w:val="none" w:sz="0" w:space="0" w:color="auto"/>
                    <w:right w:val="none" w:sz="0" w:space="0" w:color="auto"/>
                  </w:divBdr>
                  <w:divsChild>
                    <w:div w:id="319427476">
                      <w:marLeft w:val="0"/>
                      <w:marRight w:val="0"/>
                      <w:marTop w:val="0"/>
                      <w:marBottom w:val="0"/>
                      <w:divBdr>
                        <w:top w:val="none" w:sz="0" w:space="0" w:color="auto"/>
                        <w:left w:val="none" w:sz="0" w:space="0" w:color="auto"/>
                        <w:bottom w:val="none" w:sz="0" w:space="0" w:color="auto"/>
                        <w:right w:val="none" w:sz="0" w:space="0" w:color="auto"/>
                      </w:divBdr>
                    </w:div>
                  </w:divsChild>
                </w:div>
                <w:div w:id="1180780051">
                  <w:marLeft w:val="0"/>
                  <w:marRight w:val="0"/>
                  <w:marTop w:val="0"/>
                  <w:marBottom w:val="0"/>
                  <w:divBdr>
                    <w:top w:val="none" w:sz="0" w:space="0" w:color="auto"/>
                    <w:left w:val="none" w:sz="0" w:space="0" w:color="auto"/>
                    <w:bottom w:val="none" w:sz="0" w:space="0" w:color="auto"/>
                    <w:right w:val="none" w:sz="0" w:space="0" w:color="auto"/>
                  </w:divBdr>
                  <w:divsChild>
                    <w:div w:id="760298846">
                      <w:marLeft w:val="0"/>
                      <w:marRight w:val="0"/>
                      <w:marTop w:val="0"/>
                      <w:marBottom w:val="0"/>
                      <w:divBdr>
                        <w:top w:val="none" w:sz="0" w:space="0" w:color="auto"/>
                        <w:left w:val="none" w:sz="0" w:space="0" w:color="auto"/>
                        <w:bottom w:val="none" w:sz="0" w:space="0" w:color="auto"/>
                        <w:right w:val="none" w:sz="0" w:space="0" w:color="auto"/>
                      </w:divBdr>
                    </w:div>
                  </w:divsChild>
                </w:div>
                <w:div w:id="1129931792">
                  <w:marLeft w:val="0"/>
                  <w:marRight w:val="0"/>
                  <w:marTop w:val="0"/>
                  <w:marBottom w:val="0"/>
                  <w:divBdr>
                    <w:top w:val="none" w:sz="0" w:space="0" w:color="auto"/>
                    <w:left w:val="none" w:sz="0" w:space="0" w:color="auto"/>
                    <w:bottom w:val="none" w:sz="0" w:space="0" w:color="auto"/>
                    <w:right w:val="none" w:sz="0" w:space="0" w:color="auto"/>
                  </w:divBdr>
                  <w:divsChild>
                    <w:div w:id="1391230223">
                      <w:marLeft w:val="0"/>
                      <w:marRight w:val="0"/>
                      <w:marTop w:val="0"/>
                      <w:marBottom w:val="0"/>
                      <w:divBdr>
                        <w:top w:val="none" w:sz="0" w:space="0" w:color="auto"/>
                        <w:left w:val="none" w:sz="0" w:space="0" w:color="auto"/>
                        <w:bottom w:val="none" w:sz="0" w:space="0" w:color="auto"/>
                        <w:right w:val="none" w:sz="0" w:space="0" w:color="auto"/>
                      </w:divBdr>
                    </w:div>
                  </w:divsChild>
                </w:div>
                <w:div w:id="43410545">
                  <w:marLeft w:val="0"/>
                  <w:marRight w:val="0"/>
                  <w:marTop w:val="0"/>
                  <w:marBottom w:val="0"/>
                  <w:divBdr>
                    <w:top w:val="none" w:sz="0" w:space="0" w:color="auto"/>
                    <w:left w:val="none" w:sz="0" w:space="0" w:color="auto"/>
                    <w:bottom w:val="none" w:sz="0" w:space="0" w:color="auto"/>
                    <w:right w:val="none" w:sz="0" w:space="0" w:color="auto"/>
                  </w:divBdr>
                  <w:divsChild>
                    <w:div w:id="1299460453">
                      <w:marLeft w:val="0"/>
                      <w:marRight w:val="0"/>
                      <w:marTop w:val="0"/>
                      <w:marBottom w:val="0"/>
                      <w:divBdr>
                        <w:top w:val="none" w:sz="0" w:space="0" w:color="auto"/>
                        <w:left w:val="none" w:sz="0" w:space="0" w:color="auto"/>
                        <w:bottom w:val="none" w:sz="0" w:space="0" w:color="auto"/>
                        <w:right w:val="none" w:sz="0" w:space="0" w:color="auto"/>
                      </w:divBdr>
                    </w:div>
                  </w:divsChild>
                </w:div>
                <w:div w:id="1575512731">
                  <w:marLeft w:val="0"/>
                  <w:marRight w:val="0"/>
                  <w:marTop w:val="0"/>
                  <w:marBottom w:val="0"/>
                  <w:divBdr>
                    <w:top w:val="none" w:sz="0" w:space="0" w:color="auto"/>
                    <w:left w:val="none" w:sz="0" w:space="0" w:color="auto"/>
                    <w:bottom w:val="none" w:sz="0" w:space="0" w:color="auto"/>
                    <w:right w:val="none" w:sz="0" w:space="0" w:color="auto"/>
                  </w:divBdr>
                  <w:divsChild>
                    <w:div w:id="1530991716">
                      <w:marLeft w:val="0"/>
                      <w:marRight w:val="0"/>
                      <w:marTop w:val="0"/>
                      <w:marBottom w:val="0"/>
                      <w:divBdr>
                        <w:top w:val="none" w:sz="0" w:space="0" w:color="auto"/>
                        <w:left w:val="none" w:sz="0" w:space="0" w:color="auto"/>
                        <w:bottom w:val="none" w:sz="0" w:space="0" w:color="auto"/>
                        <w:right w:val="none" w:sz="0" w:space="0" w:color="auto"/>
                      </w:divBdr>
                    </w:div>
                  </w:divsChild>
                </w:div>
                <w:div w:id="1089161537">
                  <w:marLeft w:val="0"/>
                  <w:marRight w:val="0"/>
                  <w:marTop w:val="0"/>
                  <w:marBottom w:val="0"/>
                  <w:divBdr>
                    <w:top w:val="none" w:sz="0" w:space="0" w:color="auto"/>
                    <w:left w:val="none" w:sz="0" w:space="0" w:color="auto"/>
                    <w:bottom w:val="none" w:sz="0" w:space="0" w:color="auto"/>
                    <w:right w:val="none" w:sz="0" w:space="0" w:color="auto"/>
                  </w:divBdr>
                  <w:divsChild>
                    <w:div w:id="1409112112">
                      <w:marLeft w:val="0"/>
                      <w:marRight w:val="0"/>
                      <w:marTop w:val="0"/>
                      <w:marBottom w:val="0"/>
                      <w:divBdr>
                        <w:top w:val="none" w:sz="0" w:space="0" w:color="auto"/>
                        <w:left w:val="none" w:sz="0" w:space="0" w:color="auto"/>
                        <w:bottom w:val="none" w:sz="0" w:space="0" w:color="auto"/>
                        <w:right w:val="none" w:sz="0" w:space="0" w:color="auto"/>
                      </w:divBdr>
                    </w:div>
                  </w:divsChild>
                </w:div>
                <w:div w:id="758721636">
                  <w:marLeft w:val="0"/>
                  <w:marRight w:val="0"/>
                  <w:marTop w:val="0"/>
                  <w:marBottom w:val="0"/>
                  <w:divBdr>
                    <w:top w:val="none" w:sz="0" w:space="0" w:color="auto"/>
                    <w:left w:val="none" w:sz="0" w:space="0" w:color="auto"/>
                    <w:bottom w:val="none" w:sz="0" w:space="0" w:color="auto"/>
                    <w:right w:val="none" w:sz="0" w:space="0" w:color="auto"/>
                  </w:divBdr>
                  <w:divsChild>
                    <w:div w:id="1703674825">
                      <w:marLeft w:val="0"/>
                      <w:marRight w:val="0"/>
                      <w:marTop w:val="0"/>
                      <w:marBottom w:val="0"/>
                      <w:divBdr>
                        <w:top w:val="none" w:sz="0" w:space="0" w:color="auto"/>
                        <w:left w:val="none" w:sz="0" w:space="0" w:color="auto"/>
                        <w:bottom w:val="none" w:sz="0" w:space="0" w:color="auto"/>
                        <w:right w:val="none" w:sz="0" w:space="0" w:color="auto"/>
                      </w:divBdr>
                    </w:div>
                  </w:divsChild>
                </w:div>
                <w:div w:id="1439059294">
                  <w:marLeft w:val="0"/>
                  <w:marRight w:val="0"/>
                  <w:marTop w:val="0"/>
                  <w:marBottom w:val="0"/>
                  <w:divBdr>
                    <w:top w:val="none" w:sz="0" w:space="0" w:color="auto"/>
                    <w:left w:val="none" w:sz="0" w:space="0" w:color="auto"/>
                    <w:bottom w:val="none" w:sz="0" w:space="0" w:color="auto"/>
                    <w:right w:val="none" w:sz="0" w:space="0" w:color="auto"/>
                  </w:divBdr>
                  <w:divsChild>
                    <w:div w:id="337201513">
                      <w:marLeft w:val="0"/>
                      <w:marRight w:val="0"/>
                      <w:marTop w:val="0"/>
                      <w:marBottom w:val="0"/>
                      <w:divBdr>
                        <w:top w:val="none" w:sz="0" w:space="0" w:color="auto"/>
                        <w:left w:val="none" w:sz="0" w:space="0" w:color="auto"/>
                        <w:bottom w:val="none" w:sz="0" w:space="0" w:color="auto"/>
                        <w:right w:val="none" w:sz="0" w:space="0" w:color="auto"/>
                      </w:divBdr>
                    </w:div>
                  </w:divsChild>
                </w:div>
                <w:div w:id="243996105">
                  <w:marLeft w:val="0"/>
                  <w:marRight w:val="0"/>
                  <w:marTop w:val="0"/>
                  <w:marBottom w:val="0"/>
                  <w:divBdr>
                    <w:top w:val="none" w:sz="0" w:space="0" w:color="auto"/>
                    <w:left w:val="none" w:sz="0" w:space="0" w:color="auto"/>
                    <w:bottom w:val="none" w:sz="0" w:space="0" w:color="auto"/>
                    <w:right w:val="none" w:sz="0" w:space="0" w:color="auto"/>
                  </w:divBdr>
                  <w:divsChild>
                    <w:div w:id="686761343">
                      <w:marLeft w:val="0"/>
                      <w:marRight w:val="0"/>
                      <w:marTop w:val="0"/>
                      <w:marBottom w:val="0"/>
                      <w:divBdr>
                        <w:top w:val="none" w:sz="0" w:space="0" w:color="auto"/>
                        <w:left w:val="none" w:sz="0" w:space="0" w:color="auto"/>
                        <w:bottom w:val="none" w:sz="0" w:space="0" w:color="auto"/>
                        <w:right w:val="none" w:sz="0" w:space="0" w:color="auto"/>
                      </w:divBdr>
                    </w:div>
                  </w:divsChild>
                </w:div>
                <w:div w:id="361827514">
                  <w:marLeft w:val="0"/>
                  <w:marRight w:val="0"/>
                  <w:marTop w:val="0"/>
                  <w:marBottom w:val="0"/>
                  <w:divBdr>
                    <w:top w:val="none" w:sz="0" w:space="0" w:color="auto"/>
                    <w:left w:val="none" w:sz="0" w:space="0" w:color="auto"/>
                    <w:bottom w:val="none" w:sz="0" w:space="0" w:color="auto"/>
                    <w:right w:val="none" w:sz="0" w:space="0" w:color="auto"/>
                  </w:divBdr>
                  <w:divsChild>
                    <w:div w:id="1492794983">
                      <w:marLeft w:val="0"/>
                      <w:marRight w:val="0"/>
                      <w:marTop w:val="0"/>
                      <w:marBottom w:val="0"/>
                      <w:divBdr>
                        <w:top w:val="none" w:sz="0" w:space="0" w:color="auto"/>
                        <w:left w:val="none" w:sz="0" w:space="0" w:color="auto"/>
                        <w:bottom w:val="none" w:sz="0" w:space="0" w:color="auto"/>
                        <w:right w:val="none" w:sz="0" w:space="0" w:color="auto"/>
                      </w:divBdr>
                    </w:div>
                  </w:divsChild>
                </w:div>
                <w:div w:id="355351584">
                  <w:marLeft w:val="0"/>
                  <w:marRight w:val="0"/>
                  <w:marTop w:val="0"/>
                  <w:marBottom w:val="0"/>
                  <w:divBdr>
                    <w:top w:val="none" w:sz="0" w:space="0" w:color="auto"/>
                    <w:left w:val="none" w:sz="0" w:space="0" w:color="auto"/>
                    <w:bottom w:val="none" w:sz="0" w:space="0" w:color="auto"/>
                    <w:right w:val="none" w:sz="0" w:space="0" w:color="auto"/>
                  </w:divBdr>
                  <w:divsChild>
                    <w:div w:id="1259606271">
                      <w:marLeft w:val="0"/>
                      <w:marRight w:val="0"/>
                      <w:marTop w:val="0"/>
                      <w:marBottom w:val="0"/>
                      <w:divBdr>
                        <w:top w:val="none" w:sz="0" w:space="0" w:color="auto"/>
                        <w:left w:val="none" w:sz="0" w:space="0" w:color="auto"/>
                        <w:bottom w:val="none" w:sz="0" w:space="0" w:color="auto"/>
                        <w:right w:val="none" w:sz="0" w:space="0" w:color="auto"/>
                      </w:divBdr>
                    </w:div>
                  </w:divsChild>
                </w:div>
                <w:div w:id="2079549549">
                  <w:marLeft w:val="0"/>
                  <w:marRight w:val="0"/>
                  <w:marTop w:val="0"/>
                  <w:marBottom w:val="0"/>
                  <w:divBdr>
                    <w:top w:val="none" w:sz="0" w:space="0" w:color="auto"/>
                    <w:left w:val="none" w:sz="0" w:space="0" w:color="auto"/>
                    <w:bottom w:val="none" w:sz="0" w:space="0" w:color="auto"/>
                    <w:right w:val="none" w:sz="0" w:space="0" w:color="auto"/>
                  </w:divBdr>
                  <w:divsChild>
                    <w:div w:id="862280724">
                      <w:marLeft w:val="0"/>
                      <w:marRight w:val="0"/>
                      <w:marTop w:val="0"/>
                      <w:marBottom w:val="0"/>
                      <w:divBdr>
                        <w:top w:val="none" w:sz="0" w:space="0" w:color="auto"/>
                        <w:left w:val="none" w:sz="0" w:space="0" w:color="auto"/>
                        <w:bottom w:val="none" w:sz="0" w:space="0" w:color="auto"/>
                        <w:right w:val="none" w:sz="0" w:space="0" w:color="auto"/>
                      </w:divBdr>
                    </w:div>
                  </w:divsChild>
                </w:div>
                <w:div w:id="1502504158">
                  <w:marLeft w:val="0"/>
                  <w:marRight w:val="0"/>
                  <w:marTop w:val="0"/>
                  <w:marBottom w:val="0"/>
                  <w:divBdr>
                    <w:top w:val="none" w:sz="0" w:space="0" w:color="auto"/>
                    <w:left w:val="none" w:sz="0" w:space="0" w:color="auto"/>
                    <w:bottom w:val="none" w:sz="0" w:space="0" w:color="auto"/>
                    <w:right w:val="none" w:sz="0" w:space="0" w:color="auto"/>
                  </w:divBdr>
                  <w:divsChild>
                    <w:div w:id="1311058289">
                      <w:marLeft w:val="0"/>
                      <w:marRight w:val="0"/>
                      <w:marTop w:val="0"/>
                      <w:marBottom w:val="0"/>
                      <w:divBdr>
                        <w:top w:val="none" w:sz="0" w:space="0" w:color="auto"/>
                        <w:left w:val="none" w:sz="0" w:space="0" w:color="auto"/>
                        <w:bottom w:val="none" w:sz="0" w:space="0" w:color="auto"/>
                        <w:right w:val="none" w:sz="0" w:space="0" w:color="auto"/>
                      </w:divBdr>
                    </w:div>
                  </w:divsChild>
                </w:div>
                <w:div w:id="296569781">
                  <w:marLeft w:val="0"/>
                  <w:marRight w:val="0"/>
                  <w:marTop w:val="0"/>
                  <w:marBottom w:val="0"/>
                  <w:divBdr>
                    <w:top w:val="none" w:sz="0" w:space="0" w:color="auto"/>
                    <w:left w:val="none" w:sz="0" w:space="0" w:color="auto"/>
                    <w:bottom w:val="none" w:sz="0" w:space="0" w:color="auto"/>
                    <w:right w:val="none" w:sz="0" w:space="0" w:color="auto"/>
                  </w:divBdr>
                  <w:divsChild>
                    <w:div w:id="814641781">
                      <w:marLeft w:val="0"/>
                      <w:marRight w:val="0"/>
                      <w:marTop w:val="0"/>
                      <w:marBottom w:val="0"/>
                      <w:divBdr>
                        <w:top w:val="none" w:sz="0" w:space="0" w:color="auto"/>
                        <w:left w:val="none" w:sz="0" w:space="0" w:color="auto"/>
                        <w:bottom w:val="none" w:sz="0" w:space="0" w:color="auto"/>
                        <w:right w:val="none" w:sz="0" w:space="0" w:color="auto"/>
                      </w:divBdr>
                    </w:div>
                  </w:divsChild>
                </w:div>
                <w:div w:id="2146703230">
                  <w:marLeft w:val="0"/>
                  <w:marRight w:val="0"/>
                  <w:marTop w:val="0"/>
                  <w:marBottom w:val="0"/>
                  <w:divBdr>
                    <w:top w:val="none" w:sz="0" w:space="0" w:color="auto"/>
                    <w:left w:val="none" w:sz="0" w:space="0" w:color="auto"/>
                    <w:bottom w:val="none" w:sz="0" w:space="0" w:color="auto"/>
                    <w:right w:val="none" w:sz="0" w:space="0" w:color="auto"/>
                  </w:divBdr>
                  <w:divsChild>
                    <w:div w:id="1986813715">
                      <w:marLeft w:val="0"/>
                      <w:marRight w:val="0"/>
                      <w:marTop w:val="0"/>
                      <w:marBottom w:val="0"/>
                      <w:divBdr>
                        <w:top w:val="none" w:sz="0" w:space="0" w:color="auto"/>
                        <w:left w:val="none" w:sz="0" w:space="0" w:color="auto"/>
                        <w:bottom w:val="none" w:sz="0" w:space="0" w:color="auto"/>
                        <w:right w:val="none" w:sz="0" w:space="0" w:color="auto"/>
                      </w:divBdr>
                    </w:div>
                  </w:divsChild>
                </w:div>
                <w:div w:id="1811481530">
                  <w:marLeft w:val="0"/>
                  <w:marRight w:val="0"/>
                  <w:marTop w:val="0"/>
                  <w:marBottom w:val="0"/>
                  <w:divBdr>
                    <w:top w:val="none" w:sz="0" w:space="0" w:color="auto"/>
                    <w:left w:val="none" w:sz="0" w:space="0" w:color="auto"/>
                    <w:bottom w:val="none" w:sz="0" w:space="0" w:color="auto"/>
                    <w:right w:val="none" w:sz="0" w:space="0" w:color="auto"/>
                  </w:divBdr>
                  <w:divsChild>
                    <w:div w:id="1244492821">
                      <w:marLeft w:val="0"/>
                      <w:marRight w:val="0"/>
                      <w:marTop w:val="0"/>
                      <w:marBottom w:val="0"/>
                      <w:divBdr>
                        <w:top w:val="none" w:sz="0" w:space="0" w:color="auto"/>
                        <w:left w:val="none" w:sz="0" w:space="0" w:color="auto"/>
                        <w:bottom w:val="none" w:sz="0" w:space="0" w:color="auto"/>
                        <w:right w:val="none" w:sz="0" w:space="0" w:color="auto"/>
                      </w:divBdr>
                    </w:div>
                  </w:divsChild>
                </w:div>
                <w:div w:id="913734867">
                  <w:marLeft w:val="0"/>
                  <w:marRight w:val="0"/>
                  <w:marTop w:val="0"/>
                  <w:marBottom w:val="0"/>
                  <w:divBdr>
                    <w:top w:val="none" w:sz="0" w:space="0" w:color="auto"/>
                    <w:left w:val="none" w:sz="0" w:space="0" w:color="auto"/>
                    <w:bottom w:val="none" w:sz="0" w:space="0" w:color="auto"/>
                    <w:right w:val="none" w:sz="0" w:space="0" w:color="auto"/>
                  </w:divBdr>
                  <w:divsChild>
                    <w:div w:id="202712478">
                      <w:marLeft w:val="0"/>
                      <w:marRight w:val="0"/>
                      <w:marTop w:val="0"/>
                      <w:marBottom w:val="0"/>
                      <w:divBdr>
                        <w:top w:val="none" w:sz="0" w:space="0" w:color="auto"/>
                        <w:left w:val="none" w:sz="0" w:space="0" w:color="auto"/>
                        <w:bottom w:val="none" w:sz="0" w:space="0" w:color="auto"/>
                        <w:right w:val="none" w:sz="0" w:space="0" w:color="auto"/>
                      </w:divBdr>
                    </w:div>
                  </w:divsChild>
                </w:div>
                <w:div w:id="899173667">
                  <w:marLeft w:val="0"/>
                  <w:marRight w:val="0"/>
                  <w:marTop w:val="0"/>
                  <w:marBottom w:val="0"/>
                  <w:divBdr>
                    <w:top w:val="none" w:sz="0" w:space="0" w:color="auto"/>
                    <w:left w:val="none" w:sz="0" w:space="0" w:color="auto"/>
                    <w:bottom w:val="none" w:sz="0" w:space="0" w:color="auto"/>
                    <w:right w:val="none" w:sz="0" w:space="0" w:color="auto"/>
                  </w:divBdr>
                  <w:divsChild>
                    <w:div w:id="1207176725">
                      <w:marLeft w:val="0"/>
                      <w:marRight w:val="0"/>
                      <w:marTop w:val="0"/>
                      <w:marBottom w:val="0"/>
                      <w:divBdr>
                        <w:top w:val="none" w:sz="0" w:space="0" w:color="auto"/>
                        <w:left w:val="none" w:sz="0" w:space="0" w:color="auto"/>
                        <w:bottom w:val="none" w:sz="0" w:space="0" w:color="auto"/>
                        <w:right w:val="none" w:sz="0" w:space="0" w:color="auto"/>
                      </w:divBdr>
                    </w:div>
                  </w:divsChild>
                </w:div>
                <w:div w:id="1908570916">
                  <w:marLeft w:val="0"/>
                  <w:marRight w:val="0"/>
                  <w:marTop w:val="0"/>
                  <w:marBottom w:val="0"/>
                  <w:divBdr>
                    <w:top w:val="none" w:sz="0" w:space="0" w:color="auto"/>
                    <w:left w:val="none" w:sz="0" w:space="0" w:color="auto"/>
                    <w:bottom w:val="none" w:sz="0" w:space="0" w:color="auto"/>
                    <w:right w:val="none" w:sz="0" w:space="0" w:color="auto"/>
                  </w:divBdr>
                  <w:divsChild>
                    <w:div w:id="1249921272">
                      <w:marLeft w:val="0"/>
                      <w:marRight w:val="0"/>
                      <w:marTop w:val="0"/>
                      <w:marBottom w:val="0"/>
                      <w:divBdr>
                        <w:top w:val="none" w:sz="0" w:space="0" w:color="auto"/>
                        <w:left w:val="none" w:sz="0" w:space="0" w:color="auto"/>
                        <w:bottom w:val="none" w:sz="0" w:space="0" w:color="auto"/>
                        <w:right w:val="none" w:sz="0" w:space="0" w:color="auto"/>
                      </w:divBdr>
                    </w:div>
                  </w:divsChild>
                </w:div>
                <w:div w:id="1267427341">
                  <w:marLeft w:val="0"/>
                  <w:marRight w:val="0"/>
                  <w:marTop w:val="0"/>
                  <w:marBottom w:val="0"/>
                  <w:divBdr>
                    <w:top w:val="none" w:sz="0" w:space="0" w:color="auto"/>
                    <w:left w:val="none" w:sz="0" w:space="0" w:color="auto"/>
                    <w:bottom w:val="none" w:sz="0" w:space="0" w:color="auto"/>
                    <w:right w:val="none" w:sz="0" w:space="0" w:color="auto"/>
                  </w:divBdr>
                  <w:divsChild>
                    <w:div w:id="1228495547">
                      <w:marLeft w:val="0"/>
                      <w:marRight w:val="0"/>
                      <w:marTop w:val="0"/>
                      <w:marBottom w:val="0"/>
                      <w:divBdr>
                        <w:top w:val="none" w:sz="0" w:space="0" w:color="auto"/>
                        <w:left w:val="none" w:sz="0" w:space="0" w:color="auto"/>
                        <w:bottom w:val="none" w:sz="0" w:space="0" w:color="auto"/>
                        <w:right w:val="none" w:sz="0" w:space="0" w:color="auto"/>
                      </w:divBdr>
                    </w:div>
                  </w:divsChild>
                </w:div>
                <w:div w:id="801003616">
                  <w:marLeft w:val="0"/>
                  <w:marRight w:val="0"/>
                  <w:marTop w:val="0"/>
                  <w:marBottom w:val="0"/>
                  <w:divBdr>
                    <w:top w:val="none" w:sz="0" w:space="0" w:color="auto"/>
                    <w:left w:val="none" w:sz="0" w:space="0" w:color="auto"/>
                    <w:bottom w:val="none" w:sz="0" w:space="0" w:color="auto"/>
                    <w:right w:val="none" w:sz="0" w:space="0" w:color="auto"/>
                  </w:divBdr>
                  <w:divsChild>
                    <w:div w:id="1549565465">
                      <w:marLeft w:val="0"/>
                      <w:marRight w:val="0"/>
                      <w:marTop w:val="0"/>
                      <w:marBottom w:val="0"/>
                      <w:divBdr>
                        <w:top w:val="none" w:sz="0" w:space="0" w:color="auto"/>
                        <w:left w:val="none" w:sz="0" w:space="0" w:color="auto"/>
                        <w:bottom w:val="none" w:sz="0" w:space="0" w:color="auto"/>
                        <w:right w:val="none" w:sz="0" w:space="0" w:color="auto"/>
                      </w:divBdr>
                    </w:div>
                  </w:divsChild>
                </w:div>
                <w:div w:id="1243754049">
                  <w:marLeft w:val="0"/>
                  <w:marRight w:val="0"/>
                  <w:marTop w:val="0"/>
                  <w:marBottom w:val="0"/>
                  <w:divBdr>
                    <w:top w:val="none" w:sz="0" w:space="0" w:color="auto"/>
                    <w:left w:val="none" w:sz="0" w:space="0" w:color="auto"/>
                    <w:bottom w:val="none" w:sz="0" w:space="0" w:color="auto"/>
                    <w:right w:val="none" w:sz="0" w:space="0" w:color="auto"/>
                  </w:divBdr>
                  <w:divsChild>
                    <w:div w:id="1941793624">
                      <w:marLeft w:val="0"/>
                      <w:marRight w:val="0"/>
                      <w:marTop w:val="0"/>
                      <w:marBottom w:val="0"/>
                      <w:divBdr>
                        <w:top w:val="none" w:sz="0" w:space="0" w:color="auto"/>
                        <w:left w:val="none" w:sz="0" w:space="0" w:color="auto"/>
                        <w:bottom w:val="none" w:sz="0" w:space="0" w:color="auto"/>
                        <w:right w:val="none" w:sz="0" w:space="0" w:color="auto"/>
                      </w:divBdr>
                    </w:div>
                  </w:divsChild>
                </w:div>
                <w:div w:id="639775139">
                  <w:marLeft w:val="0"/>
                  <w:marRight w:val="0"/>
                  <w:marTop w:val="0"/>
                  <w:marBottom w:val="0"/>
                  <w:divBdr>
                    <w:top w:val="none" w:sz="0" w:space="0" w:color="auto"/>
                    <w:left w:val="none" w:sz="0" w:space="0" w:color="auto"/>
                    <w:bottom w:val="none" w:sz="0" w:space="0" w:color="auto"/>
                    <w:right w:val="none" w:sz="0" w:space="0" w:color="auto"/>
                  </w:divBdr>
                  <w:divsChild>
                    <w:div w:id="141505337">
                      <w:marLeft w:val="0"/>
                      <w:marRight w:val="0"/>
                      <w:marTop w:val="0"/>
                      <w:marBottom w:val="0"/>
                      <w:divBdr>
                        <w:top w:val="none" w:sz="0" w:space="0" w:color="auto"/>
                        <w:left w:val="none" w:sz="0" w:space="0" w:color="auto"/>
                        <w:bottom w:val="none" w:sz="0" w:space="0" w:color="auto"/>
                        <w:right w:val="none" w:sz="0" w:space="0" w:color="auto"/>
                      </w:divBdr>
                    </w:div>
                  </w:divsChild>
                </w:div>
                <w:div w:id="1171139583">
                  <w:marLeft w:val="0"/>
                  <w:marRight w:val="0"/>
                  <w:marTop w:val="0"/>
                  <w:marBottom w:val="0"/>
                  <w:divBdr>
                    <w:top w:val="none" w:sz="0" w:space="0" w:color="auto"/>
                    <w:left w:val="none" w:sz="0" w:space="0" w:color="auto"/>
                    <w:bottom w:val="none" w:sz="0" w:space="0" w:color="auto"/>
                    <w:right w:val="none" w:sz="0" w:space="0" w:color="auto"/>
                  </w:divBdr>
                  <w:divsChild>
                    <w:div w:id="1659456549">
                      <w:marLeft w:val="0"/>
                      <w:marRight w:val="0"/>
                      <w:marTop w:val="0"/>
                      <w:marBottom w:val="0"/>
                      <w:divBdr>
                        <w:top w:val="none" w:sz="0" w:space="0" w:color="auto"/>
                        <w:left w:val="none" w:sz="0" w:space="0" w:color="auto"/>
                        <w:bottom w:val="none" w:sz="0" w:space="0" w:color="auto"/>
                        <w:right w:val="none" w:sz="0" w:space="0" w:color="auto"/>
                      </w:divBdr>
                    </w:div>
                  </w:divsChild>
                </w:div>
                <w:div w:id="1880193529">
                  <w:marLeft w:val="0"/>
                  <w:marRight w:val="0"/>
                  <w:marTop w:val="0"/>
                  <w:marBottom w:val="0"/>
                  <w:divBdr>
                    <w:top w:val="none" w:sz="0" w:space="0" w:color="auto"/>
                    <w:left w:val="none" w:sz="0" w:space="0" w:color="auto"/>
                    <w:bottom w:val="none" w:sz="0" w:space="0" w:color="auto"/>
                    <w:right w:val="none" w:sz="0" w:space="0" w:color="auto"/>
                  </w:divBdr>
                  <w:divsChild>
                    <w:div w:id="16358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4355">
          <w:marLeft w:val="0"/>
          <w:marRight w:val="0"/>
          <w:marTop w:val="0"/>
          <w:marBottom w:val="0"/>
          <w:divBdr>
            <w:top w:val="none" w:sz="0" w:space="0" w:color="auto"/>
            <w:left w:val="none" w:sz="0" w:space="0" w:color="auto"/>
            <w:bottom w:val="none" w:sz="0" w:space="0" w:color="auto"/>
            <w:right w:val="none" w:sz="0" w:space="0" w:color="auto"/>
          </w:divBdr>
          <w:divsChild>
            <w:div w:id="30496946">
              <w:marLeft w:val="0"/>
              <w:marRight w:val="0"/>
              <w:marTop w:val="0"/>
              <w:marBottom w:val="0"/>
              <w:divBdr>
                <w:top w:val="none" w:sz="0" w:space="0" w:color="auto"/>
                <w:left w:val="none" w:sz="0" w:space="0" w:color="auto"/>
                <w:bottom w:val="none" w:sz="0" w:space="0" w:color="auto"/>
                <w:right w:val="none" w:sz="0" w:space="0" w:color="auto"/>
              </w:divBdr>
              <w:divsChild>
                <w:div w:id="796607328">
                  <w:marLeft w:val="0"/>
                  <w:marRight w:val="0"/>
                  <w:marTop w:val="0"/>
                  <w:marBottom w:val="0"/>
                  <w:divBdr>
                    <w:top w:val="none" w:sz="0" w:space="0" w:color="auto"/>
                    <w:left w:val="none" w:sz="0" w:space="0" w:color="auto"/>
                    <w:bottom w:val="none" w:sz="0" w:space="0" w:color="auto"/>
                    <w:right w:val="none" w:sz="0" w:space="0" w:color="auto"/>
                  </w:divBdr>
                  <w:divsChild>
                    <w:div w:id="1073356767">
                      <w:marLeft w:val="0"/>
                      <w:marRight w:val="0"/>
                      <w:marTop w:val="0"/>
                      <w:marBottom w:val="0"/>
                      <w:divBdr>
                        <w:top w:val="none" w:sz="0" w:space="0" w:color="auto"/>
                        <w:left w:val="none" w:sz="0" w:space="0" w:color="auto"/>
                        <w:bottom w:val="none" w:sz="0" w:space="0" w:color="auto"/>
                        <w:right w:val="none" w:sz="0" w:space="0" w:color="auto"/>
                      </w:divBdr>
                    </w:div>
                  </w:divsChild>
                </w:div>
                <w:div w:id="1372681784">
                  <w:marLeft w:val="0"/>
                  <w:marRight w:val="0"/>
                  <w:marTop w:val="0"/>
                  <w:marBottom w:val="0"/>
                  <w:divBdr>
                    <w:top w:val="none" w:sz="0" w:space="0" w:color="auto"/>
                    <w:left w:val="none" w:sz="0" w:space="0" w:color="auto"/>
                    <w:bottom w:val="none" w:sz="0" w:space="0" w:color="auto"/>
                    <w:right w:val="none" w:sz="0" w:space="0" w:color="auto"/>
                  </w:divBdr>
                  <w:divsChild>
                    <w:div w:id="1452280291">
                      <w:marLeft w:val="0"/>
                      <w:marRight w:val="0"/>
                      <w:marTop w:val="0"/>
                      <w:marBottom w:val="0"/>
                      <w:divBdr>
                        <w:top w:val="none" w:sz="0" w:space="0" w:color="auto"/>
                        <w:left w:val="none" w:sz="0" w:space="0" w:color="auto"/>
                        <w:bottom w:val="none" w:sz="0" w:space="0" w:color="auto"/>
                        <w:right w:val="none" w:sz="0" w:space="0" w:color="auto"/>
                      </w:divBdr>
                    </w:div>
                  </w:divsChild>
                </w:div>
                <w:div w:id="75322965">
                  <w:marLeft w:val="0"/>
                  <w:marRight w:val="0"/>
                  <w:marTop w:val="0"/>
                  <w:marBottom w:val="0"/>
                  <w:divBdr>
                    <w:top w:val="none" w:sz="0" w:space="0" w:color="auto"/>
                    <w:left w:val="none" w:sz="0" w:space="0" w:color="auto"/>
                    <w:bottom w:val="none" w:sz="0" w:space="0" w:color="auto"/>
                    <w:right w:val="none" w:sz="0" w:space="0" w:color="auto"/>
                  </w:divBdr>
                  <w:divsChild>
                    <w:div w:id="2086028486">
                      <w:marLeft w:val="0"/>
                      <w:marRight w:val="0"/>
                      <w:marTop w:val="0"/>
                      <w:marBottom w:val="0"/>
                      <w:divBdr>
                        <w:top w:val="none" w:sz="0" w:space="0" w:color="auto"/>
                        <w:left w:val="none" w:sz="0" w:space="0" w:color="auto"/>
                        <w:bottom w:val="none" w:sz="0" w:space="0" w:color="auto"/>
                        <w:right w:val="none" w:sz="0" w:space="0" w:color="auto"/>
                      </w:divBdr>
                    </w:div>
                  </w:divsChild>
                </w:div>
                <w:div w:id="862868172">
                  <w:marLeft w:val="0"/>
                  <w:marRight w:val="0"/>
                  <w:marTop w:val="0"/>
                  <w:marBottom w:val="0"/>
                  <w:divBdr>
                    <w:top w:val="none" w:sz="0" w:space="0" w:color="auto"/>
                    <w:left w:val="none" w:sz="0" w:space="0" w:color="auto"/>
                    <w:bottom w:val="none" w:sz="0" w:space="0" w:color="auto"/>
                    <w:right w:val="none" w:sz="0" w:space="0" w:color="auto"/>
                  </w:divBdr>
                  <w:divsChild>
                    <w:div w:id="6936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677982">
      <w:bodyDiv w:val="1"/>
      <w:marLeft w:val="0"/>
      <w:marRight w:val="0"/>
      <w:marTop w:val="0"/>
      <w:marBottom w:val="0"/>
      <w:divBdr>
        <w:top w:val="none" w:sz="0" w:space="0" w:color="auto"/>
        <w:left w:val="none" w:sz="0" w:space="0" w:color="auto"/>
        <w:bottom w:val="none" w:sz="0" w:space="0" w:color="auto"/>
        <w:right w:val="none" w:sz="0" w:space="0" w:color="auto"/>
      </w:divBdr>
    </w:div>
    <w:div w:id="1798453609">
      <w:bodyDiv w:val="1"/>
      <w:marLeft w:val="0"/>
      <w:marRight w:val="0"/>
      <w:marTop w:val="0"/>
      <w:marBottom w:val="0"/>
      <w:divBdr>
        <w:top w:val="none" w:sz="0" w:space="0" w:color="auto"/>
        <w:left w:val="none" w:sz="0" w:space="0" w:color="auto"/>
        <w:bottom w:val="none" w:sz="0" w:space="0" w:color="auto"/>
        <w:right w:val="none" w:sz="0" w:space="0" w:color="auto"/>
      </w:divBdr>
    </w:div>
    <w:div w:id="1798595971">
      <w:bodyDiv w:val="1"/>
      <w:marLeft w:val="0"/>
      <w:marRight w:val="0"/>
      <w:marTop w:val="0"/>
      <w:marBottom w:val="0"/>
      <w:divBdr>
        <w:top w:val="none" w:sz="0" w:space="0" w:color="auto"/>
        <w:left w:val="none" w:sz="0" w:space="0" w:color="auto"/>
        <w:bottom w:val="none" w:sz="0" w:space="0" w:color="auto"/>
        <w:right w:val="none" w:sz="0" w:space="0" w:color="auto"/>
      </w:divBdr>
    </w:div>
    <w:div w:id="1804233606">
      <w:bodyDiv w:val="1"/>
      <w:marLeft w:val="0"/>
      <w:marRight w:val="0"/>
      <w:marTop w:val="0"/>
      <w:marBottom w:val="0"/>
      <w:divBdr>
        <w:top w:val="none" w:sz="0" w:space="0" w:color="auto"/>
        <w:left w:val="none" w:sz="0" w:space="0" w:color="auto"/>
        <w:bottom w:val="none" w:sz="0" w:space="0" w:color="auto"/>
        <w:right w:val="none" w:sz="0" w:space="0" w:color="auto"/>
      </w:divBdr>
    </w:div>
    <w:div w:id="1805006224">
      <w:bodyDiv w:val="1"/>
      <w:marLeft w:val="0"/>
      <w:marRight w:val="0"/>
      <w:marTop w:val="0"/>
      <w:marBottom w:val="0"/>
      <w:divBdr>
        <w:top w:val="none" w:sz="0" w:space="0" w:color="auto"/>
        <w:left w:val="none" w:sz="0" w:space="0" w:color="auto"/>
        <w:bottom w:val="none" w:sz="0" w:space="0" w:color="auto"/>
        <w:right w:val="none" w:sz="0" w:space="0" w:color="auto"/>
      </w:divBdr>
    </w:div>
    <w:div w:id="1805654381">
      <w:bodyDiv w:val="1"/>
      <w:marLeft w:val="0"/>
      <w:marRight w:val="0"/>
      <w:marTop w:val="0"/>
      <w:marBottom w:val="0"/>
      <w:divBdr>
        <w:top w:val="none" w:sz="0" w:space="0" w:color="auto"/>
        <w:left w:val="none" w:sz="0" w:space="0" w:color="auto"/>
        <w:bottom w:val="none" w:sz="0" w:space="0" w:color="auto"/>
        <w:right w:val="none" w:sz="0" w:space="0" w:color="auto"/>
      </w:divBdr>
    </w:div>
    <w:div w:id="1806461716">
      <w:bodyDiv w:val="1"/>
      <w:marLeft w:val="0"/>
      <w:marRight w:val="0"/>
      <w:marTop w:val="0"/>
      <w:marBottom w:val="0"/>
      <w:divBdr>
        <w:top w:val="none" w:sz="0" w:space="0" w:color="auto"/>
        <w:left w:val="none" w:sz="0" w:space="0" w:color="auto"/>
        <w:bottom w:val="none" w:sz="0" w:space="0" w:color="auto"/>
        <w:right w:val="none" w:sz="0" w:space="0" w:color="auto"/>
      </w:divBdr>
    </w:div>
    <w:div w:id="1807312925">
      <w:bodyDiv w:val="1"/>
      <w:marLeft w:val="0"/>
      <w:marRight w:val="0"/>
      <w:marTop w:val="0"/>
      <w:marBottom w:val="0"/>
      <w:divBdr>
        <w:top w:val="none" w:sz="0" w:space="0" w:color="auto"/>
        <w:left w:val="none" w:sz="0" w:space="0" w:color="auto"/>
        <w:bottom w:val="none" w:sz="0" w:space="0" w:color="auto"/>
        <w:right w:val="none" w:sz="0" w:space="0" w:color="auto"/>
      </w:divBdr>
    </w:div>
    <w:div w:id="1807972272">
      <w:bodyDiv w:val="1"/>
      <w:marLeft w:val="0"/>
      <w:marRight w:val="0"/>
      <w:marTop w:val="0"/>
      <w:marBottom w:val="0"/>
      <w:divBdr>
        <w:top w:val="none" w:sz="0" w:space="0" w:color="auto"/>
        <w:left w:val="none" w:sz="0" w:space="0" w:color="auto"/>
        <w:bottom w:val="none" w:sz="0" w:space="0" w:color="auto"/>
        <w:right w:val="none" w:sz="0" w:space="0" w:color="auto"/>
      </w:divBdr>
    </w:div>
    <w:div w:id="1808427037">
      <w:bodyDiv w:val="1"/>
      <w:marLeft w:val="0"/>
      <w:marRight w:val="0"/>
      <w:marTop w:val="0"/>
      <w:marBottom w:val="0"/>
      <w:divBdr>
        <w:top w:val="none" w:sz="0" w:space="0" w:color="auto"/>
        <w:left w:val="none" w:sz="0" w:space="0" w:color="auto"/>
        <w:bottom w:val="none" w:sz="0" w:space="0" w:color="auto"/>
        <w:right w:val="none" w:sz="0" w:space="0" w:color="auto"/>
      </w:divBdr>
    </w:div>
    <w:div w:id="1809318924">
      <w:bodyDiv w:val="1"/>
      <w:marLeft w:val="0"/>
      <w:marRight w:val="0"/>
      <w:marTop w:val="0"/>
      <w:marBottom w:val="0"/>
      <w:divBdr>
        <w:top w:val="none" w:sz="0" w:space="0" w:color="auto"/>
        <w:left w:val="none" w:sz="0" w:space="0" w:color="auto"/>
        <w:bottom w:val="none" w:sz="0" w:space="0" w:color="auto"/>
        <w:right w:val="none" w:sz="0" w:space="0" w:color="auto"/>
      </w:divBdr>
    </w:div>
    <w:div w:id="1809588953">
      <w:bodyDiv w:val="1"/>
      <w:marLeft w:val="0"/>
      <w:marRight w:val="0"/>
      <w:marTop w:val="0"/>
      <w:marBottom w:val="0"/>
      <w:divBdr>
        <w:top w:val="none" w:sz="0" w:space="0" w:color="auto"/>
        <w:left w:val="none" w:sz="0" w:space="0" w:color="auto"/>
        <w:bottom w:val="none" w:sz="0" w:space="0" w:color="auto"/>
        <w:right w:val="none" w:sz="0" w:space="0" w:color="auto"/>
      </w:divBdr>
    </w:div>
    <w:div w:id="1812012850">
      <w:bodyDiv w:val="1"/>
      <w:marLeft w:val="0"/>
      <w:marRight w:val="0"/>
      <w:marTop w:val="0"/>
      <w:marBottom w:val="0"/>
      <w:divBdr>
        <w:top w:val="none" w:sz="0" w:space="0" w:color="auto"/>
        <w:left w:val="none" w:sz="0" w:space="0" w:color="auto"/>
        <w:bottom w:val="none" w:sz="0" w:space="0" w:color="auto"/>
        <w:right w:val="none" w:sz="0" w:space="0" w:color="auto"/>
      </w:divBdr>
    </w:div>
    <w:div w:id="1815483343">
      <w:bodyDiv w:val="1"/>
      <w:marLeft w:val="0"/>
      <w:marRight w:val="0"/>
      <w:marTop w:val="0"/>
      <w:marBottom w:val="0"/>
      <w:divBdr>
        <w:top w:val="none" w:sz="0" w:space="0" w:color="auto"/>
        <w:left w:val="none" w:sz="0" w:space="0" w:color="auto"/>
        <w:bottom w:val="none" w:sz="0" w:space="0" w:color="auto"/>
        <w:right w:val="none" w:sz="0" w:space="0" w:color="auto"/>
      </w:divBdr>
    </w:div>
    <w:div w:id="1817604447">
      <w:bodyDiv w:val="1"/>
      <w:marLeft w:val="0"/>
      <w:marRight w:val="0"/>
      <w:marTop w:val="0"/>
      <w:marBottom w:val="0"/>
      <w:divBdr>
        <w:top w:val="none" w:sz="0" w:space="0" w:color="auto"/>
        <w:left w:val="none" w:sz="0" w:space="0" w:color="auto"/>
        <w:bottom w:val="none" w:sz="0" w:space="0" w:color="auto"/>
        <w:right w:val="none" w:sz="0" w:space="0" w:color="auto"/>
      </w:divBdr>
    </w:div>
    <w:div w:id="1819225777">
      <w:bodyDiv w:val="1"/>
      <w:marLeft w:val="0"/>
      <w:marRight w:val="0"/>
      <w:marTop w:val="0"/>
      <w:marBottom w:val="0"/>
      <w:divBdr>
        <w:top w:val="none" w:sz="0" w:space="0" w:color="auto"/>
        <w:left w:val="none" w:sz="0" w:space="0" w:color="auto"/>
        <w:bottom w:val="none" w:sz="0" w:space="0" w:color="auto"/>
        <w:right w:val="none" w:sz="0" w:space="0" w:color="auto"/>
      </w:divBdr>
    </w:div>
    <w:div w:id="1819418617">
      <w:bodyDiv w:val="1"/>
      <w:marLeft w:val="0"/>
      <w:marRight w:val="0"/>
      <w:marTop w:val="0"/>
      <w:marBottom w:val="0"/>
      <w:divBdr>
        <w:top w:val="none" w:sz="0" w:space="0" w:color="auto"/>
        <w:left w:val="none" w:sz="0" w:space="0" w:color="auto"/>
        <w:bottom w:val="none" w:sz="0" w:space="0" w:color="auto"/>
        <w:right w:val="none" w:sz="0" w:space="0" w:color="auto"/>
      </w:divBdr>
    </w:div>
    <w:div w:id="1820152376">
      <w:bodyDiv w:val="1"/>
      <w:marLeft w:val="0"/>
      <w:marRight w:val="0"/>
      <w:marTop w:val="0"/>
      <w:marBottom w:val="0"/>
      <w:divBdr>
        <w:top w:val="none" w:sz="0" w:space="0" w:color="auto"/>
        <w:left w:val="none" w:sz="0" w:space="0" w:color="auto"/>
        <w:bottom w:val="none" w:sz="0" w:space="0" w:color="auto"/>
        <w:right w:val="none" w:sz="0" w:space="0" w:color="auto"/>
      </w:divBdr>
    </w:div>
    <w:div w:id="1821072478">
      <w:bodyDiv w:val="1"/>
      <w:marLeft w:val="0"/>
      <w:marRight w:val="0"/>
      <w:marTop w:val="0"/>
      <w:marBottom w:val="0"/>
      <w:divBdr>
        <w:top w:val="none" w:sz="0" w:space="0" w:color="auto"/>
        <w:left w:val="none" w:sz="0" w:space="0" w:color="auto"/>
        <w:bottom w:val="none" w:sz="0" w:space="0" w:color="auto"/>
        <w:right w:val="none" w:sz="0" w:space="0" w:color="auto"/>
      </w:divBdr>
    </w:div>
    <w:div w:id="1824158478">
      <w:bodyDiv w:val="1"/>
      <w:marLeft w:val="0"/>
      <w:marRight w:val="0"/>
      <w:marTop w:val="0"/>
      <w:marBottom w:val="0"/>
      <w:divBdr>
        <w:top w:val="none" w:sz="0" w:space="0" w:color="auto"/>
        <w:left w:val="none" w:sz="0" w:space="0" w:color="auto"/>
        <w:bottom w:val="none" w:sz="0" w:space="0" w:color="auto"/>
        <w:right w:val="none" w:sz="0" w:space="0" w:color="auto"/>
      </w:divBdr>
    </w:div>
    <w:div w:id="1825391804">
      <w:bodyDiv w:val="1"/>
      <w:marLeft w:val="0"/>
      <w:marRight w:val="0"/>
      <w:marTop w:val="0"/>
      <w:marBottom w:val="0"/>
      <w:divBdr>
        <w:top w:val="none" w:sz="0" w:space="0" w:color="auto"/>
        <w:left w:val="none" w:sz="0" w:space="0" w:color="auto"/>
        <w:bottom w:val="none" w:sz="0" w:space="0" w:color="auto"/>
        <w:right w:val="none" w:sz="0" w:space="0" w:color="auto"/>
      </w:divBdr>
    </w:div>
    <w:div w:id="1827282231">
      <w:bodyDiv w:val="1"/>
      <w:marLeft w:val="0"/>
      <w:marRight w:val="0"/>
      <w:marTop w:val="0"/>
      <w:marBottom w:val="0"/>
      <w:divBdr>
        <w:top w:val="none" w:sz="0" w:space="0" w:color="auto"/>
        <w:left w:val="none" w:sz="0" w:space="0" w:color="auto"/>
        <w:bottom w:val="none" w:sz="0" w:space="0" w:color="auto"/>
        <w:right w:val="none" w:sz="0" w:space="0" w:color="auto"/>
      </w:divBdr>
    </w:div>
    <w:div w:id="1830248200">
      <w:bodyDiv w:val="1"/>
      <w:marLeft w:val="0"/>
      <w:marRight w:val="0"/>
      <w:marTop w:val="0"/>
      <w:marBottom w:val="0"/>
      <w:divBdr>
        <w:top w:val="none" w:sz="0" w:space="0" w:color="auto"/>
        <w:left w:val="none" w:sz="0" w:space="0" w:color="auto"/>
        <w:bottom w:val="none" w:sz="0" w:space="0" w:color="auto"/>
        <w:right w:val="none" w:sz="0" w:space="0" w:color="auto"/>
      </w:divBdr>
    </w:div>
    <w:div w:id="1833256766">
      <w:bodyDiv w:val="1"/>
      <w:marLeft w:val="0"/>
      <w:marRight w:val="0"/>
      <w:marTop w:val="0"/>
      <w:marBottom w:val="0"/>
      <w:divBdr>
        <w:top w:val="none" w:sz="0" w:space="0" w:color="auto"/>
        <w:left w:val="none" w:sz="0" w:space="0" w:color="auto"/>
        <w:bottom w:val="none" w:sz="0" w:space="0" w:color="auto"/>
        <w:right w:val="none" w:sz="0" w:space="0" w:color="auto"/>
      </w:divBdr>
    </w:div>
    <w:div w:id="1833835093">
      <w:bodyDiv w:val="1"/>
      <w:marLeft w:val="0"/>
      <w:marRight w:val="0"/>
      <w:marTop w:val="0"/>
      <w:marBottom w:val="0"/>
      <w:divBdr>
        <w:top w:val="none" w:sz="0" w:space="0" w:color="auto"/>
        <w:left w:val="none" w:sz="0" w:space="0" w:color="auto"/>
        <w:bottom w:val="none" w:sz="0" w:space="0" w:color="auto"/>
        <w:right w:val="none" w:sz="0" w:space="0" w:color="auto"/>
      </w:divBdr>
    </w:div>
    <w:div w:id="1834175361">
      <w:bodyDiv w:val="1"/>
      <w:marLeft w:val="0"/>
      <w:marRight w:val="0"/>
      <w:marTop w:val="0"/>
      <w:marBottom w:val="0"/>
      <w:divBdr>
        <w:top w:val="none" w:sz="0" w:space="0" w:color="auto"/>
        <w:left w:val="none" w:sz="0" w:space="0" w:color="auto"/>
        <w:bottom w:val="none" w:sz="0" w:space="0" w:color="auto"/>
        <w:right w:val="none" w:sz="0" w:space="0" w:color="auto"/>
      </w:divBdr>
    </w:div>
    <w:div w:id="1834179183">
      <w:bodyDiv w:val="1"/>
      <w:marLeft w:val="0"/>
      <w:marRight w:val="0"/>
      <w:marTop w:val="0"/>
      <w:marBottom w:val="0"/>
      <w:divBdr>
        <w:top w:val="none" w:sz="0" w:space="0" w:color="auto"/>
        <w:left w:val="none" w:sz="0" w:space="0" w:color="auto"/>
        <w:bottom w:val="none" w:sz="0" w:space="0" w:color="auto"/>
        <w:right w:val="none" w:sz="0" w:space="0" w:color="auto"/>
      </w:divBdr>
    </w:div>
    <w:div w:id="1834833166">
      <w:bodyDiv w:val="1"/>
      <w:marLeft w:val="0"/>
      <w:marRight w:val="0"/>
      <w:marTop w:val="0"/>
      <w:marBottom w:val="0"/>
      <w:divBdr>
        <w:top w:val="none" w:sz="0" w:space="0" w:color="auto"/>
        <w:left w:val="none" w:sz="0" w:space="0" w:color="auto"/>
        <w:bottom w:val="none" w:sz="0" w:space="0" w:color="auto"/>
        <w:right w:val="none" w:sz="0" w:space="0" w:color="auto"/>
      </w:divBdr>
    </w:div>
    <w:div w:id="1835991248">
      <w:bodyDiv w:val="1"/>
      <w:marLeft w:val="0"/>
      <w:marRight w:val="0"/>
      <w:marTop w:val="0"/>
      <w:marBottom w:val="0"/>
      <w:divBdr>
        <w:top w:val="none" w:sz="0" w:space="0" w:color="auto"/>
        <w:left w:val="none" w:sz="0" w:space="0" w:color="auto"/>
        <w:bottom w:val="none" w:sz="0" w:space="0" w:color="auto"/>
        <w:right w:val="none" w:sz="0" w:space="0" w:color="auto"/>
      </w:divBdr>
    </w:div>
    <w:div w:id="1837576259">
      <w:bodyDiv w:val="1"/>
      <w:marLeft w:val="0"/>
      <w:marRight w:val="0"/>
      <w:marTop w:val="0"/>
      <w:marBottom w:val="0"/>
      <w:divBdr>
        <w:top w:val="none" w:sz="0" w:space="0" w:color="auto"/>
        <w:left w:val="none" w:sz="0" w:space="0" w:color="auto"/>
        <w:bottom w:val="none" w:sz="0" w:space="0" w:color="auto"/>
        <w:right w:val="none" w:sz="0" w:space="0" w:color="auto"/>
      </w:divBdr>
    </w:div>
    <w:div w:id="1838879032">
      <w:bodyDiv w:val="1"/>
      <w:marLeft w:val="0"/>
      <w:marRight w:val="0"/>
      <w:marTop w:val="0"/>
      <w:marBottom w:val="0"/>
      <w:divBdr>
        <w:top w:val="none" w:sz="0" w:space="0" w:color="auto"/>
        <w:left w:val="none" w:sz="0" w:space="0" w:color="auto"/>
        <w:bottom w:val="none" w:sz="0" w:space="0" w:color="auto"/>
        <w:right w:val="none" w:sz="0" w:space="0" w:color="auto"/>
      </w:divBdr>
    </w:div>
    <w:div w:id="1842550088">
      <w:bodyDiv w:val="1"/>
      <w:marLeft w:val="0"/>
      <w:marRight w:val="0"/>
      <w:marTop w:val="0"/>
      <w:marBottom w:val="0"/>
      <w:divBdr>
        <w:top w:val="none" w:sz="0" w:space="0" w:color="auto"/>
        <w:left w:val="none" w:sz="0" w:space="0" w:color="auto"/>
        <w:bottom w:val="none" w:sz="0" w:space="0" w:color="auto"/>
        <w:right w:val="none" w:sz="0" w:space="0" w:color="auto"/>
      </w:divBdr>
    </w:div>
    <w:div w:id="1846283652">
      <w:bodyDiv w:val="1"/>
      <w:marLeft w:val="0"/>
      <w:marRight w:val="0"/>
      <w:marTop w:val="0"/>
      <w:marBottom w:val="0"/>
      <w:divBdr>
        <w:top w:val="none" w:sz="0" w:space="0" w:color="auto"/>
        <w:left w:val="none" w:sz="0" w:space="0" w:color="auto"/>
        <w:bottom w:val="none" w:sz="0" w:space="0" w:color="auto"/>
        <w:right w:val="none" w:sz="0" w:space="0" w:color="auto"/>
      </w:divBdr>
    </w:div>
    <w:div w:id="1846436001">
      <w:bodyDiv w:val="1"/>
      <w:marLeft w:val="0"/>
      <w:marRight w:val="0"/>
      <w:marTop w:val="0"/>
      <w:marBottom w:val="0"/>
      <w:divBdr>
        <w:top w:val="none" w:sz="0" w:space="0" w:color="auto"/>
        <w:left w:val="none" w:sz="0" w:space="0" w:color="auto"/>
        <w:bottom w:val="none" w:sz="0" w:space="0" w:color="auto"/>
        <w:right w:val="none" w:sz="0" w:space="0" w:color="auto"/>
      </w:divBdr>
    </w:div>
    <w:div w:id="1847011112">
      <w:bodyDiv w:val="1"/>
      <w:marLeft w:val="0"/>
      <w:marRight w:val="0"/>
      <w:marTop w:val="0"/>
      <w:marBottom w:val="0"/>
      <w:divBdr>
        <w:top w:val="none" w:sz="0" w:space="0" w:color="auto"/>
        <w:left w:val="none" w:sz="0" w:space="0" w:color="auto"/>
        <w:bottom w:val="none" w:sz="0" w:space="0" w:color="auto"/>
        <w:right w:val="none" w:sz="0" w:space="0" w:color="auto"/>
      </w:divBdr>
    </w:div>
    <w:div w:id="1848323812">
      <w:bodyDiv w:val="1"/>
      <w:marLeft w:val="0"/>
      <w:marRight w:val="0"/>
      <w:marTop w:val="0"/>
      <w:marBottom w:val="0"/>
      <w:divBdr>
        <w:top w:val="none" w:sz="0" w:space="0" w:color="auto"/>
        <w:left w:val="none" w:sz="0" w:space="0" w:color="auto"/>
        <w:bottom w:val="none" w:sz="0" w:space="0" w:color="auto"/>
        <w:right w:val="none" w:sz="0" w:space="0" w:color="auto"/>
      </w:divBdr>
    </w:div>
    <w:div w:id="1848716555">
      <w:bodyDiv w:val="1"/>
      <w:marLeft w:val="0"/>
      <w:marRight w:val="0"/>
      <w:marTop w:val="0"/>
      <w:marBottom w:val="0"/>
      <w:divBdr>
        <w:top w:val="none" w:sz="0" w:space="0" w:color="auto"/>
        <w:left w:val="none" w:sz="0" w:space="0" w:color="auto"/>
        <w:bottom w:val="none" w:sz="0" w:space="0" w:color="auto"/>
        <w:right w:val="none" w:sz="0" w:space="0" w:color="auto"/>
      </w:divBdr>
    </w:div>
    <w:div w:id="1853256486">
      <w:bodyDiv w:val="1"/>
      <w:marLeft w:val="0"/>
      <w:marRight w:val="0"/>
      <w:marTop w:val="0"/>
      <w:marBottom w:val="0"/>
      <w:divBdr>
        <w:top w:val="none" w:sz="0" w:space="0" w:color="auto"/>
        <w:left w:val="none" w:sz="0" w:space="0" w:color="auto"/>
        <w:bottom w:val="none" w:sz="0" w:space="0" w:color="auto"/>
        <w:right w:val="none" w:sz="0" w:space="0" w:color="auto"/>
      </w:divBdr>
    </w:div>
    <w:div w:id="1854294576">
      <w:bodyDiv w:val="1"/>
      <w:marLeft w:val="0"/>
      <w:marRight w:val="0"/>
      <w:marTop w:val="0"/>
      <w:marBottom w:val="0"/>
      <w:divBdr>
        <w:top w:val="none" w:sz="0" w:space="0" w:color="auto"/>
        <w:left w:val="none" w:sz="0" w:space="0" w:color="auto"/>
        <w:bottom w:val="none" w:sz="0" w:space="0" w:color="auto"/>
        <w:right w:val="none" w:sz="0" w:space="0" w:color="auto"/>
      </w:divBdr>
    </w:div>
    <w:div w:id="1854681963">
      <w:bodyDiv w:val="1"/>
      <w:marLeft w:val="0"/>
      <w:marRight w:val="0"/>
      <w:marTop w:val="0"/>
      <w:marBottom w:val="0"/>
      <w:divBdr>
        <w:top w:val="none" w:sz="0" w:space="0" w:color="auto"/>
        <w:left w:val="none" w:sz="0" w:space="0" w:color="auto"/>
        <w:bottom w:val="none" w:sz="0" w:space="0" w:color="auto"/>
        <w:right w:val="none" w:sz="0" w:space="0" w:color="auto"/>
      </w:divBdr>
    </w:div>
    <w:div w:id="1859585449">
      <w:bodyDiv w:val="1"/>
      <w:marLeft w:val="0"/>
      <w:marRight w:val="0"/>
      <w:marTop w:val="0"/>
      <w:marBottom w:val="0"/>
      <w:divBdr>
        <w:top w:val="none" w:sz="0" w:space="0" w:color="auto"/>
        <w:left w:val="none" w:sz="0" w:space="0" w:color="auto"/>
        <w:bottom w:val="none" w:sz="0" w:space="0" w:color="auto"/>
        <w:right w:val="none" w:sz="0" w:space="0" w:color="auto"/>
      </w:divBdr>
    </w:div>
    <w:div w:id="1861239133">
      <w:bodyDiv w:val="1"/>
      <w:marLeft w:val="0"/>
      <w:marRight w:val="0"/>
      <w:marTop w:val="0"/>
      <w:marBottom w:val="0"/>
      <w:divBdr>
        <w:top w:val="none" w:sz="0" w:space="0" w:color="auto"/>
        <w:left w:val="none" w:sz="0" w:space="0" w:color="auto"/>
        <w:bottom w:val="none" w:sz="0" w:space="0" w:color="auto"/>
        <w:right w:val="none" w:sz="0" w:space="0" w:color="auto"/>
      </w:divBdr>
    </w:div>
    <w:div w:id="1863128296">
      <w:bodyDiv w:val="1"/>
      <w:marLeft w:val="0"/>
      <w:marRight w:val="0"/>
      <w:marTop w:val="0"/>
      <w:marBottom w:val="0"/>
      <w:divBdr>
        <w:top w:val="none" w:sz="0" w:space="0" w:color="auto"/>
        <w:left w:val="none" w:sz="0" w:space="0" w:color="auto"/>
        <w:bottom w:val="none" w:sz="0" w:space="0" w:color="auto"/>
        <w:right w:val="none" w:sz="0" w:space="0" w:color="auto"/>
      </w:divBdr>
    </w:div>
    <w:div w:id="1863664294">
      <w:bodyDiv w:val="1"/>
      <w:marLeft w:val="0"/>
      <w:marRight w:val="0"/>
      <w:marTop w:val="0"/>
      <w:marBottom w:val="0"/>
      <w:divBdr>
        <w:top w:val="none" w:sz="0" w:space="0" w:color="auto"/>
        <w:left w:val="none" w:sz="0" w:space="0" w:color="auto"/>
        <w:bottom w:val="none" w:sz="0" w:space="0" w:color="auto"/>
        <w:right w:val="none" w:sz="0" w:space="0" w:color="auto"/>
      </w:divBdr>
    </w:div>
    <w:div w:id="1864633436">
      <w:bodyDiv w:val="1"/>
      <w:marLeft w:val="0"/>
      <w:marRight w:val="0"/>
      <w:marTop w:val="0"/>
      <w:marBottom w:val="0"/>
      <w:divBdr>
        <w:top w:val="none" w:sz="0" w:space="0" w:color="auto"/>
        <w:left w:val="none" w:sz="0" w:space="0" w:color="auto"/>
        <w:bottom w:val="none" w:sz="0" w:space="0" w:color="auto"/>
        <w:right w:val="none" w:sz="0" w:space="0" w:color="auto"/>
      </w:divBdr>
    </w:div>
    <w:div w:id="1866020244">
      <w:bodyDiv w:val="1"/>
      <w:marLeft w:val="0"/>
      <w:marRight w:val="0"/>
      <w:marTop w:val="0"/>
      <w:marBottom w:val="0"/>
      <w:divBdr>
        <w:top w:val="none" w:sz="0" w:space="0" w:color="auto"/>
        <w:left w:val="none" w:sz="0" w:space="0" w:color="auto"/>
        <w:bottom w:val="none" w:sz="0" w:space="0" w:color="auto"/>
        <w:right w:val="none" w:sz="0" w:space="0" w:color="auto"/>
      </w:divBdr>
    </w:div>
    <w:div w:id="1868517447">
      <w:bodyDiv w:val="1"/>
      <w:marLeft w:val="0"/>
      <w:marRight w:val="0"/>
      <w:marTop w:val="0"/>
      <w:marBottom w:val="0"/>
      <w:divBdr>
        <w:top w:val="none" w:sz="0" w:space="0" w:color="auto"/>
        <w:left w:val="none" w:sz="0" w:space="0" w:color="auto"/>
        <w:bottom w:val="none" w:sz="0" w:space="0" w:color="auto"/>
        <w:right w:val="none" w:sz="0" w:space="0" w:color="auto"/>
      </w:divBdr>
    </w:div>
    <w:div w:id="1869442635">
      <w:bodyDiv w:val="1"/>
      <w:marLeft w:val="0"/>
      <w:marRight w:val="0"/>
      <w:marTop w:val="0"/>
      <w:marBottom w:val="0"/>
      <w:divBdr>
        <w:top w:val="none" w:sz="0" w:space="0" w:color="auto"/>
        <w:left w:val="none" w:sz="0" w:space="0" w:color="auto"/>
        <w:bottom w:val="none" w:sz="0" w:space="0" w:color="auto"/>
        <w:right w:val="none" w:sz="0" w:space="0" w:color="auto"/>
      </w:divBdr>
    </w:div>
    <w:div w:id="1870407650">
      <w:bodyDiv w:val="1"/>
      <w:marLeft w:val="0"/>
      <w:marRight w:val="0"/>
      <w:marTop w:val="0"/>
      <w:marBottom w:val="0"/>
      <w:divBdr>
        <w:top w:val="none" w:sz="0" w:space="0" w:color="auto"/>
        <w:left w:val="none" w:sz="0" w:space="0" w:color="auto"/>
        <w:bottom w:val="none" w:sz="0" w:space="0" w:color="auto"/>
        <w:right w:val="none" w:sz="0" w:space="0" w:color="auto"/>
      </w:divBdr>
    </w:div>
    <w:div w:id="1870416542">
      <w:bodyDiv w:val="1"/>
      <w:marLeft w:val="0"/>
      <w:marRight w:val="0"/>
      <w:marTop w:val="0"/>
      <w:marBottom w:val="0"/>
      <w:divBdr>
        <w:top w:val="none" w:sz="0" w:space="0" w:color="auto"/>
        <w:left w:val="none" w:sz="0" w:space="0" w:color="auto"/>
        <w:bottom w:val="none" w:sz="0" w:space="0" w:color="auto"/>
        <w:right w:val="none" w:sz="0" w:space="0" w:color="auto"/>
      </w:divBdr>
    </w:div>
    <w:div w:id="1871140893">
      <w:bodyDiv w:val="1"/>
      <w:marLeft w:val="0"/>
      <w:marRight w:val="0"/>
      <w:marTop w:val="0"/>
      <w:marBottom w:val="0"/>
      <w:divBdr>
        <w:top w:val="none" w:sz="0" w:space="0" w:color="auto"/>
        <w:left w:val="none" w:sz="0" w:space="0" w:color="auto"/>
        <w:bottom w:val="none" w:sz="0" w:space="0" w:color="auto"/>
        <w:right w:val="none" w:sz="0" w:space="0" w:color="auto"/>
      </w:divBdr>
    </w:div>
    <w:div w:id="1872496869">
      <w:bodyDiv w:val="1"/>
      <w:marLeft w:val="0"/>
      <w:marRight w:val="0"/>
      <w:marTop w:val="0"/>
      <w:marBottom w:val="0"/>
      <w:divBdr>
        <w:top w:val="none" w:sz="0" w:space="0" w:color="auto"/>
        <w:left w:val="none" w:sz="0" w:space="0" w:color="auto"/>
        <w:bottom w:val="none" w:sz="0" w:space="0" w:color="auto"/>
        <w:right w:val="none" w:sz="0" w:space="0" w:color="auto"/>
      </w:divBdr>
    </w:div>
    <w:div w:id="1873298516">
      <w:bodyDiv w:val="1"/>
      <w:marLeft w:val="0"/>
      <w:marRight w:val="0"/>
      <w:marTop w:val="0"/>
      <w:marBottom w:val="0"/>
      <w:divBdr>
        <w:top w:val="none" w:sz="0" w:space="0" w:color="auto"/>
        <w:left w:val="none" w:sz="0" w:space="0" w:color="auto"/>
        <w:bottom w:val="none" w:sz="0" w:space="0" w:color="auto"/>
        <w:right w:val="none" w:sz="0" w:space="0" w:color="auto"/>
      </w:divBdr>
    </w:div>
    <w:div w:id="1873688371">
      <w:bodyDiv w:val="1"/>
      <w:marLeft w:val="0"/>
      <w:marRight w:val="0"/>
      <w:marTop w:val="0"/>
      <w:marBottom w:val="0"/>
      <w:divBdr>
        <w:top w:val="none" w:sz="0" w:space="0" w:color="auto"/>
        <w:left w:val="none" w:sz="0" w:space="0" w:color="auto"/>
        <w:bottom w:val="none" w:sz="0" w:space="0" w:color="auto"/>
        <w:right w:val="none" w:sz="0" w:space="0" w:color="auto"/>
      </w:divBdr>
    </w:div>
    <w:div w:id="1876458795">
      <w:bodyDiv w:val="1"/>
      <w:marLeft w:val="0"/>
      <w:marRight w:val="0"/>
      <w:marTop w:val="0"/>
      <w:marBottom w:val="0"/>
      <w:divBdr>
        <w:top w:val="none" w:sz="0" w:space="0" w:color="auto"/>
        <w:left w:val="none" w:sz="0" w:space="0" w:color="auto"/>
        <w:bottom w:val="none" w:sz="0" w:space="0" w:color="auto"/>
        <w:right w:val="none" w:sz="0" w:space="0" w:color="auto"/>
      </w:divBdr>
    </w:div>
    <w:div w:id="1878813534">
      <w:bodyDiv w:val="1"/>
      <w:marLeft w:val="0"/>
      <w:marRight w:val="0"/>
      <w:marTop w:val="0"/>
      <w:marBottom w:val="0"/>
      <w:divBdr>
        <w:top w:val="none" w:sz="0" w:space="0" w:color="auto"/>
        <w:left w:val="none" w:sz="0" w:space="0" w:color="auto"/>
        <w:bottom w:val="none" w:sz="0" w:space="0" w:color="auto"/>
        <w:right w:val="none" w:sz="0" w:space="0" w:color="auto"/>
      </w:divBdr>
    </w:div>
    <w:div w:id="1879128368">
      <w:bodyDiv w:val="1"/>
      <w:marLeft w:val="0"/>
      <w:marRight w:val="0"/>
      <w:marTop w:val="0"/>
      <w:marBottom w:val="0"/>
      <w:divBdr>
        <w:top w:val="none" w:sz="0" w:space="0" w:color="auto"/>
        <w:left w:val="none" w:sz="0" w:space="0" w:color="auto"/>
        <w:bottom w:val="none" w:sz="0" w:space="0" w:color="auto"/>
        <w:right w:val="none" w:sz="0" w:space="0" w:color="auto"/>
      </w:divBdr>
    </w:div>
    <w:div w:id="1879658573">
      <w:bodyDiv w:val="1"/>
      <w:marLeft w:val="0"/>
      <w:marRight w:val="0"/>
      <w:marTop w:val="0"/>
      <w:marBottom w:val="0"/>
      <w:divBdr>
        <w:top w:val="none" w:sz="0" w:space="0" w:color="auto"/>
        <w:left w:val="none" w:sz="0" w:space="0" w:color="auto"/>
        <w:bottom w:val="none" w:sz="0" w:space="0" w:color="auto"/>
        <w:right w:val="none" w:sz="0" w:space="0" w:color="auto"/>
      </w:divBdr>
    </w:div>
    <w:div w:id="1884094852">
      <w:bodyDiv w:val="1"/>
      <w:marLeft w:val="0"/>
      <w:marRight w:val="0"/>
      <w:marTop w:val="0"/>
      <w:marBottom w:val="0"/>
      <w:divBdr>
        <w:top w:val="none" w:sz="0" w:space="0" w:color="auto"/>
        <w:left w:val="none" w:sz="0" w:space="0" w:color="auto"/>
        <w:bottom w:val="none" w:sz="0" w:space="0" w:color="auto"/>
        <w:right w:val="none" w:sz="0" w:space="0" w:color="auto"/>
      </w:divBdr>
    </w:div>
    <w:div w:id="1884559640">
      <w:bodyDiv w:val="1"/>
      <w:marLeft w:val="0"/>
      <w:marRight w:val="0"/>
      <w:marTop w:val="0"/>
      <w:marBottom w:val="0"/>
      <w:divBdr>
        <w:top w:val="none" w:sz="0" w:space="0" w:color="auto"/>
        <w:left w:val="none" w:sz="0" w:space="0" w:color="auto"/>
        <w:bottom w:val="none" w:sz="0" w:space="0" w:color="auto"/>
        <w:right w:val="none" w:sz="0" w:space="0" w:color="auto"/>
      </w:divBdr>
    </w:div>
    <w:div w:id="1885214213">
      <w:bodyDiv w:val="1"/>
      <w:marLeft w:val="0"/>
      <w:marRight w:val="0"/>
      <w:marTop w:val="0"/>
      <w:marBottom w:val="0"/>
      <w:divBdr>
        <w:top w:val="none" w:sz="0" w:space="0" w:color="auto"/>
        <w:left w:val="none" w:sz="0" w:space="0" w:color="auto"/>
        <w:bottom w:val="none" w:sz="0" w:space="0" w:color="auto"/>
        <w:right w:val="none" w:sz="0" w:space="0" w:color="auto"/>
      </w:divBdr>
    </w:div>
    <w:div w:id="1890679569">
      <w:bodyDiv w:val="1"/>
      <w:marLeft w:val="0"/>
      <w:marRight w:val="0"/>
      <w:marTop w:val="0"/>
      <w:marBottom w:val="0"/>
      <w:divBdr>
        <w:top w:val="none" w:sz="0" w:space="0" w:color="auto"/>
        <w:left w:val="none" w:sz="0" w:space="0" w:color="auto"/>
        <w:bottom w:val="none" w:sz="0" w:space="0" w:color="auto"/>
        <w:right w:val="none" w:sz="0" w:space="0" w:color="auto"/>
      </w:divBdr>
    </w:div>
    <w:div w:id="1890800394">
      <w:bodyDiv w:val="1"/>
      <w:marLeft w:val="0"/>
      <w:marRight w:val="0"/>
      <w:marTop w:val="0"/>
      <w:marBottom w:val="0"/>
      <w:divBdr>
        <w:top w:val="none" w:sz="0" w:space="0" w:color="auto"/>
        <w:left w:val="none" w:sz="0" w:space="0" w:color="auto"/>
        <w:bottom w:val="none" w:sz="0" w:space="0" w:color="auto"/>
        <w:right w:val="none" w:sz="0" w:space="0" w:color="auto"/>
      </w:divBdr>
    </w:div>
    <w:div w:id="1891526519">
      <w:bodyDiv w:val="1"/>
      <w:marLeft w:val="0"/>
      <w:marRight w:val="0"/>
      <w:marTop w:val="0"/>
      <w:marBottom w:val="0"/>
      <w:divBdr>
        <w:top w:val="none" w:sz="0" w:space="0" w:color="auto"/>
        <w:left w:val="none" w:sz="0" w:space="0" w:color="auto"/>
        <w:bottom w:val="none" w:sz="0" w:space="0" w:color="auto"/>
        <w:right w:val="none" w:sz="0" w:space="0" w:color="auto"/>
      </w:divBdr>
    </w:div>
    <w:div w:id="1892422381">
      <w:bodyDiv w:val="1"/>
      <w:marLeft w:val="0"/>
      <w:marRight w:val="0"/>
      <w:marTop w:val="0"/>
      <w:marBottom w:val="0"/>
      <w:divBdr>
        <w:top w:val="none" w:sz="0" w:space="0" w:color="auto"/>
        <w:left w:val="none" w:sz="0" w:space="0" w:color="auto"/>
        <w:bottom w:val="none" w:sz="0" w:space="0" w:color="auto"/>
        <w:right w:val="none" w:sz="0" w:space="0" w:color="auto"/>
      </w:divBdr>
    </w:div>
    <w:div w:id="1893686887">
      <w:bodyDiv w:val="1"/>
      <w:marLeft w:val="0"/>
      <w:marRight w:val="0"/>
      <w:marTop w:val="0"/>
      <w:marBottom w:val="0"/>
      <w:divBdr>
        <w:top w:val="none" w:sz="0" w:space="0" w:color="auto"/>
        <w:left w:val="none" w:sz="0" w:space="0" w:color="auto"/>
        <w:bottom w:val="none" w:sz="0" w:space="0" w:color="auto"/>
        <w:right w:val="none" w:sz="0" w:space="0" w:color="auto"/>
      </w:divBdr>
    </w:div>
    <w:div w:id="1899592241">
      <w:bodyDiv w:val="1"/>
      <w:marLeft w:val="0"/>
      <w:marRight w:val="0"/>
      <w:marTop w:val="0"/>
      <w:marBottom w:val="0"/>
      <w:divBdr>
        <w:top w:val="none" w:sz="0" w:space="0" w:color="auto"/>
        <w:left w:val="none" w:sz="0" w:space="0" w:color="auto"/>
        <w:bottom w:val="none" w:sz="0" w:space="0" w:color="auto"/>
        <w:right w:val="none" w:sz="0" w:space="0" w:color="auto"/>
      </w:divBdr>
    </w:div>
    <w:div w:id="1900938611">
      <w:bodyDiv w:val="1"/>
      <w:marLeft w:val="0"/>
      <w:marRight w:val="0"/>
      <w:marTop w:val="0"/>
      <w:marBottom w:val="0"/>
      <w:divBdr>
        <w:top w:val="none" w:sz="0" w:space="0" w:color="auto"/>
        <w:left w:val="none" w:sz="0" w:space="0" w:color="auto"/>
        <w:bottom w:val="none" w:sz="0" w:space="0" w:color="auto"/>
        <w:right w:val="none" w:sz="0" w:space="0" w:color="auto"/>
      </w:divBdr>
    </w:div>
    <w:div w:id="1901165604">
      <w:bodyDiv w:val="1"/>
      <w:marLeft w:val="0"/>
      <w:marRight w:val="0"/>
      <w:marTop w:val="0"/>
      <w:marBottom w:val="0"/>
      <w:divBdr>
        <w:top w:val="none" w:sz="0" w:space="0" w:color="auto"/>
        <w:left w:val="none" w:sz="0" w:space="0" w:color="auto"/>
        <w:bottom w:val="none" w:sz="0" w:space="0" w:color="auto"/>
        <w:right w:val="none" w:sz="0" w:space="0" w:color="auto"/>
      </w:divBdr>
    </w:div>
    <w:div w:id="1901284450">
      <w:bodyDiv w:val="1"/>
      <w:marLeft w:val="0"/>
      <w:marRight w:val="0"/>
      <w:marTop w:val="0"/>
      <w:marBottom w:val="0"/>
      <w:divBdr>
        <w:top w:val="none" w:sz="0" w:space="0" w:color="auto"/>
        <w:left w:val="none" w:sz="0" w:space="0" w:color="auto"/>
        <w:bottom w:val="none" w:sz="0" w:space="0" w:color="auto"/>
        <w:right w:val="none" w:sz="0" w:space="0" w:color="auto"/>
      </w:divBdr>
    </w:div>
    <w:div w:id="1902212322">
      <w:bodyDiv w:val="1"/>
      <w:marLeft w:val="0"/>
      <w:marRight w:val="0"/>
      <w:marTop w:val="0"/>
      <w:marBottom w:val="0"/>
      <w:divBdr>
        <w:top w:val="none" w:sz="0" w:space="0" w:color="auto"/>
        <w:left w:val="none" w:sz="0" w:space="0" w:color="auto"/>
        <w:bottom w:val="none" w:sz="0" w:space="0" w:color="auto"/>
        <w:right w:val="none" w:sz="0" w:space="0" w:color="auto"/>
      </w:divBdr>
    </w:div>
    <w:div w:id="1903908763">
      <w:bodyDiv w:val="1"/>
      <w:marLeft w:val="0"/>
      <w:marRight w:val="0"/>
      <w:marTop w:val="0"/>
      <w:marBottom w:val="0"/>
      <w:divBdr>
        <w:top w:val="none" w:sz="0" w:space="0" w:color="auto"/>
        <w:left w:val="none" w:sz="0" w:space="0" w:color="auto"/>
        <w:bottom w:val="none" w:sz="0" w:space="0" w:color="auto"/>
        <w:right w:val="none" w:sz="0" w:space="0" w:color="auto"/>
      </w:divBdr>
    </w:div>
    <w:div w:id="1904372167">
      <w:bodyDiv w:val="1"/>
      <w:marLeft w:val="0"/>
      <w:marRight w:val="0"/>
      <w:marTop w:val="0"/>
      <w:marBottom w:val="0"/>
      <w:divBdr>
        <w:top w:val="none" w:sz="0" w:space="0" w:color="auto"/>
        <w:left w:val="none" w:sz="0" w:space="0" w:color="auto"/>
        <w:bottom w:val="none" w:sz="0" w:space="0" w:color="auto"/>
        <w:right w:val="none" w:sz="0" w:space="0" w:color="auto"/>
      </w:divBdr>
    </w:div>
    <w:div w:id="1907062562">
      <w:bodyDiv w:val="1"/>
      <w:marLeft w:val="0"/>
      <w:marRight w:val="0"/>
      <w:marTop w:val="0"/>
      <w:marBottom w:val="0"/>
      <w:divBdr>
        <w:top w:val="none" w:sz="0" w:space="0" w:color="auto"/>
        <w:left w:val="none" w:sz="0" w:space="0" w:color="auto"/>
        <w:bottom w:val="none" w:sz="0" w:space="0" w:color="auto"/>
        <w:right w:val="none" w:sz="0" w:space="0" w:color="auto"/>
      </w:divBdr>
    </w:div>
    <w:div w:id="1907570836">
      <w:bodyDiv w:val="1"/>
      <w:marLeft w:val="0"/>
      <w:marRight w:val="0"/>
      <w:marTop w:val="0"/>
      <w:marBottom w:val="0"/>
      <w:divBdr>
        <w:top w:val="none" w:sz="0" w:space="0" w:color="auto"/>
        <w:left w:val="none" w:sz="0" w:space="0" w:color="auto"/>
        <w:bottom w:val="none" w:sz="0" w:space="0" w:color="auto"/>
        <w:right w:val="none" w:sz="0" w:space="0" w:color="auto"/>
      </w:divBdr>
    </w:div>
    <w:div w:id="1909266043">
      <w:bodyDiv w:val="1"/>
      <w:marLeft w:val="0"/>
      <w:marRight w:val="0"/>
      <w:marTop w:val="0"/>
      <w:marBottom w:val="0"/>
      <w:divBdr>
        <w:top w:val="none" w:sz="0" w:space="0" w:color="auto"/>
        <w:left w:val="none" w:sz="0" w:space="0" w:color="auto"/>
        <w:bottom w:val="none" w:sz="0" w:space="0" w:color="auto"/>
        <w:right w:val="none" w:sz="0" w:space="0" w:color="auto"/>
      </w:divBdr>
    </w:div>
    <w:div w:id="1913737801">
      <w:bodyDiv w:val="1"/>
      <w:marLeft w:val="0"/>
      <w:marRight w:val="0"/>
      <w:marTop w:val="0"/>
      <w:marBottom w:val="0"/>
      <w:divBdr>
        <w:top w:val="none" w:sz="0" w:space="0" w:color="auto"/>
        <w:left w:val="none" w:sz="0" w:space="0" w:color="auto"/>
        <w:bottom w:val="none" w:sz="0" w:space="0" w:color="auto"/>
        <w:right w:val="none" w:sz="0" w:space="0" w:color="auto"/>
      </w:divBdr>
    </w:div>
    <w:div w:id="1913926694">
      <w:bodyDiv w:val="1"/>
      <w:marLeft w:val="0"/>
      <w:marRight w:val="0"/>
      <w:marTop w:val="0"/>
      <w:marBottom w:val="0"/>
      <w:divBdr>
        <w:top w:val="none" w:sz="0" w:space="0" w:color="auto"/>
        <w:left w:val="none" w:sz="0" w:space="0" w:color="auto"/>
        <w:bottom w:val="none" w:sz="0" w:space="0" w:color="auto"/>
        <w:right w:val="none" w:sz="0" w:space="0" w:color="auto"/>
      </w:divBdr>
    </w:div>
    <w:div w:id="1915701131">
      <w:bodyDiv w:val="1"/>
      <w:marLeft w:val="0"/>
      <w:marRight w:val="0"/>
      <w:marTop w:val="0"/>
      <w:marBottom w:val="0"/>
      <w:divBdr>
        <w:top w:val="none" w:sz="0" w:space="0" w:color="auto"/>
        <w:left w:val="none" w:sz="0" w:space="0" w:color="auto"/>
        <w:bottom w:val="none" w:sz="0" w:space="0" w:color="auto"/>
        <w:right w:val="none" w:sz="0" w:space="0" w:color="auto"/>
      </w:divBdr>
    </w:div>
    <w:div w:id="1916478311">
      <w:bodyDiv w:val="1"/>
      <w:marLeft w:val="0"/>
      <w:marRight w:val="0"/>
      <w:marTop w:val="0"/>
      <w:marBottom w:val="0"/>
      <w:divBdr>
        <w:top w:val="none" w:sz="0" w:space="0" w:color="auto"/>
        <w:left w:val="none" w:sz="0" w:space="0" w:color="auto"/>
        <w:bottom w:val="none" w:sz="0" w:space="0" w:color="auto"/>
        <w:right w:val="none" w:sz="0" w:space="0" w:color="auto"/>
      </w:divBdr>
    </w:div>
    <w:div w:id="1917475951">
      <w:bodyDiv w:val="1"/>
      <w:marLeft w:val="0"/>
      <w:marRight w:val="0"/>
      <w:marTop w:val="0"/>
      <w:marBottom w:val="0"/>
      <w:divBdr>
        <w:top w:val="none" w:sz="0" w:space="0" w:color="auto"/>
        <w:left w:val="none" w:sz="0" w:space="0" w:color="auto"/>
        <w:bottom w:val="none" w:sz="0" w:space="0" w:color="auto"/>
        <w:right w:val="none" w:sz="0" w:space="0" w:color="auto"/>
      </w:divBdr>
    </w:div>
    <w:div w:id="1919095827">
      <w:bodyDiv w:val="1"/>
      <w:marLeft w:val="0"/>
      <w:marRight w:val="0"/>
      <w:marTop w:val="0"/>
      <w:marBottom w:val="0"/>
      <w:divBdr>
        <w:top w:val="none" w:sz="0" w:space="0" w:color="auto"/>
        <w:left w:val="none" w:sz="0" w:space="0" w:color="auto"/>
        <w:bottom w:val="none" w:sz="0" w:space="0" w:color="auto"/>
        <w:right w:val="none" w:sz="0" w:space="0" w:color="auto"/>
      </w:divBdr>
    </w:div>
    <w:div w:id="1919366775">
      <w:bodyDiv w:val="1"/>
      <w:marLeft w:val="0"/>
      <w:marRight w:val="0"/>
      <w:marTop w:val="0"/>
      <w:marBottom w:val="0"/>
      <w:divBdr>
        <w:top w:val="none" w:sz="0" w:space="0" w:color="auto"/>
        <w:left w:val="none" w:sz="0" w:space="0" w:color="auto"/>
        <w:bottom w:val="none" w:sz="0" w:space="0" w:color="auto"/>
        <w:right w:val="none" w:sz="0" w:space="0" w:color="auto"/>
      </w:divBdr>
    </w:div>
    <w:div w:id="1920600187">
      <w:bodyDiv w:val="1"/>
      <w:marLeft w:val="0"/>
      <w:marRight w:val="0"/>
      <w:marTop w:val="0"/>
      <w:marBottom w:val="0"/>
      <w:divBdr>
        <w:top w:val="none" w:sz="0" w:space="0" w:color="auto"/>
        <w:left w:val="none" w:sz="0" w:space="0" w:color="auto"/>
        <w:bottom w:val="none" w:sz="0" w:space="0" w:color="auto"/>
        <w:right w:val="none" w:sz="0" w:space="0" w:color="auto"/>
      </w:divBdr>
    </w:div>
    <w:div w:id="1920825479">
      <w:bodyDiv w:val="1"/>
      <w:marLeft w:val="0"/>
      <w:marRight w:val="0"/>
      <w:marTop w:val="0"/>
      <w:marBottom w:val="0"/>
      <w:divBdr>
        <w:top w:val="none" w:sz="0" w:space="0" w:color="auto"/>
        <w:left w:val="none" w:sz="0" w:space="0" w:color="auto"/>
        <w:bottom w:val="none" w:sz="0" w:space="0" w:color="auto"/>
        <w:right w:val="none" w:sz="0" w:space="0" w:color="auto"/>
      </w:divBdr>
    </w:div>
    <w:div w:id="1924871106">
      <w:bodyDiv w:val="1"/>
      <w:marLeft w:val="0"/>
      <w:marRight w:val="0"/>
      <w:marTop w:val="0"/>
      <w:marBottom w:val="0"/>
      <w:divBdr>
        <w:top w:val="none" w:sz="0" w:space="0" w:color="auto"/>
        <w:left w:val="none" w:sz="0" w:space="0" w:color="auto"/>
        <w:bottom w:val="none" w:sz="0" w:space="0" w:color="auto"/>
        <w:right w:val="none" w:sz="0" w:space="0" w:color="auto"/>
      </w:divBdr>
    </w:div>
    <w:div w:id="1925913562">
      <w:bodyDiv w:val="1"/>
      <w:marLeft w:val="0"/>
      <w:marRight w:val="0"/>
      <w:marTop w:val="0"/>
      <w:marBottom w:val="0"/>
      <w:divBdr>
        <w:top w:val="none" w:sz="0" w:space="0" w:color="auto"/>
        <w:left w:val="none" w:sz="0" w:space="0" w:color="auto"/>
        <w:bottom w:val="none" w:sz="0" w:space="0" w:color="auto"/>
        <w:right w:val="none" w:sz="0" w:space="0" w:color="auto"/>
      </w:divBdr>
    </w:div>
    <w:div w:id="1927226798">
      <w:bodyDiv w:val="1"/>
      <w:marLeft w:val="0"/>
      <w:marRight w:val="0"/>
      <w:marTop w:val="0"/>
      <w:marBottom w:val="0"/>
      <w:divBdr>
        <w:top w:val="none" w:sz="0" w:space="0" w:color="auto"/>
        <w:left w:val="none" w:sz="0" w:space="0" w:color="auto"/>
        <w:bottom w:val="none" w:sz="0" w:space="0" w:color="auto"/>
        <w:right w:val="none" w:sz="0" w:space="0" w:color="auto"/>
      </w:divBdr>
    </w:div>
    <w:div w:id="1928297389">
      <w:bodyDiv w:val="1"/>
      <w:marLeft w:val="0"/>
      <w:marRight w:val="0"/>
      <w:marTop w:val="0"/>
      <w:marBottom w:val="0"/>
      <w:divBdr>
        <w:top w:val="none" w:sz="0" w:space="0" w:color="auto"/>
        <w:left w:val="none" w:sz="0" w:space="0" w:color="auto"/>
        <w:bottom w:val="none" w:sz="0" w:space="0" w:color="auto"/>
        <w:right w:val="none" w:sz="0" w:space="0" w:color="auto"/>
      </w:divBdr>
    </w:div>
    <w:div w:id="1931499196">
      <w:bodyDiv w:val="1"/>
      <w:marLeft w:val="0"/>
      <w:marRight w:val="0"/>
      <w:marTop w:val="0"/>
      <w:marBottom w:val="0"/>
      <w:divBdr>
        <w:top w:val="none" w:sz="0" w:space="0" w:color="auto"/>
        <w:left w:val="none" w:sz="0" w:space="0" w:color="auto"/>
        <w:bottom w:val="none" w:sz="0" w:space="0" w:color="auto"/>
        <w:right w:val="none" w:sz="0" w:space="0" w:color="auto"/>
      </w:divBdr>
    </w:div>
    <w:div w:id="1931694480">
      <w:bodyDiv w:val="1"/>
      <w:marLeft w:val="0"/>
      <w:marRight w:val="0"/>
      <w:marTop w:val="0"/>
      <w:marBottom w:val="0"/>
      <w:divBdr>
        <w:top w:val="none" w:sz="0" w:space="0" w:color="auto"/>
        <w:left w:val="none" w:sz="0" w:space="0" w:color="auto"/>
        <w:bottom w:val="none" w:sz="0" w:space="0" w:color="auto"/>
        <w:right w:val="none" w:sz="0" w:space="0" w:color="auto"/>
      </w:divBdr>
    </w:div>
    <w:div w:id="1931742770">
      <w:bodyDiv w:val="1"/>
      <w:marLeft w:val="0"/>
      <w:marRight w:val="0"/>
      <w:marTop w:val="0"/>
      <w:marBottom w:val="0"/>
      <w:divBdr>
        <w:top w:val="none" w:sz="0" w:space="0" w:color="auto"/>
        <w:left w:val="none" w:sz="0" w:space="0" w:color="auto"/>
        <w:bottom w:val="none" w:sz="0" w:space="0" w:color="auto"/>
        <w:right w:val="none" w:sz="0" w:space="0" w:color="auto"/>
      </w:divBdr>
    </w:div>
    <w:div w:id="1931742883">
      <w:bodyDiv w:val="1"/>
      <w:marLeft w:val="0"/>
      <w:marRight w:val="0"/>
      <w:marTop w:val="0"/>
      <w:marBottom w:val="0"/>
      <w:divBdr>
        <w:top w:val="none" w:sz="0" w:space="0" w:color="auto"/>
        <w:left w:val="none" w:sz="0" w:space="0" w:color="auto"/>
        <w:bottom w:val="none" w:sz="0" w:space="0" w:color="auto"/>
        <w:right w:val="none" w:sz="0" w:space="0" w:color="auto"/>
      </w:divBdr>
    </w:div>
    <w:div w:id="1934507488">
      <w:bodyDiv w:val="1"/>
      <w:marLeft w:val="0"/>
      <w:marRight w:val="0"/>
      <w:marTop w:val="0"/>
      <w:marBottom w:val="0"/>
      <w:divBdr>
        <w:top w:val="none" w:sz="0" w:space="0" w:color="auto"/>
        <w:left w:val="none" w:sz="0" w:space="0" w:color="auto"/>
        <w:bottom w:val="none" w:sz="0" w:space="0" w:color="auto"/>
        <w:right w:val="none" w:sz="0" w:space="0" w:color="auto"/>
      </w:divBdr>
    </w:div>
    <w:div w:id="1934632714">
      <w:bodyDiv w:val="1"/>
      <w:marLeft w:val="0"/>
      <w:marRight w:val="0"/>
      <w:marTop w:val="0"/>
      <w:marBottom w:val="0"/>
      <w:divBdr>
        <w:top w:val="none" w:sz="0" w:space="0" w:color="auto"/>
        <w:left w:val="none" w:sz="0" w:space="0" w:color="auto"/>
        <w:bottom w:val="none" w:sz="0" w:space="0" w:color="auto"/>
        <w:right w:val="none" w:sz="0" w:space="0" w:color="auto"/>
      </w:divBdr>
    </w:div>
    <w:div w:id="1936279689">
      <w:bodyDiv w:val="1"/>
      <w:marLeft w:val="0"/>
      <w:marRight w:val="0"/>
      <w:marTop w:val="0"/>
      <w:marBottom w:val="0"/>
      <w:divBdr>
        <w:top w:val="none" w:sz="0" w:space="0" w:color="auto"/>
        <w:left w:val="none" w:sz="0" w:space="0" w:color="auto"/>
        <w:bottom w:val="none" w:sz="0" w:space="0" w:color="auto"/>
        <w:right w:val="none" w:sz="0" w:space="0" w:color="auto"/>
      </w:divBdr>
    </w:div>
    <w:div w:id="1936285219">
      <w:bodyDiv w:val="1"/>
      <w:marLeft w:val="0"/>
      <w:marRight w:val="0"/>
      <w:marTop w:val="0"/>
      <w:marBottom w:val="0"/>
      <w:divBdr>
        <w:top w:val="none" w:sz="0" w:space="0" w:color="auto"/>
        <w:left w:val="none" w:sz="0" w:space="0" w:color="auto"/>
        <w:bottom w:val="none" w:sz="0" w:space="0" w:color="auto"/>
        <w:right w:val="none" w:sz="0" w:space="0" w:color="auto"/>
      </w:divBdr>
    </w:div>
    <w:div w:id="1937665201">
      <w:bodyDiv w:val="1"/>
      <w:marLeft w:val="0"/>
      <w:marRight w:val="0"/>
      <w:marTop w:val="0"/>
      <w:marBottom w:val="0"/>
      <w:divBdr>
        <w:top w:val="none" w:sz="0" w:space="0" w:color="auto"/>
        <w:left w:val="none" w:sz="0" w:space="0" w:color="auto"/>
        <w:bottom w:val="none" w:sz="0" w:space="0" w:color="auto"/>
        <w:right w:val="none" w:sz="0" w:space="0" w:color="auto"/>
      </w:divBdr>
    </w:div>
    <w:div w:id="1939094387">
      <w:bodyDiv w:val="1"/>
      <w:marLeft w:val="0"/>
      <w:marRight w:val="0"/>
      <w:marTop w:val="0"/>
      <w:marBottom w:val="0"/>
      <w:divBdr>
        <w:top w:val="none" w:sz="0" w:space="0" w:color="auto"/>
        <w:left w:val="none" w:sz="0" w:space="0" w:color="auto"/>
        <w:bottom w:val="none" w:sz="0" w:space="0" w:color="auto"/>
        <w:right w:val="none" w:sz="0" w:space="0" w:color="auto"/>
      </w:divBdr>
    </w:div>
    <w:div w:id="1941181789">
      <w:bodyDiv w:val="1"/>
      <w:marLeft w:val="0"/>
      <w:marRight w:val="0"/>
      <w:marTop w:val="0"/>
      <w:marBottom w:val="0"/>
      <w:divBdr>
        <w:top w:val="none" w:sz="0" w:space="0" w:color="auto"/>
        <w:left w:val="none" w:sz="0" w:space="0" w:color="auto"/>
        <w:bottom w:val="none" w:sz="0" w:space="0" w:color="auto"/>
        <w:right w:val="none" w:sz="0" w:space="0" w:color="auto"/>
      </w:divBdr>
    </w:div>
    <w:div w:id="1942637505">
      <w:bodyDiv w:val="1"/>
      <w:marLeft w:val="0"/>
      <w:marRight w:val="0"/>
      <w:marTop w:val="0"/>
      <w:marBottom w:val="0"/>
      <w:divBdr>
        <w:top w:val="none" w:sz="0" w:space="0" w:color="auto"/>
        <w:left w:val="none" w:sz="0" w:space="0" w:color="auto"/>
        <w:bottom w:val="none" w:sz="0" w:space="0" w:color="auto"/>
        <w:right w:val="none" w:sz="0" w:space="0" w:color="auto"/>
      </w:divBdr>
    </w:div>
    <w:div w:id="1945648550">
      <w:bodyDiv w:val="1"/>
      <w:marLeft w:val="0"/>
      <w:marRight w:val="0"/>
      <w:marTop w:val="0"/>
      <w:marBottom w:val="0"/>
      <w:divBdr>
        <w:top w:val="none" w:sz="0" w:space="0" w:color="auto"/>
        <w:left w:val="none" w:sz="0" w:space="0" w:color="auto"/>
        <w:bottom w:val="none" w:sz="0" w:space="0" w:color="auto"/>
        <w:right w:val="none" w:sz="0" w:space="0" w:color="auto"/>
      </w:divBdr>
    </w:div>
    <w:div w:id="1948151478">
      <w:bodyDiv w:val="1"/>
      <w:marLeft w:val="0"/>
      <w:marRight w:val="0"/>
      <w:marTop w:val="0"/>
      <w:marBottom w:val="0"/>
      <w:divBdr>
        <w:top w:val="none" w:sz="0" w:space="0" w:color="auto"/>
        <w:left w:val="none" w:sz="0" w:space="0" w:color="auto"/>
        <w:bottom w:val="none" w:sz="0" w:space="0" w:color="auto"/>
        <w:right w:val="none" w:sz="0" w:space="0" w:color="auto"/>
      </w:divBdr>
    </w:div>
    <w:div w:id="1948654117">
      <w:bodyDiv w:val="1"/>
      <w:marLeft w:val="0"/>
      <w:marRight w:val="0"/>
      <w:marTop w:val="0"/>
      <w:marBottom w:val="0"/>
      <w:divBdr>
        <w:top w:val="none" w:sz="0" w:space="0" w:color="auto"/>
        <w:left w:val="none" w:sz="0" w:space="0" w:color="auto"/>
        <w:bottom w:val="none" w:sz="0" w:space="0" w:color="auto"/>
        <w:right w:val="none" w:sz="0" w:space="0" w:color="auto"/>
      </w:divBdr>
    </w:div>
    <w:div w:id="1949114536">
      <w:bodyDiv w:val="1"/>
      <w:marLeft w:val="0"/>
      <w:marRight w:val="0"/>
      <w:marTop w:val="0"/>
      <w:marBottom w:val="0"/>
      <w:divBdr>
        <w:top w:val="none" w:sz="0" w:space="0" w:color="auto"/>
        <w:left w:val="none" w:sz="0" w:space="0" w:color="auto"/>
        <w:bottom w:val="none" w:sz="0" w:space="0" w:color="auto"/>
        <w:right w:val="none" w:sz="0" w:space="0" w:color="auto"/>
      </w:divBdr>
    </w:div>
    <w:div w:id="1949391508">
      <w:bodyDiv w:val="1"/>
      <w:marLeft w:val="0"/>
      <w:marRight w:val="0"/>
      <w:marTop w:val="0"/>
      <w:marBottom w:val="0"/>
      <w:divBdr>
        <w:top w:val="none" w:sz="0" w:space="0" w:color="auto"/>
        <w:left w:val="none" w:sz="0" w:space="0" w:color="auto"/>
        <w:bottom w:val="none" w:sz="0" w:space="0" w:color="auto"/>
        <w:right w:val="none" w:sz="0" w:space="0" w:color="auto"/>
      </w:divBdr>
    </w:div>
    <w:div w:id="1951159474">
      <w:bodyDiv w:val="1"/>
      <w:marLeft w:val="0"/>
      <w:marRight w:val="0"/>
      <w:marTop w:val="0"/>
      <w:marBottom w:val="0"/>
      <w:divBdr>
        <w:top w:val="none" w:sz="0" w:space="0" w:color="auto"/>
        <w:left w:val="none" w:sz="0" w:space="0" w:color="auto"/>
        <w:bottom w:val="none" w:sz="0" w:space="0" w:color="auto"/>
        <w:right w:val="none" w:sz="0" w:space="0" w:color="auto"/>
      </w:divBdr>
    </w:div>
    <w:div w:id="1952469268">
      <w:bodyDiv w:val="1"/>
      <w:marLeft w:val="0"/>
      <w:marRight w:val="0"/>
      <w:marTop w:val="0"/>
      <w:marBottom w:val="0"/>
      <w:divBdr>
        <w:top w:val="none" w:sz="0" w:space="0" w:color="auto"/>
        <w:left w:val="none" w:sz="0" w:space="0" w:color="auto"/>
        <w:bottom w:val="none" w:sz="0" w:space="0" w:color="auto"/>
        <w:right w:val="none" w:sz="0" w:space="0" w:color="auto"/>
      </w:divBdr>
    </w:div>
    <w:div w:id="1954169207">
      <w:bodyDiv w:val="1"/>
      <w:marLeft w:val="0"/>
      <w:marRight w:val="0"/>
      <w:marTop w:val="0"/>
      <w:marBottom w:val="0"/>
      <w:divBdr>
        <w:top w:val="none" w:sz="0" w:space="0" w:color="auto"/>
        <w:left w:val="none" w:sz="0" w:space="0" w:color="auto"/>
        <w:bottom w:val="none" w:sz="0" w:space="0" w:color="auto"/>
        <w:right w:val="none" w:sz="0" w:space="0" w:color="auto"/>
      </w:divBdr>
    </w:div>
    <w:div w:id="1954436686">
      <w:bodyDiv w:val="1"/>
      <w:marLeft w:val="0"/>
      <w:marRight w:val="0"/>
      <w:marTop w:val="0"/>
      <w:marBottom w:val="0"/>
      <w:divBdr>
        <w:top w:val="none" w:sz="0" w:space="0" w:color="auto"/>
        <w:left w:val="none" w:sz="0" w:space="0" w:color="auto"/>
        <w:bottom w:val="none" w:sz="0" w:space="0" w:color="auto"/>
        <w:right w:val="none" w:sz="0" w:space="0" w:color="auto"/>
      </w:divBdr>
    </w:div>
    <w:div w:id="1954632722">
      <w:bodyDiv w:val="1"/>
      <w:marLeft w:val="0"/>
      <w:marRight w:val="0"/>
      <w:marTop w:val="0"/>
      <w:marBottom w:val="0"/>
      <w:divBdr>
        <w:top w:val="none" w:sz="0" w:space="0" w:color="auto"/>
        <w:left w:val="none" w:sz="0" w:space="0" w:color="auto"/>
        <w:bottom w:val="none" w:sz="0" w:space="0" w:color="auto"/>
        <w:right w:val="none" w:sz="0" w:space="0" w:color="auto"/>
      </w:divBdr>
    </w:div>
    <w:div w:id="1956716226">
      <w:bodyDiv w:val="1"/>
      <w:marLeft w:val="0"/>
      <w:marRight w:val="0"/>
      <w:marTop w:val="0"/>
      <w:marBottom w:val="0"/>
      <w:divBdr>
        <w:top w:val="none" w:sz="0" w:space="0" w:color="auto"/>
        <w:left w:val="none" w:sz="0" w:space="0" w:color="auto"/>
        <w:bottom w:val="none" w:sz="0" w:space="0" w:color="auto"/>
        <w:right w:val="none" w:sz="0" w:space="0" w:color="auto"/>
      </w:divBdr>
    </w:div>
    <w:div w:id="1957252967">
      <w:bodyDiv w:val="1"/>
      <w:marLeft w:val="0"/>
      <w:marRight w:val="0"/>
      <w:marTop w:val="0"/>
      <w:marBottom w:val="0"/>
      <w:divBdr>
        <w:top w:val="none" w:sz="0" w:space="0" w:color="auto"/>
        <w:left w:val="none" w:sz="0" w:space="0" w:color="auto"/>
        <w:bottom w:val="none" w:sz="0" w:space="0" w:color="auto"/>
        <w:right w:val="none" w:sz="0" w:space="0" w:color="auto"/>
      </w:divBdr>
    </w:div>
    <w:div w:id="1959607896">
      <w:bodyDiv w:val="1"/>
      <w:marLeft w:val="0"/>
      <w:marRight w:val="0"/>
      <w:marTop w:val="0"/>
      <w:marBottom w:val="0"/>
      <w:divBdr>
        <w:top w:val="none" w:sz="0" w:space="0" w:color="auto"/>
        <w:left w:val="none" w:sz="0" w:space="0" w:color="auto"/>
        <w:bottom w:val="none" w:sz="0" w:space="0" w:color="auto"/>
        <w:right w:val="none" w:sz="0" w:space="0" w:color="auto"/>
      </w:divBdr>
    </w:div>
    <w:div w:id="1960069769">
      <w:bodyDiv w:val="1"/>
      <w:marLeft w:val="0"/>
      <w:marRight w:val="0"/>
      <w:marTop w:val="0"/>
      <w:marBottom w:val="0"/>
      <w:divBdr>
        <w:top w:val="none" w:sz="0" w:space="0" w:color="auto"/>
        <w:left w:val="none" w:sz="0" w:space="0" w:color="auto"/>
        <w:bottom w:val="none" w:sz="0" w:space="0" w:color="auto"/>
        <w:right w:val="none" w:sz="0" w:space="0" w:color="auto"/>
      </w:divBdr>
    </w:div>
    <w:div w:id="1960606443">
      <w:bodyDiv w:val="1"/>
      <w:marLeft w:val="0"/>
      <w:marRight w:val="0"/>
      <w:marTop w:val="0"/>
      <w:marBottom w:val="0"/>
      <w:divBdr>
        <w:top w:val="none" w:sz="0" w:space="0" w:color="auto"/>
        <w:left w:val="none" w:sz="0" w:space="0" w:color="auto"/>
        <w:bottom w:val="none" w:sz="0" w:space="0" w:color="auto"/>
        <w:right w:val="none" w:sz="0" w:space="0" w:color="auto"/>
      </w:divBdr>
    </w:div>
    <w:div w:id="1960719489">
      <w:bodyDiv w:val="1"/>
      <w:marLeft w:val="0"/>
      <w:marRight w:val="0"/>
      <w:marTop w:val="0"/>
      <w:marBottom w:val="0"/>
      <w:divBdr>
        <w:top w:val="none" w:sz="0" w:space="0" w:color="auto"/>
        <w:left w:val="none" w:sz="0" w:space="0" w:color="auto"/>
        <w:bottom w:val="none" w:sz="0" w:space="0" w:color="auto"/>
        <w:right w:val="none" w:sz="0" w:space="0" w:color="auto"/>
      </w:divBdr>
    </w:div>
    <w:div w:id="1965622915">
      <w:bodyDiv w:val="1"/>
      <w:marLeft w:val="0"/>
      <w:marRight w:val="0"/>
      <w:marTop w:val="0"/>
      <w:marBottom w:val="0"/>
      <w:divBdr>
        <w:top w:val="none" w:sz="0" w:space="0" w:color="auto"/>
        <w:left w:val="none" w:sz="0" w:space="0" w:color="auto"/>
        <w:bottom w:val="none" w:sz="0" w:space="0" w:color="auto"/>
        <w:right w:val="none" w:sz="0" w:space="0" w:color="auto"/>
      </w:divBdr>
    </w:div>
    <w:div w:id="1965648995">
      <w:bodyDiv w:val="1"/>
      <w:marLeft w:val="0"/>
      <w:marRight w:val="0"/>
      <w:marTop w:val="0"/>
      <w:marBottom w:val="0"/>
      <w:divBdr>
        <w:top w:val="none" w:sz="0" w:space="0" w:color="auto"/>
        <w:left w:val="none" w:sz="0" w:space="0" w:color="auto"/>
        <w:bottom w:val="none" w:sz="0" w:space="0" w:color="auto"/>
        <w:right w:val="none" w:sz="0" w:space="0" w:color="auto"/>
      </w:divBdr>
    </w:div>
    <w:div w:id="1966157305">
      <w:bodyDiv w:val="1"/>
      <w:marLeft w:val="0"/>
      <w:marRight w:val="0"/>
      <w:marTop w:val="0"/>
      <w:marBottom w:val="0"/>
      <w:divBdr>
        <w:top w:val="none" w:sz="0" w:space="0" w:color="auto"/>
        <w:left w:val="none" w:sz="0" w:space="0" w:color="auto"/>
        <w:bottom w:val="none" w:sz="0" w:space="0" w:color="auto"/>
        <w:right w:val="none" w:sz="0" w:space="0" w:color="auto"/>
      </w:divBdr>
    </w:div>
    <w:div w:id="1966538965">
      <w:bodyDiv w:val="1"/>
      <w:marLeft w:val="0"/>
      <w:marRight w:val="0"/>
      <w:marTop w:val="0"/>
      <w:marBottom w:val="0"/>
      <w:divBdr>
        <w:top w:val="none" w:sz="0" w:space="0" w:color="auto"/>
        <w:left w:val="none" w:sz="0" w:space="0" w:color="auto"/>
        <w:bottom w:val="none" w:sz="0" w:space="0" w:color="auto"/>
        <w:right w:val="none" w:sz="0" w:space="0" w:color="auto"/>
      </w:divBdr>
    </w:div>
    <w:div w:id="1968387444">
      <w:bodyDiv w:val="1"/>
      <w:marLeft w:val="0"/>
      <w:marRight w:val="0"/>
      <w:marTop w:val="0"/>
      <w:marBottom w:val="0"/>
      <w:divBdr>
        <w:top w:val="none" w:sz="0" w:space="0" w:color="auto"/>
        <w:left w:val="none" w:sz="0" w:space="0" w:color="auto"/>
        <w:bottom w:val="none" w:sz="0" w:space="0" w:color="auto"/>
        <w:right w:val="none" w:sz="0" w:space="0" w:color="auto"/>
      </w:divBdr>
    </w:div>
    <w:div w:id="1968970457">
      <w:bodyDiv w:val="1"/>
      <w:marLeft w:val="0"/>
      <w:marRight w:val="0"/>
      <w:marTop w:val="0"/>
      <w:marBottom w:val="0"/>
      <w:divBdr>
        <w:top w:val="none" w:sz="0" w:space="0" w:color="auto"/>
        <w:left w:val="none" w:sz="0" w:space="0" w:color="auto"/>
        <w:bottom w:val="none" w:sz="0" w:space="0" w:color="auto"/>
        <w:right w:val="none" w:sz="0" w:space="0" w:color="auto"/>
      </w:divBdr>
    </w:div>
    <w:div w:id="1969168369">
      <w:bodyDiv w:val="1"/>
      <w:marLeft w:val="0"/>
      <w:marRight w:val="0"/>
      <w:marTop w:val="0"/>
      <w:marBottom w:val="0"/>
      <w:divBdr>
        <w:top w:val="none" w:sz="0" w:space="0" w:color="auto"/>
        <w:left w:val="none" w:sz="0" w:space="0" w:color="auto"/>
        <w:bottom w:val="none" w:sz="0" w:space="0" w:color="auto"/>
        <w:right w:val="none" w:sz="0" w:space="0" w:color="auto"/>
      </w:divBdr>
    </w:div>
    <w:div w:id="1970864486">
      <w:bodyDiv w:val="1"/>
      <w:marLeft w:val="0"/>
      <w:marRight w:val="0"/>
      <w:marTop w:val="0"/>
      <w:marBottom w:val="0"/>
      <w:divBdr>
        <w:top w:val="none" w:sz="0" w:space="0" w:color="auto"/>
        <w:left w:val="none" w:sz="0" w:space="0" w:color="auto"/>
        <w:bottom w:val="none" w:sz="0" w:space="0" w:color="auto"/>
        <w:right w:val="none" w:sz="0" w:space="0" w:color="auto"/>
      </w:divBdr>
    </w:div>
    <w:div w:id="1972010244">
      <w:bodyDiv w:val="1"/>
      <w:marLeft w:val="0"/>
      <w:marRight w:val="0"/>
      <w:marTop w:val="0"/>
      <w:marBottom w:val="0"/>
      <w:divBdr>
        <w:top w:val="none" w:sz="0" w:space="0" w:color="auto"/>
        <w:left w:val="none" w:sz="0" w:space="0" w:color="auto"/>
        <w:bottom w:val="none" w:sz="0" w:space="0" w:color="auto"/>
        <w:right w:val="none" w:sz="0" w:space="0" w:color="auto"/>
      </w:divBdr>
    </w:div>
    <w:div w:id="1972248228">
      <w:bodyDiv w:val="1"/>
      <w:marLeft w:val="0"/>
      <w:marRight w:val="0"/>
      <w:marTop w:val="0"/>
      <w:marBottom w:val="0"/>
      <w:divBdr>
        <w:top w:val="none" w:sz="0" w:space="0" w:color="auto"/>
        <w:left w:val="none" w:sz="0" w:space="0" w:color="auto"/>
        <w:bottom w:val="none" w:sz="0" w:space="0" w:color="auto"/>
        <w:right w:val="none" w:sz="0" w:space="0" w:color="auto"/>
      </w:divBdr>
    </w:div>
    <w:div w:id="1973049495">
      <w:bodyDiv w:val="1"/>
      <w:marLeft w:val="0"/>
      <w:marRight w:val="0"/>
      <w:marTop w:val="0"/>
      <w:marBottom w:val="0"/>
      <w:divBdr>
        <w:top w:val="none" w:sz="0" w:space="0" w:color="auto"/>
        <w:left w:val="none" w:sz="0" w:space="0" w:color="auto"/>
        <w:bottom w:val="none" w:sz="0" w:space="0" w:color="auto"/>
        <w:right w:val="none" w:sz="0" w:space="0" w:color="auto"/>
      </w:divBdr>
    </w:div>
    <w:div w:id="1974288298">
      <w:bodyDiv w:val="1"/>
      <w:marLeft w:val="0"/>
      <w:marRight w:val="0"/>
      <w:marTop w:val="0"/>
      <w:marBottom w:val="0"/>
      <w:divBdr>
        <w:top w:val="none" w:sz="0" w:space="0" w:color="auto"/>
        <w:left w:val="none" w:sz="0" w:space="0" w:color="auto"/>
        <w:bottom w:val="none" w:sz="0" w:space="0" w:color="auto"/>
        <w:right w:val="none" w:sz="0" w:space="0" w:color="auto"/>
      </w:divBdr>
    </w:div>
    <w:div w:id="1975405604">
      <w:bodyDiv w:val="1"/>
      <w:marLeft w:val="0"/>
      <w:marRight w:val="0"/>
      <w:marTop w:val="0"/>
      <w:marBottom w:val="0"/>
      <w:divBdr>
        <w:top w:val="none" w:sz="0" w:space="0" w:color="auto"/>
        <w:left w:val="none" w:sz="0" w:space="0" w:color="auto"/>
        <w:bottom w:val="none" w:sz="0" w:space="0" w:color="auto"/>
        <w:right w:val="none" w:sz="0" w:space="0" w:color="auto"/>
      </w:divBdr>
    </w:div>
    <w:div w:id="1975675755">
      <w:bodyDiv w:val="1"/>
      <w:marLeft w:val="0"/>
      <w:marRight w:val="0"/>
      <w:marTop w:val="0"/>
      <w:marBottom w:val="0"/>
      <w:divBdr>
        <w:top w:val="none" w:sz="0" w:space="0" w:color="auto"/>
        <w:left w:val="none" w:sz="0" w:space="0" w:color="auto"/>
        <w:bottom w:val="none" w:sz="0" w:space="0" w:color="auto"/>
        <w:right w:val="none" w:sz="0" w:space="0" w:color="auto"/>
      </w:divBdr>
    </w:div>
    <w:div w:id="1976794756">
      <w:bodyDiv w:val="1"/>
      <w:marLeft w:val="0"/>
      <w:marRight w:val="0"/>
      <w:marTop w:val="0"/>
      <w:marBottom w:val="0"/>
      <w:divBdr>
        <w:top w:val="none" w:sz="0" w:space="0" w:color="auto"/>
        <w:left w:val="none" w:sz="0" w:space="0" w:color="auto"/>
        <w:bottom w:val="none" w:sz="0" w:space="0" w:color="auto"/>
        <w:right w:val="none" w:sz="0" w:space="0" w:color="auto"/>
      </w:divBdr>
    </w:div>
    <w:div w:id="1979914029">
      <w:bodyDiv w:val="1"/>
      <w:marLeft w:val="0"/>
      <w:marRight w:val="0"/>
      <w:marTop w:val="0"/>
      <w:marBottom w:val="0"/>
      <w:divBdr>
        <w:top w:val="none" w:sz="0" w:space="0" w:color="auto"/>
        <w:left w:val="none" w:sz="0" w:space="0" w:color="auto"/>
        <w:bottom w:val="none" w:sz="0" w:space="0" w:color="auto"/>
        <w:right w:val="none" w:sz="0" w:space="0" w:color="auto"/>
      </w:divBdr>
    </w:div>
    <w:div w:id="1980181577">
      <w:bodyDiv w:val="1"/>
      <w:marLeft w:val="0"/>
      <w:marRight w:val="0"/>
      <w:marTop w:val="0"/>
      <w:marBottom w:val="0"/>
      <w:divBdr>
        <w:top w:val="none" w:sz="0" w:space="0" w:color="auto"/>
        <w:left w:val="none" w:sz="0" w:space="0" w:color="auto"/>
        <w:bottom w:val="none" w:sz="0" w:space="0" w:color="auto"/>
        <w:right w:val="none" w:sz="0" w:space="0" w:color="auto"/>
      </w:divBdr>
    </w:div>
    <w:div w:id="1980380628">
      <w:bodyDiv w:val="1"/>
      <w:marLeft w:val="0"/>
      <w:marRight w:val="0"/>
      <w:marTop w:val="0"/>
      <w:marBottom w:val="0"/>
      <w:divBdr>
        <w:top w:val="none" w:sz="0" w:space="0" w:color="auto"/>
        <w:left w:val="none" w:sz="0" w:space="0" w:color="auto"/>
        <w:bottom w:val="none" w:sz="0" w:space="0" w:color="auto"/>
        <w:right w:val="none" w:sz="0" w:space="0" w:color="auto"/>
      </w:divBdr>
    </w:div>
    <w:div w:id="1983726643">
      <w:bodyDiv w:val="1"/>
      <w:marLeft w:val="0"/>
      <w:marRight w:val="0"/>
      <w:marTop w:val="0"/>
      <w:marBottom w:val="0"/>
      <w:divBdr>
        <w:top w:val="none" w:sz="0" w:space="0" w:color="auto"/>
        <w:left w:val="none" w:sz="0" w:space="0" w:color="auto"/>
        <w:bottom w:val="none" w:sz="0" w:space="0" w:color="auto"/>
        <w:right w:val="none" w:sz="0" w:space="0" w:color="auto"/>
      </w:divBdr>
    </w:div>
    <w:div w:id="1985692784">
      <w:bodyDiv w:val="1"/>
      <w:marLeft w:val="0"/>
      <w:marRight w:val="0"/>
      <w:marTop w:val="0"/>
      <w:marBottom w:val="0"/>
      <w:divBdr>
        <w:top w:val="none" w:sz="0" w:space="0" w:color="auto"/>
        <w:left w:val="none" w:sz="0" w:space="0" w:color="auto"/>
        <w:bottom w:val="none" w:sz="0" w:space="0" w:color="auto"/>
        <w:right w:val="none" w:sz="0" w:space="0" w:color="auto"/>
      </w:divBdr>
    </w:div>
    <w:div w:id="1986272601">
      <w:bodyDiv w:val="1"/>
      <w:marLeft w:val="0"/>
      <w:marRight w:val="0"/>
      <w:marTop w:val="0"/>
      <w:marBottom w:val="0"/>
      <w:divBdr>
        <w:top w:val="none" w:sz="0" w:space="0" w:color="auto"/>
        <w:left w:val="none" w:sz="0" w:space="0" w:color="auto"/>
        <w:bottom w:val="none" w:sz="0" w:space="0" w:color="auto"/>
        <w:right w:val="none" w:sz="0" w:space="0" w:color="auto"/>
      </w:divBdr>
    </w:div>
    <w:div w:id="1986860202">
      <w:bodyDiv w:val="1"/>
      <w:marLeft w:val="0"/>
      <w:marRight w:val="0"/>
      <w:marTop w:val="0"/>
      <w:marBottom w:val="0"/>
      <w:divBdr>
        <w:top w:val="none" w:sz="0" w:space="0" w:color="auto"/>
        <w:left w:val="none" w:sz="0" w:space="0" w:color="auto"/>
        <w:bottom w:val="none" w:sz="0" w:space="0" w:color="auto"/>
        <w:right w:val="none" w:sz="0" w:space="0" w:color="auto"/>
      </w:divBdr>
    </w:div>
    <w:div w:id="1987397966">
      <w:bodyDiv w:val="1"/>
      <w:marLeft w:val="0"/>
      <w:marRight w:val="0"/>
      <w:marTop w:val="0"/>
      <w:marBottom w:val="0"/>
      <w:divBdr>
        <w:top w:val="none" w:sz="0" w:space="0" w:color="auto"/>
        <w:left w:val="none" w:sz="0" w:space="0" w:color="auto"/>
        <w:bottom w:val="none" w:sz="0" w:space="0" w:color="auto"/>
        <w:right w:val="none" w:sz="0" w:space="0" w:color="auto"/>
      </w:divBdr>
    </w:div>
    <w:div w:id="1991205574">
      <w:bodyDiv w:val="1"/>
      <w:marLeft w:val="0"/>
      <w:marRight w:val="0"/>
      <w:marTop w:val="0"/>
      <w:marBottom w:val="0"/>
      <w:divBdr>
        <w:top w:val="none" w:sz="0" w:space="0" w:color="auto"/>
        <w:left w:val="none" w:sz="0" w:space="0" w:color="auto"/>
        <w:bottom w:val="none" w:sz="0" w:space="0" w:color="auto"/>
        <w:right w:val="none" w:sz="0" w:space="0" w:color="auto"/>
      </w:divBdr>
    </w:div>
    <w:div w:id="1992368617">
      <w:bodyDiv w:val="1"/>
      <w:marLeft w:val="0"/>
      <w:marRight w:val="0"/>
      <w:marTop w:val="0"/>
      <w:marBottom w:val="0"/>
      <w:divBdr>
        <w:top w:val="none" w:sz="0" w:space="0" w:color="auto"/>
        <w:left w:val="none" w:sz="0" w:space="0" w:color="auto"/>
        <w:bottom w:val="none" w:sz="0" w:space="0" w:color="auto"/>
        <w:right w:val="none" w:sz="0" w:space="0" w:color="auto"/>
      </w:divBdr>
    </w:div>
    <w:div w:id="1993177980">
      <w:bodyDiv w:val="1"/>
      <w:marLeft w:val="0"/>
      <w:marRight w:val="0"/>
      <w:marTop w:val="0"/>
      <w:marBottom w:val="0"/>
      <w:divBdr>
        <w:top w:val="none" w:sz="0" w:space="0" w:color="auto"/>
        <w:left w:val="none" w:sz="0" w:space="0" w:color="auto"/>
        <w:bottom w:val="none" w:sz="0" w:space="0" w:color="auto"/>
        <w:right w:val="none" w:sz="0" w:space="0" w:color="auto"/>
      </w:divBdr>
    </w:div>
    <w:div w:id="1995254641">
      <w:bodyDiv w:val="1"/>
      <w:marLeft w:val="0"/>
      <w:marRight w:val="0"/>
      <w:marTop w:val="0"/>
      <w:marBottom w:val="0"/>
      <w:divBdr>
        <w:top w:val="none" w:sz="0" w:space="0" w:color="auto"/>
        <w:left w:val="none" w:sz="0" w:space="0" w:color="auto"/>
        <w:bottom w:val="none" w:sz="0" w:space="0" w:color="auto"/>
        <w:right w:val="none" w:sz="0" w:space="0" w:color="auto"/>
      </w:divBdr>
    </w:div>
    <w:div w:id="1995909843">
      <w:bodyDiv w:val="1"/>
      <w:marLeft w:val="0"/>
      <w:marRight w:val="0"/>
      <w:marTop w:val="0"/>
      <w:marBottom w:val="0"/>
      <w:divBdr>
        <w:top w:val="none" w:sz="0" w:space="0" w:color="auto"/>
        <w:left w:val="none" w:sz="0" w:space="0" w:color="auto"/>
        <w:bottom w:val="none" w:sz="0" w:space="0" w:color="auto"/>
        <w:right w:val="none" w:sz="0" w:space="0" w:color="auto"/>
      </w:divBdr>
    </w:div>
    <w:div w:id="2005667914">
      <w:bodyDiv w:val="1"/>
      <w:marLeft w:val="0"/>
      <w:marRight w:val="0"/>
      <w:marTop w:val="0"/>
      <w:marBottom w:val="0"/>
      <w:divBdr>
        <w:top w:val="none" w:sz="0" w:space="0" w:color="auto"/>
        <w:left w:val="none" w:sz="0" w:space="0" w:color="auto"/>
        <w:bottom w:val="none" w:sz="0" w:space="0" w:color="auto"/>
        <w:right w:val="none" w:sz="0" w:space="0" w:color="auto"/>
      </w:divBdr>
    </w:div>
    <w:div w:id="2006543463">
      <w:bodyDiv w:val="1"/>
      <w:marLeft w:val="0"/>
      <w:marRight w:val="0"/>
      <w:marTop w:val="0"/>
      <w:marBottom w:val="0"/>
      <w:divBdr>
        <w:top w:val="none" w:sz="0" w:space="0" w:color="auto"/>
        <w:left w:val="none" w:sz="0" w:space="0" w:color="auto"/>
        <w:bottom w:val="none" w:sz="0" w:space="0" w:color="auto"/>
        <w:right w:val="none" w:sz="0" w:space="0" w:color="auto"/>
      </w:divBdr>
    </w:div>
    <w:div w:id="2013601748">
      <w:bodyDiv w:val="1"/>
      <w:marLeft w:val="0"/>
      <w:marRight w:val="0"/>
      <w:marTop w:val="0"/>
      <w:marBottom w:val="0"/>
      <w:divBdr>
        <w:top w:val="none" w:sz="0" w:space="0" w:color="auto"/>
        <w:left w:val="none" w:sz="0" w:space="0" w:color="auto"/>
        <w:bottom w:val="none" w:sz="0" w:space="0" w:color="auto"/>
        <w:right w:val="none" w:sz="0" w:space="0" w:color="auto"/>
      </w:divBdr>
    </w:div>
    <w:div w:id="2013797782">
      <w:bodyDiv w:val="1"/>
      <w:marLeft w:val="0"/>
      <w:marRight w:val="0"/>
      <w:marTop w:val="0"/>
      <w:marBottom w:val="0"/>
      <w:divBdr>
        <w:top w:val="none" w:sz="0" w:space="0" w:color="auto"/>
        <w:left w:val="none" w:sz="0" w:space="0" w:color="auto"/>
        <w:bottom w:val="none" w:sz="0" w:space="0" w:color="auto"/>
        <w:right w:val="none" w:sz="0" w:space="0" w:color="auto"/>
      </w:divBdr>
    </w:div>
    <w:div w:id="2014382184">
      <w:bodyDiv w:val="1"/>
      <w:marLeft w:val="0"/>
      <w:marRight w:val="0"/>
      <w:marTop w:val="0"/>
      <w:marBottom w:val="0"/>
      <w:divBdr>
        <w:top w:val="none" w:sz="0" w:space="0" w:color="auto"/>
        <w:left w:val="none" w:sz="0" w:space="0" w:color="auto"/>
        <w:bottom w:val="none" w:sz="0" w:space="0" w:color="auto"/>
        <w:right w:val="none" w:sz="0" w:space="0" w:color="auto"/>
      </w:divBdr>
    </w:div>
    <w:div w:id="2014650434">
      <w:bodyDiv w:val="1"/>
      <w:marLeft w:val="0"/>
      <w:marRight w:val="0"/>
      <w:marTop w:val="0"/>
      <w:marBottom w:val="0"/>
      <w:divBdr>
        <w:top w:val="none" w:sz="0" w:space="0" w:color="auto"/>
        <w:left w:val="none" w:sz="0" w:space="0" w:color="auto"/>
        <w:bottom w:val="none" w:sz="0" w:space="0" w:color="auto"/>
        <w:right w:val="none" w:sz="0" w:space="0" w:color="auto"/>
      </w:divBdr>
    </w:div>
    <w:div w:id="2014799064">
      <w:bodyDiv w:val="1"/>
      <w:marLeft w:val="0"/>
      <w:marRight w:val="0"/>
      <w:marTop w:val="0"/>
      <w:marBottom w:val="0"/>
      <w:divBdr>
        <w:top w:val="none" w:sz="0" w:space="0" w:color="auto"/>
        <w:left w:val="none" w:sz="0" w:space="0" w:color="auto"/>
        <w:bottom w:val="none" w:sz="0" w:space="0" w:color="auto"/>
        <w:right w:val="none" w:sz="0" w:space="0" w:color="auto"/>
      </w:divBdr>
    </w:div>
    <w:div w:id="2016420063">
      <w:bodyDiv w:val="1"/>
      <w:marLeft w:val="0"/>
      <w:marRight w:val="0"/>
      <w:marTop w:val="0"/>
      <w:marBottom w:val="0"/>
      <w:divBdr>
        <w:top w:val="none" w:sz="0" w:space="0" w:color="auto"/>
        <w:left w:val="none" w:sz="0" w:space="0" w:color="auto"/>
        <w:bottom w:val="none" w:sz="0" w:space="0" w:color="auto"/>
        <w:right w:val="none" w:sz="0" w:space="0" w:color="auto"/>
      </w:divBdr>
    </w:div>
    <w:div w:id="2020113486">
      <w:bodyDiv w:val="1"/>
      <w:marLeft w:val="0"/>
      <w:marRight w:val="0"/>
      <w:marTop w:val="0"/>
      <w:marBottom w:val="0"/>
      <w:divBdr>
        <w:top w:val="none" w:sz="0" w:space="0" w:color="auto"/>
        <w:left w:val="none" w:sz="0" w:space="0" w:color="auto"/>
        <w:bottom w:val="none" w:sz="0" w:space="0" w:color="auto"/>
        <w:right w:val="none" w:sz="0" w:space="0" w:color="auto"/>
      </w:divBdr>
    </w:div>
    <w:div w:id="2021271819">
      <w:bodyDiv w:val="1"/>
      <w:marLeft w:val="0"/>
      <w:marRight w:val="0"/>
      <w:marTop w:val="0"/>
      <w:marBottom w:val="0"/>
      <w:divBdr>
        <w:top w:val="none" w:sz="0" w:space="0" w:color="auto"/>
        <w:left w:val="none" w:sz="0" w:space="0" w:color="auto"/>
        <w:bottom w:val="none" w:sz="0" w:space="0" w:color="auto"/>
        <w:right w:val="none" w:sz="0" w:space="0" w:color="auto"/>
      </w:divBdr>
    </w:div>
    <w:div w:id="2022270819">
      <w:bodyDiv w:val="1"/>
      <w:marLeft w:val="0"/>
      <w:marRight w:val="0"/>
      <w:marTop w:val="0"/>
      <w:marBottom w:val="0"/>
      <w:divBdr>
        <w:top w:val="none" w:sz="0" w:space="0" w:color="auto"/>
        <w:left w:val="none" w:sz="0" w:space="0" w:color="auto"/>
        <w:bottom w:val="none" w:sz="0" w:space="0" w:color="auto"/>
        <w:right w:val="none" w:sz="0" w:space="0" w:color="auto"/>
      </w:divBdr>
    </w:div>
    <w:div w:id="2023236504">
      <w:bodyDiv w:val="1"/>
      <w:marLeft w:val="0"/>
      <w:marRight w:val="0"/>
      <w:marTop w:val="0"/>
      <w:marBottom w:val="0"/>
      <w:divBdr>
        <w:top w:val="none" w:sz="0" w:space="0" w:color="auto"/>
        <w:left w:val="none" w:sz="0" w:space="0" w:color="auto"/>
        <w:bottom w:val="none" w:sz="0" w:space="0" w:color="auto"/>
        <w:right w:val="none" w:sz="0" w:space="0" w:color="auto"/>
      </w:divBdr>
    </w:div>
    <w:div w:id="2023508849">
      <w:bodyDiv w:val="1"/>
      <w:marLeft w:val="0"/>
      <w:marRight w:val="0"/>
      <w:marTop w:val="0"/>
      <w:marBottom w:val="0"/>
      <w:divBdr>
        <w:top w:val="none" w:sz="0" w:space="0" w:color="auto"/>
        <w:left w:val="none" w:sz="0" w:space="0" w:color="auto"/>
        <w:bottom w:val="none" w:sz="0" w:space="0" w:color="auto"/>
        <w:right w:val="none" w:sz="0" w:space="0" w:color="auto"/>
      </w:divBdr>
    </w:div>
    <w:div w:id="2023584350">
      <w:bodyDiv w:val="1"/>
      <w:marLeft w:val="0"/>
      <w:marRight w:val="0"/>
      <w:marTop w:val="0"/>
      <w:marBottom w:val="0"/>
      <w:divBdr>
        <w:top w:val="none" w:sz="0" w:space="0" w:color="auto"/>
        <w:left w:val="none" w:sz="0" w:space="0" w:color="auto"/>
        <w:bottom w:val="none" w:sz="0" w:space="0" w:color="auto"/>
        <w:right w:val="none" w:sz="0" w:space="0" w:color="auto"/>
      </w:divBdr>
    </w:div>
    <w:div w:id="2025743810">
      <w:bodyDiv w:val="1"/>
      <w:marLeft w:val="0"/>
      <w:marRight w:val="0"/>
      <w:marTop w:val="0"/>
      <w:marBottom w:val="0"/>
      <w:divBdr>
        <w:top w:val="none" w:sz="0" w:space="0" w:color="auto"/>
        <w:left w:val="none" w:sz="0" w:space="0" w:color="auto"/>
        <w:bottom w:val="none" w:sz="0" w:space="0" w:color="auto"/>
        <w:right w:val="none" w:sz="0" w:space="0" w:color="auto"/>
      </w:divBdr>
    </w:div>
    <w:div w:id="2027245665">
      <w:bodyDiv w:val="1"/>
      <w:marLeft w:val="0"/>
      <w:marRight w:val="0"/>
      <w:marTop w:val="0"/>
      <w:marBottom w:val="0"/>
      <w:divBdr>
        <w:top w:val="none" w:sz="0" w:space="0" w:color="auto"/>
        <w:left w:val="none" w:sz="0" w:space="0" w:color="auto"/>
        <w:bottom w:val="none" w:sz="0" w:space="0" w:color="auto"/>
        <w:right w:val="none" w:sz="0" w:space="0" w:color="auto"/>
      </w:divBdr>
    </w:div>
    <w:div w:id="2030331993">
      <w:bodyDiv w:val="1"/>
      <w:marLeft w:val="0"/>
      <w:marRight w:val="0"/>
      <w:marTop w:val="0"/>
      <w:marBottom w:val="0"/>
      <w:divBdr>
        <w:top w:val="none" w:sz="0" w:space="0" w:color="auto"/>
        <w:left w:val="none" w:sz="0" w:space="0" w:color="auto"/>
        <w:bottom w:val="none" w:sz="0" w:space="0" w:color="auto"/>
        <w:right w:val="none" w:sz="0" w:space="0" w:color="auto"/>
      </w:divBdr>
    </w:div>
    <w:div w:id="2030839254">
      <w:bodyDiv w:val="1"/>
      <w:marLeft w:val="0"/>
      <w:marRight w:val="0"/>
      <w:marTop w:val="0"/>
      <w:marBottom w:val="0"/>
      <w:divBdr>
        <w:top w:val="none" w:sz="0" w:space="0" w:color="auto"/>
        <w:left w:val="none" w:sz="0" w:space="0" w:color="auto"/>
        <w:bottom w:val="none" w:sz="0" w:space="0" w:color="auto"/>
        <w:right w:val="none" w:sz="0" w:space="0" w:color="auto"/>
      </w:divBdr>
    </w:div>
    <w:div w:id="2031570181">
      <w:bodyDiv w:val="1"/>
      <w:marLeft w:val="0"/>
      <w:marRight w:val="0"/>
      <w:marTop w:val="0"/>
      <w:marBottom w:val="0"/>
      <w:divBdr>
        <w:top w:val="none" w:sz="0" w:space="0" w:color="auto"/>
        <w:left w:val="none" w:sz="0" w:space="0" w:color="auto"/>
        <w:bottom w:val="none" w:sz="0" w:space="0" w:color="auto"/>
        <w:right w:val="none" w:sz="0" w:space="0" w:color="auto"/>
      </w:divBdr>
    </w:div>
    <w:div w:id="2032873167">
      <w:bodyDiv w:val="1"/>
      <w:marLeft w:val="0"/>
      <w:marRight w:val="0"/>
      <w:marTop w:val="0"/>
      <w:marBottom w:val="0"/>
      <w:divBdr>
        <w:top w:val="none" w:sz="0" w:space="0" w:color="auto"/>
        <w:left w:val="none" w:sz="0" w:space="0" w:color="auto"/>
        <w:bottom w:val="none" w:sz="0" w:space="0" w:color="auto"/>
        <w:right w:val="none" w:sz="0" w:space="0" w:color="auto"/>
      </w:divBdr>
    </w:div>
    <w:div w:id="2032952850">
      <w:bodyDiv w:val="1"/>
      <w:marLeft w:val="0"/>
      <w:marRight w:val="0"/>
      <w:marTop w:val="0"/>
      <w:marBottom w:val="0"/>
      <w:divBdr>
        <w:top w:val="none" w:sz="0" w:space="0" w:color="auto"/>
        <w:left w:val="none" w:sz="0" w:space="0" w:color="auto"/>
        <w:bottom w:val="none" w:sz="0" w:space="0" w:color="auto"/>
        <w:right w:val="none" w:sz="0" w:space="0" w:color="auto"/>
      </w:divBdr>
    </w:div>
    <w:div w:id="2033073739">
      <w:bodyDiv w:val="1"/>
      <w:marLeft w:val="0"/>
      <w:marRight w:val="0"/>
      <w:marTop w:val="0"/>
      <w:marBottom w:val="0"/>
      <w:divBdr>
        <w:top w:val="none" w:sz="0" w:space="0" w:color="auto"/>
        <w:left w:val="none" w:sz="0" w:space="0" w:color="auto"/>
        <w:bottom w:val="none" w:sz="0" w:space="0" w:color="auto"/>
        <w:right w:val="none" w:sz="0" w:space="0" w:color="auto"/>
      </w:divBdr>
    </w:div>
    <w:div w:id="2033680269">
      <w:bodyDiv w:val="1"/>
      <w:marLeft w:val="0"/>
      <w:marRight w:val="0"/>
      <w:marTop w:val="0"/>
      <w:marBottom w:val="0"/>
      <w:divBdr>
        <w:top w:val="none" w:sz="0" w:space="0" w:color="auto"/>
        <w:left w:val="none" w:sz="0" w:space="0" w:color="auto"/>
        <w:bottom w:val="none" w:sz="0" w:space="0" w:color="auto"/>
        <w:right w:val="none" w:sz="0" w:space="0" w:color="auto"/>
      </w:divBdr>
    </w:div>
    <w:div w:id="2034261672">
      <w:bodyDiv w:val="1"/>
      <w:marLeft w:val="0"/>
      <w:marRight w:val="0"/>
      <w:marTop w:val="0"/>
      <w:marBottom w:val="0"/>
      <w:divBdr>
        <w:top w:val="none" w:sz="0" w:space="0" w:color="auto"/>
        <w:left w:val="none" w:sz="0" w:space="0" w:color="auto"/>
        <w:bottom w:val="none" w:sz="0" w:space="0" w:color="auto"/>
        <w:right w:val="none" w:sz="0" w:space="0" w:color="auto"/>
      </w:divBdr>
    </w:div>
    <w:div w:id="2035377534">
      <w:bodyDiv w:val="1"/>
      <w:marLeft w:val="0"/>
      <w:marRight w:val="0"/>
      <w:marTop w:val="0"/>
      <w:marBottom w:val="0"/>
      <w:divBdr>
        <w:top w:val="none" w:sz="0" w:space="0" w:color="auto"/>
        <w:left w:val="none" w:sz="0" w:space="0" w:color="auto"/>
        <w:bottom w:val="none" w:sz="0" w:space="0" w:color="auto"/>
        <w:right w:val="none" w:sz="0" w:space="0" w:color="auto"/>
      </w:divBdr>
    </w:div>
    <w:div w:id="2036691224">
      <w:bodyDiv w:val="1"/>
      <w:marLeft w:val="0"/>
      <w:marRight w:val="0"/>
      <w:marTop w:val="0"/>
      <w:marBottom w:val="0"/>
      <w:divBdr>
        <w:top w:val="none" w:sz="0" w:space="0" w:color="auto"/>
        <w:left w:val="none" w:sz="0" w:space="0" w:color="auto"/>
        <w:bottom w:val="none" w:sz="0" w:space="0" w:color="auto"/>
        <w:right w:val="none" w:sz="0" w:space="0" w:color="auto"/>
      </w:divBdr>
    </w:div>
    <w:div w:id="2038458152">
      <w:bodyDiv w:val="1"/>
      <w:marLeft w:val="0"/>
      <w:marRight w:val="0"/>
      <w:marTop w:val="0"/>
      <w:marBottom w:val="0"/>
      <w:divBdr>
        <w:top w:val="none" w:sz="0" w:space="0" w:color="auto"/>
        <w:left w:val="none" w:sz="0" w:space="0" w:color="auto"/>
        <w:bottom w:val="none" w:sz="0" w:space="0" w:color="auto"/>
        <w:right w:val="none" w:sz="0" w:space="0" w:color="auto"/>
      </w:divBdr>
    </w:div>
    <w:div w:id="2039116592">
      <w:bodyDiv w:val="1"/>
      <w:marLeft w:val="0"/>
      <w:marRight w:val="0"/>
      <w:marTop w:val="0"/>
      <w:marBottom w:val="0"/>
      <w:divBdr>
        <w:top w:val="none" w:sz="0" w:space="0" w:color="auto"/>
        <w:left w:val="none" w:sz="0" w:space="0" w:color="auto"/>
        <w:bottom w:val="none" w:sz="0" w:space="0" w:color="auto"/>
        <w:right w:val="none" w:sz="0" w:space="0" w:color="auto"/>
      </w:divBdr>
    </w:div>
    <w:div w:id="2040231672">
      <w:bodyDiv w:val="1"/>
      <w:marLeft w:val="0"/>
      <w:marRight w:val="0"/>
      <w:marTop w:val="0"/>
      <w:marBottom w:val="0"/>
      <w:divBdr>
        <w:top w:val="none" w:sz="0" w:space="0" w:color="auto"/>
        <w:left w:val="none" w:sz="0" w:space="0" w:color="auto"/>
        <w:bottom w:val="none" w:sz="0" w:space="0" w:color="auto"/>
        <w:right w:val="none" w:sz="0" w:space="0" w:color="auto"/>
      </w:divBdr>
    </w:div>
    <w:div w:id="2040278572">
      <w:bodyDiv w:val="1"/>
      <w:marLeft w:val="0"/>
      <w:marRight w:val="0"/>
      <w:marTop w:val="0"/>
      <w:marBottom w:val="0"/>
      <w:divBdr>
        <w:top w:val="none" w:sz="0" w:space="0" w:color="auto"/>
        <w:left w:val="none" w:sz="0" w:space="0" w:color="auto"/>
        <w:bottom w:val="none" w:sz="0" w:space="0" w:color="auto"/>
        <w:right w:val="none" w:sz="0" w:space="0" w:color="auto"/>
      </w:divBdr>
    </w:div>
    <w:div w:id="2040541503">
      <w:bodyDiv w:val="1"/>
      <w:marLeft w:val="0"/>
      <w:marRight w:val="0"/>
      <w:marTop w:val="0"/>
      <w:marBottom w:val="0"/>
      <w:divBdr>
        <w:top w:val="none" w:sz="0" w:space="0" w:color="auto"/>
        <w:left w:val="none" w:sz="0" w:space="0" w:color="auto"/>
        <w:bottom w:val="none" w:sz="0" w:space="0" w:color="auto"/>
        <w:right w:val="none" w:sz="0" w:space="0" w:color="auto"/>
      </w:divBdr>
    </w:div>
    <w:div w:id="2044672586">
      <w:bodyDiv w:val="1"/>
      <w:marLeft w:val="0"/>
      <w:marRight w:val="0"/>
      <w:marTop w:val="0"/>
      <w:marBottom w:val="0"/>
      <w:divBdr>
        <w:top w:val="none" w:sz="0" w:space="0" w:color="auto"/>
        <w:left w:val="none" w:sz="0" w:space="0" w:color="auto"/>
        <w:bottom w:val="none" w:sz="0" w:space="0" w:color="auto"/>
        <w:right w:val="none" w:sz="0" w:space="0" w:color="auto"/>
      </w:divBdr>
    </w:div>
    <w:div w:id="2046979344">
      <w:bodyDiv w:val="1"/>
      <w:marLeft w:val="0"/>
      <w:marRight w:val="0"/>
      <w:marTop w:val="0"/>
      <w:marBottom w:val="0"/>
      <w:divBdr>
        <w:top w:val="none" w:sz="0" w:space="0" w:color="auto"/>
        <w:left w:val="none" w:sz="0" w:space="0" w:color="auto"/>
        <w:bottom w:val="none" w:sz="0" w:space="0" w:color="auto"/>
        <w:right w:val="none" w:sz="0" w:space="0" w:color="auto"/>
      </w:divBdr>
    </w:div>
    <w:div w:id="2048674899">
      <w:bodyDiv w:val="1"/>
      <w:marLeft w:val="0"/>
      <w:marRight w:val="0"/>
      <w:marTop w:val="0"/>
      <w:marBottom w:val="0"/>
      <w:divBdr>
        <w:top w:val="none" w:sz="0" w:space="0" w:color="auto"/>
        <w:left w:val="none" w:sz="0" w:space="0" w:color="auto"/>
        <w:bottom w:val="none" w:sz="0" w:space="0" w:color="auto"/>
        <w:right w:val="none" w:sz="0" w:space="0" w:color="auto"/>
      </w:divBdr>
    </w:div>
    <w:div w:id="2050840414">
      <w:bodyDiv w:val="1"/>
      <w:marLeft w:val="0"/>
      <w:marRight w:val="0"/>
      <w:marTop w:val="0"/>
      <w:marBottom w:val="0"/>
      <w:divBdr>
        <w:top w:val="none" w:sz="0" w:space="0" w:color="auto"/>
        <w:left w:val="none" w:sz="0" w:space="0" w:color="auto"/>
        <w:bottom w:val="none" w:sz="0" w:space="0" w:color="auto"/>
        <w:right w:val="none" w:sz="0" w:space="0" w:color="auto"/>
      </w:divBdr>
    </w:div>
    <w:div w:id="2055621039">
      <w:bodyDiv w:val="1"/>
      <w:marLeft w:val="0"/>
      <w:marRight w:val="0"/>
      <w:marTop w:val="0"/>
      <w:marBottom w:val="0"/>
      <w:divBdr>
        <w:top w:val="none" w:sz="0" w:space="0" w:color="auto"/>
        <w:left w:val="none" w:sz="0" w:space="0" w:color="auto"/>
        <w:bottom w:val="none" w:sz="0" w:space="0" w:color="auto"/>
        <w:right w:val="none" w:sz="0" w:space="0" w:color="auto"/>
      </w:divBdr>
    </w:div>
    <w:div w:id="2055930293">
      <w:bodyDiv w:val="1"/>
      <w:marLeft w:val="0"/>
      <w:marRight w:val="0"/>
      <w:marTop w:val="0"/>
      <w:marBottom w:val="0"/>
      <w:divBdr>
        <w:top w:val="none" w:sz="0" w:space="0" w:color="auto"/>
        <w:left w:val="none" w:sz="0" w:space="0" w:color="auto"/>
        <w:bottom w:val="none" w:sz="0" w:space="0" w:color="auto"/>
        <w:right w:val="none" w:sz="0" w:space="0" w:color="auto"/>
      </w:divBdr>
    </w:div>
    <w:div w:id="2059010563">
      <w:bodyDiv w:val="1"/>
      <w:marLeft w:val="0"/>
      <w:marRight w:val="0"/>
      <w:marTop w:val="0"/>
      <w:marBottom w:val="0"/>
      <w:divBdr>
        <w:top w:val="none" w:sz="0" w:space="0" w:color="auto"/>
        <w:left w:val="none" w:sz="0" w:space="0" w:color="auto"/>
        <w:bottom w:val="none" w:sz="0" w:space="0" w:color="auto"/>
        <w:right w:val="none" w:sz="0" w:space="0" w:color="auto"/>
      </w:divBdr>
    </w:div>
    <w:div w:id="2059820533">
      <w:bodyDiv w:val="1"/>
      <w:marLeft w:val="0"/>
      <w:marRight w:val="0"/>
      <w:marTop w:val="0"/>
      <w:marBottom w:val="0"/>
      <w:divBdr>
        <w:top w:val="none" w:sz="0" w:space="0" w:color="auto"/>
        <w:left w:val="none" w:sz="0" w:space="0" w:color="auto"/>
        <w:bottom w:val="none" w:sz="0" w:space="0" w:color="auto"/>
        <w:right w:val="none" w:sz="0" w:space="0" w:color="auto"/>
      </w:divBdr>
    </w:div>
    <w:div w:id="2059931939">
      <w:bodyDiv w:val="1"/>
      <w:marLeft w:val="0"/>
      <w:marRight w:val="0"/>
      <w:marTop w:val="0"/>
      <w:marBottom w:val="0"/>
      <w:divBdr>
        <w:top w:val="none" w:sz="0" w:space="0" w:color="auto"/>
        <w:left w:val="none" w:sz="0" w:space="0" w:color="auto"/>
        <w:bottom w:val="none" w:sz="0" w:space="0" w:color="auto"/>
        <w:right w:val="none" w:sz="0" w:space="0" w:color="auto"/>
      </w:divBdr>
    </w:div>
    <w:div w:id="2060930681">
      <w:bodyDiv w:val="1"/>
      <w:marLeft w:val="0"/>
      <w:marRight w:val="0"/>
      <w:marTop w:val="0"/>
      <w:marBottom w:val="0"/>
      <w:divBdr>
        <w:top w:val="none" w:sz="0" w:space="0" w:color="auto"/>
        <w:left w:val="none" w:sz="0" w:space="0" w:color="auto"/>
        <w:bottom w:val="none" w:sz="0" w:space="0" w:color="auto"/>
        <w:right w:val="none" w:sz="0" w:space="0" w:color="auto"/>
      </w:divBdr>
    </w:div>
    <w:div w:id="2061324727">
      <w:bodyDiv w:val="1"/>
      <w:marLeft w:val="0"/>
      <w:marRight w:val="0"/>
      <w:marTop w:val="0"/>
      <w:marBottom w:val="0"/>
      <w:divBdr>
        <w:top w:val="none" w:sz="0" w:space="0" w:color="auto"/>
        <w:left w:val="none" w:sz="0" w:space="0" w:color="auto"/>
        <w:bottom w:val="none" w:sz="0" w:space="0" w:color="auto"/>
        <w:right w:val="none" w:sz="0" w:space="0" w:color="auto"/>
      </w:divBdr>
    </w:div>
    <w:div w:id="2062753871">
      <w:bodyDiv w:val="1"/>
      <w:marLeft w:val="0"/>
      <w:marRight w:val="0"/>
      <w:marTop w:val="0"/>
      <w:marBottom w:val="0"/>
      <w:divBdr>
        <w:top w:val="none" w:sz="0" w:space="0" w:color="auto"/>
        <w:left w:val="none" w:sz="0" w:space="0" w:color="auto"/>
        <w:bottom w:val="none" w:sz="0" w:space="0" w:color="auto"/>
        <w:right w:val="none" w:sz="0" w:space="0" w:color="auto"/>
      </w:divBdr>
    </w:div>
    <w:div w:id="2067602473">
      <w:bodyDiv w:val="1"/>
      <w:marLeft w:val="0"/>
      <w:marRight w:val="0"/>
      <w:marTop w:val="0"/>
      <w:marBottom w:val="0"/>
      <w:divBdr>
        <w:top w:val="none" w:sz="0" w:space="0" w:color="auto"/>
        <w:left w:val="none" w:sz="0" w:space="0" w:color="auto"/>
        <w:bottom w:val="none" w:sz="0" w:space="0" w:color="auto"/>
        <w:right w:val="none" w:sz="0" w:space="0" w:color="auto"/>
      </w:divBdr>
    </w:div>
    <w:div w:id="2068992727">
      <w:bodyDiv w:val="1"/>
      <w:marLeft w:val="0"/>
      <w:marRight w:val="0"/>
      <w:marTop w:val="0"/>
      <w:marBottom w:val="0"/>
      <w:divBdr>
        <w:top w:val="none" w:sz="0" w:space="0" w:color="auto"/>
        <w:left w:val="none" w:sz="0" w:space="0" w:color="auto"/>
        <w:bottom w:val="none" w:sz="0" w:space="0" w:color="auto"/>
        <w:right w:val="none" w:sz="0" w:space="0" w:color="auto"/>
      </w:divBdr>
    </w:div>
    <w:div w:id="2069499385">
      <w:bodyDiv w:val="1"/>
      <w:marLeft w:val="0"/>
      <w:marRight w:val="0"/>
      <w:marTop w:val="0"/>
      <w:marBottom w:val="0"/>
      <w:divBdr>
        <w:top w:val="none" w:sz="0" w:space="0" w:color="auto"/>
        <w:left w:val="none" w:sz="0" w:space="0" w:color="auto"/>
        <w:bottom w:val="none" w:sz="0" w:space="0" w:color="auto"/>
        <w:right w:val="none" w:sz="0" w:space="0" w:color="auto"/>
      </w:divBdr>
    </w:div>
    <w:div w:id="2069765500">
      <w:bodyDiv w:val="1"/>
      <w:marLeft w:val="0"/>
      <w:marRight w:val="0"/>
      <w:marTop w:val="0"/>
      <w:marBottom w:val="0"/>
      <w:divBdr>
        <w:top w:val="none" w:sz="0" w:space="0" w:color="auto"/>
        <w:left w:val="none" w:sz="0" w:space="0" w:color="auto"/>
        <w:bottom w:val="none" w:sz="0" w:space="0" w:color="auto"/>
        <w:right w:val="none" w:sz="0" w:space="0" w:color="auto"/>
      </w:divBdr>
    </w:div>
    <w:div w:id="2070373539">
      <w:bodyDiv w:val="1"/>
      <w:marLeft w:val="0"/>
      <w:marRight w:val="0"/>
      <w:marTop w:val="0"/>
      <w:marBottom w:val="0"/>
      <w:divBdr>
        <w:top w:val="none" w:sz="0" w:space="0" w:color="auto"/>
        <w:left w:val="none" w:sz="0" w:space="0" w:color="auto"/>
        <w:bottom w:val="none" w:sz="0" w:space="0" w:color="auto"/>
        <w:right w:val="none" w:sz="0" w:space="0" w:color="auto"/>
      </w:divBdr>
    </w:div>
    <w:div w:id="2071806091">
      <w:bodyDiv w:val="1"/>
      <w:marLeft w:val="0"/>
      <w:marRight w:val="0"/>
      <w:marTop w:val="0"/>
      <w:marBottom w:val="0"/>
      <w:divBdr>
        <w:top w:val="none" w:sz="0" w:space="0" w:color="auto"/>
        <w:left w:val="none" w:sz="0" w:space="0" w:color="auto"/>
        <w:bottom w:val="none" w:sz="0" w:space="0" w:color="auto"/>
        <w:right w:val="none" w:sz="0" w:space="0" w:color="auto"/>
      </w:divBdr>
    </w:div>
    <w:div w:id="2071878910">
      <w:bodyDiv w:val="1"/>
      <w:marLeft w:val="0"/>
      <w:marRight w:val="0"/>
      <w:marTop w:val="0"/>
      <w:marBottom w:val="0"/>
      <w:divBdr>
        <w:top w:val="none" w:sz="0" w:space="0" w:color="auto"/>
        <w:left w:val="none" w:sz="0" w:space="0" w:color="auto"/>
        <w:bottom w:val="none" w:sz="0" w:space="0" w:color="auto"/>
        <w:right w:val="none" w:sz="0" w:space="0" w:color="auto"/>
      </w:divBdr>
    </w:div>
    <w:div w:id="2072001881">
      <w:bodyDiv w:val="1"/>
      <w:marLeft w:val="0"/>
      <w:marRight w:val="0"/>
      <w:marTop w:val="0"/>
      <w:marBottom w:val="0"/>
      <w:divBdr>
        <w:top w:val="none" w:sz="0" w:space="0" w:color="auto"/>
        <w:left w:val="none" w:sz="0" w:space="0" w:color="auto"/>
        <w:bottom w:val="none" w:sz="0" w:space="0" w:color="auto"/>
        <w:right w:val="none" w:sz="0" w:space="0" w:color="auto"/>
      </w:divBdr>
    </w:div>
    <w:div w:id="2072342121">
      <w:bodyDiv w:val="1"/>
      <w:marLeft w:val="0"/>
      <w:marRight w:val="0"/>
      <w:marTop w:val="0"/>
      <w:marBottom w:val="0"/>
      <w:divBdr>
        <w:top w:val="none" w:sz="0" w:space="0" w:color="auto"/>
        <w:left w:val="none" w:sz="0" w:space="0" w:color="auto"/>
        <w:bottom w:val="none" w:sz="0" w:space="0" w:color="auto"/>
        <w:right w:val="none" w:sz="0" w:space="0" w:color="auto"/>
      </w:divBdr>
    </w:div>
    <w:div w:id="2073000753">
      <w:bodyDiv w:val="1"/>
      <w:marLeft w:val="0"/>
      <w:marRight w:val="0"/>
      <w:marTop w:val="0"/>
      <w:marBottom w:val="0"/>
      <w:divBdr>
        <w:top w:val="none" w:sz="0" w:space="0" w:color="auto"/>
        <w:left w:val="none" w:sz="0" w:space="0" w:color="auto"/>
        <w:bottom w:val="none" w:sz="0" w:space="0" w:color="auto"/>
        <w:right w:val="none" w:sz="0" w:space="0" w:color="auto"/>
      </w:divBdr>
    </w:div>
    <w:div w:id="2073692388">
      <w:bodyDiv w:val="1"/>
      <w:marLeft w:val="0"/>
      <w:marRight w:val="0"/>
      <w:marTop w:val="0"/>
      <w:marBottom w:val="0"/>
      <w:divBdr>
        <w:top w:val="none" w:sz="0" w:space="0" w:color="auto"/>
        <w:left w:val="none" w:sz="0" w:space="0" w:color="auto"/>
        <w:bottom w:val="none" w:sz="0" w:space="0" w:color="auto"/>
        <w:right w:val="none" w:sz="0" w:space="0" w:color="auto"/>
      </w:divBdr>
    </w:div>
    <w:div w:id="2074354658">
      <w:bodyDiv w:val="1"/>
      <w:marLeft w:val="0"/>
      <w:marRight w:val="0"/>
      <w:marTop w:val="0"/>
      <w:marBottom w:val="0"/>
      <w:divBdr>
        <w:top w:val="none" w:sz="0" w:space="0" w:color="auto"/>
        <w:left w:val="none" w:sz="0" w:space="0" w:color="auto"/>
        <w:bottom w:val="none" w:sz="0" w:space="0" w:color="auto"/>
        <w:right w:val="none" w:sz="0" w:space="0" w:color="auto"/>
      </w:divBdr>
    </w:div>
    <w:div w:id="2076584323">
      <w:bodyDiv w:val="1"/>
      <w:marLeft w:val="0"/>
      <w:marRight w:val="0"/>
      <w:marTop w:val="0"/>
      <w:marBottom w:val="0"/>
      <w:divBdr>
        <w:top w:val="none" w:sz="0" w:space="0" w:color="auto"/>
        <w:left w:val="none" w:sz="0" w:space="0" w:color="auto"/>
        <w:bottom w:val="none" w:sz="0" w:space="0" w:color="auto"/>
        <w:right w:val="none" w:sz="0" w:space="0" w:color="auto"/>
      </w:divBdr>
    </w:div>
    <w:div w:id="2078474870">
      <w:bodyDiv w:val="1"/>
      <w:marLeft w:val="0"/>
      <w:marRight w:val="0"/>
      <w:marTop w:val="0"/>
      <w:marBottom w:val="0"/>
      <w:divBdr>
        <w:top w:val="none" w:sz="0" w:space="0" w:color="auto"/>
        <w:left w:val="none" w:sz="0" w:space="0" w:color="auto"/>
        <w:bottom w:val="none" w:sz="0" w:space="0" w:color="auto"/>
        <w:right w:val="none" w:sz="0" w:space="0" w:color="auto"/>
      </w:divBdr>
    </w:div>
    <w:div w:id="2078553745">
      <w:bodyDiv w:val="1"/>
      <w:marLeft w:val="0"/>
      <w:marRight w:val="0"/>
      <w:marTop w:val="0"/>
      <w:marBottom w:val="0"/>
      <w:divBdr>
        <w:top w:val="none" w:sz="0" w:space="0" w:color="auto"/>
        <w:left w:val="none" w:sz="0" w:space="0" w:color="auto"/>
        <w:bottom w:val="none" w:sz="0" w:space="0" w:color="auto"/>
        <w:right w:val="none" w:sz="0" w:space="0" w:color="auto"/>
      </w:divBdr>
    </w:div>
    <w:div w:id="2079941173">
      <w:bodyDiv w:val="1"/>
      <w:marLeft w:val="0"/>
      <w:marRight w:val="0"/>
      <w:marTop w:val="0"/>
      <w:marBottom w:val="0"/>
      <w:divBdr>
        <w:top w:val="none" w:sz="0" w:space="0" w:color="auto"/>
        <w:left w:val="none" w:sz="0" w:space="0" w:color="auto"/>
        <w:bottom w:val="none" w:sz="0" w:space="0" w:color="auto"/>
        <w:right w:val="none" w:sz="0" w:space="0" w:color="auto"/>
      </w:divBdr>
    </w:div>
    <w:div w:id="2083864381">
      <w:bodyDiv w:val="1"/>
      <w:marLeft w:val="0"/>
      <w:marRight w:val="0"/>
      <w:marTop w:val="0"/>
      <w:marBottom w:val="0"/>
      <w:divBdr>
        <w:top w:val="none" w:sz="0" w:space="0" w:color="auto"/>
        <w:left w:val="none" w:sz="0" w:space="0" w:color="auto"/>
        <w:bottom w:val="none" w:sz="0" w:space="0" w:color="auto"/>
        <w:right w:val="none" w:sz="0" w:space="0" w:color="auto"/>
      </w:divBdr>
    </w:div>
    <w:div w:id="2085762718">
      <w:bodyDiv w:val="1"/>
      <w:marLeft w:val="0"/>
      <w:marRight w:val="0"/>
      <w:marTop w:val="0"/>
      <w:marBottom w:val="0"/>
      <w:divBdr>
        <w:top w:val="none" w:sz="0" w:space="0" w:color="auto"/>
        <w:left w:val="none" w:sz="0" w:space="0" w:color="auto"/>
        <w:bottom w:val="none" w:sz="0" w:space="0" w:color="auto"/>
        <w:right w:val="none" w:sz="0" w:space="0" w:color="auto"/>
      </w:divBdr>
    </w:div>
    <w:div w:id="2086340961">
      <w:bodyDiv w:val="1"/>
      <w:marLeft w:val="0"/>
      <w:marRight w:val="0"/>
      <w:marTop w:val="0"/>
      <w:marBottom w:val="0"/>
      <w:divBdr>
        <w:top w:val="none" w:sz="0" w:space="0" w:color="auto"/>
        <w:left w:val="none" w:sz="0" w:space="0" w:color="auto"/>
        <w:bottom w:val="none" w:sz="0" w:space="0" w:color="auto"/>
        <w:right w:val="none" w:sz="0" w:space="0" w:color="auto"/>
      </w:divBdr>
    </w:div>
    <w:div w:id="2091274208">
      <w:bodyDiv w:val="1"/>
      <w:marLeft w:val="0"/>
      <w:marRight w:val="0"/>
      <w:marTop w:val="0"/>
      <w:marBottom w:val="0"/>
      <w:divBdr>
        <w:top w:val="none" w:sz="0" w:space="0" w:color="auto"/>
        <w:left w:val="none" w:sz="0" w:space="0" w:color="auto"/>
        <w:bottom w:val="none" w:sz="0" w:space="0" w:color="auto"/>
        <w:right w:val="none" w:sz="0" w:space="0" w:color="auto"/>
      </w:divBdr>
    </w:div>
    <w:div w:id="2094233570">
      <w:bodyDiv w:val="1"/>
      <w:marLeft w:val="0"/>
      <w:marRight w:val="0"/>
      <w:marTop w:val="0"/>
      <w:marBottom w:val="0"/>
      <w:divBdr>
        <w:top w:val="none" w:sz="0" w:space="0" w:color="auto"/>
        <w:left w:val="none" w:sz="0" w:space="0" w:color="auto"/>
        <w:bottom w:val="none" w:sz="0" w:space="0" w:color="auto"/>
        <w:right w:val="none" w:sz="0" w:space="0" w:color="auto"/>
      </w:divBdr>
    </w:div>
    <w:div w:id="2094935803">
      <w:bodyDiv w:val="1"/>
      <w:marLeft w:val="0"/>
      <w:marRight w:val="0"/>
      <w:marTop w:val="0"/>
      <w:marBottom w:val="0"/>
      <w:divBdr>
        <w:top w:val="none" w:sz="0" w:space="0" w:color="auto"/>
        <w:left w:val="none" w:sz="0" w:space="0" w:color="auto"/>
        <w:bottom w:val="none" w:sz="0" w:space="0" w:color="auto"/>
        <w:right w:val="none" w:sz="0" w:space="0" w:color="auto"/>
      </w:divBdr>
    </w:div>
    <w:div w:id="2096632304">
      <w:bodyDiv w:val="1"/>
      <w:marLeft w:val="0"/>
      <w:marRight w:val="0"/>
      <w:marTop w:val="0"/>
      <w:marBottom w:val="0"/>
      <w:divBdr>
        <w:top w:val="none" w:sz="0" w:space="0" w:color="auto"/>
        <w:left w:val="none" w:sz="0" w:space="0" w:color="auto"/>
        <w:bottom w:val="none" w:sz="0" w:space="0" w:color="auto"/>
        <w:right w:val="none" w:sz="0" w:space="0" w:color="auto"/>
      </w:divBdr>
    </w:div>
    <w:div w:id="2096973310">
      <w:bodyDiv w:val="1"/>
      <w:marLeft w:val="0"/>
      <w:marRight w:val="0"/>
      <w:marTop w:val="0"/>
      <w:marBottom w:val="0"/>
      <w:divBdr>
        <w:top w:val="none" w:sz="0" w:space="0" w:color="auto"/>
        <w:left w:val="none" w:sz="0" w:space="0" w:color="auto"/>
        <w:bottom w:val="none" w:sz="0" w:space="0" w:color="auto"/>
        <w:right w:val="none" w:sz="0" w:space="0" w:color="auto"/>
      </w:divBdr>
    </w:div>
    <w:div w:id="2098095035">
      <w:bodyDiv w:val="1"/>
      <w:marLeft w:val="0"/>
      <w:marRight w:val="0"/>
      <w:marTop w:val="0"/>
      <w:marBottom w:val="0"/>
      <w:divBdr>
        <w:top w:val="none" w:sz="0" w:space="0" w:color="auto"/>
        <w:left w:val="none" w:sz="0" w:space="0" w:color="auto"/>
        <w:bottom w:val="none" w:sz="0" w:space="0" w:color="auto"/>
        <w:right w:val="none" w:sz="0" w:space="0" w:color="auto"/>
      </w:divBdr>
    </w:div>
    <w:div w:id="2102876035">
      <w:bodyDiv w:val="1"/>
      <w:marLeft w:val="0"/>
      <w:marRight w:val="0"/>
      <w:marTop w:val="0"/>
      <w:marBottom w:val="0"/>
      <w:divBdr>
        <w:top w:val="none" w:sz="0" w:space="0" w:color="auto"/>
        <w:left w:val="none" w:sz="0" w:space="0" w:color="auto"/>
        <w:bottom w:val="none" w:sz="0" w:space="0" w:color="auto"/>
        <w:right w:val="none" w:sz="0" w:space="0" w:color="auto"/>
      </w:divBdr>
    </w:div>
    <w:div w:id="2104181094">
      <w:bodyDiv w:val="1"/>
      <w:marLeft w:val="0"/>
      <w:marRight w:val="0"/>
      <w:marTop w:val="0"/>
      <w:marBottom w:val="0"/>
      <w:divBdr>
        <w:top w:val="none" w:sz="0" w:space="0" w:color="auto"/>
        <w:left w:val="none" w:sz="0" w:space="0" w:color="auto"/>
        <w:bottom w:val="none" w:sz="0" w:space="0" w:color="auto"/>
        <w:right w:val="none" w:sz="0" w:space="0" w:color="auto"/>
      </w:divBdr>
    </w:div>
    <w:div w:id="2104570345">
      <w:bodyDiv w:val="1"/>
      <w:marLeft w:val="0"/>
      <w:marRight w:val="0"/>
      <w:marTop w:val="0"/>
      <w:marBottom w:val="0"/>
      <w:divBdr>
        <w:top w:val="none" w:sz="0" w:space="0" w:color="auto"/>
        <w:left w:val="none" w:sz="0" w:space="0" w:color="auto"/>
        <w:bottom w:val="none" w:sz="0" w:space="0" w:color="auto"/>
        <w:right w:val="none" w:sz="0" w:space="0" w:color="auto"/>
      </w:divBdr>
    </w:div>
    <w:div w:id="2105686417">
      <w:bodyDiv w:val="1"/>
      <w:marLeft w:val="0"/>
      <w:marRight w:val="0"/>
      <w:marTop w:val="0"/>
      <w:marBottom w:val="0"/>
      <w:divBdr>
        <w:top w:val="none" w:sz="0" w:space="0" w:color="auto"/>
        <w:left w:val="none" w:sz="0" w:space="0" w:color="auto"/>
        <w:bottom w:val="none" w:sz="0" w:space="0" w:color="auto"/>
        <w:right w:val="none" w:sz="0" w:space="0" w:color="auto"/>
      </w:divBdr>
    </w:div>
    <w:div w:id="2107075808">
      <w:bodyDiv w:val="1"/>
      <w:marLeft w:val="0"/>
      <w:marRight w:val="0"/>
      <w:marTop w:val="0"/>
      <w:marBottom w:val="0"/>
      <w:divBdr>
        <w:top w:val="none" w:sz="0" w:space="0" w:color="auto"/>
        <w:left w:val="none" w:sz="0" w:space="0" w:color="auto"/>
        <w:bottom w:val="none" w:sz="0" w:space="0" w:color="auto"/>
        <w:right w:val="none" w:sz="0" w:space="0" w:color="auto"/>
      </w:divBdr>
    </w:div>
    <w:div w:id="2108505157">
      <w:bodyDiv w:val="1"/>
      <w:marLeft w:val="0"/>
      <w:marRight w:val="0"/>
      <w:marTop w:val="0"/>
      <w:marBottom w:val="0"/>
      <w:divBdr>
        <w:top w:val="none" w:sz="0" w:space="0" w:color="auto"/>
        <w:left w:val="none" w:sz="0" w:space="0" w:color="auto"/>
        <w:bottom w:val="none" w:sz="0" w:space="0" w:color="auto"/>
        <w:right w:val="none" w:sz="0" w:space="0" w:color="auto"/>
      </w:divBdr>
    </w:div>
    <w:div w:id="2110616041">
      <w:bodyDiv w:val="1"/>
      <w:marLeft w:val="0"/>
      <w:marRight w:val="0"/>
      <w:marTop w:val="0"/>
      <w:marBottom w:val="0"/>
      <w:divBdr>
        <w:top w:val="none" w:sz="0" w:space="0" w:color="auto"/>
        <w:left w:val="none" w:sz="0" w:space="0" w:color="auto"/>
        <w:bottom w:val="none" w:sz="0" w:space="0" w:color="auto"/>
        <w:right w:val="none" w:sz="0" w:space="0" w:color="auto"/>
      </w:divBdr>
    </w:div>
    <w:div w:id="2110735766">
      <w:bodyDiv w:val="1"/>
      <w:marLeft w:val="0"/>
      <w:marRight w:val="0"/>
      <w:marTop w:val="0"/>
      <w:marBottom w:val="0"/>
      <w:divBdr>
        <w:top w:val="none" w:sz="0" w:space="0" w:color="auto"/>
        <w:left w:val="none" w:sz="0" w:space="0" w:color="auto"/>
        <w:bottom w:val="none" w:sz="0" w:space="0" w:color="auto"/>
        <w:right w:val="none" w:sz="0" w:space="0" w:color="auto"/>
      </w:divBdr>
    </w:div>
    <w:div w:id="2115123968">
      <w:bodyDiv w:val="1"/>
      <w:marLeft w:val="0"/>
      <w:marRight w:val="0"/>
      <w:marTop w:val="0"/>
      <w:marBottom w:val="0"/>
      <w:divBdr>
        <w:top w:val="none" w:sz="0" w:space="0" w:color="auto"/>
        <w:left w:val="none" w:sz="0" w:space="0" w:color="auto"/>
        <w:bottom w:val="none" w:sz="0" w:space="0" w:color="auto"/>
        <w:right w:val="none" w:sz="0" w:space="0" w:color="auto"/>
      </w:divBdr>
    </w:div>
    <w:div w:id="2115395680">
      <w:bodyDiv w:val="1"/>
      <w:marLeft w:val="0"/>
      <w:marRight w:val="0"/>
      <w:marTop w:val="0"/>
      <w:marBottom w:val="0"/>
      <w:divBdr>
        <w:top w:val="none" w:sz="0" w:space="0" w:color="auto"/>
        <w:left w:val="none" w:sz="0" w:space="0" w:color="auto"/>
        <w:bottom w:val="none" w:sz="0" w:space="0" w:color="auto"/>
        <w:right w:val="none" w:sz="0" w:space="0" w:color="auto"/>
      </w:divBdr>
    </w:div>
    <w:div w:id="2116053635">
      <w:bodyDiv w:val="1"/>
      <w:marLeft w:val="0"/>
      <w:marRight w:val="0"/>
      <w:marTop w:val="0"/>
      <w:marBottom w:val="0"/>
      <w:divBdr>
        <w:top w:val="none" w:sz="0" w:space="0" w:color="auto"/>
        <w:left w:val="none" w:sz="0" w:space="0" w:color="auto"/>
        <w:bottom w:val="none" w:sz="0" w:space="0" w:color="auto"/>
        <w:right w:val="none" w:sz="0" w:space="0" w:color="auto"/>
      </w:divBdr>
    </w:div>
    <w:div w:id="2119598025">
      <w:bodyDiv w:val="1"/>
      <w:marLeft w:val="0"/>
      <w:marRight w:val="0"/>
      <w:marTop w:val="0"/>
      <w:marBottom w:val="0"/>
      <w:divBdr>
        <w:top w:val="none" w:sz="0" w:space="0" w:color="auto"/>
        <w:left w:val="none" w:sz="0" w:space="0" w:color="auto"/>
        <w:bottom w:val="none" w:sz="0" w:space="0" w:color="auto"/>
        <w:right w:val="none" w:sz="0" w:space="0" w:color="auto"/>
      </w:divBdr>
    </w:div>
    <w:div w:id="2120100850">
      <w:bodyDiv w:val="1"/>
      <w:marLeft w:val="0"/>
      <w:marRight w:val="0"/>
      <w:marTop w:val="0"/>
      <w:marBottom w:val="0"/>
      <w:divBdr>
        <w:top w:val="none" w:sz="0" w:space="0" w:color="auto"/>
        <w:left w:val="none" w:sz="0" w:space="0" w:color="auto"/>
        <w:bottom w:val="none" w:sz="0" w:space="0" w:color="auto"/>
        <w:right w:val="none" w:sz="0" w:space="0" w:color="auto"/>
      </w:divBdr>
    </w:div>
    <w:div w:id="2120106187">
      <w:bodyDiv w:val="1"/>
      <w:marLeft w:val="0"/>
      <w:marRight w:val="0"/>
      <w:marTop w:val="0"/>
      <w:marBottom w:val="0"/>
      <w:divBdr>
        <w:top w:val="none" w:sz="0" w:space="0" w:color="auto"/>
        <w:left w:val="none" w:sz="0" w:space="0" w:color="auto"/>
        <w:bottom w:val="none" w:sz="0" w:space="0" w:color="auto"/>
        <w:right w:val="none" w:sz="0" w:space="0" w:color="auto"/>
      </w:divBdr>
    </w:div>
    <w:div w:id="2120564771">
      <w:bodyDiv w:val="1"/>
      <w:marLeft w:val="0"/>
      <w:marRight w:val="0"/>
      <w:marTop w:val="0"/>
      <w:marBottom w:val="0"/>
      <w:divBdr>
        <w:top w:val="none" w:sz="0" w:space="0" w:color="auto"/>
        <w:left w:val="none" w:sz="0" w:space="0" w:color="auto"/>
        <w:bottom w:val="none" w:sz="0" w:space="0" w:color="auto"/>
        <w:right w:val="none" w:sz="0" w:space="0" w:color="auto"/>
      </w:divBdr>
    </w:div>
    <w:div w:id="2121951069">
      <w:bodyDiv w:val="1"/>
      <w:marLeft w:val="0"/>
      <w:marRight w:val="0"/>
      <w:marTop w:val="0"/>
      <w:marBottom w:val="0"/>
      <w:divBdr>
        <w:top w:val="none" w:sz="0" w:space="0" w:color="auto"/>
        <w:left w:val="none" w:sz="0" w:space="0" w:color="auto"/>
        <w:bottom w:val="none" w:sz="0" w:space="0" w:color="auto"/>
        <w:right w:val="none" w:sz="0" w:space="0" w:color="auto"/>
      </w:divBdr>
    </w:div>
    <w:div w:id="2123765407">
      <w:bodyDiv w:val="1"/>
      <w:marLeft w:val="0"/>
      <w:marRight w:val="0"/>
      <w:marTop w:val="0"/>
      <w:marBottom w:val="0"/>
      <w:divBdr>
        <w:top w:val="none" w:sz="0" w:space="0" w:color="auto"/>
        <w:left w:val="none" w:sz="0" w:space="0" w:color="auto"/>
        <w:bottom w:val="none" w:sz="0" w:space="0" w:color="auto"/>
        <w:right w:val="none" w:sz="0" w:space="0" w:color="auto"/>
      </w:divBdr>
    </w:div>
    <w:div w:id="2124493901">
      <w:bodyDiv w:val="1"/>
      <w:marLeft w:val="0"/>
      <w:marRight w:val="0"/>
      <w:marTop w:val="0"/>
      <w:marBottom w:val="0"/>
      <w:divBdr>
        <w:top w:val="none" w:sz="0" w:space="0" w:color="auto"/>
        <w:left w:val="none" w:sz="0" w:space="0" w:color="auto"/>
        <w:bottom w:val="none" w:sz="0" w:space="0" w:color="auto"/>
        <w:right w:val="none" w:sz="0" w:space="0" w:color="auto"/>
      </w:divBdr>
    </w:div>
    <w:div w:id="2125727144">
      <w:bodyDiv w:val="1"/>
      <w:marLeft w:val="0"/>
      <w:marRight w:val="0"/>
      <w:marTop w:val="0"/>
      <w:marBottom w:val="0"/>
      <w:divBdr>
        <w:top w:val="none" w:sz="0" w:space="0" w:color="auto"/>
        <w:left w:val="none" w:sz="0" w:space="0" w:color="auto"/>
        <w:bottom w:val="none" w:sz="0" w:space="0" w:color="auto"/>
        <w:right w:val="none" w:sz="0" w:space="0" w:color="auto"/>
      </w:divBdr>
    </w:div>
    <w:div w:id="2126382857">
      <w:bodyDiv w:val="1"/>
      <w:marLeft w:val="0"/>
      <w:marRight w:val="0"/>
      <w:marTop w:val="0"/>
      <w:marBottom w:val="0"/>
      <w:divBdr>
        <w:top w:val="none" w:sz="0" w:space="0" w:color="auto"/>
        <w:left w:val="none" w:sz="0" w:space="0" w:color="auto"/>
        <w:bottom w:val="none" w:sz="0" w:space="0" w:color="auto"/>
        <w:right w:val="none" w:sz="0" w:space="0" w:color="auto"/>
      </w:divBdr>
    </w:div>
    <w:div w:id="2126541187">
      <w:bodyDiv w:val="1"/>
      <w:marLeft w:val="0"/>
      <w:marRight w:val="0"/>
      <w:marTop w:val="0"/>
      <w:marBottom w:val="0"/>
      <w:divBdr>
        <w:top w:val="none" w:sz="0" w:space="0" w:color="auto"/>
        <w:left w:val="none" w:sz="0" w:space="0" w:color="auto"/>
        <w:bottom w:val="none" w:sz="0" w:space="0" w:color="auto"/>
        <w:right w:val="none" w:sz="0" w:space="0" w:color="auto"/>
      </w:divBdr>
    </w:div>
    <w:div w:id="2127039301">
      <w:bodyDiv w:val="1"/>
      <w:marLeft w:val="0"/>
      <w:marRight w:val="0"/>
      <w:marTop w:val="0"/>
      <w:marBottom w:val="0"/>
      <w:divBdr>
        <w:top w:val="none" w:sz="0" w:space="0" w:color="auto"/>
        <w:left w:val="none" w:sz="0" w:space="0" w:color="auto"/>
        <w:bottom w:val="none" w:sz="0" w:space="0" w:color="auto"/>
        <w:right w:val="none" w:sz="0" w:space="0" w:color="auto"/>
      </w:divBdr>
    </w:div>
    <w:div w:id="2129355925">
      <w:bodyDiv w:val="1"/>
      <w:marLeft w:val="0"/>
      <w:marRight w:val="0"/>
      <w:marTop w:val="0"/>
      <w:marBottom w:val="0"/>
      <w:divBdr>
        <w:top w:val="none" w:sz="0" w:space="0" w:color="auto"/>
        <w:left w:val="none" w:sz="0" w:space="0" w:color="auto"/>
        <w:bottom w:val="none" w:sz="0" w:space="0" w:color="auto"/>
        <w:right w:val="none" w:sz="0" w:space="0" w:color="auto"/>
      </w:divBdr>
    </w:div>
    <w:div w:id="2134784682">
      <w:bodyDiv w:val="1"/>
      <w:marLeft w:val="0"/>
      <w:marRight w:val="0"/>
      <w:marTop w:val="0"/>
      <w:marBottom w:val="0"/>
      <w:divBdr>
        <w:top w:val="none" w:sz="0" w:space="0" w:color="auto"/>
        <w:left w:val="none" w:sz="0" w:space="0" w:color="auto"/>
        <w:bottom w:val="none" w:sz="0" w:space="0" w:color="auto"/>
        <w:right w:val="none" w:sz="0" w:space="0" w:color="auto"/>
      </w:divBdr>
    </w:div>
    <w:div w:id="2134907445">
      <w:bodyDiv w:val="1"/>
      <w:marLeft w:val="0"/>
      <w:marRight w:val="0"/>
      <w:marTop w:val="0"/>
      <w:marBottom w:val="0"/>
      <w:divBdr>
        <w:top w:val="none" w:sz="0" w:space="0" w:color="auto"/>
        <w:left w:val="none" w:sz="0" w:space="0" w:color="auto"/>
        <w:bottom w:val="none" w:sz="0" w:space="0" w:color="auto"/>
        <w:right w:val="none" w:sz="0" w:space="0" w:color="auto"/>
      </w:divBdr>
    </w:div>
    <w:div w:id="2135250037">
      <w:bodyDiv w:val="1"/>
      <w:marLeft w:val="0"/>
      <w:marRight w:val="0"/>
      <w:marTop w:val="0"/>
      <w:marBottom w:val="0"/>
      <w:divBdr>
        <w:top w:val="none" w:sz="0" w:space="0" w:color="auto"/>
        <w:left w:val="none" w:sz="0" w:space="0" w:color="auto"/>
        <w:bottom w:val="none" w:sz="0" w:space="0" w:color="auto"/>
        <w:right w:val="none" w:sz="0" w:space="0" w:color="auto"/>
      </w:divBdr>
    </w:div>
    <w:div w:id="2136285481">
      <w:bodyDiv w:val="1"/>
      <w:marLeft w:val="0"/>
      <w:marRight w:val="0"/>
      <w:marTop w:val="0"/>
      <w:marBottom w:val="0"/>
      <w:divBdr>
        <w:top w:val="none" w:sz="0" w:space="0" w:color="auto"/>
        <w:left w:val="none" w:sz="0" w:space="0" w:color="auto"/>
        <w:bottom w:val="none" w:sz="0" w:space="0" w:color="auto"/>
        <w:right w:val="none" w:sz="0" w:space="0" w:color="auto"/>
      </w:divBdr>
    </w:div>
    <w:div w:id="2136636064">
      <w:bodyDiv w:val="1"/>
      <w:marLeft w:val="0"/>
      <w:marRight w:val="0"/>
      <w:marTop w:val="0"/>
      <w:marBottom w:val="0"/>
      <w:divBdr>
        <w:top w:val="none" w:sz="0" w:space="0" w:color="auto"/>
        <w:left w:val="none" w:sz="0" w:space="0" w:color="auto"/>
        <w:bottom w:val="none" w:sz="0" w:space="0" w:color="auto"/>
        <w:right w:val="none" w:sz="0" w:space="0" w:color="auto"/>
      </w:divBdr>
    </w:div>
    <w:div w:id="2137285542">
      <w:bodyDiv w:val="1"/>
      <w:marLeft w:val="0"/>
      <w:marRight w:val="0"/>
      <w:marTop w:val="0"/>
      <w:marBottom w:val="0"/>
      <w:divBdr>
        <w:top w:val="none" w:sz="0" w:space="0" w:color="auto"/>
        <w:left w:val="none" w:sz="0" w:space="0" w:color="auto"/>
        <w:bottom w:val="none" w:sz="0" w:space="0" w:color="auto"/>
        <w:right w:val="none" w:sz="0" w:space="0" w:color="auto"/>
      </w:divBdr>
    </w:div>
    <w:div w:id="2138791122">
      <w:bodyDiv w:val="1"/>
      <w:marLeft w:val="0"/>
      <w:marRight w:val="0"/>
      <w:marTop w:val="0"/>
      <w:marBottom w:val="0"/>
      <w:divBdr>
        <w:top w:val="none" w:sz="0" w:space="0" w:color="auto"/>
        <w:left w:val="none" w:sz="0" w:space="0" w:color="auto"/>
        <w:bottom w:val="none" w:sz="0" w:space="0" w:color="auto"/>
        <w:right w:val="none" w:sz="0" w:space="0" w:color="auto"/>
      </w:divBdr>
    </w:div>
    <w:div w:id="2140108214">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455519">
      <w:bodyDiv w:val="1"/>
      <w:marLeft w:val="0"/>
      <w:marRight w:val="0"/>
      <w:marTop w:val="0"/>
      <w:marBottom w:val="0"/>
      <w:divBdr>
        <w:top w:val="none" w:sz="0" w:space="0" w:color="auto"/>
        <w:left w:val="none" w:sz="0" w:space="0" w:color="auto"/>
        <w:bottom w:val="none" w:sz="0" w:space="0" w:color="auto"/>
        <w:right w:val="none" w:sz="0" w:space="0" w:color="auto"/>
      </w:divBdr>
    </w:div>
    <w:div w:id="2141536437">
      <w:bodyDiv w:val="1"/>
      <w:marLeft w:val="0"/>
      <w:marRight w:val="0"/>
      <w:marTop w:val="0"/>
      <w:marBottom w:val="0"/>
      <w:divBdr>
        <w:top w:val="none" w:sz="0" w:space="0" w:color="auto"/>
        <w:left w:val="none" w:sz="0" w:space="0" w:color="auto"/>
        <w:bottom w:val="none" w:sz="0" w:space="0" w:color="auto"/>
        <w:right w:val="none" w:sz="0" w:space="0" w:color="auto"/>
      </w:divBdr>
    </w:div>
    <w:div w:id="214534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microsoft.com/en-us/download/dotnet/9.0" TargetMode="External"/><Relationship Id="rId18" Type="http://schemas.openxmlformats.org/officeDocument/2006/relationships/image" Target="media/image7.png"/><Relationship Id="rId26" Type="http://schemas.openxmlformats.org/officeDocument/2006/relationships/hyperlink" Target="https://i.stack.imgur.com/I5hvH.png"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ohanVandaele/ConsoleHelper" TargetMode="External"/><Relationship Id="rId20" Type="http://schemas.openxmlformats.org/officeDocument/2006/relationships/hyperlink" Target="https://github.com/JohanVandaele/ConsoleHelper"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hyperlink" Target="https://visualstudio.microsoft.com/vs/"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eader" Target="header3.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6.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SJABLOON\PAGINA.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46234-FEC6-4D68-AFB0-5C66CBD18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PAGINA.DOT</Template>
  <TotalTime>119416</TotalTime>
  <Pages>1</Pages>
  <Words>3673</Words>
  <Characters>20939</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VS2022 - C#12 - .Net08 - ConsoleHelper - Handleiding</vt:lpstr>
      <vt:lpstr>C# 2019 - Entity Framework Core - Theorie</vt:lpstr>
    </vt:vector>
  </TitlesOfParts>
  <Company>Johan Vandaele</Company>
  <LinksUpToDate>false</LinksUpToDate>
  <CharactersWithSpaces>24563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VS2022 - C#13 - .Net09 - ConsoleHelper - Handleiding</dc:title>
  <dc:subject>VS2022 - C#13 - .Net09 - ConsoleHelper - Handleiding</dc:subject>
  <dc:creator>johanvandaele@hotmail.com</dc:creator>
  <cp:lastModifiedBy>Johan Vandaele</cp:lastModifiedBy>
  <cp:revision>4221</cp:revision>
  <cp:lastPrinted>2024-12-01T10:29:00Z</cp:lastPrinted>
  <dcterms:created xsi:type="dcterms:W3CDTF">2021-03-28T09:55:00Z</dcterms:created>
  <dcterms:modified xsi:type="dcterms:W3CDTF">2024-12-01T10:29:00Z</dcterms:modified>
</cp:coreProperties>
</file>